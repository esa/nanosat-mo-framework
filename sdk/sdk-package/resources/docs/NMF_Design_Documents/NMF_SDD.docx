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5CEE" w:rsidRDefault="00B55CEE" w:rsidP="00880EF7">
      <w:pPr>
        <w:pStyle w:val="sitename"/>
        <w:spacing w:before="0" w:after="142"/>
        <w:ind w:right="0"/>
        <w:rPr>
          <w:color w:val="958AA2"/>
        </w:rPr>
      </w:pPr>
      <w:r w:rsidRPr="00E80300">
        <w:rPr>
          <w:color w:val="958AA2"/>
        </w:rPr>
        <w:fldChar w:fldCharType="begin"/>
      </w:r>
      <w:r w:rsidRPr="00E80300">
        <w:rPr>
          <w:color w:val="958AA2"/>
        </w:rPr>
        <w:instrText xml:space="preserve"> DOCPROPERTY  "bmsSitename" \* LOWER </w:instrText>
      </w:r>
      <w:r w:rsidRPr="00E80300">
        <w:rPr>
          <w:color w:val="958AA2"/>
        </w:rPr>
        <w:fldChar w:fldCharType="separate"/>
      </w:r>
      <w:r w:rsidR="00C23A44">
        <w:rPr>
          <w:color w:val="958AA2"/>
        </w:rPr>
        <w:t>esoc</w:t>
      </w:r>
      <w:r w:rsidRPr="00E80300">
        <w:rPr>
          <w:color w:val="958AA2"/>
        </w:rPr>
        <w:fldChar w:fldCharType="end"/>
      </w:r>
    </w:p>
    <w:p w:rsidR="000240FE" w:rsidRPr="00AF0335" w:rsidRDefault="00833A3A" w:rsidP="00490321">
      <w:pPr>
        <w:pStyle w:val="ESAAddress"/>
      </w:pPr>
      <w:fldSimple w:instr=" DOCPROPERTY  &quot;bmsAddress&quot; \* MERGEFORMAT ">
        <w:r w:rsidR="00C23A44" w:rsidRPr="00C23A44">
          <w:rPr>
            <w:bCs/>
          </w:rPr>
          <w:t>European</w:t>
        </w:r>
        <w:r w:rsidR="00C23A44">
          <w:t xml:space="preserve"> Space Operations Centre</w:t>
        </w:r>
        <w:r w:rsidR="00C23A44">
          <w:br/>
          <w:t>Robert-Bosch-Strasse 5</w:t>
        </w:r>
        <w:r w:rsidR="00C23A44">
          <w:br/>
          <w:t>D-64293 Darmstadt</w:t>
        </w:r>
        <w:r w:rsidR="00C23A44">
          <w:br/>
          <w:t>Germany</w:t>
        </w:r>
      </w:fldSimple>
    </w:p>
    <w:p w:rsidR="000240FE" w:rsidRPr="000240FE" w:rsidRDefault="00833A3A" w:rsidP="00490321">
      <w:pPr>
        <w:pStyle w:val="ESAAddress"/>
      </w:pPr>
      <w:fldSimple w:instr=" DOCPROPERTY  &quot;bmsPhoneFax&quot; \* MERGEFORMAT ">
        <w:r w:rsidR="00C23A44" w:rsidRPr="00C23A44">
          <w:rPr>
            <w:bCs/>
          </w:rPr>
          <w:t>T</w:t>
        </w:r>
        <w:r w:rsidR="00C23A44">
          <w:t xml:space="preserve"> +49 (0)6151 900</w:t>
        </w:r>
        <w:r w:rsidR="00C23A44">
          <w:br/>
          <w:t>F +49 (0)6151 90495</w:t>
        </w:r>
        <w:r w:rsidR="00C23A44">
          <w:br/>
          <w:t>www.esa.int</w:t>
        </w:r>
      </w:fldSimple>
    </w:p>
    <w:tbl>
      <w:tblPr>
        <w:tblW w:w="9888" w:type="dxa"/>
        <w:tblLayout w:type="fixed"/>
        <w:tblLook w:val="04A0" w:firstRow="1" w:lastRow="0" w:firstColumn="1" w:lastColumn="0" w:noHBand="0" w:noVBand="1"/>
      </w:tblPr>
      <w:tblGrid>
        <w:gridCol w:w="4068"/>
        <w:gridCol w:w="5820"/>
      </w:tblGrid>
      <w:tr w:rsidR="00B55CEE" w:rsidRPr="00AF0335" w:rsidTr="009D3B5B">
        <w:trPr>
          <w:trHeight w:val="822"/>
        </w:trPr>
        <w:tc>
          <w:tcPr>
            <w:tcW w:w="4068" w:type="dxa"/>
          </w:tcPr>
          <w:p w:rsidR="00B55CEE" w:rsidRPr="00AF0335" w:rsidRDefault="00974399" w:rsidP="00AD467F">
            <w:pPr>
              <w:spacing w:line="240" w:lineRule="auto"/>
              <w:ind w:right="-54"/>
            </w:pPr>
            <w:r>
              <w:rPr>
                <w:noProof/>
                <w:lang w:eastAsia="zh-CN"/>
              </w:rPr>
              <w:drawing>
                <wp:inline distT="0" distB="0" distL="0" distR="0" wp14:anchorId="2880D54D" wp14:editId="7183B393">
                  <wp:extent cx="1651000" cy="241300"/>
                  <wp:effectExtent l="0" t="0" r="0" b="12700"/>
                  <wp:docPr id="1" name="Picture 1" descr="label_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el_docu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1000" cy="241300"/>
                          </a:xfrm>
                          <a:prstGeom prst="rect">
                            <a:avLst/>
                          </a:prstGeom>
                          <a:noFill/>
                          <a:ln>
                            <a:noFill/>
                          </a:ln>
                        </pic:spPr>
                      </pic:pic>
                    </a:graphicData>
                  </a:graphic>
                </wp:inline>
              </w:drawing>
            </w:r>
          </w:p>
        </w:tc>
        <w:tc>
          <w:tcPr>
            <w:tcW w:w="5820" w:type="dxa"/>
            <w:tcFitText/>
          </w:tcPr>
          <w:p w:rsidR="00B55CEE" w:rsidRPr="00AF0335" w:rsidRDefault="00B55CEE" w:rsidP="00AD467F">
            <w:pPr>
              <w:spacing w:line="240" w:lineRule="auto"/>
              <w:jc w:val="right"/>
              <w:rPr>
                <w:rFonts w:ascii="NotesEsa" w:hAnsi="NotesEsa"/>
                <w:sz w:val="16"/>
                <w:szCs w:val="16"/>
              </w:rPr>
            </w:pPr>
          </w:p>
        </w:tc>
      </w:tr>
    </w:tbl>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3"/>
      </w:tblGrid>
      <w:tr w:rsidR="001C7E8D" w:rsidTr="001C7E8D">
        <w:tc>
          <w:tcPr>
            <w:tcW w:w="9883" w:type="dxa"/>
          </w:tcPr>
          <w:p w:rsidR="001C7E8D" w:rsidRDefault="008555FE" w:rsidP="007B5B9E">
            <w:pPr>
              <w:pStyle w:val="STDDOCTitle"/>
              <w:spacing w:line="240" w:lineRule="auto"/>
              <w:rPr>
                <w:b w:val="0"/>
              </w:rPr>
            </w:pPr>
            <w:r>
              <w:rPr>
                <w:b w:val="0"/>
              </w:rPr>
              <w:t>NanoSat MO Framework - S</w:t>
            </w:r>
            <w:r w:rsidR="007B5B9E">
              <w:rPr>
                <w:b w:val="0"/>
              </w:rPr>
              <w:t>oftware</w:t>
            </w:r>
            <w:r>
              <w:rPr>
                <w:b w:val="0"/>
              </w:rPr>
              <w:t xml:space="preserve"> Design Document</w:t>
            </w:r>
          </w:p>
        </w:tc>
      </w:tr>
    </w:tbl>
    <w:p w:rsidR="004E59F3" w:rsidRPr="00D15FD3" w:rsidRDefault="004E59F3" w:rsidP="004E59F3">
      <w:r w:rsidRPr="00D15FD3">
        <w:br w:type="page"/>
      </w:r>
    </w:p>
    <w:p w:rsidR="004E59F3" w:rsidRPr="00D15FD3" w:rsidRDefault="00974399" w:rsidP="00D3768C">
      <w:pPr>
        <w:spacing w:line="240" w:lineRule="auto"/>
      </w:pPr>
      <w:r>
        <w:rPr>
          <w:noProof/>
          <w:lang w:eastAsia="zh-CN"/>
        </w:rPr>
        <w:lastRenderedPageBreak/>
        <w:drawing>
          <wp:inline distT="0" distB="0" distL="0" distR="0" wp14:anchorId="648D0EFA" wp14:editId="12848156">
            <wp:extent cx="1511300" cy="228600"/>
            <wp:effectExtent l="0" t="0" r="12700" b="0"/>
            <wp:docPr id="2" name="Picture 2" descr="label_approv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abel_approval"/>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0" cy="228600"/>
                    </a:xfrm>
                    <a:prstGeom prst="rect">
                      <a:avLst/>
                    </a:prstGeom>
                    <a:noFill/>
                    <a:ln>
                      <a:noFill/>
                    </a:ln>
                  </pic:spPr>
                </pic:pic>
              </a:graphicData>
            </a:graphic>
          </wp:inline>
        </w:drawing>
      </w:r>
    </w:p>
    <w:p w:rsidR="00D3768C" w:rsidRPr="00D15FD3" w:rsidRDefault="00D3768C" w:rsidP="00D3768C">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
        <w:gridCol w:w="4470"/>
        <w:gridCol w:w="5107"/>
        <w:gridCol w:w="48"/>
      </w:tblGrid>
      <w:tr w:rsidR="00CE63A6" w:rsidRPr="00D15FD3" w:rsidTr="002A3B49">
        <w:trPr>
          <w:trHeight w:val="60"/>
        </w:trPr>
        <w:tc>
          <w:tcPr>
            <w:tcW w:w="9645" w:type="dxa"/>
            <w:gridSpan w:val="4"/>
            <w:tcBorders>
              <w:top w:val="single" w:sz="12" w:space="0" w:color="auto"/>
              <w:left w:val="nil"/>
              <w:bottom w:val="single" w:sz="12" w:space="0" w:color="auto"/>
              <w:right w:val="nil"/>
            </w:tcBorders>
            <w:tcMar>
              <w:top w:w="40" w:type="dxa"/>
              <w:left w:w="0" w:type="dxa"/>
              <w:bottom w:w="28" w:type="dxa"/>
              <w:right w:w="0" w:type="dxa"/>
            </w:tcMar>
          </w:tcPr>
          <w:p w:rsidR="00CE63A6" w:rsidRPr="00D15FD3" w:rsidRDefault="001E6520" w:rsidP="00490CD9">
            <w:pPr>
              <w:spacing w:line="240" w:lineRule="auto"/>
            </w:pPr>
            <w:r>
              <w:rPr>
                <w:rStyle w:val="STDDOCDataLabelCharChar"/>
              </w:rPr>
              <w:t xml:space="preserve">  </w:t>
            </w:r>
            <w:r w:rsidR="00CE63A6" w:rsidRPr="00D15FD3">
              <w:rPr>
                <w:rStyle w:val="STDDOCDataLabelCharChar"/>
              </w:rPr>
              <w:t xml:space="preserve">Title   </w:t>
            </w:r>
            <w:r w:rsidR="004B0E27">
              <w:rPr>
                <w:rStyle w:val="STDDOCDataLabelCharChar"/>
              </w:rPr>
              <w:t>NanoSat MO Framework – Software Design Document</w:t>
            </w:r>
            <w:r w:rsidR="00CE63A6" w:rsidRPr="00D15FD3">
              <w:fldChar w:fldCharType="begin"/>
            </w:r>
            <w:r w:rsidR="00CE63A6" w:rsidRPr="00D15FD3">
              <w:instrText xml:space="preserve"> DOCPROPERTY  "</w:instrText>
            </w:r>
            <w:r w:rsidR="00CE63A6">
              <w:instrText xml:space="preserve">Subject </w:instrText>
            </w:r>
            <w:r w:rsidR="00CE63A6" w:rsidRPr="00FE59C4">
              <w:instrText>Approval</w:instrText>
            </w:r>
            <w:r w:rsidR="00CE63A6" w:rsidRPr="00D15FD3">
              <w:instrText xml:space="preserve">" </w:instrText>
            </w:r>
            <w:r w:rsidR="00CE63A6"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tcMar>
              <w:top w:w="40" w:type="dxa"/>
              <w:left w:w="0" w:type="dxa"/>
              <w:bottom w:w="28" w:type="dxa"/>
              <w:right w:w="0" w:type="dxa"/>
            </w:tcMar>
          </w:tcPr>
          <w:p w:rsidR="004F24FC" w:rsidRPr="00D15FD3"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Issue   </w:t>
            </w:r>
            <w:r w:rsidR="004B0E27">
              <w:rPr>
                <w:rStyle w:val="STDDOCDataLabelCharChar"/>
              </w:rPr>
              <w:t>1</w:t>
            </w:r>
            <w:r w:rsidR="004F24FC" w:rsidRPr="00D15FD3">
              <w:fldChar w:fldCharType="begin"/>
            </w:r>
            <w:r w:rsidR="004F24FC" w:rsidRPr="00D15FD3">
              <w:instrText xml:space="preserve"> DOCPROPERTY  "Issue" \* CHARFORMAT </w:instrText>
            </w:r>
            <w:r w:rsidR="004F24FC" w:rsidRPr="00D15FD3">
              <w:fldChar w:fldCharType="end"/>
            </w:r>
          </w:p>
        </w:tc>
        <w:tc>
          <w:tcPr>
            <w:tcW w:w="5155" w:type="dxa"/>
            <w:gridSpan w:val="2"/>
            <w:tcBorders>
              <w:top w:val="single" w:sz="12" w:space="0" w:color="auto"/>
              <w:left w:val="single" w:sz="4" w:space="0" w:color="auto"/>
              <w:bottom w:val="single" w:sz="12" w:space="0" w:color="auto"/>
              <w:right w:val="nil"/>
            </w:tcBorders>
            <w:tcMar>
              <w:top w:w="40" w:type="dxa"/>
              <w:left w:w="0" w:type="dxa"/>
              <w:bottom w:w="28" w:type="dxa"/>
              <w:right w:w="28" w:type="dxa"/>
            </w:tcMar>
          </w:tcPr>
          <w:p w:rsidR="004F24FC" w:rsidRPr="00D15FD3"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Revision   </w:t>
            </w:r>
            <w:r w:rsidR="004B0E27">
              <w:rPr>
                <w:rStyle w:val="STDDOCDataLabelCharChar"/>
              </w:rPr>
              <w:t>1.3</w:t>
            </w:r>
            <w:r w:rsidR="004F24FC" w:rsidRPr="00D15FD3">
              <w:fldChar w:fldCharType="begin"/>
            </w:r>
            <w:r w:rsidR="004F24FC" w:rsidRPr="00D15FD3">
              <w:instrText xml:space="preserve"> DOCPROPERTY  "Revision" \* CHARFORMAT </w:instrText>
            </w:r>
            <w:r w:rsidR="004F24FC"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tcMar>
              <w:top w:w="40" w:type="dxa"/>
              <w:left w:w="0" w:type="dxa"/>
              <w:bottom w:w="28" w:type="dxa"/>
              <w:right w:w="0" w:type="dxa"/>
            </w:tcMar>
          </w:tcPr>
          <w:p w:rsidR="004F24FC" w:rsidRPr="00D15FD3" w:rsidRDefault="001E6520" w:rsidP="00490CD9">
            <w:pPr>
              <w:spacing w:line="240" w:lineRule="auto"/>
              <w:rPr>
                <w:rStyle w:val="STDDOCDataLabelCharChar"/>
              </w:rPr>
            </w:pPr>
            <w:r>
              <w:rPr>
                <w:rStyle w:val="STDDOCDataLabelCharChar"/>
              </w:rPr>
              <w:t xml:space="preserve">  </w:t>
            </w:r>
            <w:r w:rsidR="004F24FC" w:rsidRPr="00D15FD3">
              <w:rPr>
                <w:rStyle w:val="STDDOCDataLabelCharChar"/>
              </w:rPr>
              <w:t xml:space="preserve">Author   </w:t>
            </w:r>
            <w:r w:rsidR="004B0E27">
              <w:rPr>
                <w:rStyle w:val="STDDOCDataLabelCharChar"/>
              </w:rPr>
              <w:t>César Coelho</w:t>
            </w:r>
            <w:r w:rsidR="004F24FC" w:rsidRPr="00D15FD3">
              <w:fldChar w:fldCharType="begin"/>
            </w:r>
            <w:r w:rsidR="004F24FC" w:rsidRPr="00D15FD3">
              <w:instrText xml:space="preserve"> DOCPROPERTY  "Author approval"  </w:instrText>
            </w:r>
            <w:r w:rsidR="004F24FC" w:rsidRPr="00D15FD3">
              <w:fldChar w:fldCharType="end"/>
            </w:r>
          </w:p>
        </w:tc>
        <w:tc>
          <w:tcPr>
            <w:tcW w:w="5155" w:type="dxa"/>
            <w:gridSpan w:val="2"/>
            <w:tcBorders>
              <w:top w:val="single" w:sz="12" w:space="0" w:color="auto"/>
              <w:left w:val="single" w:sz="4" w:space="0" w:color="auto"/>
              <w:bottom w:val="single" w:sz="12" w:space="0" w:color="auto"/>
              <w:right w:val="nil"/>
            </w:tcBorders>
            <w:tcMar>
              <w:top w:w="40" w:type="dxa"/>
              <w:left w:w="0" w:type="dxa"/>
              <w:bottom w:w="28" w:type="dxa"/>
              <w:right w:w="28" w:type="dxa"/>
            </w:tcMar>
          </w:tcPr>
          <w:p w:rsidR="004F24FC" w:rsidRDefault="001E6520" w:rsidP="00317CCC">
            <w:pPr>
              <w:pStyle w:val="ApproCLR"/>
              <w:rPr>
                <w:rStyle w:val="STDDOCDataLabelCharChar"/>
              </w:rPr>
            </w:pPr>
            <w:r>
              <w:rPr>
                <w:rStyle w:val="STDDOCDataLabelCharChar"/>
              </w:rPr>
              <w:t xml:space="preserve"> </w:t>
            </w:r>
            <w:r w:rsidR="004F24FC" w:rsidRPr="00D15FD3">
              <w:rPr>
                <w:rStyle w:val="STDDOCDataLabelCharChar"/>
              </w:rPr>
              <w:t xml:space="preserve">Date   </w:t>
            </w:r>
            <w:r w:rsidR="004B0E27">
              <w:rPr>
                <w:rStyle w:val="Data"/>
              </w:rPr>
              <w:t>23/11/2017</w:t>
            </w:r>
            <w:r w:rsidR="004F24FC" w:rsidRPr="00D15FD3">
              <w:fldChar w:fldCharType="begin"/>
            </w:r>
            <w:r w:rsidR="004F24FC" w:rsidRPr="00D15FD3">
              <w:instrText xml:space="preserve"> DOCPROPERTY  "Issue Date" \* CHARFORMAT  </w:instrText>
            </w:r>
            <w:r w:rsidR="004F24FC" w:rsidRPr="00D15FD3">
              <w:fldChar w:fldCharType="end"/>
            </w:r>
          </w:p>
        </w:tc>
      </w:tr>
      <w:tr w:rsidR="004F24FC" w:rsidRPr="00D15FD3" w:rsidTr="002A3B49">
        <w:trPr>
          <w:trHeight w:val="97"/>
        </w:trPr>
        <w:tc>
          <w:tcPr>
            <w:tcW w:w="4490" w:type="dxa"/>
            <w:gridSpan w:val="2"/>
            <w:tcBorders>
              <w:top w:val="single" w:sz="12" w:space="0" w:color="auto"/>
              <w:left w:val="nil"/>
              <w:bottom w:val="single" w:sz="12" w:space="0" w:color="auto"/>
              <w:right w:val="single" w:sz="4" w:space="0" w:color="auto"/>
            </w:tcBorders>
            <w:shd w:val="clear" w:color="auto" w:fill="E6E6E6"/>
            <w:tcMar>
              <w:top w:w="40" w:type="dxa"/>
              <w:left w:w="0" w:type="dxa"/>
              <w:bottom w:w="28" w:type="dxa"/>
              <w:right w:w="0" w:type="dxa"/>
            </w:tcMar>
          </w:tcPr>
          <w:p w:rsidR="004F24FC" w:rsidRPr="00D15FD3" w:rsidRDefault="001E6520" w:rsidP="00490CD9">
            <w:pPr>
              <w:spacing w:line="240" w:lineRule="auto"/>
              <w:rPr>
                <w:rStyle w:val="STDDOCDataLabelCharChar"/>
              </w:rPr>
            </w:pPr>
            <w:r>
              <w:rPr>
                <w:rStyle w:val="STDDOCDataLabelCharChar"/>
              </w:rPr>
              <w:t xml:space="preserve"> </w:t>
            </w:r>
            <w:r w:rsidR="00D93A8E">
              <w:rPr>
                <w:rStyle w:val="STDDOCDataLabelCharChar"/>
              </w:rPr>
              <w:t xml:space="preserve"> </w:t>
            </w:r>
            <w:r w:rsidR="00CA5D5D">
              <w:rPr>
                <w:rStyle w:val="STDDOCDataLabelCharChar"/>
              </w:rPr>
              <w:t>Approved by</w:t>
            </w:r>
          </w:p>
        </w:tc>
        <w:tc>
          <w:tcPr>
            <w:tcW w:w="5155" w:type="dxa"/>
            <w:gridSpan w:val="2"/>
            <w:tcBorders>
              <w:top w:val="single" w:sz="12" w:space="0" w:color="auto"/>
              <w:left w:val="single" w:sz="4" w:space="0" w:color="auto"/>
              <w:bottom w:val="single" w:sz="12" w:space="0" w:color="auto"/>
              <w:right w:val="nil"/>
            </w:tcBorders>
            <w:shd w:val="clear" w:color="auto" w:fill="E6E6E6"/>
            <w:tcMar>
              <w:top w:w="40" w:type="dxa"/>
              <w:left w:w="0" w:type="dxa"/>
              <w:bottom w:w="28" w:type="dxa"/>
              <w:right w:w="28" w:type="dxa"/>
            </w:tcMar>
          </w:tcPr>
          <w:p w:rsidR="004F24FC" w:rsidRDefault="001E6520" w:rsidP="00490CD9">
            <w:pPr>
              <w:spacing w:line="240" w:lineRule="auto"/>
              <w:rPr>
                <w:rStyle w:val="STDDOCDataLabelCharChar"/>
              </w:rPr>
            </w:pPr>
            <w:r>
              <w:rPr>
                <w:rStyle w:val="STDDOCDataLabelCharChar"/>
              </w:rPr>
              <w:t xml:space="preserve"> </w:t>
            </w:r>
            <w:r w:rsidR="004F24FC" w:rsidRPr="00D15FD3">
              <w:rPr>
                <w:rStyle w:val="STDDOCDataLabelCharChar"/>
              </w:rPr>
              <w:t xml:space="preserve">Date   </w:t>
            </w:r>
          </w:p>
        </w:tc>
      </w:tr>
      <w:tr w:rsidR="005B7A9C" w:rsidRPr="00D15FD3" w:rsidTr="002A3B49">
        <w:trPr>
          <w:gridAfter w:val="1"/>
          <w:wAfter w:w="48" w:type="dxa"/>
          <w:trHeight w:val="97"/>
        </w:trPr>
        <w:tc>
          <w:tcPr>
            <w:tcW w:w="20" w:type="dxa"/>
            <w:tcBorders>
              <w:top w:val="single" w:sz="12" w:space="0" w:color="auto"/>
              <w:left w:val="nil"/>
              <w:bottom w:val="single" w:sz="12" w:space="0" w:color="auto"/>
              <w:right w:val="nil"/>
            </w:tcBorders>
            <w:tcMar>
              <w:top w:w="40" w:type="dxa"/>
              <w:left w:w="0" w:type="dxa"/>
              <w:bottom w:w="28" w:type="dxa"/>
              <w:right w:w="0" w:type="dxa"/>
            </w:tcMar>
          </w:tcPr>
          <w:p w:rsidR="005B7A9C" w:rsidRPr="00D15FD3" w:rsidRDefault="005B7A9C" w:rsidP="00490CD9">
            <w:pPr>
              <w:spacing w:line="240" w:lineRule="auto"/>
              <w:rPr>
                <w:rStyle w:val="STDDOCDataLabelCharChar"/>
              </w:rPr>
            </w:pPr>
          </w:p>
        </w:tc>
        <w:tc>
          <w:tcPr>
            <w:tcW w:w="4470" w:type="dxa"/>
            <w:tcBorders>
              <w:top w:val="single" w:sz="12" w:space="0" w:color="auto"/>
              <w:left w:val="nil"/>
              <w:bottom w:val="single" w:sz="12" w:space="0" w:color="auto"/>
              <w:right w:val="single" w:sz="4" w:space="0" w:color="auto"/>
            </w:tcBorders>
          </w:tcPr>
          <w:p w:rsidR="005B7A9C" w:rsidRPr="00D15FD3" w:rsidRDefault="005B7A9C" w:rsidP="00490CD9">
            <w:pPr>
              <w:spacing w:line="240" w:lineRule="auto"/>
              <w:rPr>
                <w:rStyle w:val="STDDOCDataLabelCharChar"/>
              </w:rPr>
            </w:pPr>
            <w:r w:rsidRPr="00D15FD3">
              <w:fldChar w:fldCharType="begin"/>
            </w:r>
            <w:r w:rsidRPr="00D15FD3">
              <w:instrText xml:space="preserve"> DOCPROPERTY  "Approved By"  </w:instrText>
            </w:r>
            <w:r w:rsidRPr="00D15FD3">
              <w:fldChar w:fldCharType="end"/>
            </w:r>
          </w:p>
        </w:tc>
        <w:tc>
          <w:tcPr>
            <w:tcW w:w="5107" w:type="dxa"/>
            <w:tcBorders>
              <w:top w:val="single" w:sz="12" w:space="0" w:color="auto"/>
              <w:left w:val="nil"/>
              <w:bottom w:val="single" w:sz="12" w:space="0" w:color="auto"/>
              <w:right w:val="nil"/>
            </w:tcBorders>
          </w:tcPr>
          <w:p w:rsidR="005B7A9C" w:rsidRDefault="005B7A9C" w:rsidP="00317CCC">
            <w:pPr>
              <w:pStyle w:val="ApproCLR"/>
              <w:rPr>
                <w:rStyle w:val="STDDOCDataLabelCharChar"/>
              </w:rPr>
            </w:pPr>
            <w:r w:rsidRPr="00D15FD3">
              <w:fldChar w:fldCharType="begin"/>
            </w:r>
            <w:r w:rsidRPr="00D15FD3">
              <w:instrText xml:space="preserve"> DOCPROPERTY  "Approved By Date"  </w:instrText>
            </w:r>
            <w:r w:rsidRPr="00D15FD3">
              <w:fldChar w:fldCharType="end"/>
            </w:r>
          </w:p>
        </w:tc>
      </w:tr>
    </w:tbl>
    <w:p w:rsidR="004E59F3" w:rsidRPr="00D15FD3" w:rsidRDefault="004E59F3" w:rsidP="004E59F3"/>
    <w:p w:rsidR="004E59F3" w:rsidRPr="00D15FD3" w:rsidRDefault="004E59F3" w:rsidP="004E59F3"/>
    <w:p w:rsidR="004E59F3" w:rsidRPr="00D15FD3" w:rsidRDefault="004E59F3" w:rsidP="004E59F3"/>
    <w:p w:rsidR="004E59F3" w:rsidRPr="00D15FD3" w:rsidRDefault="004E59F3" w:rsidP="004E59F3"/>
    <w:p w:rsidR="00D3768C" w:rsidRPr="00D15FD3" w:rsidRDefault="00974399" w:rsidP="00D3768C">
      <w:pPr>
        <w:spacing w:line="240" w:lineRule="auto"/>
      </w:pPr>
      <w:r>
        <w:rPr>
          <w:noProof/>
          <w:lang w:eastAsia="zh-CN"/>
        </w:rPr>
        <w:drawing>
          <wp:inline distT="0" distB="0" distL="0" distR="0" wp14:anchorId="00628508" wp14:editId="5E962DA4">
            <wp:extent cx="1651000" cy="215900"/>
            <wp:effectExtent l="0" t="0" r="0" b="12700"/>
            <wp:docPr id="3" name="Picture 3" descr="label_chang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el_change_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1000" cy="215900"/>
                    </a:xfrm>
                    <a:prstGeom prst="rect">
                      <a:avLst/>
                    </a:prstGeom>
                    <a:noFill/>
                    <a:ln>
                      <a:noFill/>
                    </a:ln>
                  </pic:spPr>
                </pic:pic>
              </a:graphicData>
            </a:graphic>
          </wp:inline>
        </w:drawing>
      </w:r>
    </w:p>
    <w:p w:rsidR="0036775D" w:rsidRPr="00D15FD3" w:rsidRDefault="0036775D" w:rsidP="00D3768C">
      <w:pPr>
        <w:spacing w:line="240" w:lineRule="auto"/>
      </w:pPr>
    </w:p>
    <w:tbl>
      <w:tblPr>
        <w:tblW w:w="0" w:type="auto"/>
        <w:shd w:val="clear" w:color="auto" w:fill="F3F3F3"/>
        <w:tblLayout w:type="fixed"/>
        <w:tblCellMar>
          <w:left w:w="0" w:type="dxa"/>
          <w:right w:w="0" w:type="dxa"/>
        </w:tblCellMar>
        <w:tblLook w:val="01E0" w:firstRow="1" w:lastRow="1" w:firstColumn="1" w:lastColumn="1" w:noHBand="0" w:noVBand="0"/>
      </w:tblPr>
      <w:tblGrid>
        <w:gridCol w:w="90"/>
        <w:gridCol w:w="4405"/>
        <w:gridCol w:w="45"/>
        <w:gridCol w:w="1247"/>
        <w:gridCol w:w="45"/>
        <w:gridCol w:w="2163"/>
        <w:gridCol w:w="45"/>
        <w:gridCol w:w="1627"/>
      </w:tblGrid>
      <w:tr w:rsidR="00863139" w:rsidRPr="00D15FD3" w:rsidTr="002B2817">
        <w:tc>
          <w:tcPr>
            <w:tcW w:w="4495" w:type="dxa"/>
            <w:gridSpan w:val="2"/>
            <w:tcBorders>
              <w:top w:val="single" w:sz="12" w:space="0" w:color="auto"/>
              <w:bottom w:val="single" w:sz="12" w:space="0" w:color="auto"/>
              <w:right w:val="single" w:sz="4" w:space="0" w:color="auto"/>
            </w:tcBorders>
            <w:shd w:val="clear" w:color="auto" w:fill="E6E6E6"/>
          </w:tcPr>
          <w:p w:rsidR="00863139" w:rsidRPr="00D15FD3" w:rsidRDefault="006E0FD8" w:rsidP="00D3768C">
            <w:bookmarkStart w:id="0" w:name="bmLocChangelog"/>
            <w:bookmarkEnd w:id="0"/>
            <w:r>
              <w:rPr>
                <w:rStyle w:val="STDDOCDataLabelCharChar"/>
              </w:rPr>
              <w:t xml:space="preserve">  </w:t>
            </w:r>
            <w:r w:rsidR="00863139" w:rsidRPr="00D15FD3">
              <w:rPr>
                <w:rStyle w:val="STDDOCDataLabelCharChar"/>
              </w:rPr>
              <w:t>Reason for change</w:t>
            </w:r>
          </w:p>
        </w:tc>
        <w:tc>
          <w:tcPr>
            <w:tcW w:w="1292" w:type="dxa"/>
            <w:gridSpan w:val="2"/>
            <w:tcBorders>
              <w:top w:val="single" w:sz="12" w:space="0" w:color="auto"/>
              <w:bottom w:val="single" w:sz="12" w:space="0" w:color="auto"/>
              <w:right w:val="single" w:sz="4" w:space="0" w:color="auto"/>
            </w:tcBorders>
            <w:shd w:val="clear" w:color="auto" w:fill="E6E6E6"/>
          </w:tcPr>
          <w:p w:rsidR="00863139" w:rsidRPr="00D15FD3" w:rsidRDefault="00845229" w:rsidP="00863139">
            <w:pPr>
              <w:rPr>
                <w:b/>
                <w:bCs/>
              </w:rPr>
            </w:pPr>
            <w:r>
              <w:rPr>
                <w:rStyle w:val="STDDOCDataLabelCharChar"/>
              </w:rPr>
              <w:t xml:space="preserve"> </w:t>
            </w:r>
            <w:r w:rsidR="00A359BB">
              <w:rPr>
                <w:rStyle w:val="STDDOCDataLabelCharChar"/>
              </w:rPr>
              <w:t>I</w:t>
            </w:r>
            <w:r w:rsidR="00863139" w:rsidRPr="00D15FD3">
              <w:rPr>
                <w:rStyle w:val="STDDOCDataLabelCharChar"/>
              </w:rPr>
              <w:t>ssue</w:t>
            </w:r>
            <w:r w:rsidR="00863139" w:rsidRPr="00D15FD3">
              <w:rPr>
                <w:rStyle w:val="STDDOCDataChar"/>
                <w:lang w:val="en-GB"/>
              </w:rPr>
              <w:t xml:space="preserve"> </w:t>
            </w:r>
          </w:p>
        </w:tc>
        <w:tc>
          <w:tcPr>
            <w:tcW w:w="2208" w:type="dxa"/>
            <w:gridSpan w:val="2"/>
            <w:tcBorders>
              <w:top w:val="single" w:sz="12" w:space="0" w:color="auto"/>
              <w:left w:val="single" w:sz="4" w:space="0" w:color="auto"/>
              <w:bottom w:val="single" w:sz="12" w:space="0" w:color="auto"/>
              <w:right w:val="single" w:sz="4" w:space="0" w:color="auto"/>
            </w:tcBorders>
            <w:shd w:val="clear" w:color="auto" w:fill="E6E6E6"/>
          </w:tcPr>
          <w:p w:rsidR="00863139" w:rsidRPr="00D15FD3" w:rsidRDefault="00845229" w:rsidP="00D3768C">
            <w:r>
              <w:rPr>
                <w:rStyle w:val="STDDOCDataLabelCharChar"/>
              </w:rPr>
              <w:t xml:space="preserve"> </w:t>
            </w:r>
            <w:r w:rsidR="00863139" w:rsidRPr="00D15FD3">
              <w:rPr>
                <w:rStyle w:val="STDDOCDataLabelCharChar"/>
              </w:rPr>
              <w:t>Revision</w:t>
            </w:r>
            <w:r w:rsidR="00863139" w:rsidRPr="00D15FD3">
              <w:rPr>
                <w:rStyle w:val="STDDOCDataChar"/>
                <w:lang w:val="en-GB"/>
              </w:rPr>
              <w:t xml:space="preserve">   </w:t>
            </w:r>
          </w:p>
        </w:tc>
        <w:tc>
          <w:tcPr>
            <w:tcW w:w="1672" w:type="dxa"/>
            <w:gridSpan w:val="2"/>
            <w:tcBorders>
              <w:top w:val="single" w:sz="12" w:space="0" w:color="auto"/>
              <w:left w:val="single" w:sz="4" w:space="0" w:color="auto"/>
              <w:bottom w:val="single" w:sz="12" w:space="0" w:color="auto"/>
            </w:tcBorders>
            <w:shd w:val="clear" w:color="auto" w:fill="E6E6E6"/>
          </w:tcPr>
          <w:p w:rsidR="00863139" w:rsidRPr="00D15FD3" w:rsidRDefault="00845229" w:rsidP="00D3768C">
            <w:r>
              <w:rPr>
                <w:b/>
                <w:bCs/>
              </w:rPr>
              <w:t xml:space="preserve"> </w:t>
            </w:r>
            <w:r w:rsidR="00863139" w:rsidRPr="00D15FD3">
              <w:rPr>
                <w:b/>
                <w:bCs/>
              </w:rPr>
              <w:t>Date</w:t>
            </w:r>
          </w:p>
        </w:tc>
      </w:tr>
      <w:tr w:rsidR="00113A63" w:rsidRPr="00D15FD3" w:rsidTr="002B2817">
        <w:tc>
          <w:tcPr>
            <w:tcW w:w="90" w:type="dxa"/>
            <w:tcBorders>
              <w:top w:val="single" w:sz="12" w:space="0" w:color="auto"/>
              <w:bottom w:val="single" w:sz="12" w:space="0" w:color="auto"/>
            </w:tcBorders>
            <w:shd w:val="clear" w:color="auto" w:fill="auto"/>
          </w:tcPr>
          <w:p w:rsidR="00113A63" w:rsidRPr="00D15FD3" w:rsidRDefault="00113A63" w:rsidP="00D3768C"/>
        </w:tc>
        <w:tc>
          <w:tcPr>
            <w:tcW w:w="4405" w:type="dxa"/>
            <w:tcBorders>
              <w:top w:val="single" w:sz="12" w:space="0" w:color="auto"/>
              <w:bottom w:val="single" w:sz="12" w:space="0" w:color="auto"/>
              <w:right w:val="single" w:sz="4" w:space="0" w:color="auto"/>
            </w:tcBorders>
            <w:shd w:val="clear" w:color="auto" w:fill="auto"/>
          </w:tcPr>
          <w:p w:rsidR="00113A63" w:rsidRPr="00D15FD3" w:rsidRDefault="00113A63" w:rsidP="00D3768C"/>
        </w:tc>
        <w:tc>
          <w:tcPr>
            <w:tcW w:w="45" w:type="dxa"/>
            <w:tcBorders>
              <w:top w:val="single" w:sz="12" w:space="0" w:color="auto"/>
              <w:bottom w:val="single" w:sz="12" w:space="0" w:color="auto"/>
            </w:tcBorders>
          </w:tcPr>
          <w:p w:rsidR="00113A63" w:rsidRPr="00D15FD3" w:rsidRDefault="00113A63" w:rsidP="00D3768C"/>
        </w:tc>
        <w:tc>
          <w:tcPr>
            <w:tcW w:w="1247" w:type="dxa"/>
            <w:tcBorders>
              <w:top w:val="single" w:sz="12" w:space="0" w:color="auto"/>
              <w:bottom w:val="single" w:sz="12" w:space="0" w:color="auto"/>
              <w:right w:val="single" w:sz="4" w:space="0" w:color="auto"/>
            </w:tcBorders>
          </w:tcPr>
          <w:p w:rsidR="00113A63" w:rsidRPr="00D15FD3" w:rsidRDefault="00113A63" w:rsidP="00860B64">
            <w:pPr>
              <w:pStyle w:val="ApproCL"/>
            </w:pPr>
          </w:p>
        </w:tc>
        <w:tc>
          <w:tcPr>
            <w:tcW w:w="45" w:type="dxa"/>
            <w:tcBorders>
              <w:top w:val="single" w:sz="12" w:space="0" w:color="auto"/>
              <w:left w:val="single" w:sz="4" w:space="0" w:color="auto"/>
              <w:bottom w:val="single" w:sz="12" w:space="0" w:color="auto"/>
            </w:tcBorders>
            <w:shd w:val="clear" w:color="auto" w:fill="auto"/>
          </w:tcPr>
          <w:p w:rsidR="00113A63" w:rsidRPr="00D15FD3" w:rsidRDefault="00113A63" w:rsidP="00D3768C"/>
        </w:tc>
        <w:tc>
          <w:tcPr>
            <w:tcW w:w="2163" w:type="dxa"/>
            <w:tcBorders>
              <w:top w:val="single" w:sz="12" w:space="0" w:color="auto"/>
              <w:bottom w:val="single" w:sz="12" w:space="0" w:color="auto"/>
              <w:right w:val="single" w:sz="4" w:space="0" w:color="auto"/>
            </w:tcBorders>
            <w:shd w:val="clear" w:color="auto" w:fill="auto"/>
          </w:tcPr>
          <w:p w:rsidR="00113A63" w:rsidRPr="00D15FD3" w:rsidRDefault="00113A63" w:rsidP="00860B64">
            <w:pPr>
              <w:pStyle w:val="ApproCL"/>
            </w:pPr>
          </w:p>
        </w:tc>
        <w:tc>
          <w:tcPr>
            <w:tcW w:w="45" w:type="dxa"/>
            <w:tcBorders>
              <w:top w:val="single" w:sz="12" w:space="0" w:color="auto"/>
              <w:left w:val="single" w:sz="4" w:space="0" w:color="auto"/>
              <w:bottom w:val="single" w:sz="12" w:space="0" w:color="auto"/>
            </w:tcBorders>
            <w:shd w:val="clear" w:color="auto" w:fill="auto"/>
          </w:tcPr>
          <w:p w:rsidR="00113A63" w:rsidRPr="00D15FD3" w:rsidRDefault="00113A63" w:rsidP="00D3768C"/>
        </w:tc>
        <w:tc>
          <w:tcPr>
            <w:tcW w:w="836" w:type="dxa"/>
            <w:tcBorders>
              <w:top w:val="single" w:sz="12" w:space="0" w:color="auto"/>
              <w:bottom w:val="single" w:sz="12" w:space="0" w:color="auto"/>
            </w:tcBorders>
            <w:shd w:val="clear" w:color="auto" w:fill="auto"/>
          </w:tcPr>
          <w:p w:rsidR="00113A63" w:rsidRPr="006C31C1" w:rsidRDefault="00113A63" w:rsidP="00860B64">
            <w:pPr>
              <w:pStyle w:val="ApproCL"/>
            </w:pPr>
          </w:p>
        </w:tc>
      </w:tr>
    </w:tbl>
    <w:p w:rsidR="004E59F3" w:rsidRPr="00D15FD3" w:rsidRDefault="004E59F3" w:rsidP="004E59F3"/>
    <w:p w:rsidR="004E59F3" w:rsidRPr="00D15FD3" w:rsidRDefault="004E59F3" w:rsidP="004E59F3"/>
    <w:p w:rsidR="004E59F3" w:rsidRPr="00D15FD3" w:rsidRDefault="004E59F3" w:rsidP="004E59F3"/>
    <w:p w:rsidR="004E59F3" w:rsidRPr="00D15FD3" w:rsidRDefault="004E59F3" w:rsidP="004E59F3"/>
    <w:p w:rsidR="00863139" w:rsidRPr="00D15FD3" w:rsidRDefault="00974399" w:rsidP="00D52FED">
      <w:pPr>
        <w:spacing w:line="240" w:lineRule="auto"/>
      </w:pPr>
      <w:r>
        <w:rPr>
          <w:noProof/>
          <w:lang w:eastAsia="zh-CN"/>
        </w:rPr>
        <w:drawing>
          <wp:inline distT="0" distB="0" distL="0" distR="0" wp14:anchorId="4261CD16" wp14:editId="3D05AB6B">
            <wp:extent cx="2159000" cy="215900"/>
            <wp:effectExtent l="0" t="0" r="0" b="12700"/>
            <wp:docPr id="4" name="Picture 4" descr="label_change_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el_change_reco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0" cy="215900"/>
                    </a:xfrm>
                    <a:prstGeom prst="rect">
                      <a:avLst/>
                    </a:prstGeom>
                    <a:noFill/>
                    <a:ln>
                      <a:noFill/>
                    </a:ln>
                  </pic:spPr>
                </pic:pic>
              </a:graphicData>
            </a:graphic>
          </wp:inline>
        </w:drawing>
      </w:r>
    </w:p>
    <w:p w:rsidR="00A44482" w:rsidRPr="00D15FD3" w:rsidRDefault="00A44482"/>
    <w:tbl>
      <w:tblPr>
        <w:tblW w:w="0" w:type="auto"/>
        <w:tblBorders>
          <w:top w:val="single" w:sz="12" w:space="0" w:color="auto"/>
          <w:bottom w:val="single" w:sz="12" w:space="0" w:color="auto"/>
          <w:insideH w:val="single" w:sz="12" w:space="0" w:color="auto"/>
          <w:insideV w:val="single" w:sz="2" w:space="0" w:color="auto"/>
        </w:tblBorders>
        <w:shd w:val="clear" w:color="auto" w:fill="F3F3F3"/>
        <w:tblLayout w:type="fixed"/>
        <w:tblCellMar>
          <w:left w:w="0" w:type="dxa"/>
          <w:right w:w="0" w:type="dxa"/>
        </w:tblCellMar>
        <w:tblLook w:val="01E0" w:firstRow="1" w:lastRow="1" w:firstColumn="1" w:lastColumn="1" w:noHBand="0" w:noVBand="0"/>
      </w:tblPr>
      <w:tblGrid>
        <w:gridCol w:w="96"/>
        <w:gridCol w:w="4406"/>
        <w:gridCol w:w="46"/>
        <w:gridCol w:w="1249"/>
        <w:gridCol w:w="35"/>
        <w:gridCol w:w="2163"/>
        <w:gridCol w:w="45"/>
        <w:gridCol w:w="1627"/>
      </w:tblGrid>
      <w:tr w:rsidR="00A44482" w:rsidRPr="00D15FD3" w:rsidTr="002A3B49">
        <w:tc>
          <w:tcPr>
            <w:tcW w:w="4502" w:type="dxa"/>
            <w:gridSpan w:val="2"/>
            <w:tcBorders>
              <w:bottom w:val="single" w:sz="12" w:space="0" w:color="auto"/>
            </w:tcBorders>
            <w:shd w:val="clear" w:color="auto" w:fill="auto"/>
          </w:tcPr>
          <w:p w:rsidR="00A44482" w:rsidRPr="00D15FD3" w:rsidRDefault="000503B9" w:rsidP="005F707A">
            <w:pPr>
              <w:pStyle w:val="ApproCL"/>
              <w:rPr>
                <w:b/>
              </w:rPr>
            </w:pPr>
            <w:r>
              <w:rPr>
                <w:rStyle w:val="STDDOCDataLabelCharChar"/>
              </w:rPr>
              <w:t xml:space="preserve">  </w:t>
            </w:r>
            <w:r w:rsidR="00A44482" w:rsidRPr="00D15FD3">
              <w:rPr>
                <w:rStyle w:val="STDDOCDataLabelCharChar"/>
              </w:rPr>
              <w:t xml:space="preserve">Issue   </w:t>
            </w:r>
            <w:r w:rsidR="00A44482" w:rsidRPr="00D15FD3">
              <w:fldChar w:fldCharType="begin"/>
            </w:r>
            <w:r w:rsidR="00A44482" w:rsidRPr="00D15FD3">
              <w:instrText xml:space="preserve"> DOCPROPERTY  "Issue" \* CHARFORMAT </w:instrText>
            </w:r>
            <w:r w:rsidR="00A44482" w:rsidRPr="00D15FD3">
              <w:fldChar w:fldCharType="end"/>
            </w:r>
          </w:p>
        </w:tc>
        <w:tc>
          <w:tcPr>
            <w:tcW w:w="5165" w:type="dxa"/>
            <w:gridSpan w:val="6"/>
            <w:tcBorders>
              <w:bottom w:val="single" w:sz="12" w:space="0" w:color="auto"/>
            </w:tcBorders>
            <w:shd w:val="clear" w:color="auto" w:fill="auto"/>
          </w:tcPr>
          <w:p w:rsidR="00A44482" w:rsidRPr="00D15FD3" w:rsidRDefault="000503B9" w:rsidP="005F707A">
            <w:pPr>
              <w:pStyle w:val="ApproCL"/>
              <w:rPr>
                <w:b/>
                <w:bCs/>
              </w:rPr>
            </w:pPr>
            <w:r>
              <w:rPr>
                <w:rStyle w:val="STDDOCDataLabelCharChar"/>
              </w:rPr>
              <w:t xml:space="preserve"> </w:t>
            </w:r>
            <w:r w:rsidR="00A44482" w:rsidRPr="00D15FD3">
              <w:rPr>
                <w:rStyle w:val="STDDOCDataLabelCharChar"/>
              </w:rPr>
              <w:t xml:space="preserve">Revision   </w:t>
            </w:r>
            <w:r w:rsidR="00A44482" w:rsidRPr="00D15FD3">
              <w:fldChar w:fldCharType="begin"/>
            </w:r>
            <w:r w:rsidR="00A44482" w:rsidRPr="00D15FD3">
              <w:instrText xml:space="preserve"> DOCPROPERTY  "Revision" \* CHARFORMAT </w:instrText>
            </w:r>
            <w:r w:rsidR="00A44482" w:rsidRPr="00D15FD3">
              <w:fldChar w:fldCharType="end"/>
            </w:r>
          </w:p>
        </w:tc>
      </w:tr>
      <w:tr w:rsidR="00B641FE" w:rsidRPr="00D15FD3" w:rsidTr="005439A3">
        <w:tc>
          <w:tcPr>
            <w:tcW w:w="4502" w:type="dxa"/>
            <w:gridSpan w:val="2"/>
            <w:tcBorders>
              <w:bottom w:val="single" w:sz="12" w:space="0" w:color="auto"/>
            </w:tcBorders>
            <w:shd w:val="clear" w:color="auto" w:fill="E6E6E6"/>
          </w:tcPr>
          <w:p w:rsidR="00B641FE" w:rsidRPr="00D15FD3" w:rsidRDefault="000503B9" w:rsidP="00863139">
            <w:pPr>
              <w:rPr>
                <w:b/>
                <w:bCs/>
              </w:rPr>
            </w:pPr>
            <w:bookmarkStart w:id="1" w:name="bmlocChangeRecord"/>
            <w:bookmarkEnd w:id="1"/>
            <w:r>
              <w:rPr>
                <w:b/>
              </w:rPr>
              <w:t xml:space="preserve">  </w:t>
            </w:r>
            <w:r w:rsidR="00B641FE" w:rsidRPr="00D15FD3">
              <w:rPr>
                <w:b/>
              </w:rPr>
              <w:t>Reason for change</w:t>
            </w:r>
          </w:p>
        </w:tc>
        <w:tc>
          <w:tcPr>
            <w:tcW w:w="1295" w:type="dxa"/>
            <w:gridSpan w:val="2"/>
            <w:tcBorders>
              <w:bottom w:val="single" w:sz="12" w:space="0" w:color="auto"/>
            </w:tcBorders>
            <w:shd w:val="clear" w:color="auto" w:fill="E6E6E6"/>
          </w:tcPr>
          <w:p w:rsidR="00B641FE" w:rsidRPr="00D15FD3" w:rsidRDefault="00845229" w:rsidP="00863139">
            <w:pPr>
              <w:rPr>
                <w:b/>
              </w:rPr>
            </w:pPr>
            <w:r>
              <w:rPr>
                <w:b/>
                <w:bCs/>
              </w:rPr>
              <w:t xml:space="preserve"> </w:t>
            </w:r>
            <w:r w:rsidR="00B641FE" w:rsidRPr="00D15FD3">
              <w:rPr>
                <w:b/>
                <w:bCs/>
              </w:rPr>
              <w:t>Date</w:t>
            </w:r>
          </w:p>
        </w:tc>
        <w:tc>
          <w:tcPr>
            <w:tcW w:w="2198" w:type="dxa"/>
            <w:gridSpan w:val="2"/>
            <w:tcBorders>
              <w:bottom w:val="single" w:sz="12" w:space="0" w:color="auto"/>
            </w:tcBorders>
            <w:shd w:val="clear" w:color="auto" w:fill="E6E6E6"/>
          </w:tcPr>
          <w:p w:rsidR="00B641FE" w:rsidRPr="00D15FD3" w:rsidRDefault="00845229" w:rsidP="00863139">
            <w:pPr>
              <w:rPr>
                <w:b/>
                <w:bCs/>
              </w:rPr>
            </w:pPr>
            <w:r>
              <w:rPr>
                <w:b/>
                <w:bCs/>
              </w:rPr>
              <w:t xml:space="preserve"> </w:t>
            </w:r>
            <w:r w:rsidR="00B641FE" w:rsidRPr="00D15FD3">
              <w:rPr>
                <w:b/>
                <w:bCs/>
              </w:rPr>
              <w:t>Pages</w:t>
            </w:r>
          </w:p>
        </w:tc>
        <w:tc>
          <w:tcPr>
            <w:tcW w:w="1672" w:type="dxa"/>
            <w:gridSpan w:val="2"/>
            <w:tcBorders>
              <w:bottom w:val="single" w:sz="12" w:space="0" w:color="auto"/>
            </w:tcBorders>
            <w:shd w:val="clear" w:color="auto" w:fill="E6E6E6"/>
          </w:tcPr>
          <w:p w:rsidR="00B641FE" w:rsidRPr="00D15FD3" w:rsidRDefault="00845229" w:rsidP="00863139">
            <w:pPr>
              <w:rPr>
                <w:b/>
                <w:bCs/>
              </w:rPr>
            </w:pPr>
            <w:r>
              <w:rPr>
                <w:b/>
                <w:bCs/>
              </w:rPr>
              <w:t xml:space="preserve"> </w:t>
            </w:r>
            <w:r w:rsidR="00B641FE" w:rsidRPr="00D15FD3">
              <w:rPr>
                <w:b/>
                <w:bCs/>
              </w:rPr>
              <w:t>Paragraph(s)</w:t>
            </w:r>
          </w:p>
        </w:tc>
      </w:tr>
      <w:tr w:rsidR="00113A63" w:rsidRPr="00D15FD3" w:rsidTr="005439A3">
        <w:tc>
          <w:tcPr>
            <w:tcW w:w="96" w:type="dxa"/>
            <w:tcBorders>
              <w:right w:val="nil"/>
            </w:tcBorders>
            <w:shd w:val="clear" w:color="auto" w:fill="auto"/>
          </w:tcPr>
          <w:p w:rsidR="00113A63" w:rsidRPr="00D15FD3" w:rsidRDefault="00113A63" w:rsidP="00863139"/>
        </w:tc>
        <w:tc>
          <w:tcPr>
            <w:tcW w:w="4406" w:type="dxa"/>
            <w:tcBorders>
              <w:left w:val="nil"/>
            </w:tcBorders>
            <w:shd w:val="clear" w:color="auto" w:fill="auto"/>
          </w:tcPr>
          <w:p w:rsidR="00113A63" w:rsidRPr="00BD7504" w:rsidRDefault="00113A63" w:rsidP="00863139"/>
        </w:tc>
        <w:tc>
          <w:tcPr>
            <w:tcW w:w="46" w:type="dxa"/>
            <w:tcBorders>
              <w:right w:val="nil"/>
            </w:tcBorders>
            <w:shd w:val="clear" w:color="auto" w:fill="auto"/>
          </w:tcPr>
          <w:p w:rsidR="00113A63" w:rsidRPr="00D15FD3" w:rsidRDefault="00113A63" w:rsidP="00863139"/>
        </w:tc>
        <w:tc>
          <w:tcPr>
            <w:tcW w:w="1249" w:type="dxa"/>
            <w:tcBorders>
              <w:left w:val="nil"/>
            </w:tcBorders>
            <w:shd w:val="clear" w:color="auto" w:fill="auto"/>
          </w:tcPr>
          <w:p w:rsidR="00113A63" w:rsidRPr="00E413B3" w:rsidRDefault="00113A63" w:rsidP="00860B64">
            <w:pPr>
              <w:pStyle w:val="ApproCL"/>
            </w:pPr>
          </w:p>
        </w:tc>
        <w:tc>
          <w:tcPr>
            <w:tcW w:w="35" w:type="dxa"/>
            <w:tcBorders>
              <w:right w:val="nil"/>
            </w:tcBorders>
          </w:tcPr>
          <w:p w:rsidR="00113A63" w:rsidRPr="00D15FD3" w:rsidRDefault="00113A63" w:rsidP="00863139"/>
        </w:tc>
        <w:tc>
          <w:tcPr>
            <w:tcW w:w="2163" w:type="dxa"/>
            <w:tcBorders>
              <w:left w:val="nil"/>
            </w:tcBorders>
          </w:tcPr>
          <w:p w:rsidR="00113A63" w:rsidRPr="00217721" w:rsidRDefault="00113A63" w:rsidP="00860B64">
            <w:pPr>
              <w:pStyle w:val="ApproCL"/>
            </w:pPr>
          </w:p>
        </w:tc>
        <w:tc>
          <w:tcPr>
            <w:tcW w:w="45" w:type="dxa"/>
            <w:tcBorders>
              <w:right w:val="nil"/>
            </w:tcBorders>
          </w:tcPr>
          <w:p w:rsidR="00113A63" w:rsidRPr="00D15FD3" w:rsidRDefault="00113A63" w:rsidP="00863139"/>
        </w:tc>
        <w:tc>
          <w:tcPr>
            <w:tcW w:w="1627" w:type="dxa"/>
            <w:tcBorders>
              <w:left w:val="nil"/>
            </w:tcBorders>
          </w:tcPr>
          <w:p w:rsidR="00113A63" w:rsidRPr="00ED4CE0" w:rsidRDefault="00113A63" w:rsidP="00860B64">
            <w:pPr>
              <w:pStyle w:val="ApproCL"/>
            </w:pPr>
          </w:p>
        </w:tc>
      </w:tr>
    </w:tbl>
    <w:p w:rsidR="00CB31CC" w:rsidRDefault="004E59F3" w:rsidP="004E59F3">
      <w:pPr>
        <w:pStyle w:val="STDDOCHeader"/>
        <w:rPr>
          <w:lang w:val="en-GB"/>
        </w:rPr>
      </w:pPr>
      <w:r w:rsidRPr="00D15FD3">
        <w:rPr>
          <w:lang w:val="en-GB"/>
        </w:rPr>
        <w:br w:type="page"/>
      </w:r>
    </w:p>
    <w:sdt>
      <w:sdtPr>
        <w:rPr>
          <w:rFonts w:ascii="Georgia" w:eastAsia="Times New Roman" w:hAnsi="Georgia" w:cs="Times New Roman"/>
          <w:b w:val="0"/>
          <w:bCs w:val="0"/>
          <w:caps w:val="0"/>
          <w:szCs w:val="24"/>
          <w:lang w:val="en-GB" w:eastAsia="en-US"/>
        </w:rPr>
        <w:id w:val="1098444660"/>
        <w:docPartObj>
          <w:docPartGallery w:val="Table of Contents"/>
          <w:docPartUnique/>
        </w:docPartObj>
      </w:sdtPr>
      <w:sdtEndPr>
        <w:rPr>
          <w:noProof/>
        </w:rPr>
      </w:sdtEndPr>
      <w:sdtContent>
        <w:p w:rsidR="002E1F6B" w:rsidRDefault="002E1F6B">
          <w:pPr>
            <w:pStyle w:val="TOCHeading"/>
          </w:pPr>
          <w:r>
            <w:t>Contents</w:t>
          </w:r>
        </w:p>
        <w:p w:rsidR="00C23A44" w:rsidRDefault="002E1F6B">
          <w:pPr>
            <w:pStyle w:val="TOC1"/>
            <w:rPr>
              <w:rFonts w:asciiTheme="minorHAnsi" w:eastAsiaTheme="minorEastAsia" w:hAnsiTheme="minorHAnsi" w:cstheme="minorBidi"/>
              <w:b w:val="0"/>
              <w:bCs w:val="0"/>
              <w:caps w:val="0"/>
              <w:sz w:val="22"/>
              <w:szCs w:val="22"/>
              <w:lang w:eastAsia="zh-CN"/>
            </w:rPr>
          </w:pPr>
          <w:r>
            <w:fldChar w:fldCharType="begin"/>
          </w:r>
          <w:r>
            <w:instrText xml:space="preserve"> TOC \o "1-3" \h \z \u </w:instrText>
          </w:r>
          <w:r>
            <w:fldChar w:fldCharType="separate"/>
          </w:r>
          <w:hyperlink w:anchor="_Toc499226767" w:history="1">
            <w:r w:rsidR="00C23A44" w:rsidRPr="008B4201">
              <w:rPr>
                <w:rStyle w:val="Hyperlink"/>
              </w:rPr>
              <w:t>2.</w:t>
            </w:r>
            <w:r w:rsidR="00C23A44">
              <w:rPr>
                <w:rFonts w:asciiTheme="minorHAnsi" w:eastAsiaTheme="minorEastAsia" w:hAnsiTheme="minorHAnsi" w:cstheme="minorBidi"/>
                <w:b w:val="0"/>
                <w:bCs w:val="0"/>
                <w:caps w:val="0"/>
                <w:sz w:val="22"/>
                <w:szCs w:val="22"/>
                <w:lang w:eastAsia="zh-CN"/>
              </w:rPr>
              <w:tab/>
            </w:r>
            <w:r w:rsidR="00C23A44" w:rsidRPr="008B4201">
              <w:rPr>
                <w:rStyle w:val="Hyperlink"/>
              </w:rPr>
              <w:t>Introduction</w:t>
            </w:r>
            <w:r w:rsidR="00C23A44">
              <w:rPr>
                <w:webHidden/>
              </w:rPr>
              <w:tab/>
            </w:r>
            <w:r w:rsidR="00C23A44">
              <w:rPr>
                <w:webHidden/>
              </w:rPr>
              <w:fldChar w:fldCharType="begin"/>
            </w:r>
            <w:r w:rsidR="00C23A44">
              <w:rPr>
                <w:webHidden/>
              </w:rPr>
              <w:instrText xml:space="preserve"> PAGEREF _Toc499226767 \h </w:instrText>
            </w:r>
            <w:r w:rsidR="00C23A44">
              <w:rPr>
                <w:webHidden/>
              </w:rPr>
            </w:r>
            <w:r w:rsidR="00C23A44">
              <w:rPr>
                <w:webHidden/>
              </w:rPr>
              <w:fldChar w:fldCharType="separate"/>
            </w:r>
            <w:r w:rsidR="00C23A44">
              <w:rPr>
                <w:webHidden/>
              </w:rPr>
              <w:t>5</w:t>
            </w:r>
            <w:r w:rsidR="00C23A44">
              <w:rPr>
                <w:webHidden/>
              </w:rPr>
              <w:fldChar w:fldCharType="end"/>
            </w:r>
          </w:hyperlink>
        </w:p>
        <w:p w:rsidR="00C23A44" w:rsidRDefault="00C23A44">
          <w:pPr>
            <w:pStyle w:val="TOC1"/>
            <w:rPr>
              <w:rFonts w:asciiTheme="minorHAnsi" w:eastAsiaTheme="minorEastAsia" w:hAnsiTheme="minorHAnsi" w:cstheme="minorBidi"/>
              <w:b w:val="0"/>
              <w:bCs w:val="0"/>
              <w:caps w:val="0"/>
              <w:sz w:val="22"/>
              <w:szCs w:val="22"/>
              <w:lang w:eastAsia="zh-CN"/>
            </w:rPr>
          </w:pPr>
          <w:hyperlink w:anchor="_Toc499226768" w:history="1">
            <w:r w:rsidRPr="008B4201">
              <w:rPr>
                <w:rStyle w:val="Hyperlink"/>
              </w:rPr>
              <w:t>3.</w:t>
            </w:r>
            <w:r>
              <w:rPr>
                <w:rFonts w:asciiTheme="minorHAnsi" w:eastAsiaTheme="minorEastAsia" w:hAnsiTheme="minorHAnsi" w:cstheme="minorBidi"/>
                <w:b w:val="0"/>
                <w:bCs w:val="0"/>
                <w:caps w:val="0"/>
                <w:sz w:val="22"/>
                <w:szCs w:val="22"/>
                <w:lang w:eastAsia="zh-CN"/>
              </w:rPr>
              <w:tab/>
            </w:r>
            <w:r w:rsidRPr="008B4201">
              <w:rPr>
                <w:rStyle w:val="Hyperlink"/>
              </w:rPr>
              <w:t>NanoSat MO Framework</w:t>
            </w:r>
            <w:r>
              <w:rPr>
                <w:webHidden/>
              </w:rPr>
              <w:tab/>
            </w:r>
            <w:r>
              <w:rPr>
                <w:webHidden/>
              </w:rPr>
              <w:fldChar w:fldCharType="begin"/>
            </w:r>
            <w:r>
              <w:rPr>
                <w:webHidden/>
              </w:rPr>
              <w:instrText xml:space="preserve"> PAGEREF _Toc499226768 \h </w:instrText>
            </w:r>
            <w:r>
              <w:rPr>
                <w:webHidden/>
              </w:rPr>
            </w:r>
            <w:r>
              <w:rPr>
                <w:webHidden/>
              </w:rPr>
              <w:fldChar w:fldCharType="separate"/>
            </w:r>
            <w:r>
              <w:rPr>
                <w:webHidden/>
              </w:rPr>
              <w:t>6</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69" w:history="1">
            <w:r w:rsidRPr="008B4201">
              <w:rPr>
                <w:rStyle w:val="Hyperlink"/>
                <w:lang w:val="en-US"/>
              </w:rPr>
              <w:t>3.1.</w:t>
            </w:r>
            <w:r>
              <w:rPr>
                <w:rFonts w:asciiTheme="minorHAnsi" w:eastAsiaTheme="minorEastAsia" w:hAnsiTheme="minorHAnsi" w:cstheme="minorBidi"/>
                <w:sz w:val="22"/>
                <w:szCs w:val="22"/>
                <w:lang w:eastAsia="zh-CN"/>
              </w:rPr>
              <w:tab/>
            </w:r>
            <w:r w:rsidRPr="008B4201">
              <w:rPr>
                <w:rStyle w:val="Hyperlink"/>
                <w:lang w:val="en-US"/>
              </w:rPr>
              <w:t>Principles</w:t>
            </w:r>
            <w:r>
              <w:rPr>
                <w:webHidden/>
              </w:rPr>
              <w:tab/>
            </w:r>
            <w:r>
              <w:rPr>
                <w:webHidden/>
              </w:rPr>
              <w:fldChar w:fldCharType="begin"/>
            </w:r>
            <w:r>
              <w:rPr>
                <w:webHidden/>
              </w:rPr>
              <w:instrText xml:space="preserve"> PAGEREF _Toc499226769 \h </w:instrText>
            </w:r>
            <w:r>
              <w:rPr>
                <w:webHidden/>
              </w:rPr>
            </w:r>
            <w:r>
              <w:rPr>
                <w:webHidden/>
              </w:rPr>
              <w:fldChar w:fldCharType="separate"/>
            </w:r>
            <w:r>
              <w:rPr>
                <w:webHidden/>
              </w:rPr>
              <w:t>6</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770" w:history="1">
            <w:r w:rsidRPr="008B4201">
              <w:rPr>
                <w:rStyle w:val="Hyperlink"/>
                <w:lang w:val="en-US"/>
              </w:rPr>
              <w:t>3.1.1.</w:t>
            </w:r>
            <w:r>
              <w:rPr>
                <w:rFonts w:asciiTheme="minorHAnsi" w:eastAsiaTheme="minorEastAsia" w:hAnsiTheme="minorHAnsi" w:cstheme="minorBidi"/>
                <w:sz w:val="22"/>
                <w:szCs w:val="22"/>
                <w:lang w:eastAsia="zh-CN"/>
              </w:rPr>
              <w:tab/>
            </w:r>
            <w:r w:rsidRPr="008B4201">
              <w:rPr>
                <w:rStyle w:val="Hyperlink"/>
                <w:lang w:val="en-US"/>
              </w:rPr>
              <w:t>Core Functionality</w:t>
            </w:r>
            <w:r>
              <w:rPr>
                <w:webHidden/>
              </w:rPr>
              <w:tab/>
            </w:r>
            <w:r>
              <w:rPr>
                <w:webHidden/>
              </w:rPr>
              <w:fldChar w:fldCharType="begin"/>
            </w:r>
            <w:r>
              <w:rPr>
                <w:webHidden/>
              </w:rPr>
              <w:instrText xml:space="preserve"> PAGEREF _Toc499226770 \h </w:instrText>
            </w:r>
            <w:r>
              <w:rPr>
                <w:webHidden/>
              </w:rPr>
            </w:r>
            <w:r>
              <w:rPr>
                <w:webHidden/>
              </w:rPr>
              <w:fldChar w:fldCharType="separate"/>
            </w:r>
            <w:r>
              <w:rPr>
                <w:webHidden/>
              </w:rPr>
              <w:t>6</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771" w:history="1">
            <w:r w:rsidRPr="008B4201">
              <w:rPr>
                <w:rStyle w:val="Hyperlink"/>
                <w:lang w:val="en-US"/>
              </w:rPr>
              <w:t>3.1.2.</w:t>
            </w:r>
            <w:r>
              <w:rPr>
                <w:rFonts w:asciiTheme="minorHAnsi" w:eastAsiaTheme="minorEastAsia" w:hAnsiTheme="minorHAnsi" w:cstheme="minorBidi"/>
                <w:sz w:val="22"/>
                <w:szCs w:val="22"/>
                <w:lang w:eastAsia="zh-CN"/>
              </w:rPr>
              <w:tab/>
            </w:r>
            <w:r w:rsidRPr="008B4201">
              <w:rPr>
                <w:rStyle w:val="Hyperlink"/>
                <w:lang w:val="en-US"/>
              </w:rPr>
              <w:t>Problem domains</w:t>
            </w:r>
            <w:r>
              <w:rPr>
                <w:webHidden/>
              </w:rPr>
              <w:tab/>
            </w:r>
            <w:r>
              <w:rPr>
                <w:webHidden/>
              </w:rPr>
              <w:fldChar w:fldCharType="begin"/>
            </w:r>
            <w:r>
              <w:rPr>
                <w:webHidden/>
              </w:rPr>
              <w:instrText xml:space="preserve"> PAGEREF _Toc499226771 \h </w:instrText>
            </w:r>
            <w:r>
              <w:rPr>
                <w:webHidden/>
              </w:rPr>
            </w:r>
            <w:r>
              <w:rPr>
                <w:webHidden/>
              </w:rPr>
              <w:fldChar w:fldCharType="separate"/>
            </w:r>
            <w:r>
              <w:rPr>
                <w:webHidden/>
              </w:rPr>
              <w:t>8</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772" w:history="1">
            <w:r w:rsidRPr="008B4201">
              <w:rPr>
                <w:rStyle w:val="Hyperlink"/>
                <w:lang w:val="en-US"/>
              </w:rPr>
              <w:t>3.1.3.</w:t>
            </w:r>
            <w:r>
              <w:rPr>
                <w:rFonts w:asciiTheme="minorHAnsi" w:eastAsiaTheme="minorEastAsia" w:hAnsiTheme="minorHAnsi" w:cstheme="minorBidi"/>
                <w:sz w:val="22"/>
                <w:szCs w:val="22"/>
                <w:lang w:eastAsia="zh-CN"/>
              </w:rPr>
              <w:tab/>
            </w:r>
            <w:r w:rsidRPr="008B4201">
              <w:rPr>
                <w:rStyle w:val="Hyperlink"/>
                <w:lang w:val="en-US"/>
              </w:rPr>
              <w:t>On-board software portability</w:t>
            </w:r>
            <w:r>
              <w:rPr>
                <w:webHidden/>
              </w:rPr>
              <w:tab/>
            </w:r>
            <w:r>
              <w:rPr>
                <w:webHidden/>
              </w:rPr>
              <w:fldChar w:fldCharType="begin"/>
            </w:r>
            <w:r>
              <w:rPr>
                <w:webHidden/>
              </w:rPr>
              <w:instrText xml:space="preserve"> PAGEREF _Toc499226772 \h </w:instrText>
            </w:r>
            <w:r>
              <w:rPr>
                <w:webHidden/>
              </w:rPr>
            </w:r>
            <w:r>
              <w:rPr>
                <w:webHidden/>
              </w:rPr>
              <w:fldChar w:fldCharType="separate"/>
            </w:r>
            <w:r>
              <w:rPr>
                <w:webHidden/>
              </w:rPr>
              <w:t>12</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73" w:history="1">
            <w:r w:rsidRPr="008B4201">
              <w:rPr>
                <w:rStyle w:val="Hyperlink"/>
              </w:rPr>
              <w:t>3.2.</w:t>
            </w:r>
            <w:r>
              <w:rPr>
                <w:rFonts w:asciiTheme="minorHAnsi" w:eastAsiaTheme="minorEastAsia" w:hAnsiTheme="minorHAnsi" w:cstheme="minorBidi"/>
                <w:sz w:val="22"/>
                <w:szCs w:val="22"/>
                <w:lang w:eastAsia="zh-CN"/>
              </w:rPr>
              <w:tab/>
            </w:r>
            <w:r w:rsidRPr="008B4201">
              <w:rPr>
                <w:rStyle w:val="Hyperlink"/>
              </w:rPr>
              <w:t>CCSDS MO Heritage</w:t>
            </w:r>
            <w:r>
              <w:rPr>
                <w:webHidden/>
              </w:rPr>
              <w:tab/>
            </w:r>
            <w:r>
              <w:rPr>
                <w:webHidden/>
              </w:rPr>
              <w:fldChar w:fldCharType="begin"/>
            </w:r>
            <w:r>
              <w:rPr>
                <w:webHidden/>
              </w:rPr>
              <w:instrText xml:space="preserve"> PAGEREF _Toc499226773 \h </w:instrText>
            </w:r>
            <w:r>
              <w:rPr>
                <w:webHidden/>
              </w:rPr>
            </w:r>
            <w:r>
              <w:rPr>
                <w:webHidden/>
              </w:rPr>
              <w:fldChar w:fldCharType="separate"/>
            </w:r>
            <w:r>
              <w:rPr>
                <w:webHidden/>
              </w:rPr>
              <w:t>17</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774" w:history="1">
            <w:r w:rsidRPr="008B4201">
              <w:rPr>
                <w:rStyle w:val="Hyperlink"/>
                <w:lang w:val="en-US"/>
              </w:rPr>
              <w:t>3.2.1.</w:t>
            </w:r>
            <w:r>
              <w:rPr>
                <w:rFonts w:asciiTheme="minorHAnsi" w:eastAsiaTheme="minorEastAsia" w:hAnsiTheme="minorHAnsi" w:cstheme="minorBidi"/>
                <w:sz w:val="22"/>
                <w:szCs w:val="22"/>
                <w:lang w:eastAsia="zh-CN"/>
              </w:rPr>
              <w:tab/>
            </w:r>
            <w:r w:rsidRPr="008B4201">
              <w:rPr>
                <w:rStyle w:val="Hyperlink"/>
                <w:lang w:val="en-US"/>
              </w:rPr>
              <w:t>MO Core</w:t>
            </w:r>
            <w:r>
              <w:rPr>
                <w:webHidden/>
              </w:rPr>
              <w:tab/>
            </w:r>
            <w:r>
              <w:rPr>
                <w:webHidden/>
              </w:rPr>
              <w:fldChar w:fldCharType="begin"/>
            </w:r>
            <w:r>
              <w:rPr>
                <w:webHidden/>
              </w:rPr>
              <w:instrText xml:space="preserve"> PAGEREF _Toc499226774 \h </w:instrText>
            </w:r>
            <w:r>
              <w:rPr>
                <w:webHidden/>
              </w:rPr>
            </w:r>
            <w:r>
              <w:rPr>
                <w:webHidden/>
              </w:rPr>
              <w:fldChar w:fldCharType="separate"/>
            </w:r>
            <w:r>
              <w:rPr>
                <w:webHidden/>
              </w:rPr>
              <w:t>18</w:t>
            </w:r>
            <w:r>
              <w:rPr>
                <w:webHidden/>
              </w:rPr>
              <w:fldChar w:fldCharType="end"/>
            </w:r>
          </w:hyperlink>
        </w:p>
        <w:p w:rsidR="00C23A44" w:rsidRDefault="00C23A44">
          <w:pPr>
            <w:pStyle w:val="TOC3"/>
            <w:tabs>
              <w:tab w:val="left" w:pos="815"/>
            </w:tabs>
            <w:rPr>
              <w:rFonts w:asciiTheme="minorHAnsi" w:eastAsiaTheme="minorEastAsia" w:hAnsiTheme="minorHAnsi" w:cstheme="minorBidi"/>
              <w:sz w:val="22"/>
              <w:szCs w:val="22"/>
              <w:lang w:eastAsia="zh-CN"/>
            </w:rPr>
          </w:pPr>
          <w:hyperlink w:anchor="_Toc499226775" w:history="1">
            <w:r w:rsidRPr="008B4201">
              <w:rPr>
                <w:rStyle w:val="Hyperlink"/>
                <w:lang w:val="en-US"/>
              </w:rPr>
              <w:t>3.2.2.</w:t>
            </w:r>
            <w:r>
              <w:rPr>
                <w:rFonts w:asciiTheme="minorHAnsi" w:eastAsiaTheme="minorEastAsia" w:hAnsiTheme="minorHAnsi" w:cstheme="minorBidi"/>
                <w:sz w:val="22"/>
                <w:szCs w:val="22"/>
                <w:lang w:eastAsia="zh-CN"/>
              </w:rPr>
              <w:tab/>
            </w:r>
            <w:r w:rsidRPr="008B4201">
              <w:rPr>
                <w:rStyle w:val="Hyperlink"/>
                <w:lang w:val="en-US"/>
              </w:rPr>
              <w:t>Transport Binding and Encoding</w:t>
            </w:r>
            <w:r>
              <w:rPr>
                <w:webHidden/>
              </w:rPr>
              <w:tab/>
            </w:r>
            <w:r>
              <w:rPr>
                <w:webHidden/>
              </w:rPr>
              <w:fldChar w:fldCharType="begin"/>
            </w:r>
            <w:r>
              <w:rPr>
                <w:webHidden/>
              </w:rPr>
              <w:instrText xml:space="preserve"> PAGEREF _Toc499226775 \h </w:instrText>
            </w:r>
            <w:r>
              <w:rPr>
                <w:webHidden/>
              </w:rPr>
            </w:r>
            <w:r>
              <w:rPr>
                <w:webHidden/>
              </w:rPr>
              <w:fldChar w:fldCharType="separate"/>
            </w:r>
            <w:r>
              <w:rPr>
                <w:webHidden/>
              </w:rPr>
              <w:t>21</w:t>
            </w:r>
            <w:r>
              <w:rPr>
                <w:webHidden/>
              </w:rPr>
              <w:fldChar w:fldCharType="end"/>
            </w:r>
          </w:hyperlink>
        </w:p>
        <w:p w:rsidR="00C23A44" w:rsidRDefault="00C23A44">
          <w:pPr>
            <w:pStyle w:val="TOC3"/>
            <w:tabs>
              <w:tab w:val="left" w:pos="813"/>
            </w:tabs>
            <w:rPr>
              <w:rFonts w:asciiTheme="minorHAnsi" w:eastAsiaTheme="minorEastAsia" w:hAnsiTheme="minorHAnsi" w:cstheme="minorBidi"/>
              <w:sz w:val="22"/>
              <w:szCs w:val="22"/>
              <w:lang w:eastAsia="zh-CN"/>
            </w:rPr>
          </w:pPr>
          <w:hyperlink w:anchor="_Toc499226776" w:history="1">
            <w:r w:rsidRPr="008B4201">
              <w:rPr>
                <w:rStyle w:val="Hyperlink"/>
                <w:lang w:val="en-US"/>
              </w:rPr>
              <w:t>3.2.3.</w:t>
            </w:r>
            <w:r>
              <w:rPr>
                <w:rFonts w:asciiTheme="minorHAnsi" w:eastAsiaTheme="minorEastAsia" w:hAnsiTheme="minorHAnsi" w:cstheme="minorBidi"/>
                <w:sz w:val="22"/>
                <w:szCs w:val="22"/>
                <w:lang w:eastAsia="zh-CN"/>
              </w:rPr>
              <w:tab/>
            </w:r>
            <w:r w:rsidRPr="008B4201">
              <w:rPr>
                <w:rStyle w:val="Hyperlink"/>
                <w:lang w:val="en-US"/>
              </w:rPr>
              <w:t>Monitor and Control services</w:t>
            </w:r>
            <w:r>
              <w:rPr>
                <w:webHidden/>
              </w:rPr>
              <w:tab/>
            </w:r>
            <w:r>
              <w:rPr>
                <w:webHidden/>
              </w:rPr>
              <w:fldChar w:fldCharType="begin"/>
            </w:r>
            <w:r>
              <w:rPr>
                <w:webHidden/>
              </w:rPr>
              <w:instrText xml:space="preserve"> PAGEREF _Toc499226776 \h </w:instrText>
            </w:r>
            <w:r>
              <w:rPr>
                <w:webHidden/>
              </w:rPr>
            </w:r>
            <w:r>
              <w:rPr>
                <w:webHidden/>
              </w:rPr>
              <w:fldChar w:fldCharType="separate"/>
            </w:r>
            <w:r>
              <w:rPr>
                <w:webHidden/>
              </w:rPr>
              <w:t>22</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77" w:history="1">
            <w:r w:rsidRPr="008B4201">
              <w:rPr>
                <w:rStyle w:val="Hyperlink"/>
                <w:lang w:val="en-US"/>
              </w:rPr>
              <w:t>3.3.</w:t>
            </w:r>
            <w:r>
              <w:rPr>
                <w:rFonts w:asciiTheme="minorHAnsi" w:eastAsiaTheme="minorEastAsia" w:hAnsiTheme="minorHAnsi" w:cstheme="minorBidi"/>
                <w:sz w:val="22"/>
                <w:szCs w:val="22"/>
                <w:lang w:eastAsia="zh-CN"/>
              </w:rPr>
              <w:tab/>
            </w:r>
            <w:r w:rsidRPr="008B4201">
              <w:rPr>
                <w:rStyle w:val="Hyperlink"/>
                <w:lang w:val="en-US"/>
              </w:rPr>
              <w:t>Software Management services</w:t>
            </w:r>
            <w:r>
              <w:rPr>
                <w:webHidden/>
              </w:rPr>
              <w:tab/>
            </w:r>
            <w:r>
              <w:rPr>
                <w:webHidden/>
              </w:rPr>
              <w:fldChar w:fldCharType="begin"/>
            </w:r>
            <w:r>
              <w:rPr>
                <w:webHidden/>
              </w:rPr>
              <w:instrText xml:space="preserve"> PAGEREF _Toc499226777 \h </w:instrText>
            </w:r>
            <w:r>
              <w:rPr>
                <w:webHidden/>
              </w:rPr>
            </w:r>
            <w:r>
              <w:rPr>
                <w:webHidden/>
              </w:rPr>
              <w:fldChar w:fldCharType="separate"/>
            </w:r>
            <w:r>
              <w:rPr>
                <w:webHidden/>
              </w:rPr>
              <w:t>24</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78" w:history="1">
            <w:r w:rsidRPr="008B4201">
              <w:rPr>
                <w:rStyle w:val="Hyperlink"/>
              </w:rPr>
              <w:t>3.4.</w:t>
            </w:r>
            <w:r>
              <w:rPr>
                <w:rFonts w:asciiTheme="minorHAnsi" w:eastAsiaTheme="minorEastAsia" w:hAnsiTheme="minorHAnsi" w:cstheme="minorBidi"/>
                <w:sz w:val="22"/>
                <w:szCs w:val="22"/>
                <w:lang w:eastAsia="zh-CN"/>
              </w:rPr>
              <w:tab/>
            </w:r>
            <w:r w:rsidRPr="008B4201">
              <w:rPr>
                <w:rStyle w:val="Hyperlink"/>
              </w:rPr>
              <w:t>Platform services</w:t>
            </w:r>
            <w:r>
              <w:rPr>
                <w:webHidden/>
              </w:rPr>
              <w:tab/>
            </w:r>
            <w:r>
              <w:rPr>
                <w:webHidden/>
              </w:rPr>
              <w:fldChar w:fldCharType="begin"/>
            </w:r>
            <w:r>
              <w:rPr>
                <w:webHidden/>
              </w:rPr>
              <w:instrText xml:space="preserve"> PAGEREF _Toc499226778 \h </w:instrText>
            </w:r>
            <w:r>
              <w:rPr>
                <w:webHidden/>
              </w:rPr>
            </w:r>
            <w:r>
              <w:rPr>
                <w:webHidden/>
              </w:rPr>
              <w:fldChar w:fldCharType="separate"/>
            </w:r>
            <w:r>
              <w:rPr>
                <w:webHidden/>
              </w:rPr>
              <w:t>28</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79" w:history="1">
            <w:r w:rsidRPr="008B4201">
              <w:rPr>
                <w:rStyle w:val="Hyperlink"/>
              </w:rPr>
              <w:t>3.5.</w:t>
            </w:r>
            <w:r>
              <w:rPr>
                <w:rFonts w:asciiTheme="minorHAnsi" w:eastAsiaTheme="minorEastAsia" w:hAnsiTheme="minorHAnsi" w:cstheme="minorBidi"/>
                <w:sz w:val="22"/>
                <w:szCs w:val="22"/>
                <w:lang w:eastAsia="zh-CN"/>
              </w:rPr>
              <w:tab/>
            </w:r>
            <w:r w:rsidRPr="008B4201">
              <w:rPr>
                <w:rStyle w:val="Hyperlink"/>
              </w:rPr>
              <w:t>NMF Generic Model</w:t>
            </w:r>
            <w:r>
              <w:rPr>
                <w:webHidden/>
              </w:rPr>
              <w:tab/>
            </w:r>
            <w:r>
              <w:rPr>
                <w:webHidden/>
              </w:rPr>
              <w:fldChar w:fldCharType="begin"/>
            </w:r>
            <w:r>
              <w:rPr>
                <w:webHidden/>
              </w:rPr>
              <w:instrText xml:space="preserve"> PAGEREF _Toc499226779 \h </w:instrText>
            </w:r>
            <w:r>
              <w:rPr>
                <w:webHidden/>
              </w:rPr>
            </w:r>
            <w:r>
              <w:rPr>
                <w:webHidden/>
              </w:rPr>
              <w:fldChar w:fldCharType="separate"/>
            </w:r>
            <w:r>
              <w:rPr>
                <w:webHidden/>
              </w:rPr>
              <w:t>32</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80" w:history="1">
            <w:r w:rsidRPr="008B4201">
              <w:rPr>
                <w:rStyle w:val="Hyperlink"/>
              </w:rPr>
              <w:t>3.6.</w:t>
            </w:r>
            <w:r>
              <w:rPr>
                <w:rFonts w:asciiTheme="minorHAnsi" w:eastAsiaTheme="minorEastAsia" w:hAnsiTheme="minorHAnsi" w:cstheme="minorBidi"/>
                <w:sz w:val="22"/>
                <w:szCs w:val="22"/>
                <w:lang w:eastAsia="zh-CN"/>
              </w:rPr>
              <w:tab/>
            </w:r>
            <w:r w:rsidRPr="008B4201">
              <w:rPr>
                <w:rStyle w:val="Hyperlink"/>
              </w:rPr>
              <w:t>NMF Composites</w:t>
            </w:r>
            <w:r>
              <w:rPr>
                <w:webHidden/>
              </w:rPr>
              <w:tab/>
            </w:r>
            <w:r>
              <w:rPr>
                <w:webHidden/>
              </w:rPr>
              <w:fldChar w:fldCharType="begin"/>
            </w:r>
            <w:r>
              <w:rPr>
                <w:webHidden/>
              </w:rPr>
              <w:instrText xml:space="preserve"> PAGEREF _Toc499226780 \h </w:instrText>
            </w:r>
            <w:r>
              <w:rPr>
                <w:webHidden/>
              </w:rPr>
            </w:r>
            <w:r>
              <w:rPr>
                <w:webHidden/>
              </w:rPr>
              <w:fldChar w:fldCharType="separate"/>
            </w:r>
            <w:r>
              <w:rPr>
                <w:webHidden/>
              </w:rPr>
              <w:t>35</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781" w:history="1">
            <w:r w:rsidRPr="008B4201">
              <w:rPr>
                <w:rStyle w:val="Hyperlink"/>
                <w:lang w:val="en-US"/>
              </w:rPr>
              <w:t>3.6.1.</w:t>
            </w:r>
            <w:r>
              <w:rPr>
                <w:rFonts w:asciiTheme="minorHAnsi" w:eastAsiaTheme="minorEastAsia" w:hAnsiTheme="minorHAnsi" w:cstheme="minorBidi"/>
                <w:sz w:val="22"/>
                <w:szCs w:val="22"/>
                <w:lang w:eastAsia="zh-CN"/>
              </w:rPr>
              <w:tab/>
            </w:r>
            <w:r w:rsidRPr="008B4201">
              <w:rPr>
                <w:rStyle w:val="Hyperlink"/>
                <w:lang w:val="en-US"/>
              </w:rPr>
              <w:t>NanoSat MO Monolithic</w:t>
            </w:r>
            <w:r>
              <w:rPr>
                <w:webHidden/>
              </w:rPr>
              <w:tab/>
            </w:r>
            <w:r>
              <w:rPr>
                <w:webHidden/>
              </w:rPr>
              <w:fldChar w:fldCharType="begin"/>
            </w:r>
            <w:r>
              <w:rPr>
                <w:webHidden/>
              </w:rPr>
              <w:instrText xml:space="preserve"> PAGEREF _Toc499226781 \h </w:instrText>
            </w:r>
            <w:r>
              <w:rPr>
                <w:webHidden/>
              </w:rPr>
            </w:r>
            <w:r>
              <w:rPr>
                <w:webHidden/>
              </w:rPr>
              <w:fldChar w:fldCharType="separate"/>
            </w:r>
            <w:r>
              <w:rPr>
                <w:webHidden/>
              </w:rPr>
              <w:t>36</w:t>
            </w:r>
            <w:r>
              <w:rPr>
                <w:webHidden/>
              </w:rPr>
              <w:fldChar w:fldCharType="end"/>
            </w:r>
          </w:hyperlink>
        </w:p>
        <w:p w:rsidR="00C23A44" w:rsidRDefault="00C23A44">
          <w:pPr>
            <w:pStyle w:val="TOC3"/>
            <w:tabs>
              <w:tab w:val="left" w:pos="816"/>
            </w:tabs>
            <w:rPr>
              <w:rFonts w:asciiTheme="minorHAnsi" w:eastAsiaTheme="minorEastAsia" w:hAnsiTheme="minorHAnsi" w:cstheme="minorBidi"/>
              <w:sz w:val="22"/>
              <w:szCs w:val="22"/>
              <w:lang w:eastAsia="zh-CN"/>
            </w:rPr>
          </w:pPr>
          <w:hyperlink w:anchor="_Toc499226782" w:history="1">
            <w:r w:rsidRPr="008B4201">
              <w:rPr>
                <w:rStyle w:val="Hyperlink"/>
                <w:lang w:val="en-US"/>
              </w:rPr>
              <w:t>3.6.2.</w:t>
            </w:r>
            <w:r>
              <w:rPr>
                <w:rFonts w:asciiTheme="minorHAnsi" w:eastAsiaTheme="minorEastAsia" w:hAnsiTheme="minorHAnsi" w:cstheme="minorBidi"/>
                <w:sz w:val="22"/>
                <w:szCs w:val="22"/>
                <w:lang w:eastAsia="zh-CN"/>
              </w:rPr>
              <w:tab/>
            </w:r>
            <w:r w:rsidRPr="008B4201">
              <w:rPr>
                <w:rStyle w:val="Hyperlink"/>
                <w:lang w:val="en-US"/>
              </w:rPr>
              <w:t>NanoSat MO Supervisor</w:t>
            </w:r>
            <w:r>
              <w:rPr>
                <w:webHidden/>
              </w:rPr>
              <w:tab/>
            </w:r>
            <w:r>
              <w:rPr>
                <w:webHidden/>
              </w:rPr>
              <w:fldChar w:fldCharType="begin"/>
            </w:r>
            <w:r>
              <w:rPr>
                <w:webHidden/>
              </w:rPr>
              <w:instrText xml:space="preserve"> PAGEREF _Toc499226782 \h </w:instrText>
            </w:r>
            <w:r>
              <w:rPr>
                <w:webHidden/>
              </w:rPr>
            </w:r>
            <w:r>
              <w:rPr>
                <w:webHidden/>
              </w:rPr>
              <w:fldChar w:fldCharType="separate"/>
            </w:r>
            <w:r>
              <w:rPr>
                <w:webHidden/>
              </w:rPr>
              <w:t>37</w:t>
            </w:r>
            <w:r>
              <w:rPr>
                <w:webHidden/>
              </w:rPr>
              <w:fldChar w:fldCharType="end"/>
            </w:r>
          </w:hyperlink>
        </w:p>
        <w:p w:rsidR="00C23A44" w:rsidRDefault="00C23A44">
          <w:pPr>
            <w:pStyle w:val="TOC3"/>
            <w:tabs>
              <w:tab w:val="left" w:pos="815"/>
            </w:tabs>
            <w:rPr>
              <w:rFonts w:asciiTheme="minorHAnsi" w:eastAsiaTheme="minorEastAsia" w:hAnsiTheme="minorHAnsi" w:cstheme="minorBidi"/>
              <w:sz w:val="22"/>
              <w:szCs w:val="22"/>
              <w:lang w:eastAsia="zh-CN"/>
            </w:rPr>
          </w:pPr>
          <w:hyperlink w:anchor="_Toc499226783" w:history="1">
            <w:r w:rsidRPr="008B4201">
              <w:rPr>
                <w:rStyle w:val="Hyperlink"/>
                <w:lang w:val="en-US"/>
              </w:rPr>
              <w:t>3.6.3.</w:t>
            </w:r>
            <w:r>
              <w:rPr>
                <w:rFonts w:asciiTheme="minorHAnsi" w:eastAsiaTheme="minorEastAsia" w:hAnsiTheme="minorHAnsi" w:cstheme="minorBidi"/>
                <w:sz w:val="22"/>
                <w:szCs w:val="22"/>
                <w:lang w:eastAsia="zh-CN"/>
              </w:rPr>
              <w:tab/>
            </w:r>
            <w:r w:rsidRPr="008B4201">
              <w:rPr>
                <w:rStyle w:val="Hyperlink"/>
                <w:lang w:val="en-US"/>
              </w:rPr>
              <w:t>NanoSat MO Connector</w:t>
            </w:r>
            <w:r>
              <w:rPr>
                <w:webHidden/>
              </w:rPr>
              <w:tab/>
            </w:r>
            <w:r>
              <w:rPr>
                <w:webHidden/>
              </w:rPr>
              <w:fldChar w:fldCharType="begin"/>
            </w:r>
            <w:r>
              <w:rPr>
                <w:webHidden/>
              </w:rPr>
              <w:instrText xml:space="preserve"> PAGEREF _Toc499226783 \h </w:instrText>
            </w:r>
            <w:r>
              <w:rPr>
                <w:webHidden/>
              </w:rPr>
            </w:r>
            <w:r>
              <w:rPr>
                <w:webHidden/>
              </w:rPr>
              <w:fldChar w:fldCharType="separate"/>
            </w:r>
            <w:r>
              <w:rPr>
                <w:webHidden/>
              </w:rPr>
              <w:t>39</w:t>
            </w:r>
            <w:r>
              <w:rPr>
                <w:webHidden/>
              </w:rPr>
              <w:fldChar w:fldCharType="end"/>
            </w:r>
          </w:hyperlink>
        </w:p>
        <w:p w:rsidR="00C23A44" w:rsidRDefault="00C23A44">
          <w:pPr>
            <w:pStyle w:val="TOC3"/>
            <w:tabs>
              <w:tab w:val="left" w:pos="818"/>
            </w:tabs>
            <w:rPr>
              <w:rFonts w:asciiTheme="minorHAnsi" w:eastAsiaTheme="minorEastAsia" w:hAnsiTheme="minorHAnsi" w:cstheme="minorBidi"/>
              <w:sz w:val="22"/>
              <w:szCs w:val="22"/>
              <w:lang w:eastAsia="zh-CN"/>
            </w:rPr>
          </w:pPr>
          <w:hyperlink w:anchor="_Toc499226784" w:history="1">
            <w:r w:rsidRPr="008B4201">
              <w:rPr>
                <w:rStyle w:val="Hyperlink"/>
                <w:lang w:val="en-US"/>
              </w:rPr>
              <w:t>3.6.4.</w:t>
            </w:r>
            <w:r>
              <w:rPr>
                <w:rFonts w:asciiTheme="minorHAnsi" w:eastAsiaTheme="minorEastAsia" w:hAnsiTheme="minorHAnsi" w:cstheme="minorBidi"/>
                <w:sz w:val="22"/>
                <w:szCs w:val="22"/>
                <w:lang w:eastAsia="zh-CN"/>
              </w:rPr>
              <w:tab/>
            </w:r>
            <w:r w:rsidRPr="008B4201">
              <w:rPr>
                <w:rStyle w:val="Hyperlink"/>
                <w:lang w:val="en-US"/>
              </w:rPr>
              <w:t>Ground MO Adapter</w:t>
            </w:r>
            <w:r>
              <w:rPr>
                <w:webHidden/>
              </w:rPr>
              <w:tab/>
            </w:r>
            <w:r>
              <w:rPr>
                <w:webHidden/>
              </w:rPr>
              <w:fldChar w:fldCharType="begin"/>
            </w:r>
            <w:r>
              <w:rPr>
                <w:webHidden/>
              </w:rPr>
              <w:instrText xml:space="preserve"> PAGEREF _Toc499226784 \h </w:instrText>
            </w:r>
            <w:r>
              <w:rPr>
                <w:webHidden/>
              </w:rPr>
            </w:r>
            <w:r>
              <w:rPr>
                <w:webHidden/>
              </w:rPr>
              <w:fldChar w:fldCharType="separate"/>
            </w:r>
            <w:r>
              <w:rPr>
                <w:webHidden/>
              </w:rPr>
              <w:t>41</w:t>
            </w:r>
            <w:r>
              <w:rPr>
                <w:webHidden/>
              </w:rPr>
              <w:fldChar w:fldCharType="end"/>
            </w:r>
          </w:hyperlink>
        </w:p>
        <w:p w:rsidR="00C23A44" w:rsidRDefault="00C23A44">
          <w:pPr>
            <w:pStyle w:val="TOC3"/>
            <w:tabs>
              <w:tab w:val="left" w:pos="809"/>
            </w:tabs>
            <w:rPr>
              <w:rFonts w:asciiTheme="minorHAnsi" w:eastAsiaTheme="minorEastAsia" w:hAnsiTheme="minorHAnsi" w:cstheme="minorBidi"/>
              <w:sz w:val="22"/>
              <w:szCs w:val="22"/>
              <w:lang w:eastAsia="zh-CN"/>
            </w:rPr>
          </w:pPr>
          <w:hyperlink w:anchor="_Toc499226785" w:history="1">
            <w:r w:rsidRPr="008B4201">
              <w:rPr>
                <w:rStyle w:val="Hyperlink"/>
                <w:lang w:val="en-US"/>
              </w:rPr>
              <w:t>3.6.5.</w:t>
            </w:r>
            <w:r>
              <w:rPr>
                <w:rFonts w:asciiTheme="minorHAnsi" w:eastAsiaTheme="minorEastAsia" w:hAnsiTheme="minorHAnsi" w:cstheme="minorBidi"/>
                <w:sz w:val="22"/>
                <w:szCs w:val="22"/>
                <w:lang w:eastAsia="zh-CN"/>
              </w:rPr>
              <w:tab/>
            </w:r>
            <w:r w:rsidRPr="008B4201">
              <w:rPr>
                <w:rStyle w:val="Hyperlink"/>
                <w:lang w:val="en-US"/>
              </w:rPr>
              <w:t>Ground MO Proxy</w:t>
            </w:r>
            <w:r>
              <w:rPr>
                <w:webHidden/>
              </w:rPr>
              <w:tab/>
            </w:r>
            <w:r>
              <w:rPr>
                <w:webHidden/>
              </w:rPr>
              <w:fldChar w:fldCharType="begin"/>
            </w:r>
            <w:r>
              <w:rPr>
                <w:webHidden/>
              </w:rPr>
              <w:instrText xml:space="preserve"> PAGEREF _Toc499226785 \h </w:instrText>
            </w:r>
            <w:r>
              <w:rPr>
                <w:webHidden/>
              </w:rPr>
            </w:r>
            <w:r>
              <w:rPr>
                <w:webHidden/>
              </w:rPr>
              <w:fldChar w:fldCharType="separate"/>
            </w:r>
            <w:r>
              <w:rPr>
                <w:webHidden/>
              </w:rPr>
              <w:t>42</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86" w:history="1">
            <w:r w:rsidRPr="008B4201">
              <w:rPr>
                <w:rStyle w:val="Hyperlink"/>
              </w:rPr>
              <w:t>3.7.</w:t>
            </w:r>
            <w:r>
              <w:rPr>
                <w:rFonts w:asciiTheme="minorHAnsi" w:eastAsiaTheme="minorEastAsia" w:hAnsiTheme="minorHAnsi" w:cstheme="minorBidi"/>
                <w:sz w:val="22"/>
                <w:szCs w:val="22"/>
                <w:lang w:eastAsia="zh-CN"/>
              </w:rPr>
              <w:tab/>
            </w:r>
            <w:r w:rsidRPr="008B4201">
              <w:rPr>
                <w:rStyle w:val="Hyperlink"/>
              </w:rPr>
              <w:t>NMF Concepts</w:t>
            </w:r>
            <w:r>
              <w:rPr>
                <w:webHidden/>
              </w:rPr>
              <w:tab/>
            </w:r>
            <w:r>
              <w:rPr>
                <w:webHidden/>
              </w:rPr>
              <w:fldChar w:fldCharType="begin"/>
            </w:r>
            <w:r>
              <w:rPr>
                <w:webHidden/>
              </w:rPr>
              <w:instrText xml:space="preserve"> PAGEREF _Toc499226786 \h </w:instrText>
            </w:r>
            <w:r>
              <w:rPr>
                <w:webHidden/>
              </w:rPr>
            </w:r>
            <w:r>
              <w:rPr>
                <w:webHidden/>
              </w:rPr>
              <w:fldChar w:fldCharType="separate"/>
            </w:r>
            <w:r>
              <w:rPr>
                <w:webHidden/>
              </w:rPr>
              <w:t>45</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787" w:history="1">
            <w:r w:rsidRPr="008B4201">
              <w:rPr>
                <w:rStyle w:val="Hyperlink"/>
              </w:rPr>
              <w:t>3.7.1.</w:t>
            </w:r>
            <w:r>
              <w:rPr>
                <w:rFonts w:asciiTheme="minorHAnsi" w:eastAsiaTheme="minorEastAsia" w:hAnsiTheme="minorHAnsi" w:cstheme="minorBidi"/>
                <w:sz w:val="22"/>
                <w:szCs w:val="22"/>
                <w:lang w:eastAsia="zh-CN"/>
              </w:rPr>
              <w:tab/>
            </w:r>
            <w:r w:rsidRPr="008B4201">
              <w:rPr>
                <w:rStyle w:val="Hyperlink"/>
              </w:rPr>
              <w:t>NMF App</w:t>
            </w:r>
            <w:r>
              <w:rPr>
                <w:webHidden/>
              </w:rPr>
              <w:tab/>
            </w:r>
            <w:r>
              <w:rPr>
                <w:webHidden/>
              </w:rPr>
              <w:fldChar w:fldCharType="begin"/>
            </w:r>
            <w:r>
              <w:rPr>
                <w:webHidden/>
              </w:rPr>
              <w:instrText xml:space="preserve"> PAGEREF _Toc499226787 \h </w:instrText>
            </w:r>
            <w:r>
              <w:rPr>
                <w:webHidden/>
              </w:rPr>
            </w:r>
            <w:r>
              <w:rPr>
                <w:webHidden/>
              </w:rPr>
              <w:fldChar w:fldCharType="separate"/>
            </w:r>
            <w:r>
              <w:rPr>
                <w:webHidden/>
              </w:rPr>
              <w:t>45</w:t>
            </w:r>
            <w:r>
              <w:rPr>
                <w:webHidden/>
              </w:rPr>
              <w:fldChar w:fldCharType="end"/>
            </w:r>
          </w:hyperlink>
        </w:p>
        <w:p w:rsidR="00C23A44" w:rsidRDefault="00C23A44">
          <w:pPr>
            <w:pStyle w:val="TOC3"/>
            <w:tabs>
              <w:tab w:val="left" w:pos="801"/>
            </w:tabs>
            <w:rPr>
              <w:rFonts w:asciiTheme="minorHAnsi" w:eastAsiaTheme="minorEastAsia" w:hAnsiTheme="minorHAnsi" w:cstheme="minorBidi"/>
              <w:sz w:val="22"/>
              <w:szCs w:val="22"/>
              <w:lang w:eastAsia="zh-CN"/>
            </w:rPr>
          </w:pPr>
          <w:hyperlink w:anchor="_Toc499226788" w:history="1">
            <w:r w:rsidRPr="008B4201">
              <w:rPr>
                <w:rStyle w:val="Hyperlink"/>
              </w:rPr>
              <w:t>3.7.2.</w:t>
            </w:r>
            <w:r>
              <w:rPr>
                <w:rFonts w:asciiTheme="minorHAnsi" w:eastAsiaTheme="minorEastAsia" w:hAnsiTheme="minorHAnsi" w:cstheme="minorBidi"/>
                <w:sz w:val="22"/>
                <w:szCs w:val="22"/>
                <w:lang w:eastAsia="zh-CN"/>
              </w:rPr>
              <w:tab/>
            </w:r>
            <w:r w:rsidRPr="008B4201">
              <w:rPr>
                <w:rStyle w:val="Hyperlink"/>
              </w:rPr>
              <w:t>NMF Ground application</w:t>
            </w:r>
            <w:r>
              <w:rPr>
                <w:webHidden/>
              </w:rPr>
              <w:tab/>
            </w:r>
            <w:r>
              <w:rPr>
                <w:webHidden/>
              </w:rPr>
              <w:fldChar w:fldCharType="begin"/>
            </w:r>
            <w:r>
              <w:rPr>
                <w:webHidden/>
              </w:rPr>
              <w:instrText xml:space="preserve"> PAGEREF _Toc499226788 \h </w:instrText>
            </w:r>
            <w:r>
              <w:rPr>
                <w:webHidden/>
              </w:rPr>
            </w:r>
            <w:r>
              <w:rPr>
                <w:webHidden/>
              </w:rPr>
              <w:fldChar w:fldCharType="separate"/>
            </w:r>
            <w:r>
              <w:rPr>
                <w:webHidden/>
              </w:rPr>
              <w:t>46</w:t>
            </w:r>
            <w:r>
              <w:rPr>
                <w:webHidden/>
              </w:rPr>
              <w:fldChar w:fldCharType="end"/>
            </w:r>
          </w:hyperlink>
        </w:p>
        <w:p w:rsidR="00C23A44" w:rsidRDefault="00C23A44">
          <w:pPr>
            <w:pStyle w:val="TOC3"/>
            <w:tabs>
              <w:tab w:val="left" w:pos="799"/>
            </w:tabs>
            <w:rPr>
              <w:rFonts w:asciiTheme="minorHAnsi" w:eastAsiaTheme="minorEastAsia" w:hAnsiTheme="minorHAnsi" w:cstheme="minorBidi"/>
              <w:sz w:val="22"/>
              <w:szCs w:val="22"/>
              <w:lang w:eastAsia="zh-CN"/>
            </w:rPr>
          </w:pPr>
          <w:hyperlink w:anchor="_Toc499226789" w:history="1">
            <w:r w:rsidRPr="008B4201">
              <w:rPr>
                <w:rStyle w:val="Hyperlink"/>
                <w:lang w:val="en-US"/>
              </w:rPr>
              <w:t>3.7.3.</w:t>
            </w:r>
            <w:r>
              <w:rPr>
                <w:rFonts w:asciiTheme="minorHAnsi" w:eastAsiaTheme="minorEastAsia" w:hAnsiTheme="minorHAnsi" w:cstheme="minorBidi"/>
                <w:sz w:val="22"/>
                <w:szCs w:val="22"/>
                <w:lang w:eastAsia="zh-CN"/>
              </w:rPr>
              <w:tab/>
            </w:r>
            <w:r w:rsidRPr="008B4201">
              <w:rPr>
                <w:rStyle w:val="Hyperlink"/>
              </w:rPr>
              <w:t>NMF Package</w:t>
            </w:r>
            <w:r>
              <w:rPr>
                <w:webHidden/>
              </w:rPr>
              <w:tab/>
            </w:r>
            <w:r>
              <w:rPr>
                <w:webHidden/>
              </w:rPr>
              <w:fldChar w:fldCharType="begin"/>
            </w:r>
            <w:r>
              <w:rPr>
                <w:webHidden/>
              </w:rPr>
              <w:instrText xml:space="preserve"> PAGEREF _Toc499226789 \h </w:instrText>
            </w:r>
            <w:r>
              <w:rPr>
                <w:webHidden/>
              </w:rPr>
            </w:r>
            <w:r>
              <w:rPr>
                <w:webHidden/>
              </w:rPr>
              <w:fldChar w:fldCharType="separate"/>
            </w:r>
            <w:r>
              <w:rPr>
                <w:webHidden/>
              </w:rPr>
              <w:t>47</w:t>
            </w:r>
            <w:r>
              <w:rPr>
                <w:webHidden/>
              </w:rPr>
              <w:fldChar w:fldCharType="end"/>
            </w:r>
          </w:hyperlink>
        </w:p>
        <w:p w:rsidR="00C23A44" w:rsidRDefault="00C23A44">
          <w:pPr>
            <w:pStyle w:val="TOC3"/>
            <w:tabs>
              <w:tab w:val="left" w:pos="803"/>
            </w:tabs>
            <w:rPr>
              <w:rFonts w:asciiTheme="minorHAnsi" w:eastAsiaTheme="minorEastAsia" w:hAnsiTheme="minorHAnsi" w:cstheme="minorBidi"/>
              <w:sz w:val="22"/>
              <w:szCs w:val="22"/>
              <w:lang w:eastAsia="zh-CN"/>
            </w:rPr>
          </w:pPr>
          <w:hyperlink w:anchor="_Toc499226790" w:history="1">
            <w:r w:rsidRPr="008B4201">
              <w:rPr>
                <w:rStyle w:val="Hyperlink"/>
                <w:lang w:val="en-US"/>
              </w:rPr>
              <w:t>3.7.4.</w:t>
            </w:r>
            <w:r>
              <w:rPr>
                <w:rFonts w:asciiTheme="minorHAnsi" w:eastAsiaTheme="minorEastAsia" w:hAnsiTheme="minorHAnsi" w:cstheme="minorBidi"/>
                <w:sz w:val="22"/>
                <w:szCs w:val="22"/>
                <w:lang w:eastAsia="zh-CN"/>
              </w:rPr>
              <w:tab/>
            </w:r>
            <w:r w:rsidRPr="008B4201">
              <w:rPr>
                <w:rStyle w:val="Hyperlink"/>
              </w:rPr>
              <w:t>NMF Mission</w:t>
            </w:r>
            <w:r>
              <w:rPr>
                <w:webHidden/>
              </w:rPr>
              <w:tab/>
            </w:r>
            <w:r>
              <w:rPr>
                <w:webHidden/>
              </w:rPr>
              <w:fldChar w:fldCharType="begin"/>
            </w:r>
            <w:r>
              <w:rPr>
                <w:webHidden/>
              </w:rPr>
              <w:instrText xml:space="preserve"> PAGEREF _Toc499226790 \h </w:instrText>
            </w:r>
            <w:r>
              <w:rPr>
                <w:webHidden/>
              </w:rPr>
            </w:r>
            <w:r>
              <w:rPr>
                <w:webHidden/>
              </w:rPr>
              <w:fldChar w:fldCharType="separate"/>
            </w:r>
            <w:r>
              <w:rPr>
                <w:webHidden/>
              </w:rPr>
              <w:t>48</w:t>
            </w:r>
            <w:r>
              <w:rPr>
                <w:webHidden/>
              </w:rPr>
              <w:fldChar w:fldCharType="end"/>
            </w:r>
          </w:hyperlink>
        </w:p>
        <w:p w:rsidR="00C23A44" w:rsidRDefault="00C23A44">
          <w:pPr>
            <w:pStyle w:val="TOC3"/>
            <w:tabs>
              <w:tab w:val="left" w:pos="794"/>
            </w:tabs>
            <w:rPr>
              <w:rFonts w:asciiTheme="minorHAnsi" w:eastAsiaTheme="minorEastAsia" w:hAnsiTheme="minorHAnsi" w:cstheme="minorBidi"/>
              <w:sz w:val="22"/>
              <w:szCs w:val="22"/>
              <w:lang w:eastAsia="zh-CN"/>
            </w:rPr>
          </w:pPr>
          <w:hyperlink w:anchor="_Toc499226791" w:history="1">
            <w:r w:rsidRPr="008B4201">
              <w:rPr>
                <w:rStyle w:val="Hyperlink"/>
                <w:lang w:val="en-US"/>
              </w:rPr>
              <w:t>3.7.5.</w:t>
            </w:r>
            <w:r>
              <w:rPr>
                <w:rFonts w:asciiTheme="minorHAnsi" w:eastAsiaTheme="minorEastAsia" w:hAnsiTheme="minorHAnsi" w:cstheme="minorBidi"/>
                <w:sz w:val="22"/>
                <w:szCs w:val="22"/>
                <w:lang w:eastAsia="zh-CN"/>
              </w:rPr>
              <w:tab/>
            </w:r>
            <w:r w:rsidRPr="008B4201">
              <w:rPr>
                <w:rStyle w:val="Hyperlink"/>
              </w:rPr>
              <w:t>NMF Library</w:t>
            </w:r>
            <w:r>
              <w:rPr>
                <w:webHidden/>
              </w:rPr>
              <w:tab/>
            </w:r>
            <w:r>
              <w:rPr>
                <w:webHidden/>
              </w:rPr>
              <w:fldChar w:fldCharType="begin"/>
            </w:r>
            <w:r>
              <w:rPr>
                <w:webHidden/>
              </w:rPr>
              <w:instrText xml:space="preserve"> PAGEREF _Toc499226791 \h </w:instrText>
            </w:r>
            <w:r>
              <w:rPr>
                <w:webHidden/>
              </w:rPr>
            </w:r>
            <w:r>
              <w:rPr>
                <w:webHidden/>
              </w:rPr>
              <w:fldChar w:fldCharType="separate"/>
            </w:r>
            <w:r>
              <w:rPr>
                <w:webHidden/>
              </w:rPr>
              <w:t>49</w:t>
            </w:r>
            <w:r>
              <w:rPr>
                <w:webHidden/>
              </w:rPr>
              <w:fldChar w:fldCharType="end"/>
            </w:r>
          </w:hyperlink>
        </w:p>
        <w:p w:rsidR="00C23A44" w:rsidRDefault="00C23A44">
          <w:pPr>
            <w:pStyle w:val="TOC3"/>
            <w:tabs>
              <w:tab w:val="left" w:pos="803"/>
            </w:tabs>
            <w:rPr>
              <w:rFonts w:asciiTheme="minorHAnsi" w:eastAsiaTheme="minorEastAsia" w:hAnsiTheme="minorHAnsi" w:cstheme="minorBidi"/>
              <w:sz w:val="22"/>
              <w:szCs w:val="22"/>
              <w:lang w:eastAsia="zh-CN"/>
            </w:rPr>
          </w:pPr>
          <w:hyperlink w:anchor="_Toc499226792" w:history="1">
            <w:r w:rsidRPr="008B4201">
              <w:rPr>
                <w:rStyle w:val="Hyperlink"/>
                <w:lang w:val="en-US"/>
              </w:rPr>
              <w:t>3.7.6.</w:t>
            </w:r>
            <w:r>
              <w:rPr>
                <w:rFonts w:asciiTheme="minorHAnsi" w:eastAsiaTheme="minorEastAsia" w:hAnsiTheme="minorHAnsi" w:cstheme="minorBidi"/>
                <w:sz w:val="22"/>
                <w:szCs w:val="22"/>
                <w:lang w:eastAsia="zh-CN"/>
              </w:rPr>
              <w:tab/>
            </w:r>
            <w:r w:rsidRPr="008B4201">
              <w:rPr>
                <w:rStyle w:val="Hyperlink"/>
              </w:rPr>
              <w:t>NMF SDK</w:t>
            </w:r>
            <w:r>
              <w:rPr>
                <w:webHidden/>
              </w:rPr>
              <w:tab/>
            </w:r>
            <w:r>
              <w:rPr>
                <w:webHidden/>
              </w:rPr>
              <w:fldChar w:fldCharType="begin"/>
            </w:r>
            <w:r>
              <w:rPr>
                <w:webHidden/>
              </w:rPr>
              <w:instrText xml:space="preserve"> PAGEREF _Toc499226792 \h </w:instrText>
            </w:r>
            <w:r>
              <w:rPr>
                <w:webHidden/>
              </w:rPr>
            </w:r>
            <w:r>
              <w:rPr>
                <w:webHidden/>
              </w:rPr>
              <w:fldChar w:fldCharType="separate"/>
            </w:r>
            <w:r>
              <w:rPr>
                <w:webHidden/>
              </w:rPr>
              <w:t>50</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793" w:history="1">
            <w:r w:rsidRPr="008B4201">
              <w:rPr>
                <w:rStyle w:val="Hyperlink"/>
                <w:lang w:val="en-US"/>
              </w:rPr>
              <w:t>3.8.</w:t>
            </w:r>
            <w:r>
              <w:rPr>
                <w:rFonts w:asciiTheme="minorHAnsi" w:eastAsiaTheme="minorEastAsia" w:hAnsiTheme="minorHAnsi" w:cstheme="minorBidi"/>
                <w:sz w:val="22"/>
                <w:szCs w:val="22"/>
                <w:lang w:eastAsia="zh-CN"/>
              </w:rPr>
              <w:tab/>
            </w:r>
            <w:r w:rsidRPr="008B4201">
              <w:rPr>
                <w:rStyle w:val="Hyperlink"/>
                <w:lang w:val="en-US"/>
              </w:rPr>
              <w:t>Generic scenarios</w:t>
            </w:r>
            <w:r>
              <w:rPr>
                <w:webHidden/>
              </w:rPr>
              <w:tab/>
            </w:r>
            <w:r>
              <w:rPr>
                <w:webHidden/>
              </w:rPr>
              <w:fldChar w:fldCharType="begin"/>
            </w:r>
            <w:r>
              <w:rPr>
                <w:webHidden/>
              </w:rPr>
              <w:instrText xml:space="preserve"> PAGEREF _Toc499226793 \h </w:instrText>
            </w:r>
            <w:r>
              <w:rPr>
                <w:webHidden/>
              </w:rPr>
            </w:r>
            <w:r>
              <w:rPr>
                <w:webHidden/>
              </w:rPr>
              <w:fldChar w:fldCharType="separate"/>
            </w:r>
            <w:r>
              <w:rPr>
                <w:webHidden/>
              </w:rPr>
              <w:t>51</w:t>
            </w:r>
            <w:r>
              <w:rPr>
                <w:webHidden/>
              </w:rPr>
              <w:fldChar w:fldCharType="end"/>
            </w:r>
          </w:hyperlink>
        </w:p>
        <w:p w:rsidR="00C23A44" w:rsidRDefault="00C23A44">
          <w:pPr>
            <w:pStyle w:val="TOC3"/>
            <w:tabs>
              <w:tab w:val="left" w:pos="793"/>
            </w:tabs>
            <w:rPr>
              <w:rFonts w:asciiTheme="minorHAnsi" w:eastAsiaTheme="minorEastAsia" w:hAnsiTheme="minorHAnsi" w:cstheme="minorBidi"/>
              <w:sz w:val="22"/>
              <w:szCs w:val="22"/>
              <w:lang w:eastAsia="zh-CN"/>
            </w:rPr>
          </w:pPr>
          <w:hyperlink w:anchor="_Toc499226794" w:history="1">
            <w:r w:rsidRPr="008B4201">
              <w:rPr>
                <w:rStyle w:val="Hyperlink"/>
                <w:lang w:val="en-US"/>
              </w:rPr>
              <w:t>3.8.1.</w:t>
            </w:r>
            <w:r>
              <w:rPr>
                <w:rFonts w:asciiTheme="minorHAnsi" w:eastAsiaTheme="minorEastAsia" w:hAnsiTheme="minorHAnsi" w:cstheme="minorBidi"/>
                <w:sz w:val="22"/>
                <w:szCs w:val="22"/>
                <w:lang w:eastAsia="zh-CN"/>
              </w:rPr>
              <w:tab/>
            </w:r>
            <w:r w:rsidRPr="008B4201">
              <w:rPr>
                <w:rStyle w:val="Hyperlink"/>
                <w:lang w:val="en-US"/>
              </w:rPr>
              <w:t>Simple Scenario</w:t>
            </w:r>
            <w:r>
              <w:rPr>
                <w:webHidden/>
              </w:rPr>
              <w:tab/>
            </w:r>
            <w:r>
              <w:rPr>
                <w:webHidden/>
              </w:rPr>
              <w:fldChar w:fldCharType="begin"/>
            </w:r>
            <w:r>
              <w:rPr>
                <w:webHidden/>
              </w:rPr>
              <w:instrText xml:space="preserve"> PAGEREF _Toc499226794 \h </w:instrText>
            </w:r>
            <w:r>
              <w:rPr>
                <w:webHidden/>
              </w:rPr>
            </w:r>
            <w:r>
              <w:rPr>
                <w:webHidden/>
              </w:rPr>
              <w:fldChar w:fldCharType="separate"/>
            </w:r>
            <w:r>
              <w:rPr>
                <w:webHidden/>
              </w:rPr>
              <w:t>51</w:t>
            </w:r>
            <w:r>
              <w:rPr>
                <w:webHidden/>
              </w:rPr>
              <w:fldChar w:fldCharType="end"/>
            </w:r>
          </w:hyperlink>
        </w:p>
        <w:p w:rsidR="00C23A44" w:rsidRDefault="00C23A44">
          <w:pPr>
            <w:pStyle w:val="TOC3"/>
            <w:tabs>
              <w:tab w:val="left" w:pos="824"/>
            </w:tabs>
            <w:rPr>
              <w:rFonts w:asciiTheme="minorHAnsi" w:eastAsiaTheme="minorEastAsia" w:hAnsiTheme="minorHAnsi" w:cstheme="minorBidi"/>
              <w:sz w:val="22"/>
              <w:szCs w:val="22"/>
              <w:lang w:eastAsia="zh-CN"/>
            </w:rPr>
          </w:pPr>
          <w:hyperlink w:anchor="_Toc499226795" w:history="1">
            <w:r w:rsidRPr="008B4201">
              <w:rPr>
                <w:rStyle w:val="Hyperlink"/>
                <w:lang w:val="en-US"/>
              </w:rPr>
              <w:t>3.8.2.</w:t>
            </w:r>
            <w:r>
              <w:rPr>
                <w:rFonts w:asciiTheme="minorHAnsi" w:eastAsiaTheme="minorEastAsia" w:hAnsiTheme="minorHAnsi" w:cstheme="minorBidi"/>
                <w:sz w:val="22"/>
                <w:szCs w:val="22"/>
                <w:lang w:eastAsia="zh-CN"/>
              </w:rPr>
              <w:tab/>
            </w:r>
            <w:r w:rsidRPr="008B4201">
              <w:rPr>
                <w:rStyle w:val="Hyperlink"/>
                <w:lang w:val="en-US"/>
              </w:rPr>
              <w:t>Multiple Consumers Scenario</w:t>
            </w:r>
            <w:r>
              <w:rPr>
                <w:webHidden/>
              </w:rPr>
              <w:tab/>
            </w:r>
            <w:r>
              <w:rPr>
                <w:webHidden/>
              </w:rPr>
              <w:fldChar w:fldCharType="begin"/>
            </w:r>
            <w:r>
              <w:rPr>
                <w:webHidden/>
              </w:rPr>
              <w:instrText xml:space="preserve"> PAGEREF _Toc499226795 \h </w:instrText>
            </w:r>
            <w:r>
              <w:rPr>
                <w:webHidden/>
              </w:rPr>
            </w:r>
            <w:r>
              <w:rPr>
                <w:webHidden/>
              </w:rPr>
              <w:fldChar w:fldCharType="separate"/>
            </w:r>
            <w:r>
              <w:rPr>
                <w:webHidden/>
              </w:rPr>
              <w:t>52</w:t>
            </w:r>
            <w:r>
              <w:rPr>
                <w:webHidden/>
              </w:rPr>
              <w:fldChar w:fldCharType="end"/>
            </w:r>
          </w:hyperlink>
        </w:p>
        <w:p w:rsidR="00C23A44" w:rsidRDefault="00C23A44">
          <w:pPr>
            <w:pStyle w:val="TOC3"/>
            <w:tabs>
              <w:tab w:val="left" w:pos="822"/>
            </w:tabs>
            <w:rPr>
              <w:rFonts w:asciiTheme="minorHAnsi" w:eastAsiaTheme="minorEastAsia" w:hAnsiTheme="minorHAnsi" w:cstheme="minorBidi"/>
              <w:sz w:val="22"/>
              <w:szCs w:val="22"/>
              <w:lang w:eastAsia="zh-CN"/>
            </w:rPr>
          </w:pPr>
          <w:hyperlink w:anchor="_Toc499226796" w:history="1">
            <w:r w:rsidRPr="008B4201">
              <w:rPr>
                <w:rStyle w:val="Hyperlink"/>
                <w:lang w:val="en-US"/>
              </w:rPr>
              <w:t>3.8.3.</w:t>
            </w:r>
            <w:r>
              <w:rPr>
                <w:rFonts w:asciiTheme="minorHAnsi" w:eastAsiaTheme="minorEastAsia" w:hAnsiTheme="minorHAnsi" w:cstheme="minorBidi"/>
                <w:sz w:val="22"/>
                <w:szCs w:val="22"/>
                <w:lang w:eastAsia="zh-CN"/>
              </w:rPr>
              <w:tab/>
            </w:r>
            <w:r w:rsidRPr="008B4201">
              <w:rPr>
                <w:rStyle w:val="Hyperlink"/>
                <w:lang w:val="en-US"/>
              </w:rPr>
              <w:t>Multiple NMF Apps Scenario</w:t>
            </w:r>
            <w:r>
              <w:rPr>
                <w:webHidden/>
              </w:rPr>
              <w:tab/>
            </w:r>
            <w:r>
              <w:rPr>
                <w:webHidden/>
              </w:rPr>
              <w:fldChar w:fldCharType="begin"/>
            </w:r>
            <w:r>
              <w:rPr>
                <w:webHidden/>
              </w:rPr>
              <w:instrText xml:space="preserve"> PAGEREF _Toc499226796 \h </w:instrText>
            </w:r>
            <w:r>
              <w:rPr>
                <w:webHidden/>
              </w:rPr>
            </w:r>
            <w:r>
              <w:rPr>
                <w:webHidden/>
              </w:rPr>
              <w:fldChar w:fldCharType="separate"/>
            </w:r>
            <w:r>
              <w:rPr>
                <w:webHidden/>
              </w:rPr>
              <w:t>52</w:t>
            </w:r>
            <w:r>
              <w:rPr>
                <w:webHidden/>
              </w:rPr>
              <w:fldChar w:fldCharType="end"/>
            </w:r>
          </w:hyperlink>
        </w:p>
        <w:p w:rsidR="00C23A44" w:rsidRDefault="00C23A44">
          <w:pPr>
            <w:pStyle w:val="TOC3"/>
            <w:tabs>
              <w:tab w:val="left" w:pos="825"/>
            </w:tabs>
            <w:rPr>
              <w:rFonts w:asciiTheme="minorHAnsi" w:eastAsiaTheme="minorEastAsia" w:hAnsiTheme="minorHAnsi" w:cstheme="minorBidi"/>
              <w:sz w:val="22"/>
              <w:szCs w:val="22"/>
              <w:lang w:eastAsia="zh-CN"/>
            </w:rPr>
          </w:pPr>
          <w:hyperlink w:anchor="_Toc499226797" w:history="1">
            <w:r w:rsidRPr="008B4201">
              <w:rPr>
                <w:rStyle w:val="Hyperlink"/>
                <w:lang w:val="en-US"/>
              </w:rPr>
              <w:t>3.8.4.</w:t>
            </w:r>
            <w:r>
              <w:rPr>
                <w:rFonts w:asciiTheme="minorHAnsi" w:eastAsiaTheme="minorEastAsia" w:hAnsiTheme="minorHAnsi" w:cstheme="minorBidi"/>
                <w:sz w:val="22"/>
                <w:szCs w:val="22"/>
                <w:lang w:eastAsia="zh-CN"/>
              </w:rPr>
              <w:tab/>
            </w:r>
            <w:r w:rsidRPr="008B4201">
              <w:rPr>
                <w:rStyle w:val="Hyperlink"/>
                <w:lang w:val="en-US"/>
              </w:rPr>
              <w:t>Proxy Scenario</w:t>
            </w:r>
            <w:r>
              <w:rPr>
                <w:webHidden/>
              </w:rPr>
              <w:tab/>
            </w:r>
            <w:r>
              <w:rPr>
                <w:webHidden/>
              </w:rPr>
              <w:fldChar w:fldCharType="begin"/>
            </w:r>
            <w:r>
              <w:rPr>
                <w:webHidden/>
              </w:rPr>
              <w:instrText xml:space="preserve"> PAGEREF _Toc499226797 \h </w:instrText>
            </w:r>
            <w:r>
              <w:rPr>
                <w:webHidden/>
              </w:rPr>
            </w:r>
            <w:r>
              <w:rPr>
                <w:webHidden/>
              </w:rPr>
              <w:fldChar w:fldCharType="separate"/>
            </w:r>
            <w:r>
              <w:rPr>
                <w:webHidden/>
              </w:rPr>
              <w:t>53</w:t>
            </w:r>
            <w:r>
              <w:rPr>
                <w:webHidden/>
              </w:rPr>
              <w:fldChar w:fldCharType="end"/>
            </w:r>
          </w:hyperlink>
        </w:p>
        <w:p w:rsidR="00C23A44" w:rsidRDefault="00C23A44">
          <w:pPr>
            <w:pStyle w:val="TOC3"/>
            <w:tabs>
              <w:tab w:val="left" w:pos="816"/>
            </w:tabs>
            <w:rPr>
              <w:rFonts w:asciiTheme="minorHAnsi" w:eastAsiaTheme="minorEastAsia" w:hAnsiTheme="minorHAnsi" w:cstheme="minorBidi"/>
              <w:sz w:val="22"/>
              <w:szCs w:val="22"/>
              <w:lang w:eastAsia="zh-CN"/>
            </w:rPr>
          </w:pPr>
          <w:hyperlink w:anchor="_Toc499226798" w:history="1">
            <w:r w:rsidRPr="008B4201">
              <w:rPr>
                <w:rStyle w:val="Hyperlink"/>
                <w:lang w:val="en-US"/>
              </w:rPr>
              <w:t>3.8.5.</w:t>
            </w:r>
            <w:r>
              <w:rPr>
                <w:rFonts w:asciiTheme="minorHAnsi" w:eastAsiaTheme="minorEastAsia" w:hAnsiTheme="minorHAnsi" w:cstheme="minorBidi"/>
                <w:sz w:val="22"/>
                <w:szCs w:val="22"/>
                <w:lang w:eastAsia="zh-CN"/>
              </w:rPr>
              <w:tab/>
            </w:r>
            <w:r w:rsidRPr="008B4201">
              <w:rPr>
                <w:rStyle w:val="Hyperlink"/>
                <w:lang w:val="en-US"/>
              </w:rPr>
              <w:t>Other Envisaged Scenarios</w:t>
            </w:r>
            <w:r>
              <w:rPr>
                <w:webHidden/>
              </w:rPr>
              <w:tab/>
            </w:r>
            <w:r>
              <w:rPr>
                <w:webHidden/>
              </w:rPr>
              <w:fldChar w:fldCharType="begin"/>
            </w:r>
            <w:r>
              <w:rPr>
                <w:webHidden/>
              </w:rPr>
              <w:instrText xml:space="preserve"> PAGEREF _Toc499226798 \h </w:instrText>
            </w:r>
            <w:r>
              <w:rPr>
                <w:webHidden/>
              </w:rPr>
            </w:r>
            <w:r>
              <w:rPr>
                <w:webHidden/>
              </w:rPr>
              <w:fldChar w:fldCharType="separate"/>
            </w:r>
            <w:r>
              <w:rPr>
                <w:webHidden/>
              </w:rPr>
              <w:t>53</w:t>
            </w:r>
            <w:r>
              <w:rPr>
                <w:webHidden/>
              </w:rPr>
              <w:fldChar w:fldCharType="end"/>
            </w:r>
          </w:hyperlink>
        </w:p>
        <w:p w:rsidR="00C23A44" w:rsidRDefault="00C23A44">
          <w:pPr>
            <w:pStyle w:val="TOC3"/>
            <w:tabs>
              <w:tab w:val="left" w:pos="825"/>
            </w:tabs>
            <w:rPr>
              <w:rFonts w:asciiTheme="minorHAnsi" w:eastAsiaTheme="minorEastAsia" w:hAnsiTheme="minorHAnsi" w:cstheme="minorBidi"/>
              <w:sz w:val="22"/>
              <w:szCs w:val="22"/>
              <w:lang w:eastAsia="zh-CN"/>
            </w:rPr>
          </w:pPr>
          <w:hyperlink w:anchor="_Toc499226799" w:history="1">
            <w:r w:rsidRPr="008B4201">
              <w:rPr>
                <w:rStyle w:val="Hyperlink"/>
                <w:lang w:val="en-US"/>
              </w:rPr>
              <w:t>3.8.6.</w:t>
            </w:r>
            <w:r>
              <w:rPr>
                <w:rFonts w:asciiTheme="minorHAnsi" w:eastAsiaTheme="minorEastAsia" w:hAnsiTheme="minorHAnsi" w:cstheme="minorBidi"/>
                <w:sz w:val="22"/>
                <w:szCs w:val="22"/>
                <w:lang w:eastAsia="zh-CN"/>
              </w:rPr>
              <w:tab/>
            </w:r>
            <w:r w:rsidRPr="008B4201">
              <w:rPr>
                <w:rStyle w:val="Hyperlink"/>
                <w:lang w:val="en-US"/>
              </w:rPr>
              <w:t>Complex Scenario Example</w:t>
            </w:r>
            <w:r>
              <w:rPr>
                <w:webHidden/>
              </w:rPr>
              <w:tab/>
            </w:r>
            <w:r>
              <w:rPr>
                <w:webHidden/>
              </w:rPr>
              <w:fldChar w:fldCharType="begin"/>
            </w:r>
            <w:r>
              <w:rPr>
                <w:webHidden/>
              </w:rPr>
              <w:instrText xml:space="preserve"> PAGEREF _Toc499226799 \h </w:instrText>
            </w:r>
            <w:r>
              <w:rPr>
                <w:webHidden/>
              </w:rPr>
            </w:r>
            <w:r>
              <w:rPr>
                <w:webHidden/>
              </w:rPr>
              <w:fldChar w:fldCharType="separate"/>
            </w:r>
            <w:r>
              <w:rPr>
                <w:webHidden/>
              </w:rPr>
              <w:t>54</w:t>
            </w:r>
            <w:r>
              <w:rPr>
                <w:webHidden/>
              </w:rPr>
              <w:fldChar w:fldCharType="end"/>
            </w:r>
          </w:hyperlink>
        </w:p>
        <w:p w:rsidR="00C23A44" w:rsidRDefault="00C23A44">
          <w:pPr>
            <w:pStyle w:val="TOC1"/>
            <w:rPr>
              <w:rFonts w:asciiTheme="minorHAnsi" w:eastAsiaTheme="minorEastAsia" w:hAnsiTheme="minorHAnsi" w:cstheme="minorBidi"/>
              <w:b w:val="0"/>
              <w:bCs w:val="0"/>
              <w:caps w:val="0"/>
              <w:sz w:val="22"/>
              <w:szCs w:val="22"/>
              <w:lang w:eastAsia="zh-CN"/>
            </w:rPr>
          </w:pPr>
          <w:hyperlink w:anchor="_Toc499226800" w:history="1">
            <w:r w:rsidRPr="008B4201">
              <w:rPr>
                <w:rStyle w:val="Hyperlink"/>
              </w:rPr>
              <w:t>4.</w:t>
            </w:r>
            <w:r>
              <w:rPr>
                <w:rFonts w:asciiTheme="minorHAnsi" w:eastAsiaTheme="minorEastAsia" w:hAnsiTheme="minorHAnsi" w:cstheme="minorBidi"/>
                <w:b w:val="0"/>
                <w:bCs w:val="0"/>
                <w:caps w:val="0"/>
                <w:sz w:val="22"/>
                <w:szCs w:val="22"/>
                <w:lang w:eastAsia="zh-CN"/>
              </w:rPr>
              <w:tab/>
            </w:r>
            <w:r w:rsidRPr="008B4201">
              <w:rPr>
                <w:rStyle w:val="Hyperlink"/>
              </w:rPr>
              <w:t>NanoSat MO Framework: Java Implementation</w:t>
            </w:r>
            <w:r>
              <w:rPr>
                <w:webHidden/>
              </w:rPr>
              <w:tab/>
            </w:r>
            <w:r>
              <w:rPr>
                <w:webHidden/>
              </w:rPr>
              <w:fldChar w:fldCharType="begin"/>
            </w:r>
            <w:r>
              <w:rPr>
                <w:webHidden/>
              </w:rPr>
              <w:instrText xml:space="preserve"> PAGEREF _Toc499226800 \h </w:instrText>
            </w:r>
            <w:r>
              <w:rPr>
                <w:webHidden/>
              </w:rPr>
            </w:r>
            <w:r>
              <w:rPr>
                <w:webHidden/>
              </w:rPr>
              <w:fldChar w:fldCharType="separate"/>
            </w:r>
            <w:r>
              <w:rPr>
                <w:webHidden/>
              </w:rPr>
              <w:t>56</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801" w:history="1">
            <w:r w:rsidRPr="008B4201">
              <w:rPr>
                <w:rStyle w:val="Hyperlink"/>
                <w:lang w:val="en-US"/>
              </w:rPr>
              <w:t>4.1.</w:t>
            </w:r>
            <w:r>
              <w:rPr>
                <w:rFonts w:asciiTheme="minorHAnsi" w:eastAsiaTheme="minorEastAsia" w:hAnsiTheme="minorHAnsi" w:cstheme="minorBidi"/>
                <w:sz w:val="22"/>
                <w:szCs w:val="22"/>
                <w:lang w:eastAsia="zh-CN"/>
              </w:rPr>
              <w:tab/>
            </w:r>
            <w:r w:rsidRPr="008B4201">
              <w:rPr>
                <w:rStyle w:val="Hyperlink"/>
                <w:lang w:val="en-US"/>
              </w:rPr>
              <w:t>Rationale</w:t>
            </w:r>
            <w:r>
              <w:rPr>
                <w:webHidden/>
              </w:rPr>
              <w:tab/>
            </w:r>
            <w:r>
              <w:rPr>
                <w:webHidden/>
              </w:rPr>
              <w:fldChar w:fldCharType="begin"/>
            </w:r>
            <w:r>
              <w:rPr>
                <w:webHidden/>
              </w:rPr>
              <w:instrText xml:space="preserve"> PAGEREF _Toc499226801 \h </w:instrText>
            </w:r>
            <w:r>
              <w:rPr>
                <w:webHidden/>
              </w:rPr>
            </w:r>
            <w:r>
              <w:rPr>
                <w:webHidden/>
              </w:rPr>
              <w:fldChar w:fldCharType="separate"/>
            </w:r>
            <w:r>
              <w:rPr>
                <w:webHidden/>
              </w:rPr>
              <w:t>56</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802" w:history="1">
            <w:r w:rsidRPr="008B4201">
              <w:rPr>
                <w:rStyle w:val="Hyperlink"/>
                <w:lang w:val="en-US"/>
              </w:rPr>
              <w:t>4.2.</w:t>
            </w:r>
            <w:r>
              <w:rPr>
                <w:rFonts w:asciiTheme="minorHAnsi" w:eastAsiaTheme="minorEastAsia" w:hAnsiTheme="minorHAnsi" w:cstheme="minorBidi"/>
                <w:sz w:val="22"/>
                <w:szCs w:val="22"/>
                <w:lang w:eastAsia="zh-CN"/>
              </w:rPr>
              <w:tab/>
            </w:r>
            <w:r w:rsidRPr="008B4201">
              <w:rPr>
                <w:rStyle w:val="Hyperlink"/>
                <w:lang w:val="en-US"/>
              </w:rPr>
              <w:t>Capitalizing on existing tools, technologies and software</w:t>
            </w:r>
            <w:r>
              <w:rPr>
                <w:webHidden/>
              </w:rPr>
              <w:tab/>
            </w:r>
            <w:r>
              <w:rPr>
                <w:webHidden/>
              </w:rPr>
              <w:fldChar w:fldCharType="begin"/>
            </w:r>
            <w:r>
              <w:rPr>
                <w:webHidden/>
              </w:rPr>
              <w:instrText xml:space="preserve"> PAGEREF _Toc499226802 \h </w:instrText>
            </w:r>
            <w:r>
              <w:rPr>
                <w:webHidden/>
              </w:rPr>
            </w:r>
            <w:r>
              <w:rPr>
                <w:webHidden/>
              </w:rPr>
              <w:fldChar w:fldCharType="separate"/>
            </w:r>
            <w:r>
              <w:rPr>
                <w:webHidden/>
              </w:rPr>
              <w:t>59</w:t>
            </w:r>
            <w:r>
              <w:rPr>
                <w:webHidden/>
              </w:rPr>
              <w:fldChar w:fldCharType="end"/>
            </w:r>
          </w:hyperlink>
        </w:p>
        <w:p w:rsidR="00C23A44" w:rsidRDefault="00C23A44">
          <w:pPr>
            <w:pStyle w:val="TOC3"/>
            <w:tabs>
              <w:tab w:val="left" w:pos="787"/>
            </w:tabs>
            <w:rPr>
              <w:rFonts w:asciiTheme="minorHAnsi" w:eastAsiaTheme="minorEastAsia" w:hAnsiTheme="minorHAnsi" w:cstheme="minorBidi"/>
              <w:sz w:val="22"/>
              <w:szCs w:val="22"/>
              <w:lang w:eastAsia="zh-CN"/>
            </w:rPr>
          </w:pPr>
          <w:hyperlink w:anchor="_Toc499226803" w:history="1">
            <w:r w:rsidRPr="008B4201">
              <w:rPr>
                <w:rStyle w:val="Hyperlink"/>
                <w:lang w:val="en-US"/>
              </w:rPr>
              <w:t>4.2.1.</w:t>
            </w:r>
            <w:r>
              <w:rPr>
                <w:rFonts w:asciiTheme="minorHAnsi" w:eastAsiaTheme="minorEastAsia" w:hAnsiTheme="minorHAnsi" w:cstheme="minorBidi"/>
                <w:sz w:val="22"/>
                <w:szCs w:val="22"/>
                <w:lang w:eastAsia="zh-CN"/>
              </w:rPr>
              <w:tab/>
            </w:r>
            <w:r w:rsidRPr="008B4201">
              <w:rPr>
                <w:rStyle w:val="Hyperlink"/>
                <w:lang w:val="en-US"/>
              </w:rPr>
              <w:t>Netbeans</w:t>
            </w:r>
            <w:r>
              <w:rPr>
                <w:webHidden/>
              </w:rPr>
              <w:tab/>
            </w:r>
            <w:r>
              <w:rPr>
                <w:webHidden/>
              </w:rPr>
              <w:fldChar w:fldCharType="begin"/>
            </w:r>
            <w:r>
              <w:rPr>
                <w:webHidden/>
              </w:rPr>
              <w:instrText xml:space="preserve"> PAGEREF _Toc499226803 \h </w:instrText>
            </w:r>
            <w:r>
              <w:rPr>
                <w:webHidden/>
              </w:rPr>
            </w:r>
            <w:r>
              <w:rPr>
                <w:webHidden/>
              </w:rPr>
              <w:fldChar w:fldCharType="separate"/>
            </w:r>
            <w:r>
              <w:rPr>
                <w:webHidden/>
              </w:rPr>
              <w:t>59</w:t>
            </w:r>
            <w:r>
              <w:rPr>
                <w:webHidden/>
              </w:rPr>
              <w:fldChar w:fldCharType="end"/>
            </w:r>
          </w:hyperlink>
        </w:p>
        <w:p w:rsidR="00C23A44" w:rsidRDefault="00C23A44">
          <w:pPr>
            <w:pStyle w:val="TOC3"/>
            <w:tabs>
              <w:tab w:val="left" w:pos="818"/>
            </w:tabs>
            <w:rPr>
              <w:rFonts w:asciiTheme="minorHAnsi" w:eastAsiaTheme="minorEastAsia" w:hAnsiTheme="minorHAnsi" w:cstheme="minorBidi"/>
              <w:sz w:val="22"/>
              <w:szCs w:val="22"/>
              <w:lang w:eastAsia="zh-CN"/>
            </w:rPr>
          </w:pPr>
          <w:hyperlink w:anchor="_Toc499226804" w:history="1">
            <w:r w:rsidRPr="008B4201">
              <w:rPr>
                <w:rStyle w:val="Hyperlink"/>
                <w:lang w:val="en-US"/>
              </w:rPr>
              <w:t>4.2.2.</w:t>
            </w:r>
            <w:r>
              <w:rPr>
                <w:rFonts w:asciiTheme="minorHAnsi" w:eastAsiaTheme="minorEastAsia" w:hAnsiTheme="minorHAnsi" w:cstheme="minorBidi"/>
                <w:sz w:val="22"/>
                <w:szCs w:val="22"/>
                <w:lang w:eastAsia="zh-CN"/>
              </w:rPr>
              <w:tab/>
            </w:r>
            <w:r w:rsidRPr="008B4201">
              <w:rPr>
                <w:rStyle w:val="Hyperlink"/>
                <w:lang w:val="en-US"/>
              </w:rPr>
              <w:t>Version Control System</w:t>
            </w:r>
            <w:r>
              <w:rPr>
                <w:webHidden/>
              </w:rPr>
              <w:tab/>
            </w:r>
            <w:r>
              <w:rPr>
                <w:webHidden/>
              </w:rPr>
              <w:fldChar w:fldCharType="begin"/>
            </w:r>
            <w:r>
              <w:rPr>
                <w:webHidden/>
              </w:rPr>
              <w:instrText xml:space="preserve"> PAGEREF _Toc499226804 \h </w:instrText>
            </w:r>
            <w:r>
              <w:rPr>
                <w:webHidden/>
              </w:rPr>
            </w:r>
            <w:r>
              <w:rPr>
                <w:webHidden/>
              </w:rPr>
              <w:fldChar w:fldCharType="separate"/>
            </w:r>
            <w:r>
              <w:rPr>
                <w:webHidden/>
              </w:rPr>
              <w:t>60</w:t>
            </w:r>
            <w:r>
              <w:rPr>
                <w:webHidden/>
              </w:rPr>
              <w:fldChar w:fldCharType="end"/>
            </w:r>
          </w:hyperlink>
        </w:p>
        <w:p w:rsidR="00C23A44" w:rsidRDefault="00C23A44">
          <w:pPr>
            <w:pStyle w:val="TOC3"/>
            <w:tabs>
              <w:tab w:val="left" w:pos="816"/>
            </w:tabs>
            <w:rPr>
              <w:rFonts w:asciiTheme="minorHAnsi" w:eastAsiaTheme="minorEastAsia" w:hAnsiTheme="minorHAnsi" w:cstheme="minorBidi"/>
              <w:sz w:val="22"/>
              <w:szCs w:val="22"/>
              <w:lang w:eastAsia="zh-CN"/>
            </w:rPr>
          </w:pPr>
          <w:hyperlink w:anchor="_Toc499226805" w:history="1">
            <w:r w:rsidRPr="008B4201">
              <w:rPr>
                <w:rStyle w:val="Hyperlink"/>
                <w:lang w:val="en-US"/>
              </w:rPr>
              <w:t>4.2.3.</w:t>
            </w:r>
            <w:r>
              <w:rPr>
                <w:rFonts w:asciiTheme="minorHAnsi" w:eastAsiaTheme="minorEastAsia" w:hAnsiTheme="minorHAnsi" w:cstheme="minorBidi"/>
                <w:sz w:val="22"/>
                <w:szCs w:val="22"/>
                <w:lang w:eastAsia="zh-CN"/>
              </w:rPr>
              <w:tab/>
            </w:r>
            <w:r w:rsidRPr="008B4201">
              <w:rPr>
                <w:rStyle w:val="Hyperlink"/>
                <w:lang w:val="en-US"/>
              </w:rPr>
              <w:t>Continuous Integration</w:t>
            </w:r>
            <w:r>
              <w:rPr>
                <w:webHidden/>
              </w:rPr>
              <w:tab/>
            </w:r>
            <w:r>
              <w:rPr>
                <w:webHidden/>
              </w:rPr>
              <w:fldChar w:fldCharType="begin"/>
            </w:r>
            <w:r>
              <w:rPr>
                <w:webHidden/>
              </w:rPr>
              <w:instrText xml:space="preserve"> PAGEREF _Toc499226805 \h </w:instrText>
            </w:r>
            <w:r>
              <w:rPr>
                <w:webHidden/>
              </w:rPr>
            </w:r>
            <w:r>
              <w:rPr>
                <w:webHidden/>
              </w:rPr>
              <w:fldChar w:fldCharType="separate"/>
            </w:r>
            <w:r>
              <w:rPr>
                <w:webHidden/>
              </w:rPr>
              <w:t>61</w:t>
            </w:r>
            <w:r>
              <w:rPr>
                <w:webHidden/>
              </w:rPr>
              <w:fldChar w:fldCharType="end"/>
            </w:r>
          </w:hyperlink>
        </w:p>
        <w:p w:rsidR="00C23A44" w:rsidRDefault="00C23A44">
          <w:pPr>
            <w:pStyle w:val="TOC3"/>
            <w:tabs>
              <w:tab w:val="left" w:pos="819"/>
            </w:tabs>
            <w:rPr>
              <w:rFonts w:asciiTheme="minorHAnsi" w:eastAsiaTheme="minorEastAsia" w:hAnsiTheme="minorHAnsi" w:cstheme="minorBidi"/>
              <w:sz w:val="22"/>
              <w:szCs w:val="22"/>
              <w:lang w:eastAsia="zh-CN"/>
            </w:rPr>
          </w:pPr>
          <w:hyperlink w:anchor="_Toc499226806" w:history="1">
            <w:r w:rsidRPr="008B4201">
              <w:rPr>
                <w:rStyle w:val="Hyperlink"/>
                <w:lang w:val="en-US"/>
              </w:rPr>
              <w:t>4.2.4.</w:t>
            </w:r>
            <w:r>
              <w:rPr>
                <w:rFonts w:asciiTheme="minorHAnsi" w:eastAsiaTheme="minorEastAsia" w:hAnsiTheme="minorHAnsi" w:cstheme="minorBidi"/>
                <w:sz w:val="22"/>
                <w:szCs w:val="22"/>
                <w:lang w:eastAsia="zh-CN"/>
              </w:rPr>
              <w:tab/>
            </w:r>
            <w:r w:rsidRPr="008B4201">
              <w:rPr>
                <w:rStyle w:val="Hyperlink"/>
                <w:lang w:val="en-US"/>
              </w:rPr>
              <w:t>Dependencies management</w:t>
            </w:r>
            <w:r>
              <w:rPr>
                <w:webHidden/>
              </w:rPr>
              <w:tab/>
            </w:r>
            <w:r>
              <w:rPr>
                <w:webHidden/>
              </w:rPr>
              <w:fldChar w:fldCharType="begin"/>
            </w:r>
            <w:r>
              <w:rPr>
                <w:webHidden/>
              </w:rPr>
              <w:instrText xml:space="preserve"> PAGEREF _Toc499226806 \h </w:instrText>
            </w:r>
            <w:r>
              <w:rPr>
                <w:webHidden/>
              </w:rPr>
            </w:r>
            <w:r>
              <w:rPr>
                <w:webHidden/>
              </w:rPr>
              <w:fldChar w:fldCharType="separate"/>
            </w:r>
            <w:r>
              <w:rPr>
                <w:webHidden/>
              </w:rPr>
              <w:t>62</w:t>
            </w:r>
            <w:r>
              <w:rPr>
                <w:webHidden/>
              </w:rPr>
              <w:fldChar w:fldCharType="end"/>
            </w:r>
          </w:hyperlink>
        </w:p>
        <w:p w:rsidR="00C23A44" w:rsidRDefault="00C23A44">
          <w:pPr>
            <w:pStyle w:val="TOC3"/>
            <w:tabs>
              <w:tab w:val="left" w:pos="811"/>
            </w:tabs>
            <w:rPr>
              <w:rFonts w:asciiTheme="minorHAnsi" w:eastAsiaTheme="minorEastAsia" w:hAnsiTheme="minorHAnsi" w:cstheme="minorBidi"/>
              <w:sz w:val="22"/>
              <w:szCs w:val="22"/>
              <w:lang w:eastAsia="zh-CN"/>
            </w:rPr>
          </w:pPr>
          <w:hyperlink w:anchor="_Toc499226807" w:history="1">
            <w:r w:rsidRPr="008B4201">
              <w:rPr>
                <w:rStyle w:val="Hyperlink"/>
                <w:lang w:val="en-US"/>
              </w:rPr>
              <w:t>4.2.5.</w:t>
            </w:r>
            <w:r>
              <w:rPr>
                <w:rFonts w:asciiTheme="minorHAnsi" w:eastAsiaTheme="minorEastAsia" w:hAnsiTheme="minorHAnsi" w:cstheme="minorBidi"/>
                <w:sz w:val="22"/>
                <w:szCs w:val="22"/>
                <w:lang w:eastAsia="zh-CN"/>
              </w:rPr>
              <w:tab/>
            </w:r>
            <w:r w:rsidRPr="008B4201">
              <w:rPr>
                <w:rStyle w:val="Hyperlink"/>
                <w:lang w:val="en-US"/>
              </w:rPr>
              <w:t>MO software reuse</w:t>
            </w:r>
            <w:r>
              <w:rPr>
                <w:webHidden/>
              </w:rPr>
              <w:tab/>
            </w:r>
            <w:r>
              <w:rPr>
                <w:webHidden/>
              </w:rPr>
              <w:fldChar w:fldCharType="begin"/>
            </w:r>
            <w:r>
              <w:rPr>
                <w:webHidden/>
              </w:rPr>
              <w:instrText xml:space="preserve"> PAGEREF _Toc499226807 \h </w:instrText>
            </w:r>
            <w:r>
              <w:rPr>
                <w:webHidden/>
              </w:rPr>
            </w:r>
            <w:r>
              <w:rPr>
                <w:webHidden/>
              </w:rPr>
              <w:fldChar w:fldCharType="separate"/>
            </w:r>
            <w:r>
              <w:rPr>
                <w:webHidden/>
              </w:rPr>
              <w:t>62</w:t>
            </w:r>
            <w:r>
              <w:rPr>
                <w:webHidden/>
              </w:rPr>
              <w:fldChar w:fldCharType="end"/>
            </w:r>
          </w:hyperlink>
        </w:p>
        <w:p w:rsidR="00C23A44" w:rsidRDefault="00C23A44">
          <w:pPr>
            <w:pStyle w:val="TOC3"/>
            <w:tabs>
              <w:tab w:val="left" w:pos="820"/>
            </w:tabs>
            <w:rPr>
              <w:rFonts w:asciiTheme="minorHAnsi" w:eastAsiaTheme="minorEastAsia" w:hAnsiTheme="minorHAnsi" w:cstheme="minorBidi"/>
              <w:sz w:val="22"/>
              <w:szCs w:val="22"/>
              <w:lang w:eastAsia="zh-CN"/>
            </w:rPr>
          </w:pPr>
          <w:hyperlink w:anchor="_Toc499226808" w:history="1">
            <w:r w:rsidRPr="008B4201">
              <w:rPr>
                <w:rStyle w:val="Hyperlink"/>
                <w:lang w:val="en-US"/>
              </w:rPr>
              <w:t>4.2.6.</w:t>
            </w:r>
            <w:r>
              <w:rPr>
                <w:rFonts w:asciiTheme="minorHAnsi" w:eastAsiaTheme="minorEastAsia" w:hAnsiTheme="minorHAnsi" w:cstheme="minorBidi"/>
                <w:sz w:val="22"/>
                <w:szCs w:val="22"/>
                <w:lang w:eastAsia="zh-CN"/>
              </w:rPr>
              <w:tab/>
            </w:r>
            <w:r w:rsidRPr="008B4201">
              <w:rPr>
                <w:rStyle w:val="Hyperlink"/>
                <w:lang w:val="en-US"/>
              </w:rPr>
              <w:t>Multithreading</w:t>
            </w:r>
            <w:r>
              <w:rPr>
                <w:webHidden/>
              </w:rPr>
              <w:tab/>
            </w:r>
            <w:r>
              <w:rPr>
                <w:webHidden/>
              </w:rPr>
              <w:fldChar w:fldCharType="begin"/>
            </w:r>
            <w:r>
              <w:rPr>
                <w:webHidden/>
              </w:rPr>
              <w:instrText xml:space="preserve"> PAGEREF _Toc499226808 \h </w:instrText>
            </w:r>
            <w:r>
              <w:rPr>
                <w:webHidden/>
              </w:rPr>
            </w:r>
            <w:r>
              <w:rPr>
                <w:webHidden/>
              </w:rPr>
              <w:fldChar w:fldCharType="separate"/>
            </w:r>
            <w:r>
              <w:rPr>
                <w:webHidden/>
              </w:rPr>
              <w:t>63</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809" w:history="1">
            <w:r w:rsidRPr="008B4201">
              <w:rPr>
                <w:rStyle w:val="Hyperlink"/>
              </w:rPr>
              <w:t>4.3.</w:t>
            </w:r>
            <w:r>
              <w:rPr>
                <w:rFonts w:asciiTheme="minorHAnsi" w:eastAsiaTheme="minorEastAsia" w:hAnsiTheme="minorHAnsi" w:cstheme="minorBidi"/>
                <w:sz w:val="22"/>
                <w:szCs w:val="22"/>
                <w:lang w:eastAsia="zh-CN"/>
              </w:rPr>
              <w:tab/>
            </w:r>
            <w:r w:rsidRPr="008B4201">
              <w:rPr>
                <w:rStyle w:val="Hyperlink"/>
              </w:rPr>
              <w:t>Implementation</w:t>
            </w:r>
            <w:r>
              <w:rPr>
                <w:webHidden/>
              </w:rPr>
              <w:tab/>
            </w:r>
            <w:r>
              <w:rPr>
                <w:webHidden/>
              </w:rPr>
              <w:fldChar w:fldCharType="begin"/>
            </w:r>
            <w:r>
              <w:rPr>
                <w:webHidden/>
              </w:rPr>
              <w:instrText xml:space="preserve"> PAGEREF _Toc499226809 \h </w:instrText>
            </w:r>
            <w:r>
              <w:rPr>
                <w:webHidden/>
              </w:rPr>
            </w:r>
            <w:r>
              <w:rPr>
                <w:webHidden/>
              </w:rPr>
              <w:fldChar w:fldCharType="separate"/>
            </w:r>
            <w:r>
              <w:rPr>
                <w:webHidden/>
              </w:rPr>
              <w:t>65</w:t>
            </w:r>
            <w:r>
              <w:rPr>
                <w:webHidden/>
              </w:rPr>
              <w:fldChar w:fldCharType="end"/>
            </w:r>
          </w:hyperlink>
        </w:p>
        <w:p w:rsidR="00C23A44" w:rsidRDefault="00C23A44">
          <w:pPr>
            <w:pStyle w:val="TOC3"/>
            <w:rPr>
              <w:rFonts w:asciiTheme="minorHAnsi" w:eastAsiaTheme="minorEastAsia" w:hAnsiTheme="minorHAnsi" w:cstheme="minorBidi"/>
              <w:sz w:val="22"/>
              <w:szCs w:val="22"/>
              <w:lang w:eastAsia="zh-CN"/>
            </w:rPr>
          </w:pPr>
          <w:hyperlink w:anchor="_Toc499226810" w:history="1">
            <w:r w:rsidRPr="008B4201">
              <w:rPr>
                <w:rStyle w:val="Hyperlink"/>
                <w:lang w:val="en-US"/>
              </w:rPr>
              <w:t>4.3.1.</w:t>
            </w:r>
            <w:r>
              <w:rPr>
                <w:rFonts w:asciiTheme="minorHAnsi" w:eastAsiaTheme="minorEastAsia" w:hAnsiTheme="minorHAnsi" w:cstheme="minorBidi"/>
                <w:sz w:val="22"/>
                <w:szCs w:val="22"/>
                <w:lang w:eastAsia="zh-CN"/>
              </w:rPr>
              <w:tab/>
            </w:r>
            <w:r w:rsidRPr="008B4201">
              <w:rPr>
                <w:rStyle w:val="Hyperlink"/>
                <w:lang w:val="en-US"/>
              </w:rPr>
              <w:t>Implementation Considerations</w:t>
            </w:r>
            <w:r>
              <w:rPr>
                <w:webHidden/>
              </w:rPr>
              <w:tab/>
            </w:r>
            <w:r>
              <w:rPr>
                <w:webHidden/>
              </w:rPr>
              <w:fldChar w:fldCharType="begin"/>
            </w:r>
            <w:r>
              <w:rPr>
                <w:webHidden/>
              </w:rPr>
              <w:instrText xml:space="preserve"> PAGEREF _Toc499226810 \h </w:instrText>
            </w:r>
            <w:r>
              <w:rPr>
                <w:webHidden/>
              </w:rPr>
            </w:r>
            <w:r>
              <w:rPr>
                <w:webHidden/>
              </w:rPr>
              <w:fldChar w:fldCharType="separate"/>
            </w:r>
            <w:r>
              <w:rPr>
                <w:webHidden/>
              </w:rPr>
              <w:t>66</w:t>
            </w:r>
            <w:r>
              <w:rPr>
                <w:webHidden/>
              </w:rPr>
              <w:fldChar w:fldCharType="end"/>
            </w:r>
          </w:hyperlink>
        </w:p>
        <w:p w:rsidR="00C23A44" w:rsidRDefault="00C23A44">
          <w:pPr>
            <w:pStyle w:val="TOC3"/>
            <w:tabs>
              <w:tab w:val="left" w:pos="816"/>
            </w:tabs>
            <w:rPr>
              <w:rFonts w:asciiTheme="minorHAnsi" w:eastAsiaTheme="minorEastAsia" w:hAnsiTheme="minorHAnsi" w:cstheme="minorBidi"/>
              <w:sz w:val="22"/>
              <w:szCs w:val="22"/>
              <w:lang w:eastAsia="zh-CN"/>
            </w:rPr>
          </w:pPr>
          <w:hyperlink w:anchor="_Toc499226811" w:history="1">
            <w:r w:rsidRPr="008B4201">
              <w:rPr>
                <w:rStyle w:val="Hyperlink"/>
                <w:lang w:val="en-US"/>
              </w:rPr>
              <w:t>4.3.2.</w:t>
            </w:r>
            <w:r>
              <w:rPr>
                <w:rFonts w:asciiTheme="minorHAnsi" w:eastAsiaTheme="minorEastAsia" w:hAnsiTheme="minorHAnsi" w:cstheme="minorBidi"/>
                <w:sz w:val="22"/>
                <w:szCs w:val="22"/>
                <w:lang w:eastAsia="zh-CN"/>
              </w:rPr>
              <w:tab/>
            </w:r>
            <w:r w:rsidRPr="008B4201">
              <w:rPr>
                <w:rStyle w:val="Hyperlink"/>
                <w:lang w:val="en-US"/>
              </w:rPr>
              <w:t>COM services</w:t>
            </w:r>
            <w:r>
              <w:rPr>
                <w:webHidden/>
              </w:rPr>
              <w:tab/>
            </w:r>
            <w:r>
              <w:rPr>
                <w:webHidden/>
              </w:rPr>
              <w:fldChar w:fldCharType="begin"/>
            </w:r>
            <w:r>
              <w:rPr>
                <w:webHidden/>
              </w:rPr>
              <w:instrText xml:space="preserve"> PAGEREF _Toc499226811 \h </w:instrText>
            </w:r>
            <w:r>
              <w:rPr>
                <w:webHidden/>
              </w:rPr>
            </w:r>
            <w:r>
              <w:rPr>
                <w:webHidden/>
              </w:rPr>
              <w:fldChar w:fldCharType="separate"/>
            </w:r>
            <w:r>
              <w:rPr>
                <w:webHidden/>
              </w:rPr>
              <w:t>66</w:t>
            </w:r>
            <w:r>
              <w:rPr>
                <w:webHidden/>
              </w:rPr>
              <w:fldChar w:fldCharType="end"/>
            </w:r>
          </w:hyperlink>
        </w:p>
        <w:p w:rsidR="00C23A44" w:rsidRDefault="00C23A44">
          <w:pPr>
            <w:pStyle w:val="TOC3"/>
            <w:tabs>
              <w:tab w:val="left" w:pos="814"/>
            </w:tabs>
            <w:rPr>
              <w:rFonts w:asciiTheme="minorHAnsi" w:eastAsiaTheme="minorEastAsia" w:hAnsiTheme="minorHAnsi" w:cstheme="minorBidi"/>
              <w:sz w:val="22"/>
              <w:szCs w:val="22"/>
              <w:lang w:eastAsia="zh-CN"/>
            </w:rPr>
          </w:pPr>
          <w:hyperlink w:anchor="_Toc499226812" w:history="1">
            <w:r w:rsidRPr="008B4201">
              <w:rPr>
                <w:rStyle w:val="Hyperlink"/>
                <w:lang w:val="en-US"/>
              </w:rPr>
              <w:t>4.3.3.</w:t>
            </w:r>
            <w:r>
              <w:rPr>
                <w:rFonts w:asciiTheme="minorHAnsi" w:eastAsiaTheme="minorEastAsia" w:hAnsiTheme="minorHAnsi" w:cstheme="minorBidi"/>
                <w:sz w:val="22"/>
                <w:szCs w:val="22"/>
                <w:lang w:eastAsia="zh-CN"/>
              </w:rPr>
              <w:tab/>
            </w:r>
            <w:r w:rsidRPr="008B4201">
              <w:rPr>
                <w:rStyle w:val="Hyperlink"/>
                <w:lang w:val="en-US"/>
              </w:rPr>
              <w:t>Common services</w:t>
            </w:r>
            <w:r>
              <w:rPr>
                <w:webHidden/>
              </w:rPr>
              <w:tab/>
            </w:r>
            <w:r>
              <w:rPr>
                <w:webHidden/>
              </w:rPr>
              <w:fldChar w:fldCharType="begin"/>
            </w:r>
            <w:r>
              <w:rPr>
                <w:webHidden/>
              </w:rPr>
              <w:instrText xml:space="preserve"> PAGEREF _Toc499226812 \h </w:instrText>
            </w:r>
            <w:r>
              <w:rPr>
                <w:webHidden/>
              </w:rPr>
            </w:r>
            <w:r>
              <w:rPr>
                <w:webHidden/>
              </w:rPr>
              <w:fldChar w:fldCharType="separate"/>
            </w:r>
            <w:r>
              <w:rPr>
                <w:webHidden/>
              </w:rPr>
              <w:t>69</w:t>
            </w:r>
            <w:r>
              <w:rPr>
                <w:webHidden/>
              </w:rPr>
              <w:fldChar w:fldCharType="end"/>
            </w:r>
          </w:hyperlink>
        </w:p>
        <w:p w:rsidR="00C23A44" w:rsidRDefault="00C23A44">
          <w:pPr>
            <w:pStyle w:val="TOC3"/>
            <w:tabs>
              <w:tab w:val="left" w:pos="818"/>
            </w:tabs>
            <w:rPr>
              <w:rFonts w:asciiTheme="minorHAnsi" w:eastAsiaTheme="minorEastAsia" w:hAnsiTheme="minorHAnsi" w:cstheme="minorBidi"/>
              <w:sz w:val="22"/>
              <w:szCs w:val="22"/>
              <w:lang w:eastAsia="zh-CN"/>
            </w:rPr>
          </w:pPr>
          <w:hyperlink w:anchor="_Toc499226813" w:history="1">
            <w:r w:rsidRPr="008B4201">
              <w:rPr>
                <w:rStyle w:val="Hyperlink"/>
              </w:rPr>
              <w:t>4.3.4.</w:t>
            </w:r>
            <w:r>
              <w:rPr>
                <w:rFonts w:asciiTheme="minorHAnsi" w:eastAsiaTheme="minorEastAsia" w:hAnsiTheme="minorHAnsi" w:cstheme="minorBidi"/>
                <w:sz w:val="22"/>
                <w:szCs w:val="22"/>
                <w:lang w:eastAsia="zh-CN"/>
              </w:rPr>
              <w:tab/>
            </w:r>
            <w:r w:rsidRPr="008B4201">
              <w:rPr>
                <w:rStyle w:val="Hyperlink"/>
                <w:lang w:val="en-US"/>
              </w:rPr>
              <w:t>M&amp;C services</w:t>
            </w:r>
            <w:r>
              <w:rPr>
                <w:webHidden/>
              </w:rPr>
              <w:tab/>
            </w:r>
            <w:r>
              <w:rPr>
                <w:webHidden/>
              </w:rPr>
              <w:fldChar w:fldCharType="begin"/>
            </w:r>
            <w:r>
              <w:rPr>
                <w:webHidden/>
              </w:rPr>
              <w:instrText xml:space="preserve"> PAGEREF _Toc499226813 \h </w:instrText>
            </w:r>
            <w:r>
              <w:rPr>
                <w:webHidden/>
              </w:rPr>
            </w:r>
            <w:r>
              <w:rPr>
                <w:webHidden/>
              </w:rPr>
              <w:fldChar w:fldCharType="separate"/>
            </w:r>
            <w:r>
              <w:rPr>
                <w:webHidden/>
              </w:rPr>
              <w:t>70</w:t>
            </w:r>
            <w:r>
              <w:rPr>
                <w:webHidden/>
              </w:rPr>
              <w:fldChar w:fldCharType="end"/>
            </w:r>
          </w:hyperlink>
        </w:p>
        <w:p w:rsidR="00C23A44" w:rsidRDefault="00C23A44">
          <w:pPr>
            <w:pStyle w:val="TOC3"/>
            <w:tabs>
              <w:tab w:val="left" w:pos="809"/>
            </w:tabs>
            <w:rPr>
              <w:rFonts w:asciiTheme="minorHAnsi" w:eastAsiaTheme="minorEastAsia" w:hAnsiTheme="minorHAnsi" w:cstheme="minorBidi"/>
              <w:sz w:val="22"/>
              <w:szCs w:val="22"/>
              <w:lang w:eastAsia="zh-CN"/>
            </w:rPr>
          </w:pPr>
          <w:hyperlink w:anchor="_Toc499226814" w:history="1">
            <w:r w:rsidRPr="008B4201">
              <w:rPr>
                <w:rStyle w:val="Hyperlink"/>
                <w:lang w:val="en-US"/>
              </w:rPr>
              <w:t>4.3.5.</w:t>
            </w:r>
            <w:r>
              <w:rPr>
                <w:rFonts w:asciiTheme="minorHAnsi" w:eastAsiaTheme="minorEastAsia" w:hAnsiTheme="minorHAnsi" w:cstheme="minorBidi"/>
                <w:sz w:val="22"/>
                <w:szCs w:val="22"/>
                <w:lang w:eastAsia="zh-CN"/>
              </w:rPr>
              <w:tab/>
            </w:r>
            <w:r w:rsidRPr="008B4201">
              <w:rPr>
                <w:rStyle w:val="Hyperlink"/>
                <w:lang w:val="en-US"/>
              </w:rPr>
              <w:t>Platform services implementation</w:t>
            </w:r>
            <w:r>
              <w:rPr>
                <w:webHidden/>
              </w:rPr>
              <w:tab/>
            </w:r>
            <w:r>
              <w:rPr>
                <w:webHidden/>
              </w:rPr>
              <w:fldChar w:fldCharType="begin"/>
            </w:r>
            <w:r>
              <w:rPr>
                <w:webHidden/>
              </w:rPr>
              <w:instrText xml:space="preserve"> PAGEREF _Toc499226814 \h </w:instrText>
            </w:r>
            <w:r>
              <w:rPr>
                <w:webHidden/>
              </w:rPr>
            </w:r>
            <w:r>
              <w:rPr>
                <w:webHidden/>
              </w:rPr>
              <w:fldChar w:fldCharType="separate"/>
            </w:r>
            <w:r>
              <w:rPr>
                <w:webHidden/>
              </w:rPr>
              <w:t>72</w:t>
            </w:r>
            <w:r>
              <w:rPr>
                <w:webHidden/>
              </w:rPr>
              <w:fldChar w:fldCharType="end"/>
            </w:r>
          </w:hyperlink>
        </w:p>
        <w:p w:rsidR="00C23A44" w:rsidRDefault="00C23A44">
          <w:pPr>
            <w:pStyle w:val="TOC3"/>
            <w:tabs>
              <w:tab w:val="left" w:pos="818"/>
            </w:tabs>
            <w:rPr>
              <w:rFonts w:asciiTheme="minorHAnsi" w:eastAsiaTheme="minorEastAsia" w:hAnsiTheme="minorHAnsi" w:cstheme="minorBidi"/>
              <w:sz w:val="22"/>
              <w:szCs w:val="22"/>
              <w:lang w:eastAsia="zh-CN"/>
            </w:rPr>
          </w:pPr>
          <w:hyperlink w:anchor="_Toc499226815" w:history="1">
            <w:r w:rsidRPr="008B4201">
              <w:rPr>
                <w:rStyle w:val="Hyperlink"/>
                <w:lang w:val="en-US"/>
              </w:rPr>
              <w:t>4.3.6.</w:t>
            </w:r>
            <w:r>
              <w:rPr>
                <w:rFonts w:asciiTheme="minorHAnsi" w:eastAsiaTheme="minorEastAsia" w:hAnsiTheme="minorHAnsi" w:cstheme="minorBidi"/>
                <w:sz w:val="22"/>
                <w:szCs w:val="22"/>
                <w:lang w:eastAsia="zh-CN"/>
              </w:rPr>
              <w:tab/>
            </w:r>
            <w:r w:rsidRPr="008B4201">
              <w:rPr>
                <w:rStyle w:val="Hyperlink"/>
                <w:lang w:val="en-US"/>
              </w:rPr>
              <w:t>Software Management services</w:t>
            </w:r>
            <w:r>
              <w:rPr>
                <w:webHidden/>
              </w:rPr>
              <w:tab/>
            </w:r>
            <w:r>
              <w:rPr>
                <w:webHidden/>
              </w:rPr>
              <w:fldChar w:fldCharType="begin"/>
            </w:r>
            <w:r>
              <w:rPr>
                <w:webHidden/>
              </w:rPr>
              <w:instrText xml:space="preserve"> PAGEREF _Toc499226815 \h </w:instrText>
            </w:r>
            <w:r>
              <w:rPr>
                <w:webHidden/>
              </w:rPr>
            </w:r>
            <w:r>
              <w:rPr>
                <w:webHidden/>
              </w:rPr>
              <w:fldChar w:fldCharType="separate"/>
            </w:r>
            <w:r>
              <w:rPr>
                <w:webHidden/>
              </w:rPr>
              <w:t>72</w:t>
            </w:r>
            <w:r>
              <w:rPr>
                <w:webHidden/>
              </w:rPr>
              <w:fldChar w:fldCharType="end"/>
            </w:r>
          </w:hyperlink>
        </w:p>
        <w:p w:rsidR="00C23A44" w:rsidRDefault="00C23A44">
          <w:pPr>
            <w:pStyle w:val="TOC3"/>
            <w:tabs>
              <w:tab w:val="left" w:pos="803"/>
            </w:tabs>
            <w:rPr>
              <w:rFonts w:asciiTheme="minorHAnsi" w:eastAsiaTheme="minorEastAsia" w:hAnsiTheme="minorHAnsi" w:cstheme="minorBidi"/>
              <w:sz w:val="22"/>
              <w:szCs w:val="22"/>
              <w:lang w:eastAsia="zh-CN"/>
            </w:rPr>
          </w:pPr>
          <w:hyperlink w:anchor="_Toc499226816" w:history="1">
            <w:r w:rsidRPr="008B4201">
              <w:rPr>
                <w:rStyle w:val="Hyperlink"/>
                <w:lang w:val="en-US"/>
              </w:rPr>
              <w:t>4.3.7.</w:t>
            </w:r>
            <w:r>
              <w:rPr>
                <w:rFonts w:asciiTheme="minorHAnsi" w:eastAsiaTheme="minorEastAsia" w:hAnsiTheme="minorHAnsi" w:cstheme="minorBidi"/>
                <w:sz w:val="22"/>
                <w:szCs w:val="22"/>
                <w:lang w:eastAsia="zh-CN"/>
              </w:rPr>
              <w:tab/>
            </w:r>
            <w:r w:rsidRPr="008B4201">
              <w:rPr>
                <w:rStyle w:val="Hyperlink"/>
                <w:lang w:val="en-US"/>
              </w:rPr>
              <w:t>NMF Composites</w:t>
            </w:r>
            <w:r>
              <w:rPr>
                <w:webHidden/>
              </w:rPr>
              <w:tab/>
            </w:r>
            <w:r>
              <w:rPr>
                <w:webHidden/>
              </w:rPr>
              <w:fldChar w:fldCharType="begin"/>
            </w:r>
            <w:r>
              <w:rPr>
                <w:webHidden/>
              </w:rPr>
              <w:instrText xml:space="preserve"> PAGEREF _Toc499226816 \h </w:instrText>
            </w:r>
            <w:r>
              <w:rPr>
                <w:webHidden/>
              </w:rPr>
            </w:r>
            <w:r>
              <w:rPr>
                <w:webHidden/>
              </w:rPr>
              <w:fldChar w:fldCharType="separate"/>
            </w:r>
            <w:r>
              <w:rPr>
                <w:webHidden/>
              </w:rPr>
              <w:t>74</w:t>
            </w:r>
            <w:r>
              <w:rPr>
                <w:webHidden/>
              </w:rPr>
              <w:fldChar w:fldCharType="end"/>
            </w:r>
          </w:hyperlink>
        </w:p>
        <w:p w:rsidR="00C23A44" w:rsidRDefault="00C23A44">
          <w:pPr>
            <w:pStyle w:val="TOC3"/>
            <w:tabs>
              <w:tab w:val="left" w:pos="825"/>
            </w:tabs>
            <w:rPr>
              <w:rFonts w:asciiTheme="minorHAnsi" w:eastAsiaTheme="minorEastAsia" w:hAnsiTheme="minorHAnsi" w:cstheme="minorBidi"/>
              <w:sz w:val="22"/>
              <w:szCs w:val="22"/>
              <w:lang w:eastAsia="zh-CN"/>
            </w:rPr>
          </w:pPr>
          <w:hyperlink w:anchor="_Toc499226817" w:history="1">
            <w:r w:rsidRPr="008B4201">
              <w:rPr>
                <w:rStyle w:val="Hyperlink"/>
                <w:lang w:val="en-US"/>
              </w:rPr>
              <w:t>4.3.8.</w:t>
            </w:r>
            <w:r>
              <w:rPr>
                <w:rFonts w:asciiTheme="minorHAnsi" w:eastAsiaTheme="minorEastAsia" w:hAnsiTheme="minorHAnsi" w:cstheme="minorBidi"/>
                <w:sz w:val="22"/>
                <w:szCs w:val="22"/>
                <w:lang w:eastAsia="zh-CN"/>
              </w:rPr>
              <w:tab/>
            </w:r>
            <w:r w:rsidRPr="008B4201">
              <w:rPr>
                <w:rStyle w:val="Hyperlink"/>
                <w:lang w:val="en-US"/>
              </w:rPr>
              <w:t>Integration of NMF Package concept</w:t>
            </w:r>
            <w:r>
              <w:rPr>
                <w:webHidden/>
              </w:rPr>
              <w:tab/>
            </w:r>
            <w:r>
              <w:rPr>
                <w:webHidden/>
              </w:rPr>
              <w:fldChar w:fldCharType="begin"/>
            </w:r>
            <w:r>
              <w:rPr>
                <w:webHidden/>
              </w:rPr>
              <w:instrText xml:space="preserve"> PAGEREF _Toc499226817 \h </w:instrText>
            </w:r>
            <w:r>
              <w:rPr>
                <w:webHidden/>
              </w:rPr>
            </w:r>
            <w:r>
              <w:rPr>
                <w:webHidden/>
              </w:rPr>
              <w:fldChar w:fldCharType="separate"/>
            </w:r>
            <w:r>
              <w:rPr>
                <w:webHidden/>
              </w:rPr>
              <w:t>76</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818" w:history="1">
            <w:r w:rsidRPr="008B4201">
              <w:rPr>
                <w:rStyle w:val="Hyperlink"/>
                <w:lang w:val="en-US"/>
              </w:rPr>
              <w:t>4.4.</w:t>
            </w:r>
            <w:r>
              <w:rPr>
                <w:rFonts w:asciiTheme="minorHAnsi" w:eastAsiaTheme="minorEastAsia" w:hAnsiTheme="minorHAnsi" w:cstheme="minorBidi"/>
                <w:sz w:val="22"/>
                <w:szCs w:val="22"/>
                <w:lang w:eastAsia="zh-CN"/>
              </w:rPr>
              <w:tab/>
            </w:r>
            <w:r w:rsidRPr="008B4201">
              <w:rPr>
                <w:rStyle w:val="Hyperlink"/>
                <w:lang w:val="en-US"/>
              </w:rPr>
              <w:t>Generic Deployment</w:t>
            </w:r>
            <w:r>
              <w:rPr>
                <w:webHidden/>
              </w:rPr>
              <w:tab/>
            </w:r>
            <w:r>
              <w:rPr>
                <w:webHidden/>
              </w:rPr>
              <w:fldChar w:fldCharType="begin"/>
            </w:r>
            <w:r>
              <w:rPr>
                <w:webHidden/>
              </w:rPr>
              <w:instrText xml:space="preserve"> PAGEREF _Toc499226818 \h </w:instrText>
            </w:r>
            <w:r>
              <w:rPr>
                <w:webHidden/>
              </w:rPr>
            </w:r>
            <w:r>
              <w:rPr>
                <w:webHidden/>
              </w:rPr>
              <w:fldChar w:fldCharType="separate"/>
            </w:r>
            <w:r>
              <w:rPr>
                <w:webHidden/>
              </w:rPr>
              <w:t>77</w:t>
            </w:r>
            <w:r>
              <w:rPr>
                <w:webHidden/>
              </w:rPr>
              <w:fldChar w:fldCharType="end"/>
            </w:r>
          </w:hyperlink>
        </w:p>
        <w:p w:rsidR="00C23A44" w:rsidRDefault="00C23A44">
          <w:pPr>
            <w:pStyle w:val="TOC2"/>
            <w:rPr>
              <w:rFonts w:asciiTheme="minorHAnsi" w:eastAsiaTheme="minorEastAsia" w:hAnsiTheme="minorHAnsi" w:cstheme="minorBidi"/>
              <w:sz w:val="22"/>
              <w:szCs w:val="22"/>
              <w:lang w:eastAsia="zh-CN"/>
            </w:rPr>
          </w:pPr>
          <w:hyperlink w:anchor="_Toc499226819" w:history="1">
            <w:r w:rsidRPr="008B4201">
              <w:rPr>
                <w:rStyle w:val="Hyperlink"/>
              </w:rPr>
              <w:t>4.5.</w:t>
            </w:r>
            <w:r>
              <w:rPr>
                <w:rFonts w:asciiTheme="minorHAnsi" w:eastAsiaTheme="minorEastAsia" w:hAnsiTheme="minorHAnsi" w:cstheme="minorBidi"/>
                <w:sz w:val="22"/>
                <w:szCs w:val="22"/>
                <w:lang w:eastAsia="zh-CN"/>
              </w:rPr>
              <w:tab/>
            </w:r>
            <w:r w:rsidRPr="008B4201">
              <w:rPr>
                <w:rStyle w:val="Hyperlink"/>
              </w:rPr>
              <w:t>Reuse in other ESA Projects</w:t>
            </w:r>
            <w:r>
              <w:rPr>
                <w:webHidden/>
              </w:rPr>
              <w:tab/>
            </w:r>
            <w:r>
              <w:rPr>
                <w:webHidden/>
              </w:rPr>
              <w:fldChar w:fldCharType="begin"/>
            </w:r>
            <w:r>
              <w:rPr>
                <w:webHidden/>
              </w:rPr>
              <w:instrText xml:space="preserve"> PAGEREF _Toc499226819 \h </w:instrText>
            </w:r>
            <w:r>
              <w:rPr>
                <w:webHidden/>
              </w:rPr>
            </w:r>
            <w:r>
              <w:rPr>
                <w:webHidden/>
              </w:rPr>
              <w:fldChar w:fldCharType="separate"/>
            </w:r>
            <w:r>
              <w:rPr>
                <w:webHidden/>
              </w:rPr>
              <w:t>79</w:t>
            </w:r>
            <w:r>
              <w:rPr>
                <w:webHidden/>
              </w:rPr>
              <w:fldChar w:fldCharType="end"/>
            </w:r>
          </w:hyperlink>
        </w:p>
        <w:p w:rsidR="002E1F6B" w:rsidRDefault="002E1F6B">
          <w:r>
            <w:rPr>
              <w:b/>
              <w:bCs/>
              <w:noProof/>
            </w:rPr>
            <w:fldChar w:fldCharType="end"/>
          </w:r>
        </w:p>
      </w:sdtContent>
    </w:sdt>
    <w:p w:rsidR="00CB31CC" w:rsidRDefault="00CB31CC" w:rsidP="005C10D6">
      <w:pPr>
        <w:tabs>
          <w:tab w:val="left" w:pos="567"/>
          <w:tab w:val="right" w:leader="dot" w:pos="9540"/>
        </w:tabs>
        <w:rPr>
          <w:b/>
          <w:bCs/>
          <w:noProof/>
          <w:szCs w:val="20"/>
        </w:rPr>
      </w:pPr>
    </w:p>
    <w:p w:rsidR="00CB31CC" w:rsidRDefault="00CB31CC" w:rsidP="005C10D6">
      <w:pPr>
        <w:tabs>
          <w:tab w:val="left" w:pos="567"/>
          <w:tab w:val="right" w:leader="dot" w:pos="9540"/>
        </w:tabs>
        <w:rPr>
          <w:b/>
          <w:bCs/>
          <w:noProof/>
          <w:szCs w:val="20"/>
        </w:rPr>
      </w:pPr>
    </w:p>
    <w:p w:rsidR="00CB31CC" w:rsidRPr="005C10D6" w:rsidRDefault="00CB31CC" w:rsidP="005C10D6">
      <w:pPr>
        <w:tabs>
          <w:tab w:val="left" w:pos="567"/>
          <w:tab w:val="right" w:leader="dot" w:pos="9540"/>
        </w:tabs>
        <w:rPr>
          <w:b/>
        </w:rPr>
        <w:sectPr w:rsidR="00CB31CC" w:rsidRPr="005C10D6" w:rsidSect="00DE4FFE">
          <w:headerReference w:type="even" r:id="rId13"/>
          <w:headerReference w:type="default" r:id="rId14"/>
          <w:footerReference w:type="even" r:id="rId15"/>
          <w:footerReference w:type="default" r:id="rId16"/>
          <w:headerReference w:type="first" r:id="rId17"/>
          <w:footerReference w:type="first" r:id="rId18"/>
          <w:pgSz w:w="11907" w:h="16840" w:code="9"/>
          <w:pgMar w:top="1860" w:right="1106" w:bottom="1418" w:left="1134" w:header="567" w:footer="1021" w:gutter="0"/>
          <w:cols w:space="708"/>
          <w:titlePg/>
          <w:docGrid w:linePitch="360"/>
        </w:sectPr>
      </w:pPr>
    </w:p>
    <w:p w:rsidR="00CB2878" w:rsidRDefault="00CB2878" w:rsidP="00CB2878">
      <w:pPr>
        <w:pStyle w:val="Heading1"/>
      </w:pPr>
      <w:bookmarkStart w:id="2" w:name="_Toc266973930"/>
      <w:bookmarkStart w:id="3" w:name="_Toc430854358"/>
      <w:bookmarkStart w:id="4" w:name="_Toc499226767"/>
      <w:r w:rsidRPr="00D15FD3">
        <w:lastRenderedPageBreak/>
        <w:t>Introduction</w:t>
      </w:r>
      <w:bookmarkEnd w:id="2"/>
      <w:bookmarkEnd w:id="3"/>
      <w:bookmarkEnd w:id="4"/>
    </w:p>
    <w:p w:rsidR="00CB2878" w:rsidRDefault="00CB2878" w:rsidP="001404C6">
      <w:pPr>
        <w:pStyle w:val="BodytextJustified"/>
      </w:pPr>
    </w:p>
    <w:p w:rsidR="009B531F" w:rsidRDefault="009B531F" w:rsidP="001404C6">
      <w:pPr>
        <w:pStyle w:val="BodytextJustified"/>
      </w:pPr>
      <w:r>
        <w:t>The recent miniaturization of space components and electronics has allowed the design of smaller satellites which are considerably cheaper to build and launch than conventional satellites. This decrease in the total cost has boosted a new growing market for small satellites and, as the number of small satellites keeps increasing, there is a raising demand for reusable software across nanosatellites.</w:t>
      </w:r>
    </w:p>
    <w:p w:rsidR="009B531F" w:rsidRDefault="009B531F" w:rsidP="001404C6">
      <w:pPr>
        <w:pStyle w:val="BodytextJustified"/>
      </w:pPr>
      <w:r>
        <w:t>The NanoSat Mission Operations (MO) framework provides a standard on-board software framework that facilitates not only the monitoring and control of the nanosatellite, but also the interaction with its platforms and payload. This is achieved by using the MO services for Monitor and Control services included in the MO service suite and by defining a set of new Platform services, which also follow the MO services architecture.</w:t>
      </w:r>
    </w:p>
    <w:p w:rsidR="009B531F" w:rsidRDefault="009B531F" w:rsidP="001404C6">
      <w:pPr>
        <w:pStyle w:val="BodytextJustified"/>
      </w:pPr>
      <w:r>
        <w:t>The MO services are a set of standardized end-to-end services based on a service-oriented architecture which are currently being defined by the Consultative Committee for Space Data Systems (CCSDS) and they are intended to be used for mission operations of future space assets.</w:t>
      </w:r>
    </w:p>
    <w:p w:rsidR="009B531F" w:rsidRDefault="009B531F" w:rsidP="001404C6">
      <w:pPr>
        <w:pStyle w:val="BodytextJustified"/>
      </w:pPr>
      <w:r>
        <w:t>The CCSDS standard for Monitor and Control services will allow any consumer to get parameters and aggregations values, to dynamically reconfigure the aggregations, create control checks to verify if the app is operating correctly, receive statistics and check notifications while the application will also be able to raise alerts to the consumers in case something unexpected happens.</w:t>
      </w:r>
    </w:p>
    <w:p w:rsidR="00CB2878" w:rsidRDefault="00CB2878" w:rsidP="001404C6">
      <w:pPr>
        <w:pStyle w:val="BodytextJustified"/>
      </w:pPr>
    </w:p>
    <w:p w:rsidR="00CB2878" w:rsidRDefault="00CB2878" w:rsidP="00CB2878">
      <w:pPr>
        <w:spacing w:line="240" w:lineRule="auto"/>
        <w:rPr>
          <w:szCs w:val="20"/>
        </w:rPr>
      </w:pPr>
      <w:r>
        <w:br w:type="page"/>
      </w:r>
    </w:p>
    <w:p w:rsidR="0040064E" w:rsidRPr="00E70A3A" w:rsidRDefault="0040064E" w:rsidP="009D0676">
      <w:pPr>
        <w:pStyle w:val="Heading1"/>
      </w:pPr>
      <w:bookmarkStart w:id="5" w:name="_Ref497238814"/>
      <w:bookmarkStart w:id="6" w:name="_Toc497299776"/>
      <w:bookmarkStart w:id="7" w:name="_Toc499226768"/>
      <w:r w:rsidRPr="00E70A3A">
        <w:lastRenderedPageBreak/>
        <w:t>NanoSat MO Framework</w:t>
      </w:r>
      <w:bookmarkEnd w:id="5"/>
      <w:bookmarkEnd w:id="6"/>
      <w:bookmarkEnd w:id="7"/>
    </w:p>
    <w:p w:rsidR="0040064E" w:rsidRDefault="0040064E" w:rsidP="0040064E"/>
    <w:p w:rsidR="008820D4" w:rsidRDefault="004D04E9" w:rsidP="0040064E">
      <w:r>
        <w:t>T</w:t>
      </w:r>
      <w:r w:rsidR="0040064E">
        <w:t>he NanoSat MO Framework (NMF) is introduced and described in detail.</w:t>
      </w:r>
    </w:p>
    <w:p w:rsidR="0040064E" w:rsidRDefault="008369BD" w:rsidP="0040064E">
      <w:r>
        <w:t>T</w:t>
      </w:r>
      <w:r w:rsidR="0040064E">
        <w:t>he NanoSat MO Framework is a software framework for nanosatellites based on CCSDS Mission Operations services. It</w:t>
      </w:r>
      <w:r w:rsidR="0040064E" w:rsidRPr="00117CEE">
        <w:t xml:space="preserve"> facilitates not only the monitoring and control of the nanosatellite software applications, but also the interaction with the </w:t>
      </w:r>
      <w:r w:rsidR="0040064E">
        <w:t xml:space="preserve">nanosatellite </w:t>
      </w:r>
      <w:r w:rsidR="0040064E" w:rsidRPr="00117CEE">
        <w:t xml:space="preserve">platform. This is achieved by using the </w:t>
      </w:r>
      <w:r w:rsidR="0040064E">
        <w:t>latest CCSDS standards</w:t>
      </w:r>
      <w:r w:rsidR="0040064E" w:rsidRPr="00117CEE">
        <w:t xml:space="preserve"> </w:t>
      </w:r>
      <w:r w:rsidR="0040064E">
        <w:t xml:space="preserve">for monitoring and control, </w:t>
      </w:r>
      <w:r w:rsidR="0040064E" w:rsidRPr="00117CEE">
        <w:t xml:space="preserve">and by </w:t>
      </w:r>
      <w:r w:rsidR="0040064E">
        <w:t>exposing</w:t>
      </w:r>
      <w:r w:rsidR="0040064E" w:rsidRPr="00117CEE">
        <w:t xml:space="preserve"> services </w:t>
      </w:r>
      <w:r w:rsidR="0040064E">
        <w:t xml:space="preserve">for common peripherals among nanosatellite platforms. </w:t>
      </w:r>
      <w:r w:rsidR="0040064E" w:rsidRPr="00117CEE">
        <w:t>Furthermore,</w:t>
      </w:r>
      <w:r w:rsidR="0040064E">
        <w:t xml:space="preserve"> it is capable of managing the software on-board by exposing a set of services for software management</w:t>
      </w:r>
      <w:r w:rsidR="0040064E" w:rsidRPr="00117CEE">
        <w:t>.</w:t>
      </w:r>
    </w:p>
    <w:p w:rsidR="0040064E" w:rsidRPr="00711507" w:rsidRDefault="0040064E" w:rsidP="0040064E">
      <w:r w:rsidRPr="00711507">
        <w:t xml:space="preserve">The NanoSat MO Framework is built upon the MO Architecture and thus inherits its </w:t>
      </w:r>
      <w:r>
        <w:t>benefits, for example</w:t>
      </w:r>
      <w:r w:rsidRPr="00711507">
        <w:t>, the NMF is not bound to a single programming language</w:t>
      </w:r>
      <w:r>
        <w:t xml:space="preserve"> and it is not limited to a specific domain. A</w:t>
      </w:r>
      <w:r w:rsidRPr="00711507">
        <w:t xml:space="preserve">dditionally, it is independent from any </w:t>
      </w:r>
      <w:r>
        <w:t xml:space="preserve">specific </w:t>
      </w:r>
      <w:r w:rsidRPr="00711507">
        <w:t>nanosatellite platform.</w:t>
      </w:r>
    </w:p>
    <w:p w:rsidR="0040064E" w:rsidRDefault="0040064E" w:rsidP="0040064E">
      <w:r w:rsidRPr="0092429D">
        <w:t xml:space="preserve">The framework sets of services are assembled together into the NMF Generic Model that provides a generic model for extension by the NMF Composites. The components </w:t>
      </w:r>
      <w:r>
        <w:t>extending</w:t>
      </w:r>
      <w:r w:rsidRPr="0092429D">
        <w:t xml:space="preserve"> the NMF Generic Model are named NMF Composites and </w:t>
      </w:r>
      <w:r>
        <w:t xml:space="preserve">they </w:t>
      </w:r>
      <w:r w:rsidRPr="0092429D">
        <w:t xml:space="preserve">are specialized for a specific segment and </w:t>
      </w:r>
      <w:r>
        <w:t xml:space="preserve">particular </w:t>
      </w:r>
      <w:r w:rsidRPr="0092429D">
        <w:t>purpose.</w:t>
      </w:r>
    </w:p>
    <w:p w:rsidR="0040064E" w:rsidRDefault="0040064E" w:rsidP="0040064E">
      <w:r>
        <w:t xml:space="preserve">New dedicated concepts are defined for the NMF such as: NMF App, NMF Package, NMF Mission, NMF Library and NMF SDK. These are important terms that are used in the </w:t>
      </w:r>
      <w:r w:rsidR="0059128E">
        <w:t>other documents</w:t>
      </w:r>
      <w:r>
        <w:t>.</w:t>
      </w:r>
    </w:p>
    <w:p w:rsidR="0040064E" w:rsidRPr="00322FED" w:rsidRDefault="0040064E" w:rsidP="0040064E">
      <w:r>
        <w:t>The NMF Composites must be connected to each other in order to create a complete end-to-end scenario. Although each NMF Mission is responsible for defining its own scenario, some generic scenarios are presented and they can be combined to form more complex ones.</w:t>
      </w:r>
    </w:p>
    <w:p w:rsidR="0040064E" w:rsidRPr="00967042" w:rsidRDefault="0040064E" w:rsidP="0040064E"/>
    <w:p w:rsidR="0040064E" w:rsidRPr="00CB41F4" w:rsidRDefault="0040064E" w:rsidP="006F71A5">
      <w:pPr>
        <w:pStyle w:val="Heading2"/>
        <w:keepLines/>
        <w:spacing w:before="0" w:after="0" w:line="480" w:lineRule="auto"/>
        <w:contextualSpacing/>
        <w:rPr>
          <w:lang w:val="en-US"/>
        </w:rPr>
      </w:pPr>
      <w:bookmarkStart w:id="8" w:name="_Toc497299777"/>
      <w:bookmarkStart w:id="9" w:name="_Toc499226769"/>
      <w:r>
        <w:rPr>
          <w:lang w:val="en-US"/>
        </w:rPr>
        <w:t>Principles</w:t>
      </w:r>
      <w:bookmarkEnd w:id="8"/>
      <w:bookmarkEnd w:id="9"/>
    </w:p>
    <w:p w:rsidR="0040064E" w:rsidRDefault="0040064E" w:rsidP="0040064E">
      <w:r w:rsidRPr="00735764">
        <w:t xml:space="preserve">This section </w:t>
      </w:r>
      <w:r>
        <w:t>presents the core functionality, the problem domains, and how portability is achieved on-board.</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10" w:name="_Toc497299778"/>
      <w:bookmarkStart w:id="11" w:name="_Toc499226770"/>
      <w:r>
        <w:rPr>
          <w:lang w:val="en-US"/>
        </w:rPr>
        <w:t>Core Functionality</w:t>
      </w:r>
      <w:bookmarkEnd w:id="10"/>
      <w:bookmarkEnd w:id="11"/>
    </w:p>
    <w:p w:rsidR="0040064E" w:rsidRPr="00543F0C" w:rsidRDefault="0040064E" w:rsidP="0040064E">
      <w:r w:rsidRPr="00543F0C">
        <w:t xml:space="preserve">The NanoSat MO Framework </w:t>
      </w:r>
      <w:r>
        <w:t>is a software framework with the main objective of facilitating the development of software for nanosatellites including both the ground and space segments, and also to simplify the orchestration of software with other tools. The</w:t>
      </w:r>
      <w:r w:rsidRPr="00543F0C">
        <w:t xml:space="preserve"> </w:t>
      </w:r>
      <w:r>
        <w:t>core functionalities of the framework are</w:t>
      </w:r>
      <w:r w:rsidRPr="00543F0C">
        <w:t>:</w:t>
      </w:r>
    </w:p>
    <w:p w:rsidR="0040064E" w:rsidRPr="00505202" w:rsidRDefault="0040064E" w:rsidP="006F71A5">
      <w:pPr>
        <w:pStyle w:val="ListParagraph"/>
        <w:numPr>
          <w:ilvl w:val="0"/>
          <w:numId w:val="7"/>
        </w:numPr>
        <w:spacing w:after="200" w:line="276" w:lineRule="auto"/>
        <w:jc w:val="left"/>
      </w:pPr>
      <w:r w:rsidRPr="00505202">
        <w:t xml:space="preserve">Monitoring and </w:t>
      </w:r>
      <w:r>
        <w:t>c</w:t>
      </w:r>
      <w:r w:rsidRPr="00505202">
        <w:t xml:space="preserve">ontrol of on-board </w:t>
      </w:r>
      <w:r>
        <w:t>status and activities</w:t>
      </w:r>
    </w:p>
    <w:p w:rsidR="0040064E" w:rsidRPr="00505202" w:rsidRDefault="0040064E" w:rsidP="006F71A5">
      <w:pPr>
        <w:pStyle w:val="ListParagraph"/>
        <w:numPr>
          <w:ilvl w:val="0"/>
          <w:numId w:val="7"/>
        </w:numPr>
        <w:spacing w:after="200" w:line="276" w:lineRule="auto"/>
        <w:jc w:val="left"/>
      </w:pPr>
      <w:r>
        <w:t>Monitoring and c</w:t>
      </w:r>
      <w:r w:rsidRPr="00505202">
        <w:t>ontrol of the platform peripherals</w:t>
      </w:r>
    </w:p>
    <w:p w:rsidR="0040064E" w:rsidRPr="00505202" w:rsidRDefault="0040064E" w:rsidP="006F71A5">
      <w:pPr>
        <w:pStyle w:val="ListParagraph"/>
        <w:numPr>
          <w:ilvl w:val="0"/>
          <w:numId w:val="7"/>
        </w:numPr>
        <w:spacing w:after="200" w:line="276" w:lineRule="auto"/>
        <w:jc w:val="left"/>
      </w:pPr>
      <w:r>
        <w:t>On-board s</w:t>
      </w:r>
      <w:r w:rsidRPr="00505202">
        <w:t xml:space="preserve">oftware </w:t>
      </w:r>
      <w:r>
        <w:t>m</w:t>
      </w:r>
      <w:r w:rsidRPr="00505202">
        <w:t>anagement</w:t>
      </w:r>
    </w:p>
    <w:p w:rsidR="0040064E" w:rsidRPr="00E5790A" w:rsidRDefault="0040064E" w:rsidP="0040064E">
      <w:r w:rsidRPr="00E5790A">
        <w:t xml:space="preserve">The framework can monitor on-board statuses such as alerts, parameters and aggregations of parameters, and also control on-board activities by supporting execution of actions and </w:t>
      </w:r>
      <w:r w:rsidRPr="00E5790A">
        <w:lastRenderedPageBreak/>
        <w:t xml:space="preserve">by allowing parameters to be set on-board. The on-board software can spontaneously generate parameters </w:t>
      </w:r>
      <w:r>
        <w:t xml:space="preserve">and </w:t>
      </w:r>
      <w:r w:rsidRPr="00E5790A">
        <w:t xml:space="preserve">alerts nevertheless </w:t>
      </w:r>
      <w:r>
        <w:t xml:space="preserve">periodic reporting is possible for </w:t>
      </w:r>
      <w:r w:rsidRPr="00E5790A">
        <w:t xml:space="preserve">parameters and aggregations. Additionally, individual parameters and/or aggregations can </w:t>
      </w:r>
      <w:r>
        <w:t xml:space="preserve">also </w:t>
      </w:r>
      <w:r w:rsidRPr="00E5790A">
        <w:t>be retrieved on request.</w:t>
      </w:r>
    </w:p>
    <w:p w:rsidR="0040064E" w:rsidRDefault="0040064E" w:rsidP="0040064E">
      <w:r w:rsidRPr="00FA18B9">
        <w:t xml:space="preserve">Nanosatellites usually include a common set of peripherals that are also available on other nanosatellite platforms. It is possible to </w:t>
      </w:r>
      <w:r>
        <w:t xml:space="preserve">examine </w:t>
      </w:r>
      <w:r w:rsidRPr="00FA18B9">
        <w:t>these peripherals and find what are the common functionalities provided by them</w:t>
      </w:r>
      <w:r>
        <w:t>,</w:t>
      </w:r>
      <w:r w:rsidRPr="00FA18B9">
        <w:t xml:space="preserve"> and then generate a generalized interface that allows the monitoring and control to most of them. For example, any GPS </w:t>
      </w:r>
      <w:r>
        <w:t xml:space="preserve">unit </w:t>
      </w:r>
      <w:r w:rsidRPr="00FA18B9">
        <w:t xml:space="preserve">allows the possibility to retrieve the current position and/or time information. The framework provides this meaningful information in an abstract way regardless of the GPS </w:t>
      </w:r>
      <w:r>
        <w:t xml:space="preserve">unit’s </w:t>
      </w:r>
      <w:r w:rsidRPr="00FA18B9">
        <w:t>vendor.</w:t>
      </w:r>
    </w:p>
    <w:p w:rsidR="0040064E" w:rsidRDefault="0040064E" w:rsidP="0040064E">
      <w:r w:rsidRPr="00DF5B03">
        <w:t>The framework supports the management of on-board software in a spacecraft from a remote entity. This includes the traditional memory patches and new mechanisms involving management of packages and launching applications. For example, software packages with applications can be installed, uninstalled, and updated. These applications can then be initialized and terminated at request on a later instance of time.</w:t>
      </w:r>
      <w:r>
        <w:t xml:space="preserve"> The focus is however on the new techniques.</w:t>
      </w:r>
    </w:p>
    <w:p w:rsidR="0040064E" w:rsidRDefault="0040064E" w:rsidP="0040064E"/>
    <w:p w:rsidR="009E4040" w:rsidRDefault="009E4040" w:rsidP="0040064E"/>
    <w:p w:rsidR="0040064E" w:rsidRDefault="0040064E" w:rsidP="0040064E">
      <w:r w:rsidRPr="003B7007">
        <w:t xml:space="preserve">The Spacecraft Monitor and Control Working Group from the CCSDS </w:t>
      </w:r>
      <w:r>
        <w:t>defined</w:t>
      </w:r>
      <w:r w:rsidRPr="003B7007">
        <w:t xml:space="preserve"> a service-oriented architecture that allows </w:t>
      </w:r>
      <w:r>
        <w:t>specifying</w:t>
      </w:r>
      <w:r w:rsidRPr="003B7007">
        <w:t xml:space="preserve"> services for mission operations. </w:t>
      </w:r>
      <w:r>
        <w:t>This architecture provides a solid support for the design of a framework dedicated to mission operations of nanosatellites.</w:t>
      </w:r>
    </w:p>
    <w:p w:rsidR="0040064E" w:rsidRDefault="0040064E" w:rsidP="0040064E">
      <w:r w:rsidRPr="00CD48DD">
        <w:t>Smartphones became very popular in the beginning of the 21</w:t>
      </w:r>
      <w:r w:rsidRPr="00CD48DD">
        <w:rPr>
          <w:vertAlign w:val="superscript"/>
        </w:rPr>
        <w:t>st</w:t>
      </w:r>
      <w:r w:rsidRPr="00CD48DD">
        <w:t xml:space="preserve"> century by quickly replacing the old phones that were restricted to a few set of tasks such as calling and texting. The smartphones brought a completely new set of possibilities as it allows the user to dynamically install “apps” that provide dedicated data and can accomplish specific tasks pertinent only to a smaller set of people. In 2017, the number of apps available in leading app stores is approximately 2.8 million for Google Play and 2.2 million for Apple’s Apps Store. The technology behind this success is well established and can provide good inspiration for the improvement of today’s space software</w:t>
      </w:r>
      <w:r>
        <w:t>.</w:t>
      </w:r>
    </w:p>
    <w:p w:rsidR="0040064E" w:rsidRDefault="0040064E" w:rsidP="0040064E">
      <w:pPr>
        <w:rPr>
          <w:highlight w:val="yellow"/>
        </w:rPr>
      </w:pPr>
      <w:r>
        <w:t>Lastly, ESA’s OPS-SAT mission will include a powerful processing platform that provides the perfect environment for the validation of the framework in space. Although the first flight is expected to take plac</w:t>
      </w:r>
      <w:r w:rsidRPr="00330473">
        <w:t xml:space="preserve">e in OPS-SAT, the framework shall not be restricted to a single mission and it is generic enough to be used in future missions. </w:t>
      </w:r>
      <w:r>
        <w:t>The core functionality is intended to be validated in space and at the same time to provide a reliable solution to facilitate the development of software for other OPS-SAT experimenters.</w:t>
      </w:r>
    </w:p>
    <w:p w:rsidR="00D75E46" w:rsidRDefault="00D75E46" w:rsidP="0040064E">
      <w:pPr>
        <w:jc w:val="left"/>
      </w:pPr>
    </w:p>
    <w:p w:rsidR="0040064E" w:rsidRDefault="0040064E" w:rsidP="0040064E">
      <w:pPr>
        <w:jc w:val="left"/>
      </w:pPr>
      <w:r>
        <w:br w:type="page"/>
      </w:r>
    </w:p>
    <w:p w:rsidR="0040064E" w:rsidRPr="007521C3" w:rsidRDefault="0040064E" w:rsidP="006F71A5">
      <w:pPr>
        <w:pStyle w:val="Heading3"/>
        <w:keepLines/>
        <w:numPr>
          <w:ilvl w:val="2"/>
          <w:numId w:val="4"/>
        </w:numPr>
        <w:spacing w:before="200" w:after="0" w:line="480" w:lineRule="auto"/>
        <w:contextualSpacing/>
        <w:rPr>
          <w:lang w:val="en-US"/>
        </w:rPr>
      </w:pPr>
      <w:bookmarkStart w:id="12" w:name="_Ref497245402"/>
      <w:bookmarkStart w:id="13" w:name="_Toc497299779"/>
      <w:bookmarkStart w:id="14" w:name="_Toc499226771"/>
      <w:r>
        <w:rPr>
          <w:lang w:val="en-US"/>
        </w:rPr>
        <w:lastRenderedPageBreak/>
        <w:t>Problem domains</w:t>
      </w:r>
      <w:bookmarkEnd w:id="12"/>
      <w:bookmarkEnd w:id="13"/>
      <w:bookmarkEnd w:id="14"/>
    </w:p>
    <w:p w:rsidR="0040064E" w:rsidRDefault="0040064E" w:rsidP="0040064E">
      <w:pPr>
        <w:rPr>
          <w:highlight w:val="yellow"/>
        </w:rPr>
      </w:pPr>
      <w:r w:rsidRPr="00626456">
        <w:t xml:space="preserve">A space mission after being developed, launched and commissioned successfully is ready to be operated and to achieve its </w:t>
      </w:r>
      <w:r>
        <w:t>objectives</w:t>
      </w:r>
      <w:r w:rsidRPr="00A537D4">
        <w:t xml:space="preserve">. </w:t>
      </w:r>
      <w:r>
        <w:t>T</w:t>
      </w:r>
      <w:r w:rsidRPr="00A537D4">
        <w:t xml:space="preserve">he system </w:t>
      </w:r>
      <w:r>
        <w:t xml:space="preserve">of a typical single spacecraft mission for commercial uses is usually </w:t>
      </w:r>
      <w:r w:rsidRPr="00A537D4">
        <w:t>composed of 3 parts, the Space Segment, the Ground Segment and the User Segment just like Figure</w:t>
      </w:r>
      <w:r>
        <w:t xml:space="preserve"> 7</w:t>
      </w:r>
      <w:r w:rsidRPr="00A537D4">
        <w:t xml:space="preserve"> illustrates.</w:t>
      </w:r>
      <w:r>
        <w:t xml:space="preserve"> Other system configurations can be possible however, they would have some resemblance to the one presented in figure below.</w:t>
      </w:r>
    </w:p>
    <w:p w:rsidR="0040064E" w:rsidRDefault="0040064E" w:rsidP="0040064E">
      <w:pPr>
        <w:jc w:val="center"/>
      </w:pPr>
      <w:r>
        <w:rPr>
          <w:noProof/>
          <w:lang w:eastAsia="zh-CN"/>
        </w:rPr>
        <w:drawing>
          <wp:inline distT="0" distB="0" distL="0" distR="0" wp14:anchorId="1D8E0D54" wp14:editId="6DA200BE">
            <wp:extent cx="5390515" cy="4051300"/>
            <wp:effectExtent l="0" t="0" r="635" b="6350"/>
            <wp:docPr id="13" name="Picture 13" descr="C:\Users\Cesar Coelho\Dropbox\PhD\Dissertation\pictures\Ground_se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Ground_segment.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90515" cy="4051300"/>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7:</w:t>
      </w:r>
      <w:r>
        <w:t xml:space="preserve"> Example of a spacecraft</w:t>
      </w:r>
      <w:r w:rsidR="00A30AE3">
        <w:t xml:space="preserve"> system</w:t>
      </w:r>
    </w:p>
    <w:p w:rsidR="0040064E" w:rsidRDefault="0040064E" w:rsidP="0040064E">
      <w:pPr>
        <w:jc w:val="left"/>
        <w:rPr>
          <w:highlight w:val="yellow"/>
        </w:rPr>
      </w:pPr>
    </w:p>
    <w:p w:rsidR="0040064E" w:rsidRDefault="0040064E" w:rsidP="0040064E">
      <w:pPr>
        <w:rPr>
          <w:b/>
        </w:rPr>
      </w:pPr>
      <w:r w:rsidRPr="00BC6EA1">
        <w:t xml:space="preserve">The set of activities necessary to operate a spacecraft and </w:t>
      </w:r>
      <w:r>
        <w:t>its payload</w:t>
      </w:r>
      <w:r w:rsidRPr="00BC6EA1">
        <w:t xml:space="preserve"> is commonly known as mission operations. These activities include monitoring and control of the spacecraft, mission </w:t>
      </w:r>
      <w:r w:rsidRPr="002D4E9A">
        <w:t xml:space="preserve">planning and scheduling, </w:t>
      </w:r>
      <w:r>
        <w:t xml:space="preserve">automation, </w:t>
      </w:r>
      <w:r w:rsidRPr="002D4E9A">
        <w:t>flight dynamics, management of on-board software, distribution of mission data products. They are typically regarded as the functions of the Mission Control Centre (MCC) and are performed by a team of people</w:t>
      </w:r>
      <w:r>
        <w:t xml:space="preserve">. </w:t>
      </w:r>
      <w:r w:rsidRPr="00C658F7">
        <w:t>The different activities of mission operations do not necessarily need to be all in the same centre as collaborating agencies and ground-segment sites can distribute them across different locations.</w:t>
      </w:r>
    </w:p>
    <w:p w:rsidR="0040064E" w:rsidRPr="0051257F" w:rsidRDefault="0040064E" w:rsidP="0040064E">
      <w:r w:rsidRPr="0051257F">
        <w:t>If different facilities are operated by separate agencies, it is necessary to use interoperable interfaces in the interactions that cross distribution boundaries. Figure</w:t>
      </w:r>
      <w:r>
        <w:t xml:space="preserve"> 8</w:t>
      </w:r>
      <w:r w:rsidRPr="0051257F">
        <w:t xml:space="preserve"> </w:t>
      </w:r>
      <w:r>
        <w:t xml:space="preserve">contains an example </w:t>
      </w:r>
      <w:r w:rsidRPr="0051257F">
        <w:t>where the connecting lines show end-t</w:t>
      </w:r>
      <w:r>
        <w:t>o-end interactions between</w:t>
      </w:r>
      <w:r w:rsidRPr="0051257F">
        <w:t xml:space="preserve"> activities.</w:t>
      </w:r>
    </w:p>
    <w:p w:rsidR="0040064E" w:rsidRDefault="0040064E" w:rsidP="00B50951">
      <w:pPr>
        <w:jc w:val="center"/>
        <w:rPr>
          <w:highlight w:val="yellow"/>
        </w:rPr>
      </w:pPr>
      <w:r>
        <w:rPr>
          <w:noProof/>
          <w:lang w:eastAsia="zh-CN"/>
        </w:rPr>
        <w:lastRenderedPageBreak/>
        <w:drawing>
          <wp:inline distT="0" distB="0" distL="0" distR="0" wp14:anchorId="7B035FD2" wp14:editId="4B800395">
            <wp:extent cx="5400040" cy="3754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a:ext>
                      </a:extLst>
                    </a:blip>
                    <a:stretch>
                      <a:fillRect/>
                    </a:stretch>
                  </pic:blipFill>
                  <pic:spPr>
                    <a:xfrm>
                      <a:off x="0" y="0"/>
                      <a:ext cx="5400040" cy="3754643"/>
                    </a:xfrm>
                    <a:prstGeom prst="rect">
                      <a:avLst/>
                    </a:prstGeom>
                  </pic:spPr>
                </pic:pic>
              </a:graphicData>
            </a:graphic>
          </wp:inline>
        </w:drawing>
      </w:r>
    </w:p>
    <w:p w:rsidR="0040064E" w:rsidRDefault="0040064E" w:rsidP="0040064E">
      <w:pPr>
        <w:jc w:val="center"/>
      </w:pPr>
      <w:r w:rsidRPr="00C94A7D">
        <w:rPr>
          <w:b/>
        </w:rPr>
        <w:t>Figure</w:t>
      </w:r>
      <w:r>
        <w:rPr>
          <w:b/>
        </w:rPr>
        <w:t xml:space="preserve"> 8:</w:t>
      </w:r>
      <w:r>
        <w:t xml:space="preserve"> M</w:t>
      </w:r>
      <w:r w:rsidRPr="00FE1C55">
        <w:t>ission operations activities distributed between a Spacecraft and three separate Ground Segment facilities.</w:t>
      </w:r>
    </w:p>
    <w:p w:rsidR="0040064E" w:rsidRDefault="0040064E" w:rsidP="0040064E">
      <w:pPr>
        <w:jc w:val="left"/>
        <w:rPr>
          <w:highlight w:val="yellow"/>
        </w:rPr>
      </w:pPr>
    </w:p>
    <w:p w:rsidR="0040064E" w:rsidRPr="00E2404C" w:rsidRDefault="0040064E" w:rsidP="0040064E">
      <w:r w:rsidRPr="001400AA">
        <w:t>The CCSDS Mission Operations Service Framework is concerned with end-to-end interactions between mission operations application software, wherever it may reside within the space system.</w:t>
      </w:r>
      <w:r>
        <w:t xml:space="preserve"> </w:t>
      </w:r>
      <w:r w:rsidRPr="00CA263E">
        <w:t>The underlying transport</w:t>
      </w:r>
      <w:r>
        <w:t xml:space="preserve"> </w:t>
      </w:r>
      <w:r w:rsidRPr="00CA263E">
        <w:t xml:space="preserve">services over which Mission Operations services are carried </w:t>
      </w:r>
      <w:r>
        <w:t xml:space="preserve">can </w:t>
      </w:r>
      <w:r w:rsidRPr="00CA263E">
        <w:t>be different depending on</w:t>
      </w:r>
      <w:r>
        <w:t xml:space="preserve"> </w:t>
      </w:r>
      <w:r w:rsidRPr="00CA263E">
        <w:t>the na</w:t>
      </w:r>
      <w:r>
        <w:t>ture of the communications path.</w:t>
      </w:r>
    </w:p>
    <w:p w:rsidR="0040064E" w:rsidRPr="005641BF" w:rsidRDefault="0040064E" w:rsidP="0040064E">
      <w:r>
        <w:t xml:space="preserve">By specifying </w:t>
      </w:r>
      <w:r w:rsidRPr="008546AF">
        <w:t>standard</w:t>
      </w:r>
      <w:r>
        <w:t>ized</w:t>
      </w:r>
      <w:r w:rsidRPr="008546AF">
        <w:t xml:space="preserve"> services </w:t>
      </w:r>
      <w:r>
        <w:t xml:space="preserve">abstracted from the transport, </w:t>
      </w:r>
      <w:r w:rsidRPr="008546AF">
        <w:t xml:space="preserve">rapid construction and deployment of new systems and configurations </w:t>
      </w:r>
      <w:r>
        <w:t>can be achieved</w:t>
      </w:r>
      <w:r w:rsidRPr="008546AF">
        <w:t xml:space="preserve">. </w:t>
      </w:r>
      <w:r>
        <w:t>O</w:t>
      </w:r>
      <w:r w:rsidRPr="008546AF">
        <w:t>ne of the expected deployments of the MO compon</w:t>
      </w:r>
      <w:r>
        <w:t>ents is on-board the spacecraft</w:t>
      </w:r>
      <w:r w:rsidRPr="008546AF">
        <w:t xml:space="preserve"> where there will </w:t>
      </w:r>
      <w:r>
        <w:t xml:space="preserve">exist the </w:t>
      </w:r>
      <w:r w:rsidRPr="008546AF">
        <w:t>need to communicate not only with ground based components</w:t>
      </w:r>
      <w:r>
        <w:t>,</w:t>
      </w:r>
      <w:r w:rsidRPr="008546AF">
        <w:t xml:space="preserve"> but also between on</w:t>
      </w:r>
      <w:r>
        <w:t>-</w:t>
      </w:r>
      <w:r w:rsidRPr="008546AF">
        <w:t>board components.</w:t>
      </w:r>
    </w:p>
    <w:p w:rsidR="0040064E" w:rsidRDefault="0040064E" w:rsidP="0040064E">
      <w:r>
        <w:t xml:space="preserve">From the software development point of view, the developers can be completely focused on the mission operations while neglecting the underlying layers and also, by having a uniform way of representing the interfaces, it is possible to auto-generate documentation and source code in different programming languages, thus significantly reducing human errors. These are some </w:t>
      </w:r>
      <w:r w:rsidRPr="001866A8">
        <w:t xml:space="preserve">of </w:t>
      </w:r>
      <w:r>
        <w:t xml:space="preserve">the </w:t>
      </w:r>
      <w:r w:rsidRPr="001866A8">
        <w:t xml:space="preserve">many advantages of </w:t>
      </w:r>
      <w:r>
        <w:t xml:space="preserve">using </w:t>
      </w:r>
      <w:r w:rsidRPr="001866A8">
        <w:t>MO</w:t>
      </w:r>
      <w:r>
        <w:t xml:space="preserve"> services.</w:t>
      </w:r>
    </w:p>
    <w:p w:rsidR="0040064E" w:rsidRDefault="0040064E" w:rsidP="0040064E"/>
    <w:p w:rsidR="0040064E" w:rsidRDefault="0040064E" w:rsidP="0040064E">
      <w:r w:rsidRPr="001866A8">
        <w:t xml:space="preserve">The NanoSat MO Framework is built upon the CCSDS Mission Operations Service Framework </w:t>
      </w:r>
      <w:r>
        <w:t>and thus inherits the same agnosticism towards the transport layers used in the space system. This allows the conceptualization of a “multi-segment” software framework dedicated to nanosatellites that is neither limited to the space segment nor the ground segment, and instead it covers both segments simultaneously.</w:t>
      </w:r>
    </w:p>
    <w:p w:rsidR="0040064E" w:rsidRDefault="0040064E" w:rsidP="0040064E">
      <w:r>
        <w:lastRenderedPageBreak/>
        <w:t xml:space="preserve">From a spacecraft system point of view, the NanoSat MO Framework is split in two segments. First, the “Ground Segment” just </w:t>
      </w:r>
      <w:r w:rsidRPr="00A537D4">
        <w:t xml:space="preserve">like </w:t>
      </w:r>
      <w:r>
        <w:t>in any traditional spacecraft system. Second, the “NanoSat Segment” which is the equivalent of the space segment but because the target deployment in space are nanosatellites, it contains a more specialized name.</w:t>
      </w:r>
    </w:p>
    <w:p w:rsidR="0040064E" w:rsidRDefault="0040064E" w:rsidP="0040064E">
      <w:pPr>
        <w:jc w:val="center"/>
        <w:rPr>
          <w:highlight w:val="yellow"/>
        </w:rPr>
      </w:pPr>
      <w:r>
        <w:rPr>
          <w:noProof/>
          <w:lang w:eastAsia="zh-CN"/>
        </w:rPr>
        <mc:AlternateContent>
          <mc:Choice Requires="wpc">
            <w:drawing>
              <wp:inline distT="0" distB="0" distL="0" distR="0" wp14:anchorId="0916548F" wp14:editId="38B694DE">
                <wp:extent cx="2743200" cy="1807534"/>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ounded Rectangle 16"/>
                        <wps:cNvSpPr/>
                        <wps:spPr>
                          <a:xfrm>
                            <a:off x="94984" y="71242"/>
                            <a:ext cx="2553195" cy="771597"/>
                          </a:xfrm>
                          <a:prstGeom prst="roundRect">
                            <a:avLst/>
                          </a:prstGeom>
                          <a:solidFill>
                            <a:schemeClr val="tx2">
                              <a:lumMod val="20000"/>
                              <a:lumOff val="8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95478" y="961777"/>
                            <a:ext cx="2552700" cy="771478"/>
                          </a:xfrm>
                          <a:prstGeom prst="roundRect">
                            <a:avLst/>
                          </a:prstGeom>
                          <a:solidFill>
                            <a:srgbClr val="FADAC2"/>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322248" y="71240"/>
                            <a:ext cx="1597660"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3D6C9B" w:rsidRDefault="0040064E" w:rsidP="0040064E">
                              <w:pPr>
                                <w:rPr>
                                  <w:rFonts w:asciiTheme="minorHAnsi" w:hAnsiTheme="minorHAnsi" w:cs="Aharoni"/>
                                  <w:b/>
                                  <w:sz w:val="28"/>
                                  <w:szCs w:val="28"/>
                                  <w:lang w:val="pt-PT"/>
                                </w:rPr>
                              </w:pPr>
                              <w:r w:rsidRPr="003D6C9B">
                                <w:rPr>
                                  <w:rFonts w:asciiTheme="minorHAnsi" w:hAnsiTheme="minorHAnsi" w:cs="Aharoni"/>
                                  <w:b/>
                                  <w:sz w:val="28"/>
                                  <w:szCs w:val="28"/>
                                  <w:lang w:val="pt-PT"/>
                                </w:rPr>
                                <w:t>NanoSat segment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1"/>
                        <wps:cNvSpPr txBox="1"/>
                        <wps:spPr>
                          <a:xfrm>
                            <a:off x="322733" y="961585"/>
                            <a:ext cx="1539875"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F44EE1" w:rsidRDefault="0040064E"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 xml:space="preserve">Ground </w:t>
                              </w:r>
                              <w:r w:rsidRPr="00F44EE1">
                                <w:rPr>
                                  <w:rFonts w:asciiTheme="minorHAnsi" w:eastAsia="Calibri" w:hAnsiTheme="minorHAnsi" w:cs="Aharoni"/>
                                  <w:b/>
                                  <w:bCs/>
                                  <w:sz w:val="28"/>
                                  <w:szCs w:val="28"/>
                                  <w:lang w:val="pt-PT"/>
                                </w:rPr>
                                <w:t>segment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1" o:spid="_x0000_s1026" editas="canvas" style="width:3in;height:142.35pt;mso-position-horizontal-relative:char;mso-position-vertical-relative:line" coordsize="27432,1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432;height:18072;visibility:visible;mso-wrap-style:square">
                  <v:fill o:detectmouseclick="t"/>
                  <v:path o:connecttype="none"/>
                </v:shape>
                <v:roundrect id="Rounded Rectangle 16" o:spid="_x0000_s1028" style="position:absolute;left:949;top:712;width:25532;height:7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Nm8IA&#10;AADbAAAADwAAAGRycy9kb3ducmV2LnhtbERPTWvCQBC9C/0PyxR6Ed00iJToJqSW0h6tFvQ4Zsds&#10;aHY2ZLcx/feuUPA2j/c562K0rRio941jBc/zBARx5XTDtYLv/fvsBYQPyBpbx6TgjzwU+cNkjZl2&#10;F/6iYRdqEUPYZ6jAhNBlUvrKkEU/dx1x5M6utxgi7Gupe7zEcNvKNEmW0mLDscFgRxtD1c/u1yrY&#10;btzrqVxMq6NNUzOU8iO8NQelnh7HcgUi0Bju4n/3p47zl3D7JR4g8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A2bwgAAANsAAAAPAAAAAAAAAAAAAAAAAJgCAABkcnMvZG93&#10;bnJldi54bWxQSwUGAAAAAAQABAD1AAAAhwMAAAAA&#10;" fillcolor="#c6d9f1 [671]" strokecolor="#1f497d [3215]" strokeweight="2pt">
                  <v:stroke dashstyle="dash"/>
                </v:roundrect>
                <v:roundrect id="Rounded Rectangle 18" o:spid="_x0000_s1029" style="position:absolute;left:954;top:9617;width:25527;height:7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GtA8cA&#10;AADbAAAADwAAAGRycy9kb3ducmV2LnhtbESPQWvCQBCF7wX/wzIFL0U3WqoldZVQKtgeColKr0N2&#10;mqRmZ0N21bS/vnMo9DbDe/PeN6vN4Fp1oT40ng3Mpgko4tLbhisDh/128ggqRGSLrWcy8E0BNuvR&#10;zQpT66+c06WIlZIQDikaqGPsUq1DWZPDMPUdsWifvncYZe0rbXu8Srhr9TxJFtphw9JQY0fPNZWn&#10;4uwMJMsHvN/9vL7M3j++irvsLc+OOjdmfDtkT6AiDfHf/He9s4IvsPKLD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BrQPHAAAA2wAAAA8AAAAAAAAAAAAAAAAAmAIAAGRy&#10;cy9kb3ducmV2LnhtbFBLBQYAAAAABAAEAPUAAACMAwAAAAA=&#10;" fillcolor="#fadac2" strokecolor="#1f497d [3215]" strokeweight="2pt">
                  <v:stroke dashstyle="dash"/>
                  <v:textbox>
                    <w:txbxContent>
                      <w:p w:rsidR="0040064E" w:rsidRDefault="0040064E" w:rsidP="0040064E"/>
                    </w:txbxContent>
                  </v:textbox>
                </v:roundrect>
                <v:shapetype id="_x0000_t202" coordsize="21600,21600" o:spt="202" path="m,l,21600r21600,l21600,xe">
                  <v:stroke joinstyle="miter"/>
                  <v:path gradientshapeok="t" o:connecttype="rect"/>
                </v:shapetype>
                <v:shape id="Text Box 19" o:spid="_x0000_s1030" type="#_x0000_t202" style="position:absolute;left:3222;top:712;width:15977;height:41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40064E" w:rsidRPr="003D6C9B" w:rsidRDefault="0040064E" w:rsidP="0040064E">
                        <w:pPr>
                          <w:rPr>
                            <w:rFonts w:asciiTheme="minorHAnsi" w:hAnsiTheme="minorHAnsi" w:cs="Aharoni"/>
                            <w:b/>
                            <w:sz w:val="28"/>
                            <w:szCs w:val="28"/>
                            <w:lang w:val="pt-PT"/>
                          </w:rPr>
                        </w:pPr>
                        <w:r w:rsidRPr="003D6C9B">
                          <w:rPr>
                            <w:rFonts w:asciiTheme="minorHAnsi" w:hAnsiTheme="minorHAnsi" w:cs="Aharoni"/>
                            <w:b/>
                            <w:sz w:val="28"/>
                            <w:szCs w:val="28"/>
                            <w:lang w:val="pt-PT"/>
                          </w:rPr>
                          <w:t>NanoSat segment</w:t>
                        </w:r>
                      </w:p>
                    </w:txbxContent>
                  </v:textbox>
                </v:shape>
                <v:shape id="Text Box 1" o:spid="_x0000_s1031" type="#_x0000_t202" style="position:absolute;left:3227;top:9615;width:15399;height:41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rsidR="0040064E" w:rsidRPr="00F44EE1" w:rsidRDefault="0040064E"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 xml:space="preserve">Ground </w:t>
                        </w:r>
                        <w:r w:rsidRPr="00F44EE1">
                          <w:rPr>
                            <w:rFonts w:asciiTheme="minorHAnsi" w:eastAsia="Calibri" w:hAnsiTheme="minorHAnsi" w:cs="Aharoni"/>
                            <w:b/>
                            <w:bCs/>
                            <w:sz w:val="28"/>
                            <w:szCs w:val="28"/>
                            <w:lang w:val="pt-PT"/>
                          </w:rPr>
                          <w:t>segment</w:t>
                        </w:r>
                      </w:p>
                    </w:txbxContent>
                  </v:textbox>
                </v:shape>
                <w10:anchorlock/>
              </v:group>
            </w:pict>
          </mc:Fallback>
        </mc:AlternateContent>
      </w:r>
    </w:p>
    <w:p w:rsidR="0040064E" w:rsidRDefault="0040064E" w:rsidP="0040064E">
      <w:pPr>
        <w:jc w:val="center"/>
      </w:pPr>
      <w:r w:rsidRPr="00C94A7D">
        <w:rPr>
          <w:b/>
        </w:rPr>
        <w:t>Figure</w:t>
      </w:r>
      <w:r>
        <w:rPr>
          <w:b/>
        </w:rPr>
        <w:t xml:space="preserve"> 9:</w:t>
      </w:r>
      <w:r>
        <w:t xml:space="preserve"> Spacecraft system of the NMF</w:t>
      </w:r>
      <w:r w:rsidRPr="00FE1C55">
        <w:t>.</w:t>
      </w:r>
    </w:p>
    <w:p w:rsidR="0040064E" w:rsidRDefault="0040064E" w:rsidP="0040064E">
      <w:pPr>
        <w:jc w:val="left"/>
        <w:rPr>
          <w:highlight w:val="yellow"/>
        </w:rPr>
      </w:pPr>
    </w:p>
    <w:p w:rsidR="0040064E" w:rsidRDefault="0040064E" w:rsidP="0040064E">
      <w:r>
        <w:t>Once again, t</w:t>
      </w:r>
      <w:r w:rsidRPr="00264DA1">
        <w:t xml:space="preserve">he underlying transport of how the messages are exchanged on the layers below </w:t>
      </w:r>
      <w:r>
        <w:t>the MAL transport binding is</w:t>
      </w:r>
      <w:r w:rsidRPr="00264DA1">
        <w:t xml:space="preserve"> not </w:t>
      </w:r>
      <w:r>
        <w:t>relevant</w:t>
      </w:r>
      <w:r w:rsidRPr="00264DA1">
        <w:t>.</w:t>
      </w:r>
      <w:r>
        <w:t xml:space="preserve"> For example, Space Link Extension (SLE) is a very popular mechanism of exchanging data within the Ground segment but this is transparent to the MO services layer.</w:t>
      </w:r>
    </w:p>
    <w:p w:rsidR="0040064E" w:rsidRDefault="0040064E" w:rsidP="0040064E"/>
    <w:p w:rsidR="0040064E" w:rsidRDefault="0040064E" w:rsidP="0040064E">
      <w:r w:rsidRPr="002D4216">
        <w:t xml:space="preserve">In the NanoSat segment, </w:t>
      </w:r>
      <w:r>
        <w:t>there are two envisaged ways of deploying software:</w:t>
      </w:r>
    </w:p>
    <w:p w:rsidR="0040064E" w:rsidRDefault="0040064E" w:rsidP="006F71A5">
      <w:pPr>
        <w:pStyle w:val="ListParagraph"/>
        <w:numPr>
          <w:ilvl w:val="0"/>
          <w:numId w:val="17"/>
        </w:numPr>
        <w:spacing w:after="200" w:line="276" w:lineRule="auto"/>
      </w:pPr>
      <w:r>
        <w:t>Monolithic</w:t>
      </w:r>
    </w:p>
    <w:p w:rsidR="0040064E" w:rsidRPr="00C545DE" w:rsidRDefault="0040064E" w:rsidP="006F71A5">
      <w:pPr>
        <w:pStyle w:val="ListParagraph"/>
        <w:numPr>
          <w:ilvl w:val="0"/>
          <w:numId w:val="17"/>
        </w:numPr>
        <w:spacing w:after="200" w:line="276" w:lineRule="auto"/>
      </w:pPr>
      <w:r>
        <w:t>Multiple applications</w:t>
      </w:r>
    </w:p>
    <w:p w:rsidR="0040064E" w:rsidRDefault="0040064E" w:rsidP="0040064E">
      <w:r>
        <w:t>The monolithic deployment is the traditional way of deploying on-board software at present however, it is possible to split functionality into multiple applications and start/stop them as needed. The latter takes inspiration from the popular concept of “apps” existent in today’s mobile devices. It includes a supervisor application to start/stop applications, to provide a mechanism for finding and connecting to the NMF Apps, and exposes high-level services to monitor and control the nanosatellite platform.</w:t>
      </w:r>
    </w:p>
    <w:p w:rsidR="0040064E" w:rsidRDefault="0040064E" w:rsidP="0040064E">
      <w:r>
        <w:t>No specific Operating System is needed for defining the NanoSat MO Framework, as this is a concrete implementation problem</w:t>
      </w:r>
      <w:r w:rsidR="005B346B">
        <w:t>.</w:t>
      </w:r>
    </w:p>
    <w:p w:rsidR="005B346B" w:rsidRDefault="005B346B" w:rsidP="0040064E"/>
    <w:p w:rsidR="0040064E" w:rsidRDefault="0040064E" w:rsidP="0040064E">
      <w:r w:rsidRPr="00C810B8">
        <w:t xml:space="preserve">In a traditional European mission, the separation between the stakeholders is </w:t>
      </w:r>
      <w:r>
        <w:t>commonly done in</w:t>
      </w:r>
      <w:r w:rsidRPr="00C810B8">
        <w:t xml:space="preserve"> the Ground-Space link by defining an interface that is usually a tailored version of the ECSS Packet Utilization Standard (PUS).</w:t>
      </w:r>
      <w:r>
        <w:t xml:space="preserve"> This creates a clear separation between the ground software development and the space software development. The latter is usually developed in a monolithic way covering all the functionalities of the spacecraft.</w:t>
      </w:r>
    </w:p>
    <w:p w:rsidR="0040064E" w:rsidRDefault="0040064E" w:rsidP="0040064E">
      <w:r>
        <w:t>Comparatively, w</w:t>
      </w:r>
      <w:r w:rsidRPr="00355603">
        <w:t xml:space="preserve">hen a mobile app is developed, it is never intended to cover all the possible functionalities of a normal phone but instead they are software entities dedicated to executing particular tasks in order to reach the user goals. Extending this idea to </w:t>
      </w:r>
      <w:r>
        <w:t xml:space="preserve">nanosatellites can potentially </w:t>
      </w:r>
      <w:r w:rsidRPr="00355603">
        <w:t>generate a new set of space software developers focused on particular satellite operations and functionalities</w:t>
      </w:r>
      <w:r>
        <w:t>, just</w:t>
      </w:r>
      <w:r w:rsidRPr="00355603">
        <w:t xml:space="preserve"> as the Uber™ app and Snapchat™ app have very different purposes to the user.</w:t>
      </w:r>
    </w:p>
    <w:p w:rsidR="0040064E" w:rsidRDefault="0040064E" w:rsidP="0040064E">
      <w:r>
        <w:lastRenderedPageBreak/>
        <w:t>Following this line of thinking, one can split the problem domain in three parts: NMF Ground Development, NMF Mission Development, and NMF App Development.</w:t>
      </w:r>
    </w:p>
    <w:p w:rsidR="0040064E" w:rsidRDefault="0040064E" w:rsidP="0040064E">
      <w:pPr>
        <w:jc w:val="center"/>
      </w:pPr>
      <w:r>
        <w:rPr>
          <w:noProof/>
          <w:lang w:eastAsia="zh-CN"/>
        </w:rPr>
        <mc:AlternateContent>
          <mc:Choice Requires="wpc">
            <w:drawing>
              <wp:inline distT="0" distB="0" distL="0" distR="0" wp14:anchorId="4F79D4DA" wp14:editId="0FE77E9F">
                <wp:extent cx="5019675" cy="2362200"/>
                <wp:effectExtent l="0" t="0" r="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4" name="Rounded Rectangle 714"/>
                        <wps:cNvSpPr/>
                        <wps:spPr>
                          <a:xfrm>
                            <a:off x="3446226" y="487194"/>
                            <a:ext cx="1399354" cy="1754267"/>
                          </a:xfrm>
                          <a:prstGeom prst="roundRect">
                            <a:avLst/>
                          </a:prstGeom>
                          <a:solidFill>
                            <a:schemeClr val="tx2">
                              <a:lumMod val="20000"/>
                              <a:lumOff val="8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191079" y="470120"/>
                            <a:ext cx="1399735" cy="1771082"/>
                          </a:xfrm>
                          <a:prstGeom prst="roundRect">
                            <a:avLst/>
                          </a:prstGeom>
                          <a:solidFill>
                            <a:srgbClr val="FADAC2"/>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6" name="Text Box 1"/>
                        <wps:cNvSpPr txBox="1"/>
                        <wps:spPr>
                          <a:xfrm>
                            <a:off x="190995" y="914400"/>
                            <a:ext cx="1399701" cy="9422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Default="0040064E"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NMF</w:t>
                              </w:r>
                            </w:p>
                            <w:p w:rsidR="0040064E" w:rsidRDefault="0040064E"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Ground</w:t>
                              </w:r>
                            </w:p>
                            <w:p w:rsidR="0040064E" w:rsidRPr="00755A70" w:rsidRDefault="0040064E" w:rsidP="0040064E">
                              <w:pPr>
                                <w:pStyle w:val="NormalWeb"/>
                                <w:spacing w:before="0" w:beforeAutospacing="0" w:after="0" w:afterAutospacing="0" w:line="276" w:lineRule="auto"/>
                                <w:jc w:val="center"/>
                                <w:rPr>
                                  <w:rFonts w:asciiTheme="minorHAnsi" w:hAnsiTheme="minorHAnsi"/>
                                  <w:sz w:val="28"/>
                                  <w:szCs w:val="28"/>
                                </w:rPr>
                              </w:pPr>
                              <w:r w:rsidRPr="00755A70">
                                <w:rPr>
                                  <w:rFonts w:asciiTheme="minorHAnsi" w:eastAsia="Calibri" w:hAnsiTheme="minorHAnsi" w:cs="Aharoni"/>
                                  <w:b/>
                                  <w:bCs/>
                                  <w:sz w:val="28"/>
                                  <w:szCs w:val="28"/>
                                  <w:lang w:val="pt-PT"/>
                                </w:rPr>
                                <w:t>Development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Rounded Rectangle 718"/>
                        <wps:cNvSpPr/>
                        <wps:spPr>
                          <a:xfrm>
                            <a:off x="1817037" y="487197"/>
                            <a:ext cx="1399249" cy="1753870"/>
                          </a:xfrm>
                          <a:prstGeom prst="roundRect">
                            <a:avLst/>
                          </a:prstGeom>
                          <a:solidFill>
                            <a:schemeClr val="accent3">
                              <a:lumMod val="60000"/>
                              <a:lumOff val="4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0" name="Text Box 1"/>
                        <wps:cNvSpPr txBox="1"/>
                        <wps:spPr>
                          <a:xfrm>
                            <a:off x="191042" y="58800"/>
                            <a:ext cx="4654357" cy="3299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914AC8" w:rsidRDefault="0040064E" w:rsidP="0040064E">
                              <w:pPr>
                                <w:pStyle w:val="NormalWeb"/>
                                <w:spacing w:before="0" w:beforeAutospacing="0" w:after="200" w:afterAutospacing="0" w:line="276" w:lineRule="auto"/>
                                <w:jc w:val="center"/>
                                <w:rPr>
                                  <w:rFonts w:asciiTheme="minorHAnsi" w:hAnsiTheme="minorHAnsi"/>
                                </w:rPr>
                              </w:pPr>
                              <w:r w:rsidRPr="00914AC8">
                                <w:rPr>
                                  <w:rFonts w:asciiTheme="minorHAnsi" w:eastAsia="Calibri" w:hAnsiTheme="minorHAnsi" w:cs="Aharoni"/>
                                  <w:b/>
                                  <w:bCs/>
                                  <w:sz w:val="28"/>
                                  <w:szCs w:val="28"/>
                                  <w:lang w:val="pt-PT"/>
                                </w:rPr>
                                <w:t>3 Problem Domains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1"/>
                        <wps:cNvSpPr txBox="1"/>
                        <wps:spPr>
                          <a:xfrm>
                            <a:off x="1816920" y="914164"/>
                            <a:ext cx="1398788" cy="9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A40CC7" w:rsidRDefault="0040064E"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NMF</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Mission</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1"/>
                        <wps:cNvSpPr txBox="1"/>
                        <wps:spPr>
                          <a:xfrm>
                            <a:off x="3446004" y="914164"/>
                            <a:ext cx="1399152" cy="94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Default="0040064E"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sidRPr="00A40CC7">
                                <w:rPr>
                                  <w:rFonts w:asciiTheme="minorHAnsi" w:eastAsia="Calibri" w:hAnsiTheme="minorHAnsi" w:cs="Aharoni"/>
                                  <w:b/>
                                  <w:bCs/>
                                  <w:sz w:val="28"/>
                                  <w:szCs w:val="28"/>
                                  <w:lang w:val="pt-PT"/>
                                </w:rPr>
                                <w:t>NMF</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App</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4" o:spid="_x0000_s1032" editas="canvas" style="width:395.25pt;height:186pt;mso-position-horizontal-relative:char;mso-position-vertical-relative:line" coordsize="50196,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">
                <v:shape id="_x0000_s1033" type="#_x0000_t75" style="position:absolute;width:50196;height:23622;visibility:visible;mso-wrap-style:square">
                  <v:fill o:detectmouseclick="t"/>
                  <v:path o:connecttype="none"/>
                </v:shape>
                <v:roundrect id="Rounded Rectangle 714" o:spid="_x0000_s1034" style="position:absolute;left:34462;top:4871;width:13993;height:175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OMQA&#10;AADcAAAADwAAAGRycy9kb3ducmV2LnhtbESPQWvCQBSE74X+h+UVvIhuDNJKdJXUInpsbUGPz+xr&#10;NjT7NmTXGP+9Kwg9DjPzDbNY9bYWHbW+cqxgMk5AEBdOV1wq+PnejGYgfEDWWDsmBVfysFo+Py0w&#10;0+7CX9TtQykihH2GCkwITSalLwxZ9GPXEEfv17UWQ5RtKXWLlwi3tUyT5FVarDguGGxobaj425+t&#10;gs+1ez/l02FxtGlqulxuw0d1UGrw0udzEIH68B9+tHdawdtk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HFDjEAAAA3AAAAA8AAAAAAAAAAAAAAAAAmAIAAGRycy9k&#10;b3ducmV2LnhtbFBLBQYAAAAABAAEAPUAAACJAwAAAAA=&#10;" fillcolor="#c6d9f1 [671]" strokecolor="#1f497d [3215]" strokeweight="2pt">
                  <v:stroke dashstyle="dash"/>
                </v:roundrect>
                <v:roundrect id="Rounded Rectangle 715" o:spid="_x0000_s1035" style="position:absolute;left:1910;top:4701;width:13998;height:177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wyccA&#10;AADcAAAADwAAAGRycy9kb3ducmV2LnhtbESPQWvCQBSE74L/YXmFXkQ3abFKdJVQKtgehETF6yP7&#10;TFKzb0N21bS/vlso9DjMzDfMct2bRtyoc7VlBfEkAkFcWF1zqeCw34znIJxH1thYJgVf5GC9Gg6W&#10;mGh754xuuS9FgLBLUEHlfZtI6YqKDLqJbYmDd7adQR9kV0rd4T3ATSOfouhFGqw5LFTY0mtFxSW/&#10;GgXRbIrP2+/3t3h3+sxH6UeWHmWm1ONDny5AeOr9f/ivvdUKZvE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6cMnHAAAA3AAAAA8AAAAAAAAAAAAAAAAAmAIAAGRy&#10;cy9kb3ducmV2LnhtbFBLBQYAAAAABAAEAPUAAACMAwAAAAA=&#10;" fillcolor="#fadac2" strokecolor="#1f497d [3215]" strokeweight="2pt">
                  <v:stroke dashstyle="dash"/>
                  <v:textbox>
                    <w:txbxContent>
                      <w:p w:rsidR="0040064E" w:rsidRDefault="0040064E" w:rsidP="0040064E"/>
                    </w:txbxContent>
                  </v:textbox>
                </v:roundrect>
                <v:shape id="Text Box 1" o:spid="_x0000_s1036" type="#_x0000_t202" style="position:absolute;left:1909;top:9144;width:13997;height:9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40064E" w:rsidRDefault="0040064E"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NMF</w:t>
                        </w:r>
                      </w:p>
                      <w:p w:rsidR="0040064E" w:rsidRDefault="0040064E"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Ground</w:t>
                        </w:r>
                      </w:p>
                      <w:p w:rsidR="0040064E" w:rsidRPr="00755A70" w:rsidRDefault="0040064E" w:rsidP="0040064E">
                        <w:pPr>
                          <w:pStyle w:val="NormalWeb"/>
                          <w:spacing w:before="0" w:beforeAutospacing="0" w:after="0" w:afterAutospacing="0" w:line="276" w:lineRule="auto"/>
                          <w:jc w:val="center"/>
                          <w:rPr>
                            <w:rFonts w:asciiTheme="minorHAnsi" w:hAnsiTheme="minorHAnsi"/>
                            <w:sz w:val="28"/>
                            <w:szCs w:val="28"/>
                          </w:rPr>
                        </w:pPr>
                        <w:r w:rsidRPr="00755A70">
                          <w:rPr>
                            <w:rFonts w:asciiTheme="minorHAnsi" w:eastAsia="Calibri" w:hAnsiTheme="minorHAnsi" w:cs="Aharoni"/>
                            <w:b/>
                            <w:bCs/>
                            <w:sz w:val="28"/>
                            <w:szCs w:val="28"/>
                            <w:lang w:val="pt-PT"/>
                          </w:rPr>
                          <w:t>Development</w:t>
                        </w:r>
                      </w:p>
                    </w:txbxContent>
                  </v:textbox>
                </v:shape>
                <v:roundrect id="Rounded Rectangle 718" o:spid="_x0000_s1037" style="position:absolute;left:18170;top:4871;width:13992;height:175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Q970A&#10;AADcAAAADwAAAGRycy9kb3ducmV2LnhtbERPzQ7BQBC+S7zDZiRubJEg1SVChKtycZt0R9u0O1vd&#10;Rb29PUgcv3z/yaYztXhR60rLCibjCARxZnXJuYLr5TBagnAeWWNtmRR8yMFm3e8lGGv75jO9Up+L&#10;EMIuRgWF900spcsKMujGtiEO3N22Bn2AbS51i+8Qbmo5jaK5NFhyaCiwoV1BWZU+jYJq+Yjufnbc&#10;35rF7XA8bx916uZKDQfddgXCU+f/4p/7pBUsJ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ARQ970AAADcAAAADwAAAAAAAAAAAAAAAACYAgAAZHJzL2Rvd25yZXYu&#10;eG1sUEsFBgAAAAAEAAQA9QAAAIIDAAAAAA==&#10;" fillcolor="#c2d69b [1942]" strokecolor="#1f497d [3215]" strokeweight="2pt">
                  <v:stroke dashstyle="dash"/>
                  <v:textbox>
                    <w:txbxContent>
                      <w:p w:rsidR="0040064E" w:rsidRDefault="0040064E" w:rsidP="0040064E"/>
                    </w:txbxContent>
                  </v:textbox>
                </v:roundrect>
                <v:shape id="Text Box 1" o:spid="_x0000_s1038" type="#_x0000_t202" style="position:absolute;left:1910;top:588;width:46543;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CRsIA&#10;AADcAAAADwAAAGRycy9kb3ducmV2LnhtbERPy4rCMBTdD/gP4QruxlTFUapRpCCKOAsfG3fX5toW&#10;m5vaRK1+/WQx4PJw3tN5Y0rxoNoVlhX0uhEI4tTqgjMFx8PyewzCeWSNpWVS8CIH81nra4qxtk/e&#10;0WPvMxFC2MWoIPe+iqV0aU4GXddWxIG72NqgD7DOpK7xGcJNKftR9CMNFhwacqwoySm97u9GwSZZ&#10;/uLu3Dfjd5mstpdFdTuehkp12s1iAsJT4z/if/daKxgN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wJGwgAAANwAAAAPAAAAAAAAAAAAAAAAAJgCAABkcnMvZG93&#10;bnJldi54bWxQSwUGAAAAAAQABAD1AAAAhwMAAAAA&#10;" filled="f" stroked="f" strokeweight=".5pt">
                  <v:textbox>
                    <w:txbxContent>
                      <w:p w:rsidR="0040064E" w:rsidRPr="00914AC8" w:rsidRDefault="0040064E" w:rsidP="0040064E">
                        <w:pPr>
                          <w:pStyle w:val="NormalWeb"/>
                          <w:spacing w:before="0" w:beforeAutospacing="0" w:after="200" w:afterAutospacing="0" w:line="276" w:lineRule="auto"/>
                          <w:jc w:val="center"/>
                          <w:rPr>
                            <w:rFonts w:asciiTheme="minorHAnsi" w:hAnsiTheme="minorHAnsi"/>
                          </w:rPr>
                        </w:pPr>
                        <w:r w:rsidRPr="00914AC8">
                          <w:rPr>
                            <w:rFonts w:asciiTheme="minorHAnsi" w:eastAsia="Calibri" w:hAnsiTheme="minorHAnsi" w:cs="Aharoni"/>
                            <w:b/>
                            <w:bCs/>
                            <w:sz w:val="28"/>
                            <w:szCs w:val="28"/>
                            <w:lang w:val="pt-PT"/>
                          </w:rPr>
                          <w:t>3 Problem Domains</w:t>
                        </w:r>
                      </w:p>
                    </w:txbxContent>
                  </v:textbox>
                </v:shape>
                <v:shape id="Text Box 1" o:spid="_x0000_s1039" type="#_x0000_t202" style="position:absolute;left:18169;top:9141;width:13988;height:9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40064E" w:rsidRPr="00A40CC7" w:rsidRDefault="0040064E"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NMF</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Mission</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v:textbox>
                </v:shape>
                <v:shape id="Text Box 1" o:spid="_x0000_s1040" type="#_x0000_t202" style="position:absolute;left:34460;top:9141;width:13991;height:9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40064E" w:rsidRDefault="0040064E"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sidRPr="00A40CC7">
                          <w:rPr>
                            <w:rFonts w:asciiTheme="minorHAnsi" w:eastAsia="Calibri" w:hAnsiTheme="minorHAnsi" w:cs="Aharoni"/>
                            <w:b/>
                            <w:bCs/>
                            <w:sz w:val="28"/>
                            <w:szCs w:val="28"/>
                            <w:lang w:val="pt-PT"/>
                          </w:rPr>
                          <w:t>NMF</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App</w:t>
                        </w:r>
                      </w:p>
                      <w:p w:rsidR="0040064E" w:rsidRPr="00A40CC7" w:rsidRDefault="0040064E"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v:textbox>
                </v:shape>
                <w10:anchorlock/>
              </v:group>
            </w:pict>
          </mc:Fallback>
        </mc:AlternateContent>
      </w:r>
    </w:p>
    <w:p w:rsidR="0040064E" w:rsidRDefault="0040064E" w:rsidP="0040064E">
      <w:pPr>
        <w:jc w:val="center"/>
      </w:pPr>
      <w:r w:rsidRPr="00C94A7D">
        <w:rPr>
          <w:b/>
        </w:rPr>
        <w:t>Figure</w:t>
      </w:r>
      <w:r>
        <w:rPr>
          <w:b/>
        </w:rPr>
        <w:t xml:space="preserve"> 10:</w:t>
      </w:r>
      <w:r>
        <w:t xml:space="preserve"> The 3 problem domains of the NMF</w:t>
      </w:r>
      <w:r w:rsidRPr="00FE1C55">
        <w:t>.</w:t>
      </w:r>
    </w:p>
    <w:p w:rsidR="0040064E" w:rsidRDefault="0040064E" w:rsidP="0040064E"/>
    <w:p w:rsidR="0040064E" w:rsidRDefault="0040064E" w:rsidP="0040064E">
      <w:r>
        <w:t xml:space="preserve">In the NMF, applications on-board share a common library, which contains high-level components that let the integration of the software to be done in a seamless way by extending them with the application logic or with mission-specific logic. These components are described in section </w:t>
      </w:r>
      <w:r>
        <w:fldChar w:fldCharType="begin"/>
      </w:r>
      <w:r>
        <w:instrText xml:space="preserve"> REF _Ref497239026 \r \h </w:instrText>
      </w:r>
      <w:r>
        <w:fldChar w:fldCharType="separate"/>
      </w:r>
      <w:r w:rsidR="00C23A44">
        <w:t>3.6</w:t>
      </w:r>
      <w:r>
        <w:fldChar w:fldCharType="end"/>
      </w:r>
      <w:r>
        <w:t>, specifically, the NanoSat MO Connector and the NanoSat MO Supervisor. On Ground, the same idea was applied and a high-level component was derived for ground that allows access to any application that uses the previous components. The stubs and skeletons of these components are automatically generated from the services definition file and so, they always perfectly match each other. The main advantage is that developers does not need to worry about the specific service interfaces and can shift their focus to the functional part of the software.</w:t>
      </w:r>
    </w:p>
    <w:p w:rsidR="0040064E" w:rsidRDefault="0040064E" w:rsidP="0040064E"/>
    <w:p w:rsidR="0040064E" w:rsidRDefault="0040064E" w:rsidP="0040064E">
      <w:r>
        <w:t>By using well-defined services and by selecting the transport binding between software entities, it is possible to decouple all the three problem domains.</w:t>
      </w:r>
    </w:p>
    <w:p w:rsidR="0040064E" w:rsidRDefault="0040064E" w:rsidP="0040064E">
      <w:r>
        <w:t>This means that a ground developer working in the NMF Ground Development problem domain can, for example, develop a Mission Control System (MCS) that is capable of connecting to any on-board NMF App independently of the mission where it is running.</w:t>
      </w:r>
    </w:p>
    <w:p w:rsidR="0040064E" w:rsidRDefault="0040064E" w:rsidP="0040064E">
      <w:r>
        <w:t>A mission developer working on the NMF Mission Development problem domain does not need to know the specific details of the other two problem domains as the focus is on developing the missing mission-specific bits. For example, the transport binding between ground and space in case the mission uses a dedicated transport and/or developing the adapters for the Platform services in order to be able to monitor and control the peripherals on-board. In this sense, the NMF Mission Development domain belongs to both Ground and NanoSat segments.</w:t>
      </w:r>
    </w:p>
    <w:p w:rsidR="0040064E" w:rsidRDefault="0040064E" w:rsidP="00A30AE3">
      <w:r>
        <w:t>The development of applications becomes then abstracted from the underlying layers because high-level components are used that remain abstract enough from any mission in particular but specific enough to develop software against it and still get a functional application that can be executed and tested.</w:t>
      </w:r>
    </w:p>
    <w:p w:rsidR="0040064E" w:rsidRDefault="0040064E" w:rsidP="0040064E">
      <w:pPr>
        <w:jc w:val="left"/>
      </w:pPr>
      <w:r>
        <w:br w:type="page"/>
      </w:r>
    </w:p>
    <w:p w:rsidR="0040064E" w:rsidRPr="007521C3" w:rsidRDefault="0040064E" w:rsidP="006F71A5">
      <w:pPr>
        <w:pStyle w:val="Heading3"/>
        <w:keepLines/>
        <w:numPr>
          <w:ilvl w:val="2"/>
          <w:numId w:val="4"/>
        </w:numPr>
        <w:spacing w:before="200" w:after="0" w:line="480" w:lineRule="auto"/>
        <w:contextualSpacing/>
        <w:rPr>
          <w:lang w:val="en-US"/>
        </w:rPr>
      </w:pPr>
      <w:bookmarkStart w:id="15" w:name="_Ref497244199"/>
      <w:bookmarkStart w:id="16" w:name="_Ref497245281"/>
      <w:bookmarkStart w:id="17" w:name="_Toc497299780"/>
      <w:bookmarkStart w:id="18" w:name="_Toc499226772"/>
      <w:r>
        <w:rPr>
          <w:lang w:val="en-US"/>
        </w:rPr>
        <w:lastRenderedPageBreak/>
        <w:t>On-board software portability</w:t>
      </w:r>
      <w:bookmarkEnd w:id="15"/>
      <w:bookmarkEnd w:id="16"/>
      <w:bookmarkEnd w:id="17"/>
      <w:bookmarkEnd w:id="18"/>
    </w:p>
    <w:p w:rsidR="0040064E" w:rsidRDefault="0040064E" w:rsidP="0040064E">
      <w:pPr>
        <w:rPr>
          <w:highlight w:val="yellow"/>
        </w:rPr>
      </w:pPr>
      <w:r w:rsidRPr="006B2B1F">
        <w:t xml:space="preserve">Portability is the ability of </w:t>
      </w:r>
      <w:r>
        <w:t xml:space="preserve">using </w:t>
      </w:r>
      <w:r w:rsidRPr="006B2B1F">
        <w:t>the same software in different environments. The pre</w:t>
      </w:r>
      <w:r>
        <w:t>-</w:t>
      </w:r>
      <w:r w:rsidRPr="006B2B1F">
        <w:t>requirement for portability is the generalized abstraction between the application logic and system interfaces.</w:t>
      </w:r>
    </w:p>
    <w:p w:rsidR="0040064E" w:rsidRDefault="0040064E" w:rsidP="0040064E">
      <w:r>
        <w:t>Software portability has been very popular on mobile devices where the two main players, Android and iOS, expose interfaces that abstract from the low-level details of the device in order to facilitate the development of apps for different phones. Figure 11 shows the Android Framework stack and its different abstraction layers that enable portability.</w:t>
      </w:r>
    </w:p>
    <w:p w:rsidR="0040064E" w:rsidRDefault="0040064E" w:rsidP="0040064E">
      <w:pPr>
        <w:rPr>
          <w:highlight w:val="yellow"/>
        </w:rPr>
      </w:pPr>
      <w:r>
        <w:t xml:space="preserve">The idea of creating portable on-board software has been introduced in the literature for the first time by A. </w:t>
      </w:r>
      <w:proofErr w:type="spellStart"/>
      <w:r>
        <w:t>Koltashev</w:t>
      </w:r>
      <w:proofErr w:type="spellEnd"/>
      <w:r>
        <w:t xml:space="preserve"> in “A Practical Approach to Software Portability” back in 2003 and their</w:t>
      </w:r>
      <w:r w:rsidRPr="00974403">
        <w:t xml:space="preserve"> approach </w:t>
      </w:r>
      <w:r>
        <w:t xml:space="preserve">relied </w:t>
      </w:r>
      <w:r w:rsidRPr="00974403">
        <w:t xml:space="preserve">on </w:t>
      </w:r>
      <w:r>
        <w:t>architectural stratification and interface standardization both for the on-board software and the development environment</w:t>
      </w:r>
      <w:r w:rsidR="00A30AE3">
        <w:t>.</w:t>
      </w:r>
    </w:p>
    <w:p w:rsidR="0040064E" w:rsidRDefault="0040064E" w:rsidP="0040064E">
      <w:pPr>
        <w:rPr>
          <w:highlight w:val="yellow"/>
        </w:rPr>
      </w:pPr>
      <w:r w:rsidRPr="000A6AB8">
        <w:t xml:space="preserve">Core Flight System </w:t>
      </w:r>
      <w:r>
        <w:t>(</w:t>
      </w:r>
      <w:proofErr w:type="spellStart"/>
      <w:r w:rsidRPr="000A6AB8">
        <w:t>cFS</w:t>
      </w:r>
      <w:proofErr w:type="spellEnd"/>
      <w:r>
        <w:t xml:space="preserve">) </w:t>
      </w:r>
      <w:r w:rsidRPr="000A6AB8">
        <w:t xml:space="preserve">is an </w:t>
      </w:r>
      <w:proofErr w:type="spellStart"/>
      <w:r w:rsidRPr="000A6AB8">
        <w:t>onboard</w:t>
      </w:r>
      <w:proofErr w:type="spellEnd"/>
      <w:r w:rsidRPr="000A6AB8">
        <w:t xml:space="preserve"> software framework developed by NASA that also uses a layered architecture and compile-time configuration parameters</w:t>
      </w:r>
      <w:r>
        <w:t>,</w:t>
      </w:r>
      <w:r w:rsidRPr="000A6AB8">
        <w:t xml:space="preserve"> which make it portable and scalable for different platforms</w:t>
      </w:r>
      <w:r>
        <w:t xml:space="preserve">. </w:t>
      </w:r>
      <w:r w:rsidRPr="000A6AB8">
        <w:t xml:space="preserve">Their goal is to sustain an open-source application ecosystem. Although </w:t>
      </w:r>
      <w:proofErr w:type="spellStart"/>
      <w:r w:rsidRPr="000A6AB8">
        <w:t>cFS</w:t>
      </w:r>
      <w:proofErr w:type="spellEnd"/>
      <w:r w:rsidRPr="000A6AB8">
        <w:t xml:space="preserve"> follows the concepts of stratification, portability and code reuse, it is developed with an emphasis on embedded software systems while the NanoSat MO Framework is aiming at taking full advantage of systems capable of running </w:t>
      </w:r>
      <w:r>
        <w:t xml:space="preserve">on </w:t>
      </w:r>
      <w:r w:rsidRPr="000A6AB8">
        <w:t>complete</w:t>
      </w:r>
      <w:r>
        <w:t>/ground-used</w:t>
      </w:r>
      <w:r w:rsidRPr="000A6AB8">
        <w:t xml:space="preserve"> Operating Systems and that are not restrained by ancient hardware technology.</w:t>
      </w:r>
    </w:p>
    <w:p w:rsidR="0040064E" w:rsidRDefault="0040064E" w:rsidP="0040064E">
      <w:pPr>
        <w:rPr>
          <w:highlight w:val="yellow"/>
        </w:rPr>
      </w:pPr>
      <w:r w:rsidRPr="00AA5513">
        <w:t xml:space="preserve">The Space Avionics Open Interface Architecture (SAVOIR) is a European initiative to federate the space avionics community in order to improve the way that space avionics sub-systems are built. The SAVOIR On-board Software Reference Architecture (OSRA) is </w:t>
      </w:r>
      <w:r>
        <w:t xml:space="preserve">a </w:t>
      </w:r>
      <w:r w:rsidRPr="00AA5513">
        <w:t>reference</w:t>
      </w:r>
      <w:r>
        <w:t xml:space="preserve"> architecture for software on-board </w:t>
      </w:r>
      <w:r w:rsidRPr="00F47B98">
        <w:t>spacecraft platforms</w:t>
      </w:r>
      <w:r>
        <w:t xml:space="preserve"> that uses a component-based approach executed by an execution platform adapter to space</w:t>
      </w:r>
      <w:r w:rsidRPr="00F47B98">
        <w:t>.</w:t>
      </w:r>
      <w:r>
        <w:t xml:space="preserve"> T</w:t>
      </w:r>
      <w:r w:rsidRPr="00AA5513">
        <w:t xml:space="preserve">he standardization process of the interfaces </w:t>
      </w:r>
      <w:r>
        <w:t xml:space="preserve">is the focus of </w:t>
      </w:r>
      <w:r w:rsidRPr="00AA5513">
        <w:t>SAVOIR OSRA.</w:t>
      </w:r>
    </w:p>
    <w:p w:rsidR="0040064E" w:rsidRPr="0096523D" w:rsidRDefault="0040064E" w:rsidP="0040064E">
      <w:r>
        <w:t xml:space="preserve">Neither </w:t>
      </w:r>
      <w:proofErr w:type="spellStart"/>
      <w:r>
        <w:t>cFS</w:t>
      </w:r>
      <w:proofErr w:type="spellEnd"/>
      <w:r>
        <w:t xml:space="preserve"> nor SAVOIR OSRA is completely focused on </w:t>
      </w:r>
      <w:r w:rsidRPr="00AA5513">
        <w:t>nanosatellites</w:t>
      </w:r>
      <w:r>
        <w:t xml:space="preserve"> and instead they are intended to be used by spacecraft in general. Additionally, they are not based on the CCSDS Mission Operations standa</w:t>
      </w:r>
      <w:r w:rsidRPr="0096523D">
        <w:t>rds at the moment</w:t>
      </w:r>
      <w:r>
        <w:t xml:space="preserve"> of writing</w:t>
      </w:r>
      <w:r w:rsidRPr="0096523D">
        <w:t>.</w:t>
      </w:r>
    </w:p>
    <w:p w:rsidR="0040064E" w:rsidRPr="0096523D" w:rsidRDefault="0040064E" w:rsidP="0040064E">
      <w:pPr>
        <w:rPr>
          <w:highlight w:val="yellow"/>
        </w:rPr>
      </w:pPr>
      <w:r w:rsidRPr="0096523D">
        <w:t xml:space="preserve">There are nanosatellite missions that have used Android in space such as STRaND-1 and NASA AMES’s </w:t>
      </w:r>
      <w:proofErr w:type="spellStart"/>
      <w:r w:rsidRPr="0096523D">
        <w:t>PhoneSat</w:t>
      </w:r>
      <w:proofErr w:type="spellEnd"/>
      <w:r w:rsidRPr="0096523D">
        <w:t>. The former used “STRAND Application Framework” to allow Android application to run on the phone and downloading their data on ground. This is accomplished by using a “</w:t>
      </w:r>
      <w:proofErr w:type="spellStart"/>
      <w:r w:rsidRPr="0096523D">
        <w:t>STRaND</w:t>
      </w:r>
      <w:proofErr w:type="spellEnd"/>
      <w:r w:rsidRPr="0096523D">
        <w:t xml:space="preserve"> Application Wrapper” that transforms a generic Android App into a ‘</w:t>
      </w:r>
      <w:proofErr w:type="spellStart"/>
      <w:r w:rsidRPr="0096523D">
        <w:t>STRaND</w:t>
      </w:r>
      <w:proofErr w:type="spellEnd"/>
      <w:r w:rsidRPr="0096523D">
        <w:t xml:space="preserve">’ App. Thus the developed apps are tied to STRaND-1 platform and are not portable. Additionally, the apps would necessarily expect to have an Android system </w:t>
      </w:r>
      <w:r>
        <w:t>underneath</w:t>
      </w:r>
      <w:r w:rsidRPr="0096523D">
        <w:t>.</w:t>
      </w:r>
    </w:p>
    <w:p w:rsidR="0040064E" w:rsidRDefault="0040064E" w:rsidP="0040064E">
      <w:pPr>
        <w:rPr>
          <w:highlight w:val="yellow"/>
        </w:rPr>
      </w:pPr>
    </w:p>
    <w:p w:rsidR="0040064E" w:rsidRDefault="0040064E" w:rsidP="0040064E">
      <w:r>
        <w:t>The NanoSat MO Framework consists of a stratified architecture where the application logic is exposed to an abstraction interface that allows:</w:t>
      </w:r>
    </w:p>
    <w:p w:rsidR="0040064E" w:rsidRPr="00B0093A" w:rsidRDefault="0040064E" w:rsidP="006F71A5">
      <w:pPr>
        <w:pStyle w:val="ListParagraph"/>
        <w:numPr>
          <w:ilvl w:val="0"/>
          <w:numId w:val="6"/>
        </w:numPr>
        <w:spacing w:after="200" w:line="276" w:lineRule="auto"/>
      </w:pPr>
      <w:r>
        <w:t>G</w:t>
      </w:r>
      <w:r w:rsidRPr="00B0093A">
        <w:t>eneric monitoring and control</w:t>
      </w:r>
      <w:r>
        <w:t xml:space="preserve"> functionality</w:t>
      </w:r>
    </w:p>
    <w:p w:rsidR="0040064E" w:rsidRPr="00B0093A" w:rsidRDefault="0040064E" w:rsidP="006F71A5">
      <w:pPr>
        <w:pStyle w:val="ListParagraph"/>
        <w:numPr>
          <w:ilvl w:val="0"/>
          <w:numId w:val="6"/>
        </w:numPr>
        <w:spacing w:after="200" w:line="276" w:lineRule="auto"/>
      </w:pPr>
      <w:r>
        <w:t>Nanosatellite’s platform monitoring and control</w:t>
      </w:r>
    </w:p>
    <w:p w:rsidR="0040064E" w:rsidRDefault="0040064E" w:rsidP="0040064E">
      <w:pPr>
        <w:rPr>
          <w:noProof/>
        </w:rPr>
      </w:pPr>
      <w:r>
        <w:t xml:space="preserve">For generic monitoring and control, the application logic can register on the provider side, sets of Parameters, Aggregations, Actions and Alerts, and then monitor and control them </w:t>
      </w:r>
      <w:r>
        <w:lastRenderedPageBreak/>
        <w:t xml:space="preserve">from a consumer side. The NMF takes care of storing and managing their respective definitions in the CCSDS M&amp;C services and ensures that it makes the right call back when necessary, either periodically or by a request from a consumer. </w:t>
      </w:r>
      <w:r>
        <w:rPr>
          <w:noProof/>
        </w:rPr>
        <w:t xml:space="preserve">This abstracts the application logic from the layers below including the transport mechanism to reach the consumers that </w:t>
      </w:r>
      <w:r>
        <w:t xml:space="preserve">can be a ground application, an on-board device, or another process running in the same device. Figure 12 </w:t>
      </w:r>
      <w:r>
        <w:rPr>
          <w:noProof/>
        </w:rPr>
        <w:t>presents a visualization of the different layers involved for generic monitoring and control of an application’s logic, with a consumer stack on the left side and a provider stack on the right side.</w:t>
      </w:r>
    </w:p>
    <w:p w:rsidR="001E2EF3" w:rsidRDefault="001E2EF3" w:rsidP="0040064E">
      <w:pPr>
        <w:rPr>
          <w:noProof/>
        </w:rPr>
      </w:pPr>
    </w:p>
    <w:p w:rsidR="0040064E" w:rsidRDefault="0040064E" w:rsidP="0040064E">
      <w:pPr>
        <w:jc w:val="center"/>
      </w:pPr>
      <w:r>
        <w:rPr>
          <w:noProof/>
          <w:lang w:eastAsia="zh-CN"/>
        </w:rPr>
        <mc:AlternateContent>
          <mc:Choice Requires="wpc">
            <w:drawing>
              <wp:inline distT="0" distB="0" distL="0" distR="0" wp14:anchorId="3EF161EB" wp14:editId="4D464B23">
                <wp:extent cx="4476307" cy="2541182"/>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Rounded Rectangle 23"/>
                        <wps:cNvSpPr/>
                        <wps:spPr>
                          <a:xfrm>
                            <a:off x="2351163" y="649955"/>
                            <a:ext cx="2034428" cy="401316"/>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Pr="00B50951" w:rsidRDefault="0040064E" w:rsidP="0040064E">
                              <w:pPr>
                                <w:jc w:val="center"/>
                                <w:rPr>
                                  <w:rFonts w:ascii="Times New Roman" w:hAnsi="Times New Roman"/>
                                  <w:lang w:val="pt-PT"/>
                                </w:rPr>
                              </w:pPr>
                              <w:r w:rsidRPr="00B50951">
                                <w:rPr>
                                  <w:rFonts w:ascii="Times New Roman" w:hAnsi="Times New Roman"/>
                                  <w:lang w:val="pt-PT"/>
                                </w:rPr>
                                <w:t xml:space="preserve">NMF </w:t>
                              </w:r>
                              <w:r w:rsidRPr="00B50951">
                                <w:rPr>
                                  <w:rFonts w:ascii="Times New Roman" w:hAnsi="Times New Roman"/>
                                  <w:lang w:val="pt-PT"/>
                                </w:rPr>
                                <w:t>Abstraction Interface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2351686" y="1210005"/>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M&amp;C </w:t>
                              </w:r>
                              <w:r>
                                <w:rPr>
                                  <w:lang w:val="pt-PT"/>
                                </w:rPr>
                                <w:t>services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2349432" y="90149"/>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Application </w:t>
                              </w:r>
                              <w:r>
                                <w:rPr>
                                  <w:lang w:val="pt-PT"/>
                                </w:rPr>
                                <w:t>logic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2351686" y="1770559"/>
                            <a:ext cx="2033905" cy="400598"/>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MAL/Transport </w:t>
                              </w:r>
                              <w:r>
                                <w:rPr>
                                  <w:lang w:val="pt-PT"/>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ounded Rectangle 27"/>
                        <wps:cNvSpPr/>
                        <wps:spPr>
                          <a:xfrm>
                            <a:off x="106325" y="1218019"/>
                            <a:ext cx="2033905" cy="40059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M&amp;C </w:t>
                              </w:r>
                              <w:r>
                                <w:rPr>
                                  <w:lang w:val="pt-PT"/>
                                </w:rPr>
                                <w:t>services (consumer)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106325" y="1778586"/>
                            <a:ext cx="2033905" cy="40014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MAL/Transport </w:t>
                              </w:r>
                              <w:r>
                                <w:rPr>
                                  <w:lang w:val="pt-PT"/>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Elbow Connector 29"/>
                        <wps:cNvCnPr>
                          <a:stCxn id="28" idx="2"/>
                          <a:endCxn id="26" idx="2"/>
                        </wps:cNvCnPr>
                        <wps:spPr>
                          <a:xfrm rot="5400000" flipH="1" flipV="1">
                            <a:off x="2242169" y="1052265"/>
                            <a:ext cx="7577" cy="2245361"/>
                          </a:xfrm>
                          <a:prstGeom prst="bentConnector3">
                            <a:avLst>
                              <a:gd name="adj1" fmla="val -3017025"/>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31" o:spid="_x0000_s1041" editas="canvas" style="width:352.45pt;height:200.1pt;mso-position-horizontal-relative:char;mso-position-vertical-relative:line" coordsize="44761,25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">
                <v:shape id="_x0000_s1042" type="#_x0000_t75" style="position:absolute;width:44761;height:25406;visibility:visible;mso-wrap-style:square">
                  <v:fill o:detectmouseclick="t"/>
                  <v:path o:connecttype="none"/>
                </v:shape>
                <v:roundrect id="Rounded Rectangle 23" o:spid="_x0000_s1043" style="position:absolute;left:23511;top:6499;width:20344;height:40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MsIA&#10;AADbAAAADwAAAGRycy9kb3ducmV2LnhtbESPQWsCMRSE70L/Q3iF3jRxS0tdjdJaBK/aQq+PzXOz&#10;unlZklRjf31TEHocZuYbZrHKrhdnCrHzrGE6USCIG286bjV8fmzGLyBiQjbYeyYNV4qwWt6NFlgb&#10;f+EdnfepFQXCsUYNNqWhljI2lhzGiR+Ii3fwwWEqMrTSBLwUuOtlpdSzdNhxWbA40NpSc9p/Ow25&#10;3+an49fbj1qrcJy950NlO6n1w31+nYNIlNN/+NbeGg3VI/x9KT9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NH4ywgAAANs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40064E" w:rsidRPr="00B50951" w:rsidRDefault="0040064E" w:rsidP="0040064E">
                        <w:pPr>
                          <w:jc w:val="center"/>
                          <w:rPr>
                            <w:rFonts w:ascii="Times New Roman" w:hAnsi="Times New Roman"/>
                            <w:lang w:val="pt-PT"/>
                          </w:rPr>
                        </w:pPr>
                        <w:r w:rsidRPr="00B50951">
                          <w:rPr>
                            <w:rFonts w:ascii="Times New Roman" w:hAnsi="Times New Roman"/>
                            <w:lang w:val="pt-PT"/>
                          </w:rPr>
                          <w:t xml:space="preserve">NMF </w:t>
                        </w:r>
                        <w:r w:rsidRPr="00B50951">
                          <w:rPr>
                            <w:rFonts w:ascii="Times New Roman" w:hAnsi="Times New Roman"/>
                            <w:lang w:val="pt-PT"/>
                          </w:rPr>
                          <w:t>Abstraction Interface</w:t>
                        </w:r>
                      </w:p>
                    </w:txbxContent>
                  </v:textbox>
                </v:roundrect>
                <v:roundrect id="Rounded Rectangle 24" o:spid="_x0000_s1044" style="position:absolute;left:23516;top:12100;width:20339;height:4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mRsIA&#10;AADbAAAADwAAAGRycy9kb3ducmV2LnhtbESPQWsCMRSE70L/Q3iF3jRxaUtdjdJaBK/aQq+PzXOz&#10;unlZklRjf31TEHocZuYbZrHKrhdnCrHzrGE6USCIG286bjV8fmzGLyBiQjbYeyYNV4qwWt6NFlgb&#10;f+EdnfepFQXCsUYNNqWhljI2lhzGiR+Ii3fwwWEqMrTSBLwUuOtlpdSzdNhxWbA40NpSc9p/Ow25&#10;3+an49fbj1qrcJy950NlO6n1w31+nYNIlNN/+NbeGg3VI/x9KT9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3eZGwgAAANs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M&amp;C </w:t>
                        </w:r>
                        <w:r>
                          <w:rPr>
                            <w:lang w:val="pt-PT"/>
                          </w:rPr>
                          <w:t>services (provider)</w:t>
                        </w:r>
                      </w:p>
                    </w:txbxContent>
                  </v:textbox>
                </v:roundrect>
                <v:roundrect id="Rounded Rectangle 25" o:spid="_x0000_s1045" style="position:absolute;left:23494;top:901;width:20339;height:4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D3cEA&#10;AADbAAAADwAAAGRycy9kb3ducmV2LnhtbESPQWsCMRSE70L/Q3iCN01cUNqtUVqL4LW20Otj89ys&#10;3bwsSappf30jCB6HmfmGWW2y68WZQuw8a5jPFAjixpuOWw2fH7vpI4iYkA32nknDL0XYrB9GK6yN&#10;v/A7nQ+pFQXCsUYNNqWhljI2lhzGmR+Ii3f0wWEqMrTSBLwUuOtlpdRSOuy4LFgcaGup+T78OA25&#10;3+fF6ev1T21VOD295WNlO6n1ZJxfnkEkyukevrX3RkO1gOuX8g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RQ93BAAAA2w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Application </w:t>
                        </w:r>
                        <w:r>
                          <w:rPr>
                            <w:lang w:val="pt-PT"/>
                          </w:rPr>
                          <w:t>logic</w:t>
                        </w:r>
                      </w:p>
                    </w:txbxContent>
                  </v:textbox>
                </v:roundrect>
                <v:roundrect id="Rounded Rectangle 26" o:spid="_x0000_s1046" style="position:absolute;left:23516;top:17705;width:20339;height:40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PdqsEA&#10;AADbAAAADwAAAGRycy9kb3ducmV2LnhtbESPQWsCMRSE74X+h/AK3mrSBaXdGsUqgtfaQq+PzXOz&#10;unlZkqixv74pCB6HmfmGmS2y68WZQuw8a3gZKxDEjTcdtxq+vzbPryBiQjbYeyYNV4qwmD8+zLA2&#10;/sKfdN6lVhQIxxo12JSGWsrYWHIYx34gLt7eB4epyNBKE/BS4K6XlVJT6bDjsmBxoJWl5rg7OQ25&#10;3+bJ4efjV61UOLyt876yndR69JSX7yAS5XQP39pbo6Gawv+X8gP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D3arBAAAA2w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MAL/Transport </w:t>
                        </w:r>
                        <w:r>
                          <w:rPr>
                            <w:lang w:val="pt-PT"/>
                          </w:rPr>
                          <w:t>Layer</w:t>
                        </w:r>
                      </w:p>
                    </w:txbxContent>
                  </v:textbox>
                </v:roundrect>
                <v:roundrect id="Rounded Rectangle 27" o:spid="_x0000_s1047" style="position:absolute;left:1063;top:12180;width:20339;height:40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0cUA&#10;AADbAAAADwAAAGRycy9kb3ducmV2LnhtbESPQWvCQBSE7wX/w/IKvdVNU9AaXUWkLT0JGlGPj+xr&#10;kpp9m+5uTfz3riD0OMzMN8xs0ZtGnMn52rKCl2ECgriwuuZSwS7/eH4D4QOyxsYyKbiQh8V88DDD&#10;TNuON3TehlJECPsMFVQhtJmUvqjIoB/aljh639YZDFG6UmqHXYSbRqZJMpIGa44LFba0qqg4bf+M&#10;gvVry5PDMj997vbvvz/dcZzuc6fU02O/nIII1If/8L39pRWkY7h9i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2THRxQAAANsAAAAPAAAAAAAAAAAAAAAAAJgCAABkcnMv&#10;ZG93bnJldi54bWxQSwUGAAAAAAQABAD1AAAAigMAAAAA&#10;" fillcolor="#bfb1d0 [1623]" strokecolor="#795d9b [3047]">
                  <v:fill color2="#ece7f1 [503]" rotate="t" angle="180" colors="0 #c9b5e8;22938f #d9cbee;1 #f0eaf9"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M&amp;C </w:t>
                        </w:r>
                        <w:r>
                          <w:rPr>
                            <w:lang w:val="pt-PT"/>
                          </w:rPr>
                          <w:t>services (consumer)</w:t>
                        </w:r>
                      </w:p>
                    </w:txbxContent>
                  </v:textbox>
                </v:roundrect>
                <v:roundrect id="Rounded Rectangle 28" o:spid="_x0000_s1048" style="position:absolute;left:1063;top:17785;width:20339;height:40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lo8IA&#10;AADbAAAADwAAAGRycy9kb3ducmV2LnhtbERPy2rCQBTdC/7DcIXudNIUfERHkdIWV4WaYLu8ZK5J&#10;auZOOjM16d93FoLLw3lvdoNpxZWcbywreJwlIIhLqxuuFBT563QJwgdkja1lUvBHHnbb8WiDmbY9&#10;f9D1GCoRQ9hnqKAOocuk9GVNBv3MdsSRO1tnMEToKqkd9jHctDJNkrk02HBsqLGj55rKy/HXKHh/&#10;6nj1uc8vb8Xp5ee7/1qkp9wp9TAZ9msQgYZwF9/cB60gjWPjl/gD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RqWjwgAAANsAAAAPAAAAAAAAAAAAAAAAAJgCAABkcnMvZG93&#10;bnJldi54bWxQSwUGAAAAAAQABAD1AAAAhwMAAAAA&#10;" fillcolor="#bfb1d0 [1623]" strokecolor="#795d9b [3047]">
                  <v:fill color2="#ece7f1 [503]" rotate="t" angle="180" colors="0 #c9b5e8;22938f #d9cbee;1 #f0eaf9"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MAL/Transport </w:t>
                        </w:r>
                        <w:r>
                          <w:rPr>
                            <w:lang w:val="pt-PT"/>
                          </w:rPr>
                          <w:t>Layer</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9" type="#_x0000_t34" style="position:absolute;left:22421;top:10522;width:76;height:2245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OMsQAAADbAAAADwAAAGRycy9kb3ducmV2LnhtbESPQWvCQBSE74X+h+UVvBTdNGCJ0VVK&#10;aaFQrBj1/sg+k9js27C7avLvXaHQ4zAz3zCLVW9acSHnG8sKXiYJCOLS6oYrBfvd5zgD4QOyxtYy&#10;KRjIw2r5+LDAXNsrb+lShEpECPscFdQhdLmUvqzJoJ/Yjjh6R+sMhihdJbXDa4SbVqZJ8ioNNhwX&#10;auzovabytzgbBevhI82+f+x+46r++TCcymLKmVKjp/5tDiJQH/7Df+0vrSCdwf1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4yxAAAANsAAAAPAAAAAAAAAAAA&#10;AAAAAKECAABkcnMvZG93bnJldi54bWxQSwUGAAAAAAQABAD5AAAAkgMAAAAA&#10;" adj="-651677" strokecolor="#4579b8 [3044]">
                  <v:stroke startarrow="open" endarrow="open"/>
                </v:shape>
                <w10:anchorlock/>
              </v:group>
            </w:pict>
          </mc:Fallback>
        </mc:AlternateContent>
      </w:r>
    </w:p>
    <w:p w:rsidR="0040064E" w:rsidRDefault="0040064E" w:rsidP="0040064E">
      <w:pPr>
        <w:jc w:val="center"/>
      </w:pPr>
      <w:r w:rsidRPr="00C94A7D">
        <w:rPr>
          <w:b/>
        </w:rPr>
        <w:t>Figure</w:t>
      </w:r>
      <w:r>
        <w:rPr>
          <w:b/>
        </w:rPr>
        <w:t xml:space="preserve"> 12:</w:t>
      </w:r>
      <w:r>
        <w:t xml:space="preserve"> Consumer and Provider side for generic monitoring and control of an application’s logic</w:t>
      </w:r>
      <w:r w:rsidRPr="00FE1C55">
        <w:t>.</w:t>
      </w:r>
    </w:p>
    <w:p w:rsidR="0040064E" w:rsidRDefault="0040064E" w:rsidP="0040064E"/>
    <w:p w:rsidR="0040064E" w:rsidRDefault="0040064E" w:rsidP="0040064E">
      <w:r w:rsidRPr="00BD7FB1">
        <w:t>The CCSDS M&amp;C services standardize the interface between the consumer and provider, and do not prescribe details for concrete implementation of the service and its respective orchestration with the layers above if any. When implementing the NMF, an NMF Abstraction Layer is expected to be defined in order to always expose the same interface towards the application logic.</w:t>
      </w:r>
    </w:p>
    <w:p w:rsidR="0040064E" w:rsidRDefault="0040064E" w:rsidP="0040064E"/>
    <w:p w:rsidR="0040064E" w:rsidRPr="001E63A3" w:rsidRDefault="0040064E" w:rsidP="0040064E">
      <w:r>
        <w:t xml:space="preserve">For the nanosatellite’s platform monitoring and control, the application logic is exposed to a set of services well-defined in terms of MO known as “Platform services”. These services have been specified in a way that allows the monitoring and control of common nanosatellite’s platform devices, such as, GPS, ADCS, Camera and others. </w:t>
      </w:r>
      <w:r w:rsidRPr="001E63A3">
        <w:t xml:space="preserve">It is important to notice that </w:t>
      </w:r>
      <w:r>
        <w:t>on the first case</w:t>
      </w:r>
      <w:r w:rsidRPr="001E63A3">
        <w:t xml:space="preserve">, the provider of the data </w:t>
      </w:r>
      <w:r>
        <w:t xml:space="preserve">was the </w:t>
      </w:r>
      <w:r w:rsidRPr="001E63A3">
        <w:t xml:space="preserve">application’s logic </w:t>
      </w:r>
      <w:r>
        <w:t>but now the application’s logic is the</w:t>
      </w:r>
      <w:r w:rsidRPr="001E63A3">
        <w:t xml:space="preserve"> consumer of the Platform services.</w:t>
      </w:r>
      <w:r>
        <w:t xml:space="preserve"> Section </w:t>
      </w:r>
      <w:r>
        <w:fldChar w:fldCharType="begin"/>
      </w:r>
      <w:r>
        <w:instrText xml:space="preserve"> REF _Ref497239053 \r \h </w:instrText>
      </w:r>
      <w:r>
        <w:fldChar w:fldCharType="separate"/>
      </w:r>
      <w:r w:rsidR="00C23A44">
        <w:t>3.4</w:t>
      </w:r>
      <w:r>
        <w:fldChar w:fldCharType="end"/>
      </w:r>
      <w:r>
        <w:t xml:space="preserve"> explains these</w:t>
      </w:r>
      <w:r w:rsidRPr="00EE1926">
        <w:t xml:space="preserve"> </w:t>
      </w:r>
      <w:r>
        <w:t>services in further detail.</w:t>
      </w:r>
    </w:p>
    <w:p w:rsidR="0040064E" w:rsidRDefault="0040064E" w:rsidP="0040064E">
      <w:pPr>
        <w:jc w:val="center"/>
      </w:pPr>
      <w:r>
        <w:rPr>
          <w:noProof/>
          <w:lang w:eastAsia="zh-CN"/>
        </w:rPr>
        <w:lastRenderedPageBreak/>
        <mc:AlternateContent>
          <mc:Choice Requires="wpc">
            <w:drawing>
              <wp:inline distT="0" distB="0" distL="0" distR="0" wp14:anchorId="1CBD6498" wp14:editId="28C8DDC2">
                <wp:extent cx="2243469" cy="3381153"/>
                <wp:effectExtent l="0" t="0" r="4445" b="0"/>
                <wp:docPr id="761" name="Canvas 7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5" name="Rounded Rectangle 755"/>
                        <wps:cNvSpPr/>
                        <wps:spPr>
                          <a:xfrm>
                            <a:off x="97060" y="75797"/>
                            <a:ext cx="2034428" cy="401316"/>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Pr="004F0054" w:rsidRDefault="0040064E" w:rsidP="0040064E">
                              <w:pPr>
                                <w:pStyle w:val="NormalWeb"/>
                                <w:spacing w:before="0" w:beforeAutospacing="0" w:after="0" w:afterAutospacing="0" w:line="276" w:lineRule="auto"/>
                                <w:jc w:val="center"/>
                                <w:rPr>
                                  <w:lang w:val="en-US"/>
                                </w:rPr>
                              </w:pPr>
                              <w:r>
                                <w:rPr>
                                  <w:lang w:val="pt-PT"/>
                                </w:rPr>
                                <w:t xml:space="preserve">Application </w:t>
                              </w:r>
                              <w:r>
                                <w:rPr>
                                  <w:lang w:val="pt-PT"/>
                                </w:rPr>
                                <w:t>logic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6" name="Rounded Rectangle 756"/>
                        <wps:cNvSpPr/>
                        <wps:spPr>
                          <a:xfrm>
                            <a:off x="97583" y="635847"/>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Platform </w:t>
                              </w:r>
                              <w:r>
                                <w:rPr>
                                  <w:lang w:val="pt-PT"/>
                                </w:rPr>
                                <w:t>services (consumer)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ounded Rectangle 757"/>
                        <wps:cNvSpPr/>
                        <wps:spPr>
                          <a:xfrm>
                            <a:off x="97583" y="1196401"/>
                            <a:ext cx="2033905" cy="400598"/>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8" name="Rounded Rectangle 758"/>
                        <wps:cNvSpPr/>
                        <wps:spPr>
                          <a:xfrm>
                            <a:off x="98299" y="1755336"/>
                            <a:ext cx="2033270" cy="40005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Platform services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9" name="Rounded Rectangle 759"/>
                        <wps:cNvSpPr/>
                        <wps:spPr>
                          <a:xfrm>
                            <a:off x="98934" y="2314136"/>
                            <a:ext cx="2032635" cy="39941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Device </w:t>
                              </w:r>
                              <w:r>
                                <w:rPr>
                                  <w:lang w:val="pt-PT"/>
                                </w:rPr>
                                <w:t>Driver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0" name="Rounded Rectangle 760"/>
                        <wps:cNvSpPr/>
                        <wps:spPr>
                          <a:xfrm>
                            <a:off x="96394" y="2872936"/>
                            <a:ext cx="2032000" cy="39878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61" o:spid="_x0000_s1050" editas="canvas" style="width:176.65pt;height:266.25pt;mso-position-horizontal-relative:char;mso-position-vertical-relative:line" coordsize="22434,3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">
                <v:shape id="_x0000_s1051" type="#_x0000_t75" style="position:absolute;width:22434;height:33807;visibility:visible;mso-wrap-style:square">
                  <v:fill o:detectmouseclick="t"/>
                  <v:path o:connecttype="none"/>
                </v:shape>
                <v:roundrect id="Rounded Rectangle 755" o:spid="_x0000_s1052" style="position:absolute;left:970;top:757;width:20344;height:40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TpMMA&#10;AADcAAAADwAAAGRycy9kb3ducmV2LnhtbESPT2sCMRTE74V+h/CE3mqisP2zGqVaCl7VQq+PzXOz&#10;unlZkqhpP31TEHocZuY3zHyZXS8uFGLnWcNkrEAQN9503Gr43H88voCICdlg75k0fFOE5eL+bo61&#10;8Vfe0mWXWlEgHGvUYFMaailjY8lhHPuBuHgHHxymIkMrTcBrgbteTpV6kg47LgsWB1pbak67s9OQ&#10;+02ujl+rH7VW4fj6ng9T20mtH0b5bQYiUU7/4Vt7YzQ8VxX8nS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NTpM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40064E" w:rsidRPr="004F0054" w:rsidRDefault="0040064E" w:rsidP="0040064E">
                        <w:pPr>
                          <w:pStyle w:val="NormalWeb"/>
                          <w:spacing w:before="0" w:beforeAutospacing="0" w:after="0" w:afterAutospacing="0" w:line="276" w:lineRule="auto"/>
                          <w:jc w:val="center"/>
                          <w:rPr>
                            <w:lang w:val="en-US"/>
                          </w:rPr>
                        </w:pPr>
                        <w:r>
                          <w:rPr>
                            <w:lang w:val="pt-PT"/>
                          </w:rPr>
                          <w:t xml:space="preserve">Application </w:t>
                        </w:r>
                        <w:r>
                          <w:rPr>
                            <w:lang w:val="pt-PT"/>
                          </w:rPr>
                          <w:t>logic</w:t>
                        </w:r>
                      </w:p>
                    </w:txbxContent>
                  </v:textbox>
                </v:roundrect>
                <v:roundrect id="Rounded Rectangle 756" o:spid="_x0000_s1053" style="position:absolute;left:975;top:6358;width:20339;height:4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N08IA&#10;AADcAAAADwAAAGRycy9kb3ducmV2LnhtbESPQWsCMRSE74X+h/AK3mqioK2rUVqL4LW20Otj89ys&#10;bl6WJNXorzdCocdhZr5hFqvsOnGiEFvPGkZDBYK49qblRsP31+b5FURMyAY7z6ThQhFWy8eHBVbG&#10;n/mTTrvUiALhWKEGm1JfSRlrSw7j0PfExdv74DAVGRppAp4L3HVyrNRUOmy5LFjsaW2pPu5+nYbc&#10;bfPk8PN+VWsVDrOPvB/bVmo9eMpvcxCJcvoP/7W3RsPLZAr3M+UI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c3T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Platform </w:t>
                        </w:r>
                        <w:r>
                          <w:rPr>
                            <w:lang w:val="pt-PT"/>
                          </w:rPr>
                          <w:t>services (consumer)</w:t>
                        </w:r>
                      </w:p>
                    </w:txbxContent>
                  </v:textbox>
                </v:roundrect>
                <v:roundrect id="Rounded Rectangle 757" o:spid="_x0000_s1054" style="position:absolute;left:975;top:11964;width:20339;height:40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1oSMIA&#10;AADcAAAADwAAAGRycy9kb3ducmV2LnhtbESPQWsCMRSE74X+h/AK3mqiYK2rUVqL4LW20Otj89ys&#10;bl6WJNXor28KgsdhZr5hFqvsOnGiEFvPGkZDBYK49qblRsP31+b5FURMyAY7z6ThQhFWy8eHBVbG&#10;n/mTTrvUiALhWKEGm1JfSRlrSw7j0PfExdv74DAVGRppAp4L3HVyrNSLdNhyWbDY09pSfdz9Og25&#10;2+bJ4ef9qtYqHGYfeT+2rdR68JTf5iAS5XQP39pbo2E6mcL/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WhI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MAL</w:t>
                        </w:r>
                      </w:p>
                    </w:txbxContent>
                  </v:textbox>
                </v:roundrect>
                <v:roundrect id="Rounded Rectangle 758" o:spid="_x0000_s1055" style="position:absolute;left:982;top:17553;width:20333;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8OsAA&#10;AADcAAAADwAAAGRycy9kb3ducmV2LnhtbERPy2oCMRTdF/yHcIXuOkkFbTs1iloKbn1At5fJdTJ2&#10;cjMkqab9erMQujyc93yZXS8uFGLnWcNzpUAQN9503Go4Hj6fXkHEhGyw90wafinCcjF6mGNt/JV3&#10;dNmnVpQQjjVqsCkNtZSxseQwVn4gLtzJB4epwNBKE/Bawl0vJ0rNpMOOS4PFgTaWmu/9j9OQ+22e&#10;nr/Wf2qjwvntI58mtpNaP47z6h1Eopz+xXf31mh4mZa15Uw5AnJx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L8Os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Platform services (provider)</w:t>
                        </w:r>
                      </w:p>
                    </w:txbxContent>
                  </v:textbox>
                </v:roundrect>
                <v:roundrect id="Rounded Rectangle 759" o:spid="_x0000_s1056" style="position:absolute;left:989;top:23141;width:20326;height:39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5ZocIA&#10;AADcAAAADwAAAGRycy9kb3ducmV2LnhtbESPQWsCMRSE74X+h/CE3mqiYKurUaql4FVb8PrYPDer&#10;m5cliZr21zcFocdhZr5hFqvsOnGlEFvPGkZDBYK49qblRsPX58fzFERMyAY7z6ThmyKslo8PC6yM&#10;v/GOrvvUiALhWKEGm1JfSRlrSw7j0PfExTv64DAVGRppAt4K3HVyrNSLdNhyWbDY08ZSfd5fnIbc&#10;bfPkdFj/qI0Kp9l7Po5tK7V+GuS3OYhEOf2H7+2t0fA6mcHfmXI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lmh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Device </w:t>
                        </w:r>
                        <w:r>
                          <w:rPr>
                            <w:lang w:val="pt-PT"/>
                          </w:rPr>
                          <w:t>Driver</w:t>
                        </w:r>
                      </w:p>
                    </w:txbxContent>
                  </v:textbox>
                </v:roundrect>
                <v:roundrect id="Rounded Rectangle 760" o:spid="_x0000_s1057" style="position:absolute;left:963;top:28729;width:20320;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g6gcAA&#10;AADcAAAADwAAAGRycy9kb3ducmV2LnhtbERPTWsCMRC9F/wPYYTeukmFars1iloKXrWFXofNuFm7&#10;mSxJqqm/3hwEj4/3PV9m14sThdh51vBcKRDEjTcdtxq+vz6fXkHEhGyw90wa/inCcjF6mGNt/Jl3&#10;dNqnVpQQjjVqsCkNtZSxseQwVn4gLtzBB4epwNBKE/Bcwl0vJ0pNpcOOS4PFgTaWmt/9n9OQ+21+&#10;Of6sL2qjwvHtIx8mtpNaP47z6h1Eopzu4pt7azTMpmV+OVOOgFx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g6g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Device</w:t>
                        </w:r>
                      </w:p>
                    </w:txbxContent>
                  </v:textbox>
                </v:roundrect>
                <w10:anchorlock/>
              </v:group>
            </w:pict>
          </mc:Fallback>
        </mc:AlternateContent>
      </w:r>
    </w:p>
    <w:p w:rsidR="0040064E" w:rsidRDefault="0040064E" w:rsidP="0040064E">
      <w:pPr>
        <w:jc w:val="center"/>
      </w:pPr>
      <w:r w:rsidRPr="00C94A7D">
        <w:rPr>
          <w:b/>
        </w:rPr>
        <w:t>Figure</w:t>
      </w:r>
      <w:r>
        <w:rPr>
          <w:b/>
        </w:rPr>
        <w:t xml:space="preserve"> 13:</w:t>
      </w:r>
      <w:r>
        <w:t xml:space="preserve"> Monitoring and control of a nanosatellite platform’s device using the Platform services with a single process</w:t>
      </w:r>
      <w:r w:rsidRPr="00FE1C55">
        <w:t>.</w:t>
      </w:r>
    </w:p>
    <w:p w:rsidR="0040064E" w:rsidRDefault="0040064E" w:rsidP="0040064E"/>
    <w:p w:rsidR="0040064E" w:rsidRDefault="0040064E" w:rsidP="0040064E">
      <w:r w:rsidRPr="00517F2C">
        <w:t>The stack in Figure</w:t>
      </w:r>
      <w:r>
        <w:t xml:space="preserve"> 13</w:t>
      </w:r>
      <w:r>
        <w:rPr>
          <w:b/>
        </w:rPr>
        <w:t xml:space="preserve"> </w:t>
      </w:r>
      <w:r w:rsidRPr="00517F2C">
        <w:t>includes both a consumer and provider</w:t>
      </w:r>
      <w:r>
        <w:t xml:space="preserve"> of Platform services</w:t>
      </w:r>
      <w:r w:rsidRPr="00517F2C">
        <w:t xml:space="preserve">. </w:t>
      </w:r>
      <w:r>
        <w:t>When running in the same process, the stack introduces an overhead because between the consumer and provider, the MAL implementation has to handle the exchange of messages however this induced overhead is expected to be small, as the MAL only has to do internal routing without actually having to encode the message.</w:t>
      </w:r>
    </w:p>
    <w:p w:rsidR="0040064E" w:rsidRDefault="0040064E" w:rsidP="0040064E">
      <w:r>
        <w:t xml:space="preserve">The stack </w:t>
      </w:r>
      <w:r w:rsidRPr="00517F2C">
        <w:t>allow</w:t>
      </w:r>
      <w:r>
        <w:t>s the consumer and provider sides</w:t>
      </w:r>
      <w:r w:rsidRPr="00517F2C">
        <w:t xml:space="preserve"> to be deployed in different processes</w:t>
      </w:r>
      <w:r>
        <w:t xml:space="preserve"> and split the stack in two independent parts as depicted in Figure 14. The main advantage of doing that</w:t>
      </w:r>
      <w:r w:rsidRPr="00517F2C">
        <w:t xml:space="preserve"> is that </w:t>
      </w:r>
      <w:r>
        <w:t xml:space="preserve">multiple </w:t>
      </w:r>
      <w:r w:rsidRPr="00517F2C">
        <w:t xml:space="preserve">consumers can </w:t>
      </w:r>
      <w:r>
        <w:t>connect to</w:t>
      </w:r>
      <w:r w:rsidRPr="00517F2C">
        <w:t xml:space="preserve"> the </w:t>
      </w:r>
      <w:r>
        <w:t xml:space="preserve">Platform provider side and so, they can share the </w:t>
      </w:r>
      <w:r w:rsidRPr="00517F2C">
        <w:t>nanosatellite’</w:t>
      </w:r>
      <w:r>
        <w:t>s resources.</w:t>
      </w:r>
    </w:p>
    <w:p w:rsidR="0040064E" w:rsidRDefault="0040064E" w:rsidP="0040064E">
      <w:pPr>
        <w:jc w:val="center"/>
      </w:pPr>
      <w:r>
        <w:rPr>
          <w:noProof/>
          <w:lang w:eastAsia="zh-CN"/>
        </w:rPr>
        <w:lastRenderedPageBreak/>
        <mc:AlternateContent>
          <mc:Choice Requires="wpc">
            <w:drawing>
              <wp:inline distT="0" distB="0" distL="0" distR="0" wp14:anchorId="3CF01A58" wp14:editId="622F64A7">
                <wp:extent cx="4529470" cy="2583712"/>
                <wp:effectExtent l="0" t="0" r="0" b="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2" name="Rounded Rectangle 762"/>
                        <wps:cNvSpPr/>
                        <wps:spPr>
                          <a:xfrm>
                            <a:off x="54412" y="629468"/>
                            <a:ext cx="2034428" cy="401316"/>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Pr="000A58FC" w:rsidRDefault="0040064E" w:rsidP="0040064E">
                              <w:pPr>
                                <w:jc w:val="center"/>
                                <w:rPr>
                                  <w:lang w:val="pt-PT"/>
                                </w:rPr>
                              </w:pPr>
                              <w:r>
                                <w:rPr>
                                  <w:lang w:val="pt-PT"/>
                                </w:rPr>
                                <w:t>Application logic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3" name="Rounded Rectangle 763"/>
                        <wps:cNvSpPr/>
                        <wps:spPr>
                          <a:xfrm>
                            <a:off x="54935" y="1189518"/>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Platform </w:t>
                              </w:r>
                              <w:r>
                                <w:rPr>
                                  <w:lang w:val="pt-PT"/>
                                </w:rPr>
                                <w:t>services (consumer)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 name="Rounded Rectangle 764"/>
                        <wps:cNvSpPr/>
                        <wps:spPr>
                          <a:xfrm>
                            <a:off x="2364571" y="1189761"/>
                            <a:ext cx="2033905" cy="40059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Platform </w:t>
                              </w:r>
                              <w:r>
                                <w:rPr>
                                  <w:lang w:val="pt-PT"/>
                                </w:rPr>
                                <w:t>services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5" name="Rounded Rectangle 765"/>
                        <wps:cNvSpPr/>
                        <wps:spPr>
                          <a:xfrm>
                            <a:off x="2365280" y="70649"/>
                            <a:ext cx="2033270" cy="40005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6" name="Rounded Rectangle 766"/>
                        <wps:cNvSpPr/>
                        <wps:spPr>
                          <a:xfrm>
                            <a:off x="2364644" y="631358"/>
                            <a:ext cx="2032635" cy="399415"/>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Device Driver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7" name="Rounded Rectangle 767"/>
                        <wps:cNvSpPr/>
                        <wps:spPr>
                          <a:xfrm>
                            <a:off x="2365336" y="1749742"/>
                            <a:ext cx="2033270" cy="40005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40064E" w:rsidRPr="009C632B" w:rsidRDefault="0040064E" w:rsidP="0040064E">
                              <w:pPr>
                                <w:pStyle w:val="NormalWeb"/>
                                <w:spacing w:before="0" w:beforeAutospacing="0" w:after="0" w:afterAutospacing="0" w:line="276" w:lineRule="auto"/>
                                <w:jc w:val="center"/>
                                <w:rPr>
                                  <w:lang w:val="pt-PT"/>
                                </w:rPr>
                              </w:pPr>
                              <w:r>
                                <w:rPr>
                                  <w:lang w:val="pt-PT"/>
                                </w:rPr>
                                <w:t xml:space="preserve">MAL/Transport </w:t>
                              </w:r>
                              <w:r>
                                <w:rPr>
                                  <w:lang w:val="pt-PT"/>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8" name="Rounded Rectangle 768"/>
                        <wps:cNvSpPr/>
                        <wps:spPr>
                          <a:xfrm>
                            <a:off x="54421" y="1759963"/>
                            <a:ext cx="2032635" cy="39941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40064E" w:rsidRDefault="0040064E" w:rsidP="0040064E">
                              <w:pPr>
                                <w:pStyle w:val="NormalWeb"/>
                                <w:spacing w:before="0" w:beforeAutospacing="0" w:after="0" w:afterAutospacing="0" w:line="276" w:lineRule="auto"/>
                                <w:jc w:val="center"/>
                              </w:pPr>
                              <w:r>
                                <w:rPr>
                                  <w:lang w:val="pt-PT"/>
                                </w:rPr>
                                <w:t xml:space="preserve">MAL/Transport </w:t>
                              </w:r>
                              <w:r>
                                <w:rPr>
                                  <w:lang w:val="pt-PT"/>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9" name="Elbow Connector 769"/>
                        <wps:cNvCnPr/>
                        <wps:spPr>
                          <a:xfrm rot="5400000" flipH="1" flipV="1">
                            <a:off x="2221562" y="998969"/>
                            <a:ext cx="9586" cy="2311232"/>
                          </a:xfrm>
                          <a:prstGeom prst="bentConnector3">
                            <a:avLst>
                              <a:gd name="adj1" fmla="val -2384728"/>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770" o:spid="_x0000_s1058" editas="canvas" style="width:356.65pt;height:203.45pt;mso-position-horizontal-relative:char;mso-position-vertical-relative:line" coordsize="45294,2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">
                <v:shape id="_x0000_s1059" type="#_x0000_t75" style="position:absolute;width:45294;height:25831;visibility:visible;mso-wrap-style:square">
                  <v:fill o:detectmouseclick="t"/>
                  <v:path o:connecttype="none"/>
                </v:shape>
                <v:roundrect id="Rounded Rectangle 762" o:spid="_x0000_s1060" style="position:absolute;left:544;top:6294;width:20344;height:40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BbcMA&#10;AADcAAAADwAAAGRycy9kb3ducmV2LnhtbESPQWsCMRSE70L/Q3iF3jTpgtZujVKVgteq0Otj89ys&#10;3bwsSdS0v74pFHocZuYbZrHKrhdXCrHzrOFxokAQN9503Go4Ht7GcxAxIRvsPZOGL4qwWt6NFlgb&#10;f+N3uu5TKwqEY40abEpDLWVsLDmMEz8QF+/kg8NUZGilCXgrcNfLSqmZdNhxWbA40MZS87m/OA25&#10;3+Xp+WP9rTYqnJ+3+VTZTmr9cJ9fX0Akyuk//NfeGQ1Pswp+z5Qj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YBbc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40064E" w:rsidRPr="000A58FC" w:rsidRDefault="0040064E" w:rsidP="0040064E">
                        <w:pPr>
                          <w:jc w:val="center"/>
                          <w:rPr>
                            <w:lang w:val="pt-PT"/>
                          </w:rPr>
                        </w:pPr>
                        <w:r>
                          <w:rPr>
                            <w:lang w:val="pt-PT"/>
                          </w:rPr>
                          <w:t>Application logic</w:t>
                        </w:r>
                      </w:p>
                    </w:txbxContent>
                  </v:textbox>
                </v:roundrect>
                <v:roundrect id="Rounded Rectangle 763" o:spid="_x0000_s1061" style="position:absolute;left:549;top:11895;width:20339;height:4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qk9sMA&#10;AADcAAAADwAAAGRycy9kb3ducmV2LnhtbESPQWsCMRSE74X+h/AKvdVES62uRmktBa/agtfH5rlZ&#10;3bwsSarRX98UhB6HmfmGmS+z68SJQmw9axgOFAji2puWGw3fX59PExAxIRvsPJOGC0VYLu7v5lgZ&#10;f+YNnbapEQXCsUINNqW+kjLWlhzGge+Ji7f3wWEqMjTSBDwXuOvkSKmxdNhyWbDY08pSfdz+OA25&#10;W+eXw+79qlYqHKYfeT+yrdT68SG/zUAkyuk/fGuvjYbX8TP8nS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qk9s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Platform </w:t>
                        </w:r>
                        <w:r>
                          <w:rPr>
                            <w:lang w:val="pt-PT"/>
                          </w:rPr>
                          <w:t>services (consumer)</w:t>
                        </w:r>
                      </w:p>
                    </w:txbxContent>
                  </v:textbox>
                </v:roundrect>
                <v:roundrect id="Rounded Rectangle 764" o:spid="_x0000_s1062" style="position:absolute;left:23645;top:11897;width:20339;height:40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hMYA&#10;AADcAAAADwAAAGRycy9kb3ducmV2LnhtbESPQWvCQBSE7wX/w/KE3uqmtmgbXUWkLT0JGrE9PrLP&#10;JDX7Nu5uTfz3riB4HGbmG2Y670wtTuR8ZVnB8yABQZxbXXGhYJt9Pr2B8AFZY22ZFJzJw3zWe5hi&#10;qm3LazptQiEihH2KCsoQmlRKn5dk0A9sQxy9vXUGQ5SukNphG+GmlsMkGUmDFceFEhtalpQfNv9G&#10;weql4fefRXb42u4+jn/t73i4y5xSj/1uMQERqAv38K39rRWMR69wPROP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qhMYAAADcAAAADwAAAAAAAAAAAAAAAACYAgAAZHJz&#10;L2Rvd25yZXYueG1sUEsFBgAAAAAEAAQA9QAAAIsDAAAAAA==&#10;" fillcolor="#bfb1d0 [1623]" strokecolor="#795d9b [3047]">
                  <v:fill color2="#ece7f1 [503]" rotate="t" angle="180" colors="0 #c9b5e8;22938f #d9cbee;1 #f0eaf9"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Platform </w:t>
                        </w:r>
                        <w:r>
                          <w:rPr>
                            <w:lang w:val="pt-PT"/>
                          </w:rPr>
                          <w:t>services (provider)</w:t>
                        </w:r>
                      </w:p>
                    </w:txbxContent>
                  </v:textbox>
                </v:roundrect>
                <v:roundrect id="Rounded Rectangle 765" o:spid="_x0000_s1063" style="position:absolute;left:23652;top:706;width:20333;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H8YA&#10;AADcAAAADwAAAGRycy9kb3ducmV2LnhtbESPQWvCQBSE7wX/w/KE3uqmlmobXUWkLT0JGrE9PrLP&#10;JDX7Nu5uTfz3riB4HGbmG2Y670wtTuR8ZVnB8yABQZxbXXGhYJt9Pr2B8AFZY22ZFJzJw3zWe5hi&#10;qm3LazptQiEihH2KCsoQmlRKn5dk0A9sQxy9vXUGQ5SukNphG+GmlsMkGUmDFceFEhtalpQfNv9G&#10;weql4fefRXb42u4+jn/t73i4y5xSj/1uMQERqAv38K39rRWMR69wPROP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PPH8YAAADcAAAADwAAAAAAAAAAAAAAAACYAgAAZHJz&#10;L2Rvd25yZXYueG1sUEsFBgAAAAAEAAQA9QAAAIsDAAAAAA==&#10;" fillcolor="#bfb1d0 [1623]" strokecolor="#795d9b [3047]">
                  <v:fill color2="#ece7f1 [503]" rotate="t" angle="180" colors="0 #c9b5e8;22938f #d9cbee;1 #f0eaf9"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Device</w:t>
                        </w:r>
                      </w:p>
                    </w:txbxContent>
                  </v:textbox>
                </v:roundrect>
                <v:roundrect id="Rounded Rectangle 766" o:spid="_x0000_s1064" style="position:absolute;left:23646;top:6313;width:20326;height:39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RaMYA&#10;AADcAAAADwAAAGRycy9kb3ducmV2LnhtbESPQWvCQBSE7wX/w/KE3uqmFmIbXUWkLT0JNaIeH9ln&#10;kpp9G3e3Jv33XUHwOMzMN8xs0ZtGXMj52rKC51ECgriwuuZSwTb/eHoF4QOyxsYyKfgjD4v54GGG&#10;mbYdf9NlE0oRIewzVFCF0GZS+qIig35kW+LoHa0zGKJ0pdQOuwg3jRwnSSoN1hwXKmxpVVFx2vwa&#10;BeuXlt/2y/z0ud29n3+6w2S8y51Sj8N+OQURqA/38K39pRVM0hS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RaMYAAADcAAAADwAAAAAAAAAAAAAAAACYAgAAZHJz&#10;L2Rvd25yZXYueG1sUEsFBgAAAAAEAAQA9QAAAIsDAAAAAA==&#10;" fillcolor="#bfb1d0 [1623]" strokecolor="#795d9b [3047]">
                  <v:fill color2="#ece7f1 [503]" rotate="t" angle="180" colors="0 #c9b5e8;22938f #d9cbee;1 #f0eaf9"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Device Driver</w:t>
                        </w:r>
                      </w:p>
                    </w:txbxContent>
                  </v:textbox>
                </v:roundrect>
                <v:roundrect id="Rounded Rectangle 767" o:spid="_x0000_s1065" style="position:absolute;left:23653;top:17497;width:20333;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3088YA&#10;AADcAAAADwAAAGRycy9kb3ducmV2LnhtbESPQWvCQBSE7wX/w/IEb3VTBdOmriLSSk9CjdgeH9nX&#10;JDX7Nu6uJv33XUHwOMzMN8x82ZtGXMj52rKCp3ECgriwuuZSwT5/f3wG4QOyxsYyKfgjD8vF4GGO&#10;mbYdf9JlF0oRIewzVFCF0GZS+qIig35sW+Lo/VhnMETpSqkddhFuGjlJkpk0WHNcqLCldUXFcXc2&#10;CrbTll++Vvlxsz+8nX6773RyyJ1So2G/egURqA/38K39oRWksxSuZ+IR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3088YAAADcAAAADwAAAAAAAAAAAAAAAACYAgAAZHJz&#10;L2Rvd25yZXYueG1sUEsFBgAAAAAEAAQA9QAAAIsDAAAAAA==&#10;" fillcolor="#bfb1d0 [1623]" strokecolor="#795d9b [3047]">
                  <v:fill color2="#ece7f1 [503]" rotate="t" angle="180" colors="0 #c9b5e8;22938f #d9cbee;1 #f0eaf9" focus="100%" type="gradient"/>
                  <v:shadow on="t" color="black" opacity="24903f" origin=",.5" offset="0,.55556mm"/>
                  <v:textbox>
                    <w:txbxContent>
                      <w:p w:rsidR="0040064E" w:rsidRPr="009C632B" w:rsidRDefault="0040064E" w:rsidP="0040064E">
                        <w:pPr>
                          <w:pStyle w:val="NormalWeb"/>
                          <w:spacing w:before="0" w:beforeAutospacing="0" w:after="0" w:afterAutospacing="0" w:line="276" w:lineRule="auto"/>
                          <w:jc w:val="center"/>
                          <w:rPr>
                            <w:lang w:val="pt-PT"/>
                          </w:rPr>
                        </w:pPr>
                        <w:r>
                          <w:rPr>
                            <w:lang w:val="pt-PT"/>
                          </w:rPr>
                          <w:t xml:space="preserve">MAL/Transport </w:t>
                        </w:r>
                        <w:r>
                          <w:rPr>
                            <w:lang w:val="pt-PT"/>
                          </w:rPr>
                          <w:t>Layer</w:t>
                        </w:r>
                      </w:p>
                    </w:txbxContent>
                  </v:textbox>
                </v:roundrect>
                <v:roundrect id="Rounded Rectangle 768" o:spid="_x0000_s1066" style="position:absolute;left:544;top:17599;width:20326;height:39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2h8AA&#10;AADcAAAADwAAAGRycy9kb3ducmV2LnhtbERPTWsCMRC9F/wPYYTeukmFars1iloKXrWFXofNuFm7&#10;mSxJqqm/3hwEj4/3PV9m14sThdh51vBcKRDEjTcdtxq+vz6fXkHEhGyw90wa/inCcjF6mGNt/Jl3&#10;dNqnVpQQjjVqsCkNtZSxseQwVn4gLtzBB4epwNBKE/Bcwl0vJ0pNpcOOS4PFgTaWmt/9n9OQ+21+&#10;Of6sL2qjwvHtIx8mtpNaP47z6h1Eopzu4pt7azTMpmVtOVOOgFx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f42h8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40064E" w:rsidRDefault="0040064E" w:rsidP="0040064E">
                        <w:pPr>
                          <w:pStyle w:val="NormalWeb"/>
                          <w:spacing w:before="0" w:beforeAutospacing="0" w:after="0" w:afterAutospacing="0" w:line="276" w:lineRule="auto"/>
                          <w:jc w:val="center"/>
                        </w:pPr>
                        <w:r>
                          <w:rPr>
                            <w:lang w:val="pt-PT"/>
                          </w:rPr>
                          <w:t xml:space="preserve">MAL/Transport </w:t>
                        </w:r>
                        <w:r>
                          <w:rPr>
                            <w:lang w:val="pt-PT"/>
                          </w:rPr>
                          <w:t>Layer</w:t>
                        </w:r>
                      </w:p>
                    </w:txbxContent>
                  </v:textbox>
                </v:roundrect>
                <v:shape id="Elbow Connector 769" o:spid="_x0000_s1067" type="#_x0000_t34" style="position:absolute;left:22215;top:9989;width:96;height:2311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uca8YAAADcAAAADwAAAGRycy9kb3ducmV2LnhtbESPT2vCQBTE7wW/w/IEb7rRQ6qpqxSh&#10;Regh+Aept0f2mYRm36a72yT99l1B6HGYmd8w6+1gGtGR87VlBfNZAoK4sLrmUsH59DZdgvABWWNj&#10;mRT8koftZvS0xkzbng/UHUMpIoR9hgqqENpMSl9UZNDPbEscvZt1BkOUrpTaYR/hppGLJEmlwZrj&#10;QoUt7Soqvo4/RkHuTPd9vfbL83vxmV8+0lwvblKpyXh4fQERaAj/4Ud7rxU8pyu4n4lHQG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rnGvGAAAA3AAAAA8AAAAAAAAA&#10;AAAAAAAAoQIAAGRycy9kb3ducmV2LnhtbFBLBQYAAAAABAAEAPkAAACUAwAAAAA=&#10;" adj="-515101" strokecolor="#4579b8 [3044]">
                  <v:stroke startarrow="open" endarrow="open"/>
                </v:shape>
                <w10:anchorlock/>
              </v:group>
            </w:pict>
          </mc:Fallback>
        </mc:AlternateContent>
      </w:r>
    </w:p>
    <w:p w:rsidR="0040064E" w:rsidRDefault="0040064E" w:rsidP="0040064E">
      <w:pPr>
        <w:jc w:val="center"/>
      </w:pPr>
      <w:r w:rsidRPr="00C94A7D">
        <w:rPr>
          <w:b/>
        </w:rPr>
        <w:t>Figure</w:t>
      </w:r>
      <w:r>
        <w:rPr>
          <w:b/>
        </w:rPr>
        <w:t xml:space="preserve"> 14:</w:t>
      </w:r>
      <w:r w:rsidRPr="00082492">
        <w:t xml:space="preserve"> </w:t>
      </w:r>
      <w:r>
        <w:t>Monitoring and control of a nanosatellite platform’s device using the Platform services with two processes</w:t>
      </w:r>
      <w:r w:rsidRPr="00FE1C55">
        <w:t>.</w:t>
      </w:r>
    </w:p>
    <w:p w:rsidR="0040064E" w:rsidRDefault="0040064E" w:rsidP="0040064E"/>
    <w:p w:rsidR="0040064E" w:rsidRPr="00F57685" w:rsidRDefault="0040064E" w:rsidP="0040064E">
      <w:r>
        <w:t xml:space="preserve">These two ways of deploying the Platform service are important during the design time of the mission. The NMF includes high-level components for both ways where for the first deployment, the NanoSat MO Monolithic component is used while for the multiple processes, the NanoSat MO Supervisor takes the responsibility of deploying the Platform services provider side and the NanoSat MO Connector to deploy the consumer side. Section </w:t>
      </w:r>
      <w:r>
        <w:fldChar w:fldCharType="begin"/>
      </w:r>
      <w:r>
        <w:instrText xml:space="preserve"> REF _Ref497239068 \r \h </w:instrText>
      </w:r>
      <w:r>
        <w:fldChar w:fldCharType="separate"/>
      </w:r>
      <w:r w:rsidR="00C23A44">
        <w:t>3.6</w:t>
      </w:r>
      <w:r>
        <w:fldChar w:fldCharType="end"/>
      </w:r>
      <w:r>
        <w:t xml:space="preserve"> explains these</w:t>
      </w:r>
      <w:r w:rsidRPr="00EE1926">
        <w:t xml:space="preserve"> </w:t>
      </w:r>
      <w:r>
        <w:t>high-level components in further detail.</w:t>
      </w:r>
    </w:p>
    <w:p w:rsidR="0040064E" w:rsidRDefault="0040064E" w:rsidP="0040064E">
      <w:r w:rsidRPr="00937FF2">
        <w:t>The second way inherits from MO the advantage of being transport-agnostic and, the consumer and provider side</w:t>
      </w:r>
      <w:r>
        <w:t>s</w:t>
      </w:r>
      <w:r w:rsidRPr="00937FF2">
        <w:t xml:space="preserve"> can be developed in different programming languages </w:t>
      </w:r>
      <w:r>
        <w:t xml:space="preserve">just </w:t>
      </w:r>
      <w:r w:rsidRPr="00937FF2">
        <w:t xml:space="preserve">like </w:t>
      </w:r>
      <w:r>
        <w:t xml:space="preserve">the example on </w:t>
      </w:r>
      <w:r w:rsidRPr="00937FF2">
        <w:t>Figure</w:t>
      </w:r>
      <w:r>
        <w:t xml:space="preserve"> 15</w:t>
      </w:r>
      <w:r w:rsidRPr="00937FF2">
        <w:t>.</w:t>
      </w:r>
    </w:p>
    <w:p w:rsidR="001E2EF3" w:rsidRDefault="001E2EF3" w:rsidP="0040064E"/>
    <w:p w:rsidR="0040064E" w:rsidRDefault="0040064E" w:rsidP="0040064E">
      <w:pPr>
        <w:jc w:val="center"/>
        <w:rPr>
          <w:b/>
        </w:rPr>
      </w:pPr>
      <w:r>
        <w:rPr>
          <w:noProof/>
          <w:lang w:eastAsia="zh-CN"/>
        </w:rPr>
        <w:drawing>
          <wp:inline distT="0" distB="0" distL="0" distR="0" wp14:anchorId="4F354DD5" wp14:editId="4AF7C530">
            <wp:extent cx="5341159" cy="2573079"/>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345947" cy="2575386"/>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15:</w:t>
      </w:r>
      <w:r w:rsidRPr="00082492">
        <w:t xml:space="preserve"> </w:t>
      </w:r>
      <w:r>
        <w:t>A consumer and a provider developed in different programming languages</w:t>
      </w:r>
      <w:r w:rsidRPr="00FE1C55">
        <w:t>.</w:t>
      </w:r>
    </w:p>
    <w:p w:rsidR="0040064E" w:rsidRDefault="0040064E" w:rsidP="0040064E"/>
    <w:p w:rsidR="0040064E" w:rsidRDefault="0040064E" w:rsidP="0040064E">
      <w:r w:rsidRPr="00C92EB2">
        <w:lastRenderedPageBreak/>
        <w:t>The consumer of the services is not limited to applications running on-board as these can also be consumed from different deployment locations, such as, an application running on ground or an on-board device</w:t>
      </w:r>
      <w:r>
        <w:t xml:space="preserve"> on the same bus</w:t>
      </w:r>
      <w:r w:rsidRPr="00C92EB2">
        <w:t>. The most appropriate transport layer binding should be selected depending on the location of the consumer/provider for example, between the Ground segment and the NanoSat segment the most likely candidates are SPP or TCP/IP, but for Inter-Process Communication (IPC), one can use TCP/IP</w:t>
      </w:r>
      <w:r>
        <w:t xml:space="preserve">, </w:t>
      </w:r>
      <w:proofErr w:type="spellStart"/>
      <w:r w:rsidRPr="00C92EB2">
        <w:t>ZeroMQ</w:t>
      </w:r>
      <w:proofErr w:type="spellEnd"/>
      <w:r>
        <w:t xml:space="preserve"> or</w:t>
      </w:r>
      <w:r w:rsidRPr="00C92EB2">
        <w:t xml:space="preserve"> RMI.</w:t>
      </w:r>
    </w:p>
    <w:p w:rsidR="0040064E" w:rsidRDefault="0040064E" w:rsidP="0040064E">
      <w:r>
        <w:t xml:space="preserve">The same underlying </w:t>
      </w:r>
      <w:r w:rsidRPr="00C92EB2">
        <w:t xml:space="preserve">transport layer </w:t>
      </w:r>
      <w:r>
        <w:t>must be present both on the consumer and provider sides in order to exchange data between both entities.</w:t>
      </w:r>
    </w:p>
    <w:p w:rsidR="00526721" w:rsidRDefault="00526721" w:rsidP="0040064E">
      <w:pPr>
        <w:jc w:val="left"/>
      </w:pPr>
    </w:p>
    <w:p w:rsidR="0040064E" w:rsidRDefault="0040064E" w:rsidP="0040064E">
      <w:pPr>
        <w:jc w:val="left"/>
      </w:pPr>
      <w:r>
        <w:br w:type="page"/>
      </w:r>
    </w:p>
    <w:p w:rsidR="0040064E" w:rsidRPr="004B1973" w:rsidRDefault="0040064E" w:rsidP="006F71A5">
      <w:pPr>
        <w:pStyle w:val="Heading2"/>
        <w:keepLines/>
        <w:spacing w:before="0" w:after="0" w:line="480" w:lineRule="auto"/>
        <w:contextualSpacing/>
      </w:pPr>
      <w:bookmarkStart w:id="19" w:name="_Toc497299781"/>
      <w:bookmarkStart w:id="20" w:name="_Toc499226773"/>
      <w:r>
        <w:lastRenderedPageBreak/>
        <w:t>CCSDS MO Heritage</w:t>
      </w:r>
      <w:bookmarkEnd w:id="19"/>
      <w:bookmarkEnd w:id="20"/>
    </w:p>
    <w:p w:rsidR="0040064E" w:rsidRDefault="0040064E" w:rsidP="0040064E">
      <w:r>
        <w:t>This section describes the CCSDS MO Heritage that is present in the NanoSat MO Framework and it was split in 3 sub-sections: MO Core, Transport Binding, and Monitor and Control services.</w:t>
      </w:r>
    </w:p>
    <w:p w:rsidR="0040064E" w:rsidRDefault="0040064E" w:rsidP="0040064E">
      <w:r>
        <w:t xml:space="preserve">As described in section </w:t>
      </w:r>
      <w:r>
        <w:fldChar w:fldCharType="begin"/>
      </w:r>
      <w:r>
        <w:instrText xml:space="preserve"> REF _Ref497239129 \r \h </w:instrText>
      </w:r>
      <w:r>
        <w:fldChar w:fldCharType="separate"/>
      </w:r>
      <w:r w:rsidR="00C23A44">
        <w:t>3.5</w:t>
      </w:r>
      <w:r>
        <w:fldChar w:fldCharType="end"/>
      </w:r>
      <w:r>
        <w:t xml:space="preserve">, the NanoSat MO Framework takes advantage of the MO architecture and uses 3 sets of services that have already been standardized by the SM&amp;C Working Group of the CCSDS organization: the COM, Common, and M&amp;C services. The first 2 sets are described in sub-section </w:t>
      </w:r>
      <w:r>
        <w:fldChar w:fldCharType="begin"/>
      </w:r>
      <w:r>
        <w:instrText xml:space="preserve"> REF _Ref497239196 \r \h </w:instrText>
      </w:r>
      <w:r>
        <w:fldChar w:fldCharType="separate"/>
      </w:r>
      <w:r w:rsidR="00C23A44">
        <w:t>3.2.1</w:t>
      </w:r>
      <w:r>
        <w:fldChar w:fldCharType="end"/>
      </w:r>
      <w:r>
        <w:t xml:space="preserve"> while the M&amp;C services are described in sub-section </w:t>
      </w:r>
      <w:r>
        <w:fldChar w:fldCharType="begin"/>
      </w:r>
      <w:r>
        <w:instrText xml:space="preserve"> REF _Ref497239214 \r \h </w:instrText>
      </w:r>
      <w:r>
        <w:fldChar w:fldCharType="separate"/>
      </w:r>
      <w:r w:rsidR="00C23A44">
        <w:t>3.2.3</w:t>
      </w:r>
      <w:r>
        <w:fldChar w:fldCharType="end"/>
      </w:r>
      <w:r>
        <w:t>. Figure 16 presents an exploded view of the MO architecture including its sub-layers.</w:t>
      </w:r>
    </w:p>
    <w:p w:rsidR="001E2EF3" w:rsidRDefault="001E2EF3" w:rsidP="0040064E"/>
    <w:p w:rsidR="00A30AE3" w:rsidRDefault="0040064E" w:rsidP="00A30AE3">
      <w:pPr>
        <w:jc w:val="center"/>
        <w:rPr>
          <w:b/>
        </w:rPr>
      </w:pPr>
      <w:r>
        <w:rPr>
          <w:noProof/>
          <w:lang w:eastAsia="zh-CN"/>
        </w:rPr>
        <w:drawing>
          <wp:inline distT="0" distB="0" distL="0" distR="0" wp14:anchorId="1E548FFE" wp14:editId="2D24B6AD">
            <wp:extent cx="5229225" cy="365654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232029" cy="3658510"/>
                    </a:xfrm>
                    <a:prstGeom prst="rect">
                      <a:avLst/>
                    </a:prstGeom>
                    <a:ln>
                      <a:noFill/>
                    </a:ln>
                    <a:extLst>
                      <a:ext uri="{53640926-AAD7-44D8-BBD7-CCE9431645EC}">
                        <a14:shadowObscured xmlns:a14="http://schemas.microsoft.com/office/drawing/2010/main"/>
                      </a:ext>
                    </a:extLst>
                  </pic:spPr>
                </pic:pic>
              </a:graphicData>
            </a:graphic>
          </wp:inline>
        </w:drawing>
      </w:r>
    </w:p>
    <w:p w:rsidR="0040064E" w:rsidRPr="000C3616" w:rsidRDefault="0040064E" w:rsidP="00A30AE3">
      <w:pPr>
        <w:jc w:val="center"/>
      </w:pPr>
      <w:r w:rsidRPr="00C94A7D">
        <w:rPr>
          <w:b/>
        </w:rPr>
        <w:t>Figure</w:t>
      </w:r>
      <w:r>
        <w:rPr>
          <w:b/>
        </w:rPr>
        <w:t xml:space="preserve"> 16:</w:t>
      </w:r>
      <w:r w:rsidRPr="00082492">
        <w:t xml:space="preserve"> </w:t>
      </w:r>
      <w:r>
        <w:t>Exploded view of the MO architecture</w:t>
      </w:r>
      <w:r w:rsidRPr="00FE1C55">
        <w:t>.</w:t>
      </w:r>
    </w:p>
    <w:p w:rsidR="0040064E" w:rsidRDefault="0040064E" w:rsidP="0040064E">
      <w:pPr>
        <w:jc w:val="center"/>
      </w:pPr>
    </w:p>
    <w:p w:rsidR="0040064E" w:rsidRDefault="0040064E" w:rsidP="0040064E">
      <w:r>
        <w:t>S</w:t>
      </w:r>
      <w:r w:rsidRPr="00D668CD">
        <w:t>ection</w:t>
      </w:r>
      <w:r>
        <w:t xml:space="preserve"> </w:t>
      </w:r>
      <w:r>
        <w:fldChar w:fldCharType="begin"/>
      </w:r>
      <w:r>
        <w:instrText xml:space="preserve"> REF _Ref497239247 \r \h </w:instrText>
      </w:r>
      <w:r>
        <w:fldChar w:fldCharType="separate"/>
      </w:r>
      <w:r w:rsidR="00C23A44">
        <w:t>3.2.1</w:t>
      </w:r>
      <w:r>
        <w:fldChar w:fldCharType="end"/>
      </w:r>
      <w:r w:rsidRPr="00D668CD">
        <w:t xml:space="preserve"> includes a high-level description of the MAL, COM services and Common services. Although they are presented together, they are not at the same level in the MO architecture stack as observed in Figure</w:t>
      </w:r>
      <w:r>
        <w:t xml:space="preserve"> 16</w:t>
      </w:r>
      <w:r w:rsidRPr="00D668CD">
        <w:t>.</w:t>
      </w:r>
    </w:p>
    <w:p w:rsidR="0040064E" w:rsidRDefault="0040064E" w:rsidP="0040064E"/>
    <w:p w:rsidR="0040064E" w:rsidRDefault="0040064E" w:rsidP="0040064E">
      <w:r>
        <w:t>Since the MO architecture is used, all the services are specified in terms of the MAL, which provides an abstract service specification and MAL Data Types. Each service contains a set of operations that must specify the interaction pattern in use between the consumer and provider, and the data exchanged in terms of MAL Data Types. Figure 17 includes an example of a concrete service and a concrete operation defined in terms of the MAL</w:t>
      </w:r>
      <w:r w:rsidR="003B27F3">
        <w:t>.</w:t>
      </w:r>
    </w:p>
    <w:p w:rsidR="0040064E" w:rsidRDefault="0040064E" w:rsidP="0040064E">
      <w:pPr>
        <w:jc w:val="center"/>
        <w:rPr>
          <w:noProof/>
        </w:rPr>
      </w:pPr>
      <w:r>
        <w:rPr>
          <w:noProof/>
          <w:lang w:eastAsia="zh-CN"/>
        </w:rPr>
        <w:lastRenderedPageBreak/>
        <w:drawing>
          <wp:inline distT="0" distB="0" distL="0" distR="0" wp14:anchorId="7480D58C" wp14:editId="0D8D5FBD">
            <wp:extent cx="5401310" cy="2870835"/>
            <wp:effectExtent l="0" t="0" r="8890" b="5715"/>
            <wp:docPr id="12" name="Picture 12" descr="C:\Users\Cesar Coelho\Dropbox\PhD\Dissertation\pictures\service_with_operation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service_with_operations_3.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401310" cy="2870835"/>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17:</w:t>
      </w:r>
      <w:r w:rsidRPr="00082492">
        <w:t xml:space="preserve"> </w:t>
      </w:r>
      <w:r>
        <w:t xml:space="preserve">MO Graphical Editor tool displaying the </w:t>
      </w:r>
      <w:proofErr w:type="spellStart"/>
      <w:r>
        <w:t>runApp</w:t>
      </w:r>
      <w:proofErr w:type="spellEnd"/>
      <w:r>
        <w:t xml:space="preserve"> operation of the Apps Launcher service</w:t>
      </w:r>
      <w:r w:rsidRPr="00FE1C55">
        <w:t>.</w:t>
      </w:r>
    </w:p>
    <w:p w:rsidR="0040064E" w:rsidRPr="00912C56" w:rsidRDefault="0040064E" w:rsidP="0040064E"/>
    <w:p w:rsidR="0040064E" w:rsidRDefault="0040064E" w:rsidP="0040064E">
      <w:r w:rsidRPr="003E326F">
        <w:t xml:space="preserve">The Software Management services and Platform services </w:t>
      </w:r>
      <w:r>
        <w:t xml:space="preserve">are not part of this section. They </w:t>
      </w:r>
      <w:r w:rsidRPr="003E326F">
        <w:t xml:space="preserve">have their own dedicated sections because they are bespoke interfaces defined for the NanoSat MO Framework. Although </w:t>
      </w:r>
      <w:r>
        <w:t>these</w:t>
      </w:r>
      <w:r w:rsidRPr="003E326F">
        <w:t xml:space="preserve"> have not been defined by the CCSDS, they are both very good candidates to become future CCSDS standards.</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21" w:name="_Ref497239196"/>
      <w:bookmarkStart w:id="22" w:name="_Ref497239247"/>
      <w:bookmarkStart w:id="23" w:name="_Ref497239644"/>
      <w:bookmarkStart w:id="24" w:name="_Toc497299782"/>
      <w:bookmarkStart w:id="25" w:name="_Toc499226774"/>
      <w:r>
        <w:rPr>
          <w:lang w:val="en-US"/>
        </w:rPr>
        <w:t>MO Core</w:t>
      </w:r>
      <w:bookmarkEnd w:id="21"/>
      <w:bookmarkEnd w:id="22"/>
      <w:bookmarkEnd w:id="23"/>
      <w:bookmarkEnd w:id="24"/>
      <w:bookmarkEnd w:id="25"/>
    </w:p>
    <w:p w:rsidR="0040064E" w:rsidRDefault="0040064E" w:rsidP="0040064E">
      <w:r>
        <w:t>The MO Core is the collection of the elements, MAL, COM services and Common services. These elements were standardized by the CCSDS. The MO Core is not part of the MO terminology but it was defined for the NanoSat MO Framework for simplification reasons.</w:t>
      </w:r>
    </w:p>
    <w:p w:rsidR="001E2EF3" w:rsidRDefault="001E2EF3" w:rsidP="0040064E"/>
    <w:p w:rsidR="0040064E" w:rsidRDefault="0040064E" w:rsidP="0040064E">
      <w:pPr>
        <w:jc w:val="center"/>
      </w:pPr>
      <w:r>
        <w:rPr>
          <w:noProof/>
          <w:lang w:eastAsia="zh-CN"/>
        </w:rPr>
        <mc:AlternateContent>
          <mc:Choice Requires="wpc">
            <w:drawing>
              <wp:inline distT="0" distB="0" distL="0" distR="0" wp14:anchorId="039E7D27" wp14:editId="7233EA13">
                <wp:extent cx="5082363" cy="1265274"/>
                <wp:effectExtent l="0" t="0" r="23495" b="0"/>
                <wp:docPr id="731" name="Canvas 7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6" name="Rounded Rectangle 726"/>
                        <wps:cNvSpPr/>
                        <wps:spPr>
                          <a:xfrm>
                            <a:off x="74217" y="63522"/>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Rounded Rectangle 727"/>
                        <wps:cNvSpPr/>
                        <wps:spPr>
                          <a:xfrm>
                            <a:off x="1828047" y="435771"/>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8" name="Rounded Rectangle 728"/>
                        <wps:cNvSpPr/>
                        <wps:spPr>
                          <a:xfrm>
                            <a:off x="255609" y="435757"/>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COM </w:t>
                              </w:r>
                              <w:r>
                                <w:rPr>
                                  <w:rFonts w:eastAsia="Calibr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9" name="Rounded Rectangle 729"/>
                        <wps:cNvSpPr/>
                        <wps:spPr>
                          <a:xfrm>
                            <a:off x="3434071" y="435743"/>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Common </w:t>
                              </w:r>
                              <w:r>
                                <w:rPr>
                                  <w:rFonts w:eastAsia="Calibr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31" o:spid="_x0000_s1068" editas="canvas" style="width:400.2pt;height:99.65pt;mso-position-horizontal-relative:char;mso-position-vertical-relative:line" coordsize="50819,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">
                <v:shape id="_x0000_s1069" type="#_x0000_t75" style="position:absolute;width:50819;height:12649;visibility:visible;mso-wrap-style:square">
                  <v:fill o:detectmouseclick="t"/>
                  <v:path o:connecttype="none"/>
                </v:shape>
                <v:roundrect id="Rounded Rectangle 726" o:spid="_x0000_s1070" style="position:absolute;left:742;top:635;width:49502;height:107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ri8cA&#10;AADcAAAADwAAAGRycy9kb3ducmV2LnhtbESPT2vCQBTE70K/w/KEXkQ3DVYlukqVFOzNf4jHR/aZ&#10;BLNv0+yqaT+9KxR6HGbmN8xs0ZpK3KhxpWUFb4MIBHFmdcm5gsP+sz8B4TyyxsoyKfghB4v5S2eG&#10;ibZ33tJt53MRIOwSVFB4XydSuqwgg25ga+LgnW1j0AfZ5FI3eA9wU8k4ikbSYMlhocCaVgVll93V&#10;KDimvfj7tCm/1pdlOvw9vw+31/Sk1Gu3/ZiC8NT6//Bfe60VjOMRPM+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a4vHAAAA3AAAAA8AAAAAAAAAAAAAAAAAmAIAAGRy&#10;cy9kb3ducmV2LnhtbFBLBQYAAAAABAAEAPUAAACMAwAAAAA=&#10;" fillcolor="#c6c6c6 [2508]" strokecolor="#795d9b [3047]">
                  <v:fill color2="#e2e2e2 [2860]" rotate="t" angle="180" colors="0 #c7c7c7;57016f #a3a3a3;1 #e3e3e3" focus="100%" type="gradient"/>
                  <v:shadow on="t" color="black" opacity="24903f" origin=",.5" offset="0,.55556mm"/>
                  <v:textbo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727" o:spid="_x0000_s1071" style="position:absolute;left:18280;top:4357;width:14345;height:54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Zc8YA&#10;AADcAAAADwAAAGRycy9kb3ducmV2LnhtbESPS2vDMBCE74X+B7GF3Bq5bomDGyWUgvughzwPOS7W&#10;1ja1VkJSHLe/vioUchxm5htmsRpNLwbyobOs4G6agSCure64UXDYV7dzECEia+wtk4JvCrBaXl8t&#10;sNT2zFsadrERCcKhRAVtjK6UMtQtGQxT64iT92m9wZikb6T2eE5w08s8y2bSYMdpoUVHzy3VX7uT&#10;UfBy3AzunrYPs9rn76/uo1r/FJVSk5vx6RFEpDFewv/tN62gyAv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kZc8YAAADcAAAADwAAAAAAAAAAAAAAAACYAgAAZHJz&#10;L2Rvd25yZXYueG1sUEsFBgAAAAAEAAQA9QAAAIsDA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MAL</w:t>
                        </w:r>
                      </w:p>
                    </w:txbxContent>
                  </v:textbox>
                </v:roundrect>
                <v:roundrect id="Rounded Rectangle 728" o:spid="_x0000_s1072" style="position:absolute;left:2556;top:4357;width:14338;height:54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NAcQA&#10;AADcAAAADwAAAGRycy9kb3ducmV2LnhtbERPz0/CMBS+m/A/NI+Em3RMA2ZQCCGZYDwo6MHjy/rY&#10;FtbXpi1j+tfbg4nHL9/v1WYwnejJh9aygtk0A0FcWd1yreDzo7x/AhEissbOMin4pgCb9ehuhYW2&#10;Nz5Sf4q1SCEcClTQxOgKKUPVkMEwtY44cWfrDcYEfS21x1sKN53Ms2wuDbacGhp0tGuoupyuRsHz&#10;13vvHuj4OK98/rJ3r+Xbz6JUajIetksQkYb4L/5zH7SCRZ7Wpj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2jQHEAAAA3AAAAA8AAAAAAAAAAAAAAAAAmAIAAGRycy9k&#10;b3ducmV2LnhtbFBLBQYAAAAABAAEAPUAAACJAw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COM </w:t>
                        </w:r>
                        <w:r>
                          <w:rPr>
                            <w:rFonts w:eastAsia="Calibri"/>
                            <w:b/>
                            <w:bCs/>
                            <w:lang w:val="pt-PT"/>
                          </w:rPr>
                          <w:t>services</w:t>
                        </w:r>
                      </w:p>
                    </w:txbxContent>
                  </v:textbox>
                </v:roundrect>
                <v:roundrect id="Rounded Rectangle 729" o:spid="_x0000_s1073" style="position:absolute;left:34340;top:4357;width:14332;height:54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omscA&#10;AADcAAAADwAAAGRycy9kb3ducmV2LnhtbESPS0/DMBCE70j8B2uReqNOA+oj1K0QUqCIA/Rx4LiK&#10;t0lEvLZsNw399RgJieNoZr7RLNeD6URPPrSWFUzGGQjiyuqWawWHfXk7BxEissbOMin4pgDr1fXV&#10;Egttz7ylfhdrkSAcClTQxOgKKUPVkMEwto44eUfrDcYkfS21x3OCm07mWTaVBltOCw06emqo+tqd&#10;jILnz4/e3dH2flr5/PXFvZXvl1mp1OhmeHwAEWmI/+G/9kYrmOUL+D2Tj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6KJrHAAAA3AAAAA8AAAAAAAAAAAAAAAAAmAIAAGRy&#10;cy9kb3ducmV2LnhtbFBLBQYAAAAABAAEAPUAAACMAw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Common </w:t>
                        </w:r>
                        <w:r>
                          <w:rPr>
                            <w:rFonts w:eastAsia="Calibri"/>
                            <w:b/>
                            <w:bCs/>
                            <w:lang w:val="pt-PT"/>
                          </w:rPr>
                          <w:t>services</w:t>
                        </w:r>
                      </w:p>
                    </w:txbxContent>
                  </v:textbox>
                </v:roundrect>
                <w10:anchorlock/>
              </v:group>
            </w:pict>
          </mc:Fallback>
        </mc:AlternateContent>
      </w:r>
    </w:p>
    <w:p w:rsidR="0040064E" w:rsidRDefault="0040064E" w:rsidP="0040064E">
      <w:pPr>
        <w:jc w:val="center"/>
      </w:pPr>
      <w:r w:rsidRPr="00C94A7D">
        <w:rPr>
          <w:b/>
        </w:rPr>
        <w:t>Figure</w:t>
      </w:r>
      <w:r>
        <w:rPr>
          <w:b/>
        </w:rPr>
        <w:t xml:space="preserve"> 18:</w:t>
      </w:r>
      <w:r w:rsidRPr="00082492">
        <w:t xml:space="preserve"> </w:t>
      </w:r>
      <w:r>
        <w:t>The MO Core with COM services, MAL, and Common service</w:t>
      </w:r>
      <w:r w:rsidRPr="00FE1C55">
        <w:t>.</w:t>
      </w:r>
    </w:p>
    <w:p w:rsidR="0040064E" w:rsidRDefault="0040064E" w:rsidP="0040064E">
      <w:pPr>
        <w:rPr>
          <w:highlight w:val="yellow"/>
        </w:rPr>
      </w:pPr>
    </w:p>
    <w:p w:rsidR="0040064E" w:rsidRDefault="0040064E" w:rsidP="0040064E">
      <w:pPr>
        <w:rPr>
          <w:highlight w:val="yellow"/>
        </w:rPr>
      </w:pPr>
      <w:r w:rsidRPr="00D668CD">
        <w:t>Although the</w:t>
      </w:r>
      <w:r>
        <w:t xml:space="preserve"> individual elements of</w:t>
      </w:r>
      <w:r w:rsidRPr="00D668CD">
        <w:t xml:space="preserve"> </w:t>
      </w:r>
      <w:r>
        <w:t xml:space="preserve">the MO Core </w:t>
      </w:r>
      <w:r w:rsidRPr="00D668CD">
        <w:t xml:space="preserve">are presented </w:t>
      </w:r>
      <w:r>
        <w:t>side-by-side in Figure 18</w:t>
      </w:r>
      <w:r w:rsidRPr="00D668CD">
        <w:t xml:space="preserve">, they are not at the same level in the MO architecture stack as </w:t>
      </w:r>
      <w:r>
        <w:t>presented</w:t>
      </w:r>
      <w:r w:rsidRPr="00D668CD">
        <w:t xml:space="preserve"> in Figure</w:t>
      </w:r>
      <w:r>
        <w:t xml:space="preserve"> 16</w:t>
      </w:r>
      <w:r w:rsidRPr="00D668CD">
        <w:t>.</w:t>
      </w:r>
    </w:p>
    <w:p w:rsidR="0040064E" w:rsidRDefault="0040064E" w:rsidP="0040064E">
      <w:pPr>
        <w:rPr>
          <w:highlight w:val="yellow"/>
        </w:rPr>
      </w:pPr>
    </w:p>
    <w:p w:rsidR="0040064E" w:rsidRDefault="0040064E" w:rsidP="0040064E">
      <w:r w:rsidRPr="00460E5A">
        <w:t xml:space="preserve">The Message Abstraction Layer (MAL) abstracts the services layer from the transport layer by defining a set of MAL Interaction Patterns and a set of MAL Data Types. The MAL </w:t>
      </w:r>
      <w:r w:rsidRPr="00460E5A">
        <w:lastRenderedPageBreak/>
        <w:t xml:space="preserve">Interaction Patterns are SEND, SUBMIT, REQUEST, INVOKE PROGRESS, PUBLISH-SUBSCRIBE, and they allow a service operation to specify the interaction </w:t>
      </w:r>
      <w:proofErr w:type="spellStart"/>
      <w:r w:rsidRPr="00460E5A">
        <w:t>behavior</w:t>
      </w:r>
      <w:proofErr w:type="spellEnd"/>
      <w:r w:rsidRPr="00460E5A">
        <w:t xml:space="preserve"> between the consumer and the provider.</w:t>
      </w:r>
    </w:p>
    <w:p w:rsidR="0040064E" w:rsidRDefault="0040064E" w:rsidP="0040064E">
      <w:r w:rsidRPr="009C6BE3">
        <w:t xml:space="preserve">The MAL Data Types allow the creation of Composite types that contain inside MAL Attributes and/or other Composite types. </w:t>
      </w:r>
      <w:r>
        <w:t>MO s</w:t>
      </w:r>
      <w:r w:rsidRPr="009C6BE3">
        <w:t xml:space="preserve">ervices can use </w:t>
      </w:r>
      <w:r>
        <w:t>these structures to</w:t>
      </w:r>
      <w:r w:rsidRPr="009C6BE3">
        <w:t xml:space="preserve"> exchange information. </w:t>
      </w:r>
      <w:r>
        <w:t>A</w:t>
      </w:r>
      <w:r w:rsidRPr="009C6BE3">
        <w:t xml:space="preserve">t </w:t>
      </w:r>
      <w:r>
        <w:t>run</w:t>
      </w:r>
      <w:r w:rsidRPr="009C6BE3">
        <w:t xml:space="preserve">time, one can start instances of the structures defined in terms of MAL Data Types. For example, the </w:t>
      </w:r>
      <w:proofErr w:type="spellStart"/>
      <w:r w:rsidRPr="009C6BE3">
        <w:t>ParameterValue</w:t>
      </w:r>
      <w:proofErr w:type="spellEnd"/>
      <w:r w:rsidRPr="009C6BE3">
        <w:t xml:space="preserve"> structure is defined by the Parameter service and it contains 3 fields: </w:t>
      </w:r>
      <w:proofErr w:type="spellStart"/>
      <w:r w:rsidRPr="009C6BE3">
        <w:t>validityState</w:t>
      </w:r>
      <w:proofErr w:type="spellEnd"/>
      <w:r w:rsidRPr="009C6BE3">
        <w:t xml:space="preserve">, </w:t>
      </w:r>
      <w:proofErr w:type="spellStart"/>
      <w:r w:rsidRPr="009C6BE3">
        <w:t>rawValue</w:t>
      </w:r>
      <w:proofErr w:type="spellEnd"/>
      <w:r w:rsidRPr="009C6BE3">
        <w:t xml:space="preserve">, and </w:t>
      </w:r>
      <w:proofErr w:type="spellStart"/>
      <w:r w:rsidRPr="009C6BE3">
        <w:t>convertedValue</w:t>
      </w:r>
      <w:proofErr w:type="spellEnd"/>
      <w:r w:rsidRPr="009C6BE3">
        <w:t>.</w:t>
      </w:r>
      <w:r>
        <w:t xml:space="preserve"> </w:t>
      </w:r>
      <w:r w:rsidRPr="009C6BE3">
        <w:t xml:space="preserve">An example of a concrete instance of a </w:t>
      </w:r>
      <w:proofErr w:type="spellStart"/>
      <w:r w:rsidRPr="009C6BE3">
        <w:t>ParameterValue</w:t>
      </w:r>
      <w:proofErr w:type="spellEnd"/>
      <w:r w:rsidRPr="009C6BE3">
        <w:t xml:space="preserve"> composite structure is presented in Figure</w:t>
      </w:r>
      <w:r>
        <w:t xml:space="preserve"> 19</w:t>
      </w:r>
      <w:r w:rsidRPr="009C6BE3">
        <w:t>.</w:t>
      </w:r>
    </w:p>
    <w:p w:rsidR="00A30AE3" w:rsidRDefault="00A30AE3" w:rsidP="0040064E"/>
    <w:p w:rsidR="0040064E" w:rsidRDefault="0040064E" w:rsidP="0040064E">
      <w:pPr>
        <w:jc w:val="center"/>
        <w:rPr>
          <w:highlight w:val="yellow"/>
        </w:rPr>
      </w:pPr>
      <w:r>
        <w:rPr>
          <w:noProof/>
          <w:lang w:eastAsia="zh-CN"/>
        </w:rPr>
        <w:drawing>
          <wp:inline distT="0" distB="0" distL="0" distR="0" wp14:anchorId="4CA7E1D9" wp14:editId="5F9020EA">
            <wp:extent cx="5381498" cy="1671725"/>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400040" cy="1677485"/>
                    </a:xfrm>
                    <a:prstGeom prst="rect">
                      <a:avLst/>
                    </a:prstGeom>
                    <a:ln>
                      <a:noFill/>
                    </a:ln>
                    <a:extLst>
                      <a:ext uri="{53640926-AAD7-44D8-BBD7-CCE9431645EC}">
                        <a14:shadowObscured xmlns:a14="http://schemas.microsoft.com/office/drawing/2010/main"/>
                      </a:ext>
                    </a:extLst>
                  </pic:spPr>
                </pic:pic>
              </a:graphicData>
            </a:graphic>
          </wp:inline>
        </w:drawing>
      </w:r>
    </w:p>
    <w:p w:rsidR="0040064E" w:rsidRDefault="0040064E" w:rsidP="0040064E">
      <w:pPr>
        <w:jc w:val="center"/>
      </w:pPr>
      <w:r w:rsidRPr="00C94A7D">
        <w:rPr>
          <w:b/>
        </w:rPr>
        <w:t>Figure</w:t>
      </w:r>
      <w:r>
        <w:rPr>
          <w:b/>
        </w:rPr>
        <w:t xml:space="preserve"> 19:</w:t>
      </w:r>
      <w:r w:rsidRPr="00082492">
        <w:t xml:space="preserve"> </w:t>
      </w:r>
      <w:r>
        <w:t xml:space="preserve">An instance of the </w:t>
      </w:r>
      <w:proofErr w:type="spellStart"/>
      <w:r>
        <w:t>ParameterValue</w:t>
      </w:r>
      <w:proofErr w:type="spellEnd"/>
      <w:r>
        <w:t xml:space="preserve"> data structure displayed on the Consumer Test Tool</w:t>
      </w:r>
      <w:r w:rsidRPr="00FE1C55">
        <w:t>.</w:t>
      </w:r>
    </w:p>
    <w:p w:rsidR="0040064E" w:rsidRPr="00447614" w:rsidRDefault="0040064E" w:rsidP="0040064E">
      <w:pPr>
        <w:rPr>
          <w:highlight w:val="yellow"/>
        </w:rPr>
      </w:pPr>
    </w:p>
    <w:p w:rsidR="0040064E" w:rsidRPr="005022EA" w:rsidRDefault="0040064E" w:rsidP="0040064E">
      <w:pPr>
        <w:rPr>
          <w:highlight w:val="yellow"/>
        </w:rPr>
      </w:pPr>
      <w:r w:rsidRPr="00787E66">
        <w:t>The COM provides a standard data object model for MO Services to utili</w:t>
      </w:r>
      <w:r>
        <w:t>z</w:t>
      </w:r>
      <w:r w:rsidRPr="00787E66">
        <w:t xml:space="preserve">e. Whereas the MAL provides the building blocks that can be used to define the operations of a MO service, the COM </w:t>
      </w:r>
      <w:r w:rsidRPr="008E21F6">
        <w:t>provides the building blocks for the specification of the data objects of a service. This builds upon the MAL to define a standard data model for an MO service. Each service that utilizes the COM must define the object, or set of objects, that form the data model of the service.</w:t>
      </w:r>
    </w:p>
    <w:p w:rsidR="0040064E" w:rsidRDefault="0040064E" w:rsidP="0040064E">
      <w:r w:rsidRPr="00787E66">
        <w:t>A COM object is uniquely identified by the domain of the object, together with the type of the object, and with the object instance identifier. A COM object can link to 2 other objects via a related field and a source field. It is service specific how these links are to be used.</w:t>
      </w:r>
    </w:p>
    <w:p w:rsidR="0040064E" w:rsidRDefault="0040064E" w:rsidP="0040064E"/>
    <w:p w:rsidR="0040064E" w:rsidRPr="00787E66" w:rsidRDefault="0040064E" w:rsidP="0040064E">
      <w:r>
        <w:t xml:space="preserve">An instance of a </w:t>
      </w:r>
      <w:proofErr w:type="spellStart"/>
      <w:r>
        <w:t>ParameterDefinition</w:t>
      </w:r>
      <w:proofErr w:type="spellEnd"/>
      <w:r>
        <w:t xml:space="preserve"> COM Object can be seen in Figure 20 which includes a related link to the </w:t>
      </w:r>
      <w:proofErr w:type="spellStart"/>
      <w:r>
        <w:t>ParameterIdentity</w:t>
      </w:r>
      <w:proofErr w:type="spellEnd"/>
      <w:r>
        <w:t xml:space="preserve"> COM Object and a source link to the </w:t>
      </w:r>
      <w:proofErr w:type="spellStart"/>
      <w:r>
        <w:t>OperationActivity</w:t>
      </w:r>
      <w:proofErr w:type="spellEnd"/>
      <w:r>
        <w:t xml:space="preserve"> COM Object that generated the creation of the object. The instance includes an object body of type </w:t>
      </w:r>
      <w:proofErr w:type="spellStart"/>
      <w:r>
        <w:t>ParameterDefinitionDetails</w:t>
      </w:r>
      <w:proofErr w:type="spellEnd"/>
      <w:r>
        <w:t>.</w:t>
      </w:r>
    </w:p>
    <w:p w:rsidR="0040064E" w:rsidRDefault="0040064E" w:rsidP="00A30AE3">
      <w:pPr>
        <w:jc w:val="center"/>
        <w:rPr>
          <w:highlight w:val="yellow"/>
        </w:rPr>
      </w:pPr>
      <w:r>
        <w:rPr>
          <w:noProof/>
          <w:lang w:eastAsia="zh-CN"/>
        </w:rPr>
        <w:lastRenderedPageBreak/>
        <w:drawing>
          <wp:inline distT="0" distB="0" distL="0" distR="0" wp14:anchorId="374B9E1B" wp14:editId="6AFD3744">
            <wp:extent cx="5401310" cy="4592955"/>
            <wp:effectExtent l="0" t="0" r="8890" b="0"/>
            <wp:docPr id="234" name="Picture 234" descr="C:\Users\Cesar Coelho\Dropbox\PhD\Dissertation\pictures\COM_Object_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COM_Object_instance.PN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401310" cy="4592955"/>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20:</w:t>
      </w:r>
      <w:r w:rsidRPr="00082492">
        <w:t xml:space="preserve"> </w:t>
      </w:r>
      <w:r>
        <w:t xml:space="preserve">An instance of a </w:t>
      </w:r>
      <w:proofErr w:type="spellStart"/>
      <w:r>
        <w:t>ParameterDefinition</w:t>
      </w:r>
      <w:proofErr w:type="spellEnd"/>
      <w:r>
        <w:t xml:space="preserve"> COM Object displayed on the Consumer Test Tool</w:t>
      </w:r>
      <w:r w:rsidRPr="00FE1C55">
        <w:t>.</w:t>
      </w:r>
    </w:p>
    <w:p w:rsidR="0040064E" w:rsidRPr="005022EA" w:rsidRDefault="0040064E" w:rsidP="0040064E">
      <w:pPr>
        <w:rPr>
          <w:highlight w:val="yellow"/>
        </w:rPr>
      </w:pPr>
    </w:p>
    <w:p w:rsidR="0040064E" w:rsidRPr="00B568EF" w:rsidRDefault="0040064E" w:rsidP="0040064E">
      <w:r w:rsidRPr="00B568EF">
        <w:t>The COM specification provides 3 support services that build upon the basic object model, these services shall be used by other services:</w:t>
      </w:r>
    </w:p>
    <w:p w:rsidR="0040064E" w:rsidRPr="00B568EF" w:rsidRDefault="0040064E" w:rsidP="006F71A5">
      <w:pPr>
        <w:pStyle w:val="ListParagraph"/>
        <w:numPr>
          <w:ilvl w:val="0"/>
          <w:numId w:val="9"/>
        </w:numPr>
        <w:spacing w:after="200" w:line="276" w:lineRule="auto"/>
      </w:pPr>
      <w:r w:rsidRPr="00B568EF">
        <w:t>Event service: A generic service to publish COM events</w:t>
      </w:r>
    </w:p>
    <w:p w:rsidR="0040064E" w:rsidRPr="00B568EF" w:rsidRDefault="0040064E" w:rsidP="006F71A5">
      <w:pPr>
        <w:pStyle w:val="ListParagraph"/>
        <w:numPr>
          <w:ilvl w:val="0"/>
          <w:numId w:val="9"/>
        </w:numPr>
        <w:spacing w:after="200" w:line="276" w:lineRule="auto"/>
      </w:pPr>
      <w:r w:rsidRPr="00B568EF">
        <w:t>Archive service: Provides a generic way to archive COM objects following the CRUD principles</w:t>
      </w:r>
    </w:p>
    <w:p w:rsidR="0040064E" w:rsidRPr="00B568EF" w:rsidRDefault="0040064E" w:rsidP="006F71A5">
      <w:pPr>
        <w:pStyle w:val="ListParagraph"/>
        <w:numPr>
          <w:ilvl w:val="0"/>
          <w:numId w:val="9"/>
        </w:numPr>
        <w:spacing w:after="200" w:line="276" w:lineRule="auto"/>
      </w:pPr>
      <w:r w:rsidRPr="00B568EF">
        <w:t>Activity Tracking service: Provides the ability to track the progress of activities</w:t>
      </w:r>
    </w:p>
    <w:p w:rsidR="0040064E" w:rsidRDefault="0040064E" w:rsidP="0040064E">
      <w:pPr>
        <w:jc w:val="left"/>
        <w:rPr>
          <w:highlight w:val="yellow"/>
        </w:rPr>
      </w:pPr>
    </w:p>
    <w:p w:rsidR="0040064E" w:rsidRPr="00D06750" w:rsidRDefault="0040064E" w:rsidP="0040064E">
      <w:r w:rsidRPr="00D06750">
        <w:t>The Common services</w:t>
      </w:r>
      <w:r>
        <w:t>’</w:t>
      </w:r>
      <w:r w:rsidRPr="00D06750">
        <w:t xml:space="preserve"> set is composed of three services: Directory service, Configuration service, and Login service</w:t>
      </w:r>
      <w:r>
        <w:t>.</w:t>
      </w:r>
    </w:p>
    <w:p w:rsidR="0040064E" w:rsidRDefault="0040064E" w:rsidP="0040064E">
      <w:r w:rsidRPr="00A06183">
        <w:t xml:space="preserve">The Directory service offers service discoverability, the means for implementing dynamic bindings by providing publish and lookup facilities to providers and consumers, and retrieval of the service specifications. It allows providers to publish their location in the form of a URI (Universal Resource Indicator) so that consumers can locate them without having to know in advance the location. An additional functionality of the Directory service is the capability of providing the specification of the available services in the provider. Any </w:t>
      </w:r>
      <w:r w:rsidRPr="00A06183">
        <w:lastRenderedPageBreak/>
        <w:t>consumer requesting this information receives an XML file containing all the services’ operations, Interaction Patterns and Data Types, thus allowing automatic configuration of the consumer to match the service interface offered by the provider.</w:t>
      </w:r>
    </w:p>
    <w:p w:rsidR="001E2EF3" w:rsidRDefault="001E2EF3" w:rsidP="0040064E"/>
    <w:p w:rsidR="0040064E" w:rsidRDefault="0040064E" w:rsidP="0040064E">
      <w:pPr>
        <w:jc w:val="center"/>
      </w:pPr>
      <w:r>
        <w:rPr>
          <w:noProof/>
          <w:lang w:eastAsia="zh-CN"/>
        </w:rPr>
        <w:drawing>
          <wp:inline distT="0" distB="0" distL="0" distR="0" wp14:anchorId="0F3E1428" wp14:editId="5B97FDF3">
            <wp:extent cx="3753293" cy="219153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753667" cy="2191749"/>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21:</w:t>
      </w:r>
      <w:r w:rsidRPr="00082492">
        <w:t xml:space="preserve"> </w:t>
      </w:r>
      <w:r>
        <w:t>Directory service concept</w:t>
      </w:r>
      <w:r w:rsidRPr="00FE1C55">
        <w:t>.</w:t>
      </w:r>
    </w:p>
    <w:p w:rsidR="0040064E" w:rsidRDefault="0040064E" w:rsidP="0040064E">
      <w:pPr>
        <w:jc w:val="left"/>
        <w:rPr>
          <w:highlight w:val="yellow"/>
        </w:rPr>
      </w:pPr>
    </w:p>
    <w:p w:rsidR="0040064E" w:rsidRDefault="0040064E" w:rsidP="0040064E">
      <w:pPr>
        <w:rPr>
          <w:highlight w:val="yellow"/>
        </w:rPr>
      </w:pPr>
      <w:r w:rsidRPr="00B82AB4">
        <w:t xml:space="preserve">The </w:t>
      </w:r>
      <w:r>
        <w:t>C</w:t>
      </w:r>
      <w:r w:rsidRPr="00B82AB4">
        <w:t xml:space="preserve">onfiguration service provides the ability to </w:t>
      </w:r>
      <w:r>
        <w:t xml:space="preserve">configure a </w:t>
      </w:r>
      <w:r w:rsidRPr="00B82AB4">
        <w:t xml:space="preserve">service </w:t>
      </w:r>
      <w:r>
        <w:t>and/or a provider of services</w:t>
      </w:r>
      <w:r w:rsidRPr="00B82AB4">
        <w:t>. It provides facilities for the management of configurations held by a provider if applicable to that implementation.</w:t>
      </w:r>
      <w:r>
        <w:t xml:space="preserve"> The COM Objects defined by the Configuration service can be persisted in the COM Archive and reloaded on a later instance of time. Restoring a provider’s state upon start up is an envisioned use case.</w:t>
      </w:r>
    </w:p>
    <w:p w:rsidR="0040064E" w:rsidRDefault="0040064E" w:rsidP="0040064E">
      <w:r w:rsidRPr="00431127">
        <w:t>The Login service allows an operator to provide authentication information to the system. It takes the operator’s credentials and uses a deployment-specific mechanism to authenticate the operator</w:t>
      </w:r>
      <w:r>
        <w:t>.</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26" w:name="_Toc497299783"/>
      <w:bookmarkStart w:id="27" w:name="_Toc499226775"/>
      <w:r>
        <w:rPr>
          <w:lang w:val="en-US"/>
        </w:rPr>
        <w:t>Transport Binding and Encoding</w:t>
      </w:r>
      <w:bookmarkEnd w:id="26"/>
      <w:bookmarkEnd w:id="27"/>
    </w:p>
    <w:p w:rsidR="0040064E" w:rsidRDefault="0040064E" w:rsidP="0040064E">
      <w:r w:rsidRPr="00F1600D">
        <w:t>The transport binding binds the MAL to a specific transport technology</w:t>
      </w:r>
      <w:r>
        <w:t>. Additionally,</w:t>
      </w:r>
      <w:r w:rsidRPr="00F1600D">
        <w:t xml:space="preserve"> the encoding </w:t>
      </w:r>
      <w:r>
        <w:t>determines how the</w:t>
      </w:r>
      <w:r w:rsidRPr="00F1600D">
        <w:t xml:space="preserve"> </w:t>
      </w:r>
      <w:r>
        <w:t>MAL data types are encoded into concrete data</w:t>
      </w:r>
      <w:r w:rsidRPr="00F1600D">
        <w:t>.</w:t>
      </w:r>
    </w:p>
    <w:p w:rsidR="0040064E" w:rsidRDefault="0040064E" w:rsidP="0040064E">
      <w:r>
        <w:t>At the time of writing, the following transports are CCSDS standards or expected to become</w:t>
      </w:r>
      <w:r w:rsidRPr="007A3278">
        <w:t xml:space="preserve"> </w:t>
      </w:r>
      <w:r>
        <w:t>CCSDS standards in the near future:</w:t>
      </w:r>
    </w:p>
    <w:p w:rsidR="0040064E" w:rsidRPr="00807936" w:rsidRDefault="0040064E" w:rsidP="006F71A5">
      <w:pPr>
        <w:pStyle w:val="ListParagraph"/>
        <w:numPr>
          <w:ilvl w:val="0"/>
          <w:numId w:val="10"/>
        </w:numPr>
        <w:spacing w:after="200" w:line="276" w:lineRule="auto"/>
      </w:pPr>
      <w:r w:rsidRPr="00807936">
        <w:t>Space Packet Transport Binding</w:t>
      </w:r>
    </w:p>
    <w:p w:rsidR="0040064E" w:rsidRDefault="0040064E" w:rsidP="006F71A5">
      <w:pPr>
        <w:pStyle w:val="ListParagraph"/>
        <w:numPr>
          <w:ilvl w:val="0"/>
          <w:numId w:val="10"/>
        </w:numPr>
        <w:spacing w:after="200" w:line="276" w:lineRule="auto"/>
      </w:pPr>
      <w:r w:rsidRPr="00807936">
        <w:t>TCP/IP Transport Binding</w:t>
      </w:r>
    </w:p>
    <w:p w:rsidR="0040064E" w:rsidRPr="00807936" w:rsidRDefault="0040064E" w:rsidP="006F71A5">
      <w:pPr>
        <w:pStyle w:val="ListParagraph"/>
        <w:numPr>
          <w:ilvl w:val="0"/>
          <w:numId w:val="10"/>
        </w:numPr>
        <w:spacing w:after="200" w:line="276" w:lineRule="auto"/>
      </w:pPr>
      <w:r>
        <w:t>HTTP Transport Binding</w:t>
      </w:r>
    </w:p>
    <w:p w:rsidR="0040064E" w:rsidRPr="00807936" w:rsidRDefault="0040064E" w:rsidP="006F71A5">
      <w:pPr>
        <w:pStyle w:val="ListParagraph"/>
        <w:numPr>
          <w:ilvl w:val="0"/>
          <w:numId w:val="10"/>
        </w:numPr>
        <w:spacing w:after="200" w:line="276" w:lineRule="auto"/>
      </w:pPr>
      <w:proofErr w:type="spellStart"/>
      <w:r w:rsidRPr="00807936">
        <w:t>ZeroMQ</w:t>
      </w:r>
      <w:proofErr w:type="spellEnd"/>
      <w:r w:rsidRPr="00807936">
        <w:t xml:space="preserve"> Transport Binding</w:t>
      </w:r>
    </w:p>
    <w:p w:rsidR="0040064E" w:rsidRDefault="0040064E" w:rsidP="0040064E">
      <w:r>
        <w:t>At the time of writing, the following encodings are CCSDS standards or expected to become</w:t>
      </w:r>
      <w:r w:rsidRPr="007A3278">
        <w:t xml:space="preserve"> </w:t>
      </w:r>
      <w:r>
        <w:t>CCSDS standards in the near future:</w:t>
      </w:r>
    </w:p>
    <w:p w:rsidR="0040064E" w:rsidRPr="00807936" w:rsidRDefault="0040064E" w:rsidP="006F71A5">
      <w:pPr>
        <w:pStyle w:val="ListParagraph"/>
        <w:numPr>
          <w:ilvl w:val="0"/>
          <w:numId w:val="10"/>
        </w:numPr>
        <w:spacing w:after="200" w:line="276" w:lineRule="auto"/>
      </w:pPr>
      <w:r>
        <w:t>Binary Encoding</w:t>
      </w:r>
    </w:p>
    <w:p w:rsidR="0040064E" w:rsidRDefault="0040064E" w:rsidP="006F71A5">
      <w:pPr>
        <w:pStyle w:val="ListParagraph"/>
        <w:numPr>
          <w:ilvl w:val="0"/>
          <w:numId w:val="10"/>
        </w:numPr>
        <w:spacing w:after="200" w:line="276" w:lineRule="auto"/>
      </w:pPr>
      <w:r>
        <w:t>Split Binary</w:t>
      </w:r>
      <w:r w:rsidRPr="00807936">
        <w:t xml:space="preserve"> Binding</w:t>
      </w:r>
    </w:p>
    <w:p w:rsidR="0040064E" w:rsidRPr="00807936" w:rsidRDefault="0040064E" w:rsidP="006F71A5">
      <w:pPr>
        <w:pStyle w:val="ListParagraph"/>
        <w:numPr>
          <w:ilvl w:val="0"/>
          <w:numId w:val="10"/>
        </w:numPr>
        <w:spacing w:after="200" w:line="276" w:lineRule="auto"/>
      </w:pPr>
      <w:r>
        <w:t>XML Encoding</w:t>
      </w:r>
    </w:p>
    <w:p w:rsidR="0040064E" w:rsidRDefault="0040064E" w:rsidP="0040064E">
      <w:pPr>
        <w:jc w:val="left"/>
        <w:rPr>
          <w:highlight w:val="yellow"/>
        </w:rPr>
      </w:pPr>
    </w:p>
    <w:p w:rsidR="0040064E" w:rsidRDefault="0040064E" w:rsidP="0040064E">
      <w:r w:rsidRPr="00446DBC">
        <w:t xml:space="preserve">A transport binding to Java RMI </w:t>
      </w:r>
      <w:r>
        <w:t xml:space="preserve">developed in Java programming language </w:t>
      </w:r>
      <w:r w:rsidRPr="00446DBC">
        <w:t xml:space="preserve">is available online and it is used for </w:t>
      </w:r>
      <w:r>
        <w:t>testing applications</w:t>
      </w:r>
      <w:r w:rsidRPr="00446DBC">
        <w:t xml:space="preserve"> however it is not part of any official </w:t>
      </w:r>
      <w:r>
        <w:t xml:space="preserve">CCSDS </w:t>
      </w:r>
      <w:r w:rsidRPr="00446DBC">
        <w:t>s</w:t>
      </w:r>
      <w:r w:rsidR="00ED3387">
        <w:t>tandard.</w:t>
      </w:r>
    </w:p>
    <w:p w:rsidR="0040064E" w:rsidRPr="00E37A71" w:rsidRDefault="0040064E" w:rsidP="0040064E">
      <w:r w:rsidRPr="0068765A">
        <w:t xml:space="preserve">The Space Packet Protocol </w:t>
      </w:r>
      <w:r>
        <w:t>T</w:t>
      </w:r>
      <w:r w:rsidRPr="0068765A">
        <w:t xml:space="preserve">ransport </w:t>
      </w:r>
      <w:r>
        <w:t>B</w:t>
      </w:r>
      <w:r w:rsidRPr="0068765A">
        <w:t>inding does not specify the subnetwork to be used, leaving it open as an implementation-specific detail.</w:t>
      </w:r>
      <w:r>
        <w:t xml:space="preserve"> </w:t>
      </w:r>
      <w:r w:rsidRPr="00C750D9">
        <w:t xml:space="preserve">The TCP/IP Transport Binding is more appropriate to be used on terrestrial networks and </w:t>
      </w:r>
      <w:r>
        <w:t>inter-process communication (IPC)</w:t>
      </w:r>
      <w:r w:rsidRPr="00C750D9">
        <w:t xml:space="preserve"> however it may be also used for the space link.</w:t>
      </w:r>
      <w:r>
        <w:t xml:space="preserve"> </w:t>
      </w:r>
      <w:r w:rsidRPr="00E37A71">
        <w:t>The HTTP Transport Binding can be used on terrestrial networks and because it uses a well-known protocol, it can be used to bypass firewalls and facilitate the deployment.</w:t>
      </w:r>
      <w:r>
        <w:t xml:space="preserve"> The </w:t>
      </w:r>
      <w:proofErr w:type="spellStart"/>
      <w:r>
        <w:t>ZeroMQ</w:t>
      </w:r>
      <w:proofErr w:type="spellEnd"/>
      <w:r>
        <w:t xml:space="preserve"> Transport Binding can be used for terrestrial and IPC.</w:t>
      </w:r>
    </w:p>
    <w:p w:rsidR="0040064E" w:rsidRDefault="0040064E" w:rsidP="0040064E">
      <w:r w:rsidRPr="00842401">
        <w:t>It is also possible to use non-standardized Transports Bindings or tailored versions, however this is not recommended because it breaks the interoperability g</w:t>
      </w:r>
      <w:r w:rsidR="00C03E09">
        <w:t>oal from the CCSDS.</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28" w:name="_Ref497239214"/>
      <w:bookmarkStart w:id="29" w:name="_Toc497299784"/>
      <w:bookmarkStart w:id="30" w:name="_Toc499226776"/>
      <w:r>
        <w:rPr>
          <w:lang w:val="en-US"/>
        </w:rPr>
        <w:t xml:space="preserve">Monitor and Control </w:t>
      </w:r>
      <w:r w:rsidRPr="007521C3">
        <w:rPr>
          <w:lang w:val="en-US"/>
        </w:rPr>
        <w:t>services</w:t>
      </w:r>
      <w:bookmarkEnd w:id="28"/>
      <w:bookmarkEnd w:id="29"/>
      <w:bookmarkEnd w:id="30"/>
    </w:p>
    <w:p w:rsidR="0040064E" w:rsidRDefault="0040064E" w:rsidP="0040064E">
      <w:r>
        <w:t>The Monitor and Control services provide generic monitoring and control functionality of a remote entity and they are composed of 6 main services and 2 auxiliary services. The 6 main services are: Parameter service, Aggregation service, Alert service, Action service, Check service, and Statistic service. The 2 auxiliary services are: Conversion service and Group service.</w:t>
      </w:r>
    </w:p>
    <w:p w:rsidR="0040064E" w:rsidRDefault="0040064E" w:rsidP="0040064E">
      <w:r>
        <w:t>The main services are:</w:t>
      </w:r>
    </w:p>
    <w:p w:rsidR="0040064E" w:rsidRDefault="0040064E" w:rsidP="006F71A5">
      <w:pPr>
        <w:pStyle w:val="ListParagraph"/>
        <w:numPr>
          <w:ilvl w:val="0"/>
          <w:numId w:val="11"/>
        </w:numPr>
        <w:spacing w:after="200" w:line="276" w:lineRule="auto"/>
      </w:pPr>
      <w:r>
        <w:t>The Parameter service allows a consumer to acquire parameter values from a remote entity, to manage the parameters and to enable/disable their generation.</w:t>
      </w:r>
    </w:p>
    <w:p w:rsidR="0040064E" w:rsidRDefault="0040064E" w:rsidP="006F71A5">
      <w:pPr>
        <w:pStyle w:val="ListParagraph"/>
        <w:numPr>
          <w:ilvl w:val="0"/>
          <w:numId w:val="11"/>
        </w:numPr>
        <w:spacing w:after="200" w:line="276" w:lineRule="auto"/>
      </w:pPr>
      <w:r>
        <w:t>The Aggregation service allows a consumer to acquire sets of parameters values from a remote entity, to define aggregations with parameter, to manage the aggregations, to enable/disable their generation, and to periodically report on them.</w:t>
      </w:r>
    </w:p>
    <w:p w:rsidR="0040064E" w:rsidRDefault="0040064E" w:rsidP="006F71A5">
      <w:pPr>
        <w:pStyle w:val="ListParagraph"/>
        <w:numPr>
          <w:ilvl w:val="0"/>
          <w:numId w:val="11"/>
        </w:numPr>
        <w:spacing w:after="200" w:line="276" w:lineRule="auto"/>
      </w:pPr>
      <w:r>
        <w:t>The Alert service allows a provider to publish alerts to consumers. A consumer can manage the alert definitions including enabling and disabling them.</w:t>
      </w:r>
    </w:p>
    <w:p w:rsidR="0040064E" w:rsidRDefault="0040064E" w:rsidP="006F71A5">
      <w:pPr>
        <w:pStyle w:val="ListParagraph"/>
        <w:numPr>
          <w:ilvl w:val="0"/>
          <w:numId w:val="11"/>
        </w:numPr>
        <w:spacing w:after="200" w:line="276" w:lineRule="auto"/>
      </w:pPr>
      <w:r>
        <w:t>The Action service allows a consumer to invoke actions on a remote entity. These actions can be tracked through the different stages starting in release of the action until the completion of the action.</w:t>
      </w:r>
    </w:p>
    <w:p w:rsidR="0040064E" w:rsidRDefault="0040064E" w:rsidP="006F71A5">
      <w:pPr>
        <w:pStyle w:val="ListParagraph"/>
        <w:numPr>
          <w:ilvl w:val="0"/>
          <w:numId w:val="11"/>
        </w:numPr>
        <w:spacing w:after="200" w:line="276" w:lineRule="auto"/>
      </w:pPr>
      <w:r>
        <w:t>The Check service allows a consumer to define checks for certain parameters and get reports in case the check is triggered.</w:t>
      </w:r>
    </w:p>
    <w:p w:rsidR="0040064E" w:rsidRDefault="0040064E" w:rsidP="006F71A5">
      <w:pPr>
        <w:pStyle w:val="ListParagraph"/>
        <w:numPr>
          <w:ilvl w:val="0"/>
          <w:numId w:val="11"/>
        </w:numPr>
        <w:spacing w:after="200" w:line="276" w:lineRule="auto"/>
      </w:pPr>
      <w:r>
        <w:t>The Statistic service allows a consumer to acquire statistics for certain parameters and to manage the statistic definitions.</w:t>
      </w:r>
    </w:p>
    <w:p w:rsidR="0040064E" w:rsidRDefault="0040064E" w:rsidP="0040064E"/>
    <w:p w:rsidR="0040064E" w:rsidRDefault="0040064E" w:rsidP="0040064E">
      <w:r>
        <w:t>The auxiliary services are:</w:t>
      </w:r>
    </w:p>
    <w:p w:rsidR="0040064E" w:rsidRDefault="0040064E" w:rsidP="006F71A5">
      <w:pPr>
        <w:pStyle w:val="ListParagraph"/>
        <w:numPr>
          <w:ilvl w:val="0"/>
          <w:numId w:val="11"/>
        </w:numPr>
        <w:spacing w:after="200" w:line="276" w:lineRule="auto"/>
      </w:pPr>
      <w:r>
        <w:t>The Conversion service provides conversion mechanisms to be used by the main services.</w:t>
      </w:r>
    </w:p>
    <w:p w:rsidR="0040064E" w:rsidRDefault="0040064E" w:rsidP="006F71A5">
      <w:pPr>
        <w:pStyle w:val="ListParagraph"/>
        <w:numPr>
          <w:ilvl w:val="0"/>
          <w:numId w:val="11"/>
        </w:numPr>
        <w:spacing w:after="200" w:line="276" w:lineRule="auto"/>
      </w:pPr>
      <w:r>
        <w:lastRenderedPageBreak/>
        <w:t>The Group service allows a consumer to group sets of COM Objects to facilitate the management of the other services. For instance, instead of enabling a big set of aggregations, one can directly enable a group containing those aggregations.</w:t>
      </w:r>
    </w:p>
    <w:p w:rsidR="0040064E" w:rsidRDefault="0040064E" w:rsidP="0040064E">
      <w:pPr>
        <w:jc w:val="left"/>
      </w:pPr>
    </w:p>
    <w:p w:rsidR="0040064E" w:rsidRDefault="0040064E" w:rsidP="0040064E">
      <w:r>
        <w:t>For more information on the specific service interfaces, please check the reference to the CCSDS M&amp;C</w:t>
      </w:r>
      <w:r w:rsidR="00ED3387">
        <w:t xml:space="preserve"> standard book.</w:t>
      </w:r>
    </w:p>
    <w:p w:rsidR="0040064E" w:rsidRDefault="0040064E" w:rsidP="0040064E">
      <w:pPr>
        <w:jc w:val="left"/>
      </w:pPr>
    </w:p>
    <w:p w:rsidR="0040064E" w:rsidRDefault="0040064E" w:rsidP="0040064E">
      <w:pPr>
        <w:jc w:val="left"/>
      </w:pPr>
      <w:r>
        <w:br w:type="page"/>
      </w:r>
    </w:p>
    <w:p w:rsidR="0040064E" w:rsidRPr="00E006D0" w:rsidRDefault="0040064E" w:rsidP="006F71A5">
      <w:pPr>
        <w:pStyle w:val="Heading2"/>
        <w:keepLines/>
        <w:spacing w:before="0" w:after="0" w:line="480" w:lineRule="auto"/>
        <w:contextualSpacing/>
        <w:rPr>
          <w:lang w:val="en-US"/>
        </w:rPr>
      </w:pPr>
      <w:bookmarkStart w:id="31" w:name="_Ref497239528"/>
      <w:bookmarkStart w:id="32" w:name="_Toc497299785"/>
      <w:bookmarkStart w:id="33" w:name="_Toc499226777"/>
      <w:r w:rsidRPr="00E006D0">
        <w:rPr>
          <w:lang w:val="en-US"/>
        </w:rPr>
        <w:lastRenderedPageBreak/>
        <w:t>Software Management services</w:t>
      </w:r>
      <w:bookmarkEnd w:id="31"/>
      <w:bookmarkEnd w:id="32"/>
      <w:bookmarkEnd w:id="33"/>
    </w:p>
    <w:p w:rsidR="0040064E" w:rsidRDefault="0040064E" w:rsidP="0040064E">
      <w:r>
        <w:t>The Software Management set of services contains services for on-board software management of a spacecraft. The following services are contained in the Software Management set:</w:t>
      </w:r>
    </w:p>
    <w:p w:rsidR="0040064E" w:rsidRDefault="0040064E" w:rsidP="006F71A5">
      <w:pPr>
        <w:pStyle w:val="ListParagraph"/>
        <w:numPr>
          <w:ilvl w:val="0"/>
          <w:numId w:val="12"/>
        </w:numPr>
        <w:spacing w:after="200" w:line="276" w:lineRule="auto"/>
      </w:pPr>
      <w:r>
        <w:t>The Memory Management service is a low-level service that allows a consumer to load, dump and check memory addresses.</w:t>
      </w:r>
    </w:p>
    <w:p w:rsidR="0040064E" w:rsidRDefault="0040064E" w:rsidP="006F71A5">
      <w:pPr>
        <w:pStyle w:val="ListParagraph"/>
        <w:numPr>
          <w:ilvl w:val="0"/>
          <w:numId w:val="12"/>
        </w:numPr>
        <w:spacing w:after="200" w:line="276" w:lineRule="auto"/>
      </w:pPr>
      <w:r>
        <w:t>The Software Image service allows a consumer to manage Software Images and Software Patches by allowing the generation of new Software Images from a patch.</w:t>
      </w:r>
    </w:p>
    <w:p w:rsidR="0040064E" w:rsidRDefault="0040064E" w:rsidP="006F71A5">
      <w:pPr>
        <w:pStyle w:val="ListParagraph"/>
        <w:numPr>
          <w:ilvl w:val="0"/>
          <w:numId w:val="12"/>
        </w:numPr>
        <w:spacing w:after="200" w:line="276" w:lineRule="auto"/>
      </w:pPr>
      <w:r>
        <w:t>The Package Management service allows a consumer to manage software packages on modern operating systems using the concept of packages.</w:t>
      </w:r>
    </w:p>
    <w:p w:rsidR="0040064E" w:rsidRDefault="0040064E" w:rsidP="006F71A5">
      <w:pPr>
        <w:pStyle w:val="ListParagraph"/>
        <w:numPr>
          <w:ilvl w:val="0"/>
          <w:numId w:val="12"/>
        </w:numPr>
        <w:spacing w:after="200" w:line="276" w:lineRule="auto"/>
      </w:pPr>
      <w:r>
        <w:t>The Apps Launcher service allows a consumer to launch applications.</w:t>
      </w:r>
    </w:p>
    <w:p w:rsidR="0040064E" w:rsidRDefault="0040064E" w:rsidP="006F71A5">
      <w:pPr>
        <w:pStyle w:val="ListParagraph"/>
        <w:numPr>
          <w:ilvl w:val="0"/>
          <w:numId w:val="12"/>
        </w:numPr>
        <w:spacing w:after="200" w:line="276" w:lineRule="auto"/>
      </w:pPr>
      <w:r>
        <w:t>The Heartbeat service publishes a periodic beat to the listening consumers.</w:t>
      </w:r>
    </w:p>
    <w:p w:rsidR="0040064E" w:rsidRDefault="0040064E" w:rsidP="0040064E"/>
    <w:p w:rsidR="0040064E" w:rsidRDefault="0040064E" w:rsidP="0040064E">
      <w:r>
        <w:t>This set of services were defined during the research and are not part of the CCSDS standardized services at the time of writing however they are good candidates for future standardization.</w:t>
      </w:r>
    </w:p>
    <w:p w:rsidR="0040064E" w:rsidRDefault="0040064E" w:rsidP="0040064E">
      <w:r>
        <w:t>The Memory Management service provides the capability for loading an on-board's memory device; the capability for dumping data from an on-board's memory device and aborting it; the capability for checking an on-board's memory device.</w:t>
      </w:r>
    </w:p>
    <w:p w:rsidR="0040064E" w:rsidRDefault="0040064E" w:rsidP="0040064E"/>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426"/>
        <w:gridCol w:w="1260"/>
        <w:gridCol w:w="1282"/>
        <w:gridCol w:w="1216"/>
      </w:tblGrid>
      <w:tr w:rsidR="0040064E" w:rsidTr="00A30AE3">
        <w:trPr>
          <w:jc w:val="center"/>
        </w:trPr>
        <w:tc>
          <w:tcPr>
            <w:tcW w:w="2336" w:type="dxa"/>
            <w:shd w:val="clear" w:color="auto" w:fill="00CCFF"/>
            <w:vAlign w:val="center"/>
          </w:tcPr>
          <w:p w:rsidR="0040064E" w:rsidRDefault="0040064E" w:rsidP="00163EFA">
            <w:pPr>
              <w:pStyle w:val="Tables"/>
            </w:pPr>
            <w:r>
              <w:t>Area Identifier</w:t>
            </w:r>
          </w:p>
        </w:tc>
        <w:tc>
          <w:tcPr>
            <w:tcW w:w="2426" w:type="dxa"/>
            <w:shd w:val="clear" w:color="auto" w:fill="00CCFF"/>
            <w:vAlign w:val="center"/>
          </w:tcPr>
          <w:p w:rsidR="0040064E" w:rsidRDefault="0040064E" w:rsidP="00163EFA">
            <w:pPr>
              <w:pStyle w:val="Tables"/>
            </w:pPr>
            <w:r>
              <w:t>Service Identifier</w:t>
            </w:r>
          </w:p>
        </w:tc>
        <w:tc>
          <w:tcPr>
            <w:tcW w:w="1260" w:type="dxa"/>
            <w:shd w:val="clear" w:color="auto" w:fill="00CCFF"/>
            <w:vAlign w:val="center"/>
          </w:tcPr>
          <w:p w:rsidR="0040064E" w:rsidRDefault="0040064E" w:rsidP="00163EFA">
            <w:pPr>
              <w:pStyle w:val="Tables"/>
            </w:pPr>
            <w:r>
              <w:t>Area Number</w:t>
            </w:r>
          </w:p>
        </w:tc>
        <w:tc>
          <w:tcPr>
            <w:tcW w:w="1282" w:type="dxa"/>
            <w:shd w:val="clear" w:color="auto" w:fill="00CCFF"/>
            <w:vAlign w:val="center"/>
          </w:tcPr>
          <w:p w:rsidR="0040064E" w:rsidRDefault="0040064E" w:rsidP="00163EFA">
            <w:pPr>
              <w:pStyle w:val="Tables"/>
            </w:pPr>
            <w:r>
              <w:t>Service Number</w:t>
            </w:r>
          </w:p>
        </w:tc>
        <w:tc>
          <w:tcPr>
            <w:tcW w:w="1216" w:type="dxa"/>
            <w:shd w:val="clear" w:color="auto" w:fill="00CCFF"/>
            <w:vAlign w:val="center"/>
          </w:tcPr>
          <w:p w:rsidR="0040064E" w:rsidRDefault="0040064E" w:rsidP="00163EFA">
            <w:pPr>
              <w:pStyle w:val="Tables"/>
            </w:pPr>
            <w:r>
              <w:t>Area Version</w:t>
            </w:r>
          </w:p>
        </w:tc>
      </w:tr>
      <w:tr w:rsidR="0040064E" w:rsidTr="00A30AE3">
        <w:trPr>
          <w:jc w:val="center"/>
        </w:trPr>
        <w:tc>
          <w:tcPr>
            <w:tcW w:w="2336" w:type="dxa"/>
            <w:vAlign w:val="center"/>
          </w:tcPr>
          <w:p w:rsidR="0040064E" w:rsidRDefault="0040064E" w:rsidP="00163EFA">
            <w:pPr>
              <w:pStyle w:val="Tables"/>
            </w:pPr>
            <w:proofErr w:type="spellStart"/>
            <w:r>
              <w:t>SoftwareManagement</w:t>
            </w:r>
            <w:proofErr w:type="spellEnd"/>
          </w:p>
        </w:tc>
        <w:tc>
          <w:tcPr>
            <w:tcW w:w="2426" w:type="dxa"/>
            <w:vAlign w:val="center"/>
          </w:tcPr>
          <w:p w:rsidR="0040064E" w:rsidRDefault="0040064E" w:rsidP="00163EFA">
            <w:pPr>
              <w:pStyle w:val="Tables"/>
            </w:pPr>
            <w:proofErr w:type="spellStart"/>
            <w:r>
              <w:t>MemoryManagement</w:t>
            </w:r>
            <w:proofErr w:type="spellEnd"/>
          </w:p>
        </w:tc>
        <w:tc>
          <w:tcPr>
            <w:tcW w:w="1260" w:type="dxa"/>
            <w:vAlign w:val="center"/>
          </w:tcPr>
          <w:p w:rsidR="0040064E" w:rsidRDefault="0040064E" w:rsidP="00163EFA">
            <w:pPr>
              <w:pStyle w:val="Tables"/>
            </w:pPr>
            <w:r>
              <w:t>7</w:t>
            </w:r>
          </w:p>
        </w:tc>
        <w:tc>
          <w:tcPr>
            <w:tcW w:w="1282" w:type="dxa"/>
            <w:vAlign w:val="center"/>
          </w:tcPr>
          <w:p w:rsidR="0040064E" w:rsidRDefault="0040064E" w:rsidP="00163EFA">
            <w:pPr>
              <w:pStyle w:val="Tables"/>
            </w:pPr>
            <w:r>
              <w:t>1</w:t>
            </w:r>
          </w:p>
        </w:tc>
        <w:tc>
          <w:tcPr>
            <w:tcW w:w="1216" w:type="dxa"/>
            <w:vAlign w:val="center"/>
          </w:tcPr>
          <w:p w:rsidR="0040064E" w:rsidRDefault="0040064E" w:rsidP="00163EFA">
            <w:pPr>
              <w:pStyle w:val="Tables"/>
            </w:pPr>
            <w:r>
              <w:t>1</w:t>
            </w:r>
          </w:p>
        </w:tc>
      </w:tr>
      <w:tr w:rsidR="0040064E" w:rsidTr="00A30AE3">
        <w:trPr>
          <w:jc w:val="center"/>
        </w:trPr>
        <w:tc>
          <w:tcPr>
            <w:tcW w:w="2336" w:type="dxa"/>
            <w:shd w:val="clear" w:color="auto" w:fill="00CCFF"/>
            <w:vAlign w:val="center"/>
          </w:tcPr>
          <w:p w:rsidR="0040064E" w:rsidRDefault="0040064E" w:rsidP="00163EFA">
            <w:pPr>
              <w:pStyle w:val="Tables"/>
            </w:pPr>
            <w:r>
              <w:t>Interaction Pattern</w:t>
            </w:r>
          </w:p>
        </w:tc>
        <w:tc>
          <w:tcPr>
            <w:tcW w:w="2426" w:type="dxa"/>
            <w:shd w:val="clear" w:color="auto" w:fill="00CCFF"/>
            <w:vAlign w:val="center"/>
          </w:tcPr>
          <w:p w:rsidR="0040064E" w:rsidRDefault="0040064E" w:rsidP="00163EFA">
            <w:pPr>
              <w:pStyle w:val="Tables"/>
            </w:pPr>
            <w:r>
              <w:t>Operation Identifier</w:t>
            </w:r>
          </w:p>
        </w:tc>
        <w:tc>
          <w:tcPr>
            <w:tcW w:w="1260" w:type="dxa"/>
            <w:shd w:val="clear" w:color="auto" w:fill="00CCFF"/>
            <w:vAlign w:val="center"/>
          </w:tcPr>
          <w:p w:rsidR="0040064E" w:rsidRDefault="0040064E" w:rsidP="00163EFA">
            <w:pPr>
              <w:pStyle w:val="Tables"/>
            </w:pPr>
            <w:r>
              <w:t>Operation Number</w:t>
            </w:r>
          </w:p>
        </w:tc>
        <w:tc>
          <w:tcPr>
            <w:tcW w:w="1282" w:type="dxa"/>
            <w:shd w:val="clear" w:color="auto" w:fill="00CCFF"/>
            <w:vAlign w:val="center"/>
          </w:tcPr>
          <w:p w:rsidR="0040064E" w:rsidRDefault="0040064E" w:rsidP="00163EFA">
            <w:pPr>
              <w:pStyle w:val="Tables"/>
            </w:pPr>
            <w:r>
              <w:t>Support in Replay</w:t>
            </w:r>
          </w:p>
        </w:tc>
        <w:tc>
          <w:tcPr>
            <w:tcW w:w="1216" w:type="dxa"/>
            <w:shd w:val="clear" w:color="auto" w:fill="00CCFF"/>
            <w:vAlign w:val="center"/>
          </w:tcPr>
          <w:p w:rsidR="0040064E" w:rsidRDefault="0040064E" w:rsidP="00163EFA">
            <w:pPr>
              <w:pStyle w:val="Tables"/>
            </w:pPr>
            <w:r>
              <w:t>Capability Set</w:t>
            </w:r>
          </w:p>
        </w:tc>
      </w:tr>
      <w:tr w:rsidR="0040064E" w:rsidTr="00A30AE3">
        <w:trPr>
          <w:jc w:val="center"/>
        </w:trPr>
        <w:tc>
          <w:tcPr>
            <w:tcW w:w="2336" w:type="dxa"/>
            <w:vAlign w:val="center"/>
          </w:tcPr>
          <w:p w:rsidR="0040064E" w:rsidRDefault="0040064E" w:rsidP="00163EFA">
            <w:pPr>
              <w:pStyle w:val="Tables"/>
            </w:pPr>
            <w:r>
              <w:t>SUBMIT</w:t>
            </w:r>
          </w:p>
        </w:tc>
        <w:tc>
          <w:tcPr>
            <w:tcW w:w="2426" w:type="dxa"/>
            <w:vAlign w:val="center"/>
          </w:tcPr>
          <w:p w:rsidR="0040064E" w:rsidRDefault="00493178" w:rsidP="00163EFA">
            <w:pPr>
              <w:pStyle w:val="Tables"/>
            </w:pPr>
            <w:hyperlink w:anchor="_OPERATION_MemoryManagement_loadMemory" w:history="1">
              <w:proofErr w:type="spellStart"/>
              <w:r w:rsidR="0040064E">
                <w:rPr>
                  <w:rStyle w:val="Hyperlink"/>
                </w:rPr>
                <w:t>loadMemory</w:t>
              </w:r>
              <w:proofErr w:type="spellEnd"/>
            </w:hyperlink>
          </w:p>
        </w:tc>
        <w:tc>
          <w:tcPr>
            <w:tcW w:w="1260" w:type="dxa"/>
            <w:vAlign w:val="center"/>
          </w:tcPr>
          <w:p w:rsidR="0040064E" w:rsidRDefault="0040064E" w:rsidP="00163EFA">
            <w:pPr>
              <w:pStyle w:val="Tables"/>
            </w:pPr>
            <w:r>
              <w:t>1</w:t>
            </w:r>
          </w:p>
        </w:tc>
        <w:tc>
          <w:tcPr>
            <w:tcW w:w="1282" w:type="dxa"/>
            <w:vAlign w:val="center"/>
          </w:tcPr>
          <w:p w:rsidR="0040064E" w:rsidRDefault="0040064E" w:rsidP="00163EFA">
            <w:pPr>
              <w:pStyle w:val="Tables"/>
            </w:pPr>
            <w:r>
              <w:t>No</w:t>
            </w:r>
          </w:p>
        </w:tc>
        <w:tc>
          <w:tcPr>
            <w:tcW w:w="1216" w:type="dxa"/>
            <w:vAlign w:val="center"/>
          </w:tcPr>
          <w:p w:rsidR="0040064E" w:rsidRDefault="0040064E" w:rsidP="00163EFA">
            <w:pPr>
              <w:pStyle w:val="Tables"/>
            </w:pPr>
            <w:r>
              <w:t>1</w:t>
            </w:r>
          </w:p>
        </w:tc>
      </w:tr>
      <w:tr w:rsidR="0040064E" w:rsidTr="00A30AE3">
        <w:trPr>
          <w:jc w:val="center"/>
        </w:trPr>
        <w:tc>
          <w:tcPr>
            <w:tcW w:w="2336" w:type="dxa"/>
            <w:vAlign w:val="center"/>
          </w:tcPr>
          <w:p w:rsidR="0040064E" w:rsidRDefault="0040064E" w:rsidP="00163EFA">
            <w:pPr>
              <w:pStyle w:val="Tables"/>
            </w:pPr>
            <w:r>
              <w:t>PROGRESS</w:t>
            </w:r>
          </w:p>
        </w:tc>
        <w:tc>
          <w:tcPr>
            <w:tcW w:w="2426" w:type="dxa"/>
            <w:vAlign w:val="center"/>
          </w:tcPr>
          <w:p w:rsidR="0040064E" w:rsidRDefault="00493178" w:rsidP="00163EFA">
            <w:pPr>
              <w:pStyle w:val="Tables"/>
            </w:pPr>
            <w:hyperlink w:anchor="_OPERATION_MemoryManagement_dumpMemory" w:history="1">
              <w:proofErr w:type="spellStart"/>
              <w:r w:rsidR="0040064E">
                <w:rPr>
                  <w:rStyle w:val="Hyperlink"/>
                </w:rPr>
                <w:t>dumpMemory</w:t>
              </w:r>
              <w:proofErr w:type="spellEnd"/>
            </w:hyperlink>
          </w:p>
        </w:tc>
        <w:tc>
          <w:tcPr>
            <w:tcW w:w="1260" w:type="dxa"/>
            <w:vAlign w:val="center"/>
          </w:tcPr>
          <w:p w:rsidR="0040064E" w:rsidRDefault="0040064E" w:rsidP="00163EFA">
            <w:pPr>
              <w:pStyle w:val="Tables"/>
            </w:pPr>
            <w:r>
              <w:t>2</w:t>
            </w:r>
          </w:p>
        </w:tc>
        <w:tc>
          <w:tcPr>
            <w:tcW w:w="1282" w:type="dxa"/>
            <w:vAlign w:val="center"/>
          </w:tcPr>
          <w:p w:rsidR="0040064E" w:rsidRDefault="0040064E" w:rsidP="00163EFA">
            <w:pPr>
              <w:pStyle w:val="Tables"/>
            </w:pPr>
            <w:r>
              <w:t>No</w:t>
            </w:r>
          </w:p>
        </w:tc>
        <w:tc>
          <w:tcPr>
            <w:tcW w:w="1216" w:type="dxa"/>
            <w:vMerge w:val="restart"/>
            <w:vAlign w:val="center"/>
          </w:tcPr>
          <w:p w:rsidR="0040064E" w:rsidRDefault="0040064E" w:rsidP="00163EFA">
            <w:pPr>
              <w:pStyle w:val="Tables"/>
            </w:pPr>
            <w:r>
              <w:t>2</w:t>
            </w:r>
          </w:p>
        </w:tc>
      </w:tr>
      <w:tr w:rsidR="0040064E" w:rsidTr="00A30AE3">
        <w:trPr>
          <w:jc w:val="center"/>
        </w:trPr>
        <w:tc>
          <w:tcPr>
            <w:tcW w:w="2336" w:type="dxa"/>
            <w:vAlign w:val="center"/>
          </w:tcPr>
          <w:p w:rsidR="0040064E" w:rsidRDefault="0040064E" w:rsidP="00163EFA">
            <w:pPr>
              <w:pStyle w:val="Tables"/>
            </w:pPr>
            <w:r>
              <w:t>SUBMIT</w:t>
            </w:r>
          </w:p>
        </w:tc>
        <w:tc>
          <w:tcPr>
            <w:tcW w:w="2426" w:type="dxa"/>
            <w:vAlign w:val="center"/>
          </w:tcPr>
          <w:p w:rsidR="0040064E" w:rsidRDefault="00493178" w:rsidP="00163EFA">
            <w:pPr>
              <w:pStyle w:val="Tables"/>
            </w:pPr>
            <w:hyperlink w:anchor="_OPERATION_MemoryManagement_abortMemoryDump" w:history="1">
              <w:proofErr w:type="spellStart"/>
              <w:r w:rsidR="0040064E">
                <w:rPr>
                  <w:rStyle w:val="Hyperlink"/>
                </w:rPr>
                <w:t>abortMemoryDump</w:t>
              </w:r>
              <w:proofErr w:type="spellEnd"/>
            </w:hyperlink>
          </w:p>
        </w:tc>
        <w:tc>
          <w:tcPr>
            <w:tcW w:w="1260" w:type="dxa"/>
            <w:vAlign w:val="center"/>
          </w:tcPr>
          <w:p w:rsidR="0040064E" w:rsidRDefault="0040064E" w:rsidP="00163EFA">
            <w:pPr>
              <w:pStyle w:val="Tables"/>
            </w:pPr>
            <w:r>
              <w:t>3</w:t>
            </w:r>
          </w:p>
        </w:tc>
        <w:tc>
          <w:tcPr>
            <w:tcW w:w="1282" w:type="dxa"/>
            <w:vAlign w:val="center"/>
          </w:tcPr>
          <w:p w:rsidR="0040064E" w:rsidRDefault="0040064E" w:rsidP="00163EFA">
            <w:pPr>
              <w:pStyle w:val="Tables"/>
            </w:pPr>
            <w:r>
              <w:t>No</w:t>
            </w:r>
          </w:p>
        </w:tc>
        <w:tc>
          <w:tcPr>
            <w:tcW w:w="1216" w:type="dxa"/>
            <w:vMerge/>
            <w:vAlign w:val="center"/>
          </w:tcPr>
          <w:p w:rsidR="0040064E" w:rsidRDefault="0040064E" w:rsidP="00163EFA">
            <w:pPr>
              <w:pStyle w:val="Tables"/>
            </w:pPr>
          </w:p>
        </w:tc>
      </w:tr>
      <w:tr w:rsidR="0040064E" w:rsidTr="00A30AE3">
        <w:trPr>
          <w:jc w:val="center"/>
        </w:trPr>
        <w:tc>
          <w:tcPr>
            <w:tcW w:w="2336" w:type="dxa"/>
            <w:vAlign w:val="center"/>
          </w:tcPr>
          <w:p w:rsidR="0040064E" w:rsidRDefault="0040064E" w:rsidP="00163EFA">
            <w:pPr>
              <w:pStyle w:val="Tables"/>
            </w:pPr>
            <w:r>
              <w:t>INVOKE</w:t>
            </w:r>
          </w:p>
        </w:tc>
        <w:tc>
          <w:tcPr>
            <w:tcW w:w="2426" w:type="dxa"/>
            <w:vAlign w:val="center"/>
          </w:tcPr>
          <w:p w:rsidR="0040064E" w:rsidRDefault="00493178" w:rsidP="00163EFA">
            <w:pPr>
              <w:pStyle w:val="Tables"/>
            </w:pPr>
            <w:hyperlink w:anchor="_OPERATION_MemoryManagement_checkMemory" w:history="1">
              <w:proofErr w:type="spellStart"/>
              <w:r w:rsidR="0040064E">
                <w:rPr>
                  <w:rStyle w:val="Hyperlink"/>
                </w:rPr>
                <w:t>checkMemory</w:t>
              </w:r>
              <w:proofErr w:type="spellEnd"/>
            </w:hyperlink>
          </w:p>
        </w:tc>
        <w:tc>
          <w:tcPr>
            <w:tcW w:w="1260" w:type="dxa"/>
            <w:vAlign w:val="center"/>
          </w:tcPr>
          <w:p w:rsidR="0040064E" w:rsidRDefault="0040064E" w:rsidP="00163EFA">
            <w:pPr>
              <w:pStyle w:val="Tables"/>
            </w:pPr>
            <w:r>
              <w:t>4</w:t>
            </w:r>
          </w:p>
        </w:tc>
        <w:tc>
          <w:tcPr>
            <w:tcW w:w="1282" w:type="dxa"/>
            <w:vAlign w:val="center"/>
          </w:tcPr>
          <w:p w:rsidR="0040064E" w:rsidRDefault="0040064E" w:rsidP="00163EFA">
            <w:pPr>
              <w:pStyle w:val="Tables"/>
            </w:pPr>
            <w:r>
              <w:t>No</w:t>
            </w:r>
          </w:p>
        </w:tc>
        <w:tc>
          <w:tcPr>
            <w:tcW w:w="1216" w:type="dxa"/>
            <w:vAlign w:val="center"/>
          </w:tcPr>
          <w:p w:rsidR="0040064E" w:rsidRDefault="0040064E" w:rsidP="00163EFA">
            <w:pPr>
              <w:pStyle w:val="Tables"/>
            </w:pPr>
            <w:r>
              <w:t>3</w:t>
            </w:r>
          </w:p>
        </w:tc>
      </w:tr>
    </w:tbl>
    <w:p w:rsidR="0040064E" w:rsidRDefault="0040064E" w:rsidP="0040064E">
      <w:pPr>
        <w:spacing w:before="240"/>
        <w:jc w:val="center"/>
      </w:pPr>
      <w:r>
        <w:rPr>
          <w:b/>
        </w:rPr>
        <w:t>Table 1:</w:t>
      </w:r>
      <w:r w:rsidRPr="00082492">
        <w:t xml:space="preserve"> </w:t>
      </w:r>
      <w:r>
        <w:t>Memory Management service</w:t>
      </w:r>
      <w:r w:rsidRPr="00FE1C55">
        <w:t>.</w:t>
      </w:r>
    </w:p>
    <w:p w:rsidR="0040064E" w:rsidRDefault="0040064E" w:rsidP="0040064E">
      <w:pPr>
        <w:spacing w:before="240"/>
        <w:jc w:val="left"/>
      </w:pPr>
    </w:p>
    <w:p w:rsidR="0040064E" w:rsidRDefault="0040064E" w:rsidP="0040064E">
      <w:pPr>
        <w:jc w:val="left"/>
      </w:pPr>
      <w:r>
        <w:br w:type="page"/>
      </w:r>
    </w:p>
    <w:p w:rsidR="0040064E" w:rsidRDefault="0040064E" w:rsidP="0040064E">
      <w:r w:rsidRPr="004E2796">
        <w:lastRenderedPageBreak/>
        <w:t>The Software Image service provides the ability to deploy, list, generate, delete, clone and check the integrity of Software Images.</w:t>
      </w:r>
      <w:r>
        <w:t xml:space="preserve"> </w:t>
      </w:r>
      <w:r w:rsidRPr="004E2796">
        <w:t>This service can be used to manage Software Images on-board of a spacecraft or to manage Software Images in virtual machines that might run on-board of a spacecraft.</w:t>
      </w:r>
      <w:r>
        <w:t xml:space="preserve"> </w:t>
      </w:r>
      <w:r w:rsidRPr="004E2796">
        <w:t xml:space="preserve">The service supports the generation of a new Image from a previous baseline Image </w:t>
      </w:r>
      <w:r>
        <w:t xml:space="preserve">using </w:t>
      </w:r>
      <w:r w:rsidRPr="004E2796">
        <w:t>an additional delta. This allows patching software Images without the need to transfer the complete new Image.</w:t>
      </w:r>
    </w:p>
    <w:p w:rsidR="0040064E" w:rsidRPr="001F1069" w:rsidRDefault="0040064E" w:rsidP="0040064E">
      <w:pPr>
        <w:spacing w:before="240"/>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555"/>
        <w:gridCol w:w="1176"/>
        <w:gridCol w:w="1232"/>
        <w:gridCol w:w="1216"/>
      </w:tblGrid>
      <w:tr w:rsidR="0040064E" w:rsidTr="00A30AE3">
        <w:trPr>
          <w:jc w:val="center"/>
        </w:trPr>
        <w:tc>
          <w:tcPr>
            <w:tcW w:w="2336" w:type="dxa"/>
            <w:shd w:val="clear" w:color="auto" w:fill="00CCFF"/>
            <w:vAlign w:val="center"/>
          </w:tcPr>
          <w:p w:rsidR="0040064E" w:rsidRDefault="0040064E" w:rsidP="00163EFA">
            <w:pPr>
              <w:pStyle w:val="Tables"/>
            </w:pPr>
            <w:r>
              <w:t>Area Identifier</w:t>
            </w:r>
          </w:p>
        </w:tc>
        <w:tc>
          <w:tcPr>
            <w:tcW w:w="2555" w:type="dxa"/>
            <w:shd w:val="clear" w:color="auto" w:fill="00CCFF"/>
            <w:vAlign w:val="center"/>
          </w:tcPr>
          <w:p w:rsidR="0040064E" w:rsidRDefault="0040064E" w:rsidP="00163EFA">
            <w:pPr>
              <w:pStyle w:val="Tables"/>
            </w:pPr>
            <w:r>
              <w:t>Service Identifier</w:t>
            </w:r>
          </w:p>
        </w:tc>
        <w:tc>
          <w:tcPr>
            <w:tcW w:w="1176" w:type="dxa"/>
            <w:shd w:val="clear" w:color="auto" w:fill="00CCFF"/>
            <w:vAlign w:val="center"/>
          </w:tcPr>
          <w:p w:rsidR="0040064E" w:rsidRDefault="0040064E" w:rsidP="00163EFA">
            <w:pPr>
              <w:pStyle w:val="Tables"/>
            </w:pPr>
            <w:r>
              <w:t>Area Number</w:t>
            </w:r>
          </w:p>
        </w:tc>
        <w:tc>
          <w:tcPr>
            <w:tcW w:w="1232" w:type="dxa"/>
            <w:shd w:val="clear" w:color="auto" w:fill="00CCFF"/>
            <w:vAlign w:val="center"/>
          </w:tcPr>
          <w:p w:rsidR="0040064E" w:rsidRDefault="0040064E" w:rsidP="00163EFA">
            <w:pPr>
              <w:pStyle w:val="Tables"/>
            </w:pPr>
            <w:r>
              <w:t>Service Number</w:t>
            </w:r>
          </w:p>
        </w:tc>
        <w:tc>
          <w:tcPr>
            <w:tcW w:w="1216" w:type="dxa"/>
            <w:shd w:val="clear" w:color="auto" w:fill="00CCFF"/>
            <w:vAlign w:val="center"/>
          </w:tcPr>
          <w:p w:rsidR="0040064E" w:rsidRDefault="0040064E" w:rsidP="00163EFA">
            <w:pPr>
              <w:pStyle w:val="Tables"/>
            </w:pPr>
            <w:r>
              <w:t>Area Version</w:t>
            </w:r>
          </w:p>
        </w:tc>
      </w:tr>
      <w:tr w:rsidR="0040064E" w:rsidTr="00A30AE3">
        <w:trPr>
          <w:jc w:val="center"/>
        </w:trPr>
        <w:tc>
          <w:tcPr>
            <w:tcW w:w="2336" w:type="dxa"/>
            <w:vAlign w:val="center"/>
          </w:tcPr>
          <w:p w:rsidR="0040064E" w:rsidRDefault="0040064E" w:rsidP="00163EFA">
            <w:pPr>
              <w:pStyle w:val="Tables"/>
            </w:pPr>
            <w:proofErr w:type="spellStart"/>
            <w:r>
              <w:t>SoftwareManagement</w:t>
            </w:r>
            <w:proofErr w:type="spellEnd"/>
          </w:p>
        </w:tc>
        <w:tc>
          <w:tcPr>
            <w:tcW w:w="2555" w:type="dxa"/>
            <w:vAlign w:val="center"/>
          </w:tcPr>
          <w:p w:rsidR="0040064E" w:rsidRDefault="0040064E" w:rsidP="00163EFA">
            <w:pPr>
              <w:pStyle w:val="Tables"/>
            </w:pPr>
            <w:proofErr w:type="spellStart"/>
            <w:r>
              <w:t>SoftwareImage</w:t>
            </w:r>
            <w:proofErr w:type="spellEnd"/>
          </w:p>
        </w:tc>
        <w:tc>
          <w:tcPr>
            <w:tcW w:w="1176" w:type="dxa"/>
            <w:vAlign w:val="center"/>
          </w:tcPr>
          <w:p w:rsidR="0040064E" w:rsidRDefault="0040064E" w:rsidP="00163EFA">
            <w:pPr>
              <w:pStyle w:val="Tables"/>
            </w:pPr>
            <w:r>
              <w:t>7</w:t>
            </w:r>
          </w:p>
        </w:tc>
        <w:tc>
          <w:tcPr>
            <w:tcW w:w="1232" w:type="dxa"/>
            <w:vAlign w:val="center"/>
          </w:tcPr>
          <w:p w:rsidR="0040064E" w:rsidRDefault="0040064E" w:rsidP="00163EFA">
            <w:pPr>
              <w:pStyle w:val="Tables"/>
            </w:pPr>
            <w:r>
              <w:t>2</w:t>
            </w:r>
          </w:p>
        </w:tc>
        <w:tc>
          <w:tcPr>
            <w:tcW w:w="1216" w:type="dxa"/>
            <w:vAlign w:val="center"/>
          </w:tcPr>
          <w:p w:rsidR="0040064E" w:rsidRDefault="0040064E" w:rsidP="00163EFA">
            <w:pPr>
              <w:pStyle w:val="Tables"/>
            </w:pPr>
            <w:r>
              <w:t>1</w:t>
            </w:r>
          </w:p>
        </w:tc>
      </w:tr>
      <w:tr w:rsidR="0040064E" w:rsidTr="00A30AE3">
        <w:trPr>
          <w:jc w:val="center"/>
        </w:trPr>
        <w:tc>
          <w:tcPr>
            <w:tcW w:w="2336" w:type="dxa"/>
            <w:shd w:val="clear" w:color="auto" w:fill="00CCFF"/>
            <w:vAlign w:val="center"/>
          </w:tcPr>
          <w:p w:rsidR="0040064E" w:rsidRDefault="0040064E" w:rsidP="00163EFA">
            <w:pPr>
              <w:pStyle w:val="Tables"/>
            </w:pPr>
            <w:r>
              <w:t>Interaction Pattern</w:t>
            </w:r>
          </w:p>
        </w:tc>
        <w:tc>
          <w:tcPr>
            <w:tcW w:w="2555" w:type="dxa"/>
            <w:shd w:val="clear" w:color="auto" w:fill="00CCFF"/>
            <w:vAlign w:val="center"/>
          </w:tcPr>
          <w:p w:rsidR="0040064E" w:rsidRDefault="0040064E" w:rsidP="00163EFA">
            <w:pPr>
              <w:pStyle w:val="Tables"/>
            </w:pPr>
            <w:r>
              <w:t>Operation Identifier</w:t>
            </w:r>
          </w:p>
        </w:tc>
        <w:tc>
          <w:tcPr>
            <w:tcW w:w="1176" w:type="dxa"/>
            <w:shd w:val="clear" w:color="auto" w:fill="00CCFF"/>
            <w:vAlign w:val="center"/>
          </w:tcPr>
          <w:p w:rsidR="0040064E" w:rsidRDefault="0040064E" w:rsidP="00163EFA">
            <w:pPr>
              <w:pStyle w:val="Tables"/>
            </w:pPr>
            <w:r>
              <w:t>Operation Number</w:t>
            </w:r>
          </w:p>
        </w:tc>
        <w:tc>
          <w:tcPr>
            <w:tcW w:w="1232" w:type="dxa"/>
            <w:shd w:val="clear" w:color="auto" w:fill="00CCFF"/>
            <w:vAlign w:val="center"/>
          </w:tcPr>
          <w:p w:rsidR="0040064E" w:rsidRDefault="0040064E" w:rsidP="00163EFA">
            <w:pPr>
              <w:pStyle w:val="Tables"/>
            </w:pPr>
            <w:r>
              <w:t>Support in Replay</w:t>
            </w:r>
          </w:p>
        </w:tc>
        <w:tc>
          <w:tcPr>
            <w:tcW w:w="1216" w:type="dxa"/>
            <w:shd w:val="clear" w:color="auto" w:fill="00CCFF"/>
            <w:vAlign w:val="center"/>
          </w:tcPr>
          <w:p w:rsidR="0040064E" w:rsidRDefault="0040064E" w:rsidP="00163EFA">
            <w:pPr>
              <w:pStyle w:val="Tables"/>
            </w:pPr>
            <w:r>
              <w:t>Capability Set</w:t>
            </w:r>
          </w:p>
        </w:tc>
      </w:tr>
      <w:tr w:rsidR="0040064E" w:rsidTr="00A30AE3">
        <w:trPr>
          <w:jc w:val="center"/>
        </w:trPr>
        <w:tc>
          <w:tcPr>
            <w:tcW w:w="2336" w:type="dxa"/>
            <w:vAlign w:val="center"/>
          </w:tcPr>
          <w:p w:rsidR="0040064E" w:rsidRDefault="0040064E" w:rsidP="00163EFA">
            <w:pPr>
              <w:pStyle w:val="Tables"/>
            </w:pPr>
            <w:r>
              <w:t>SUBMIT</w:t>
            </w:r>
          </w:p>
        </w:tc>
        <w:tc>
          <w:tcPr>
            <w:tcW w:w="2555" w:type="dxa"/>
            <w:vAlign w:val="center"/>
          </w:tcPr>
          <w:p w:rsidR="0040064E" w:rsidRDefault="00493178" w:rsidP="00163EFA">
            <w:pPr>
              <w:pStyle w:val="Tables"/>
            </w:pPr>
            <w:hyperlink w:anchor="_OPERATION_SoftwareImage_deployImage" w:history="1">
              <w:proofErr w:type="spellStart"/>
              <w:r w:rsidR="0040064E">
                <w:rPr>
                  <w:rStyle w:val="Hyperlink"/>
                </w:rPr>
                <w:t>deployImage</w:t>
              </w:r>
              <w:proofErr w:type="spellEnd"/>
            </w:hyperlink>
          </w:p>
        </w:tc>
        <w:tc>
          <w:tcPr>
            <w:tcW w:w="1176" w:type="dxa"/>
            <w:vAlign w:val="center"/>
          </w:tcPr>
          <w:p w:rsidR="0040064E" w:rsidRDefault="0040064E" w:rsidP="00163EFA">
            <w:pPr>
              <w:pStyle w:val="Tables"/>
            </w:pPr>
            <w:r>
              <w:t>1</w:t>
            </w:r>
          </w:p>
        </w:tc>
        <w:tc>
          <w:tcPr>
            <w:tcW w:w="1232" w:type="dxa"/>
            <w:vAlign w:val="center"/>
          </w:tcPr>
          <w:p w:rsidR="0040064E" w:rsidRDefault="0040064E" w:rsidP="00163EFA">
            <w:pPr>
              <w:pStyle w:val="Tables"/>
            </w:pPr>
            <w:r>
              <w:t>No</w:t>
            </w:r>
          </w:p>
        </w:tc>
        <w:tc>
          <w:tcPr>
            <w:tcW w:w="1216" w:type="dxa"/>
            <w:vAlign w:val="center"/>
          </w:tcPr>
          <w:p w:rsidR="0040064E" w:rsidRDefault="0040064E" w:rsidP="00163EFA">
            <w:pPr>
              <w:pStyle w:val="Tables"/>
            </w:pPr>
            <w:r>
              <w:t>1</w:t>
            </w:r>
          </w:p>
        </w:tc>
      </w:tr>
      <w:tr w:rsidR="0040064E" w:rsidTr="00A30AE3">
        <w:trPr>
          <w:jc w:val="center"/>
        </w:trPr>
        <w:tc>
          <w:tcPr>
            <w:tcW w:w="2336" w:type="dxa"/>
            <w:vAlign w:val="center"/>
          </w:tcPr>
          <w:p w:rsidR="0040064E" w:rsidRDefault="0040064E" w:rsidP="00163EFA">
            <w:pPr>
              <w:pStyle w:val="Tables"/>
            </w:pPr>
            <w:r>
              <w:t>INVOKE</w:t>
            </w:r>
          </w:p>
        </w:tc>
        <w:tc>
          <w:tcPr>
            <w:tcW w:w="2555" w:type="dxa"/>
            <w:vAlign w:val="center"/>
          </w:tcPr>
          <w:p w:rsidR="0040064E" w:rsidRDefault="00493178" w:rsidP="00163EFA">
            <w:pPr>
              <w:pStyle w:val="Tables"/>
            </w:pPr>
            <w:hyperlink w:anchor="_OPERATION_SoftwareImage_checkImageIntegrity" w:history="1">
              <w:proofErr w:type="spellStart"/>
              <w:r w:rsidR="0040064E">
                <w:rPr>
                  <w:rStyle w:val="Hyperlink"/>
                </w:rPr>
                <w:t>checkImageIntegrity</w:t>
              </w:r>
              <w:proofErr w:type="spellEnd"/>
            </w:hyperlink>
          </w:p>
        </w:tc>
        <w:tc>
          <w:tcPr>
            <w:tcW w:w="1176" w:type="dxa"/>
            <w:vAlign w:val="center"/>
          </w:tcPr>
          <w:p w:rsidR="0040064E" w:rsidRDefault="0040064E" w:rsidP="00163EFA">
            <w:pPr>
              <w:pStyle w:val="Tables"/>
            </w:pPr>
            <w:r>
              <w:t>2</w:t>
            </w:r>
          </w:p>
        </w:tc>
        <w:tc>
          <w:tcPr>
            <w:tcW w:w="1232" w:type="dxa"/>
            <w:vAlign w:val="center"/>
          </w:tcPr>
          <w:p w:rsidR="0040064E" w:rsidRDefault="0040064E" w:rsidP="00163EFA">
            <w:pPr>
              <w:pStyle w:val="Tables"/>
            </w:pPr>
            <w:r>
              <w:t>No</w:t>
            </w:r>
          </w:p>
        </w:tc>
        <w:tc>
          <w:tcPr>
            <w:tcW w:w="1216" w:type="dxa"/>
            <w:vAlign w:val="center"/>
          </w:tcPr>
          <w:p w:rsidR="0040064E" w:rsidRDefault="0040064E" w:rsidP="00163EFA">
            <w:pPr>
              <w:pStyle w:val="Tables"/>
            </w:pPr>
            <w:r>
              <w:t>2</w:t>
            </w:r>
          </w:p>
        </w:tc>
      </w:tr>
      <w:tr w:rsidR="0040064E" w:rsidTr="00A30AE3">
        <w:trPr>
          <w:jc w:val="center"/>
        </w:trPr>
        <w:tc>
          <w:tcPr>
            <w:tcW w:w="2336" w:type="dxa"/>
            <w:vAlign w:val="center"/>
          </w:tcPr>
          <w:p w:rsidR="0040064E" w:rsidRDefault="0040064E" w:rsidP="00163EFA">
            <w:pPr>
              <w:pStyle w:val="Tables"/>
            </w:pPr>
            <w:r>
              <w:t>INVOKE</w:t>
            </w:r>
          </w:p>
        </w:tc>
        <w:tc>
          <w:tcPr>
            <w:tcW w:w="2555" w:type="dxa"/>
            <w:vAlign w:val="center"/>
          </w:tcPr>
          <w:p w:rsidR="0040064E" w:rsidRDefault="00493178" w:rsidP="00163EFA">
            <w:pPr>
              <w:pStyle w:val="Tables"/>
            </w:pPr>
            <w:hyperlink w:anchor="_OPERATION_SoftwareImage_cloneImage" w:history="1">
              <w:proofErr w:type="spellStart"/>
              <w:r w:rsidR="0040064E">
                <w:rPr>
                  <w:rStyle w:val="Hyperlink"/>
                </w:rPr>
                <w:t>cloneImage</w:t>
              </w:r>
              <w:proofErr w:type="spellEnd"/>
            </w:hyperlink>
          </w:p>
        </w:tc>
        <w:tc>
          <w:tcPr>
            <w:tcW w:w="1176" w:type="dxa"/>
            <w:vAlign w:val="center"/>
          </w:tcPr>
          <w:p w:rsidR="0040064E" w:rsidRDefault="0040064E" w:rsidP="00163EFA">
            <w:pPr>
              <w:pStyle w:val="Tables"/>
            </w:pPr>
            <w:r>
              <w:t>3</w:t>
            </w:r>
          </w:p>
        </w:tc>
        <w:tc>
          <w:tcPr>
            <w:tcW w:w="1232" w:type="dxa"/>
            <w:vAlign w:val="center"/>
          </w:tcPr>
          <w:p w:rsidR="0040064E" w:rsidRDefault="0040064E" w:rsidP="00163EFA">
            <w:pPr>
              <w:pStyle w:val="Tables"/>
            </w:pPr>
            <w:r>
              <w:t>No</w:t>
            </w:r>
          </w:p>
        </w:tc>
        <w:tc>
          <w:tcPr>
            <w:tcW w:w="1216" w:type="dxa"/>
            <w:vAlign w:val="center"/>
          </w:tcPr>
          <w:p w:rsidR="0040064E" w:rsidRDefault="0040064E" w:rsidP="00163EFA">
            <w:pPr>
              <w:pStyle w:val="Tables"/>
            </w:pPr>
            <w:r>
              <w:t>3</w:t>
            </w:r>
          </w:p>
        </w:tc>
      </w:tr>
      <w:tr w:rsidR="0040064E" w:rsidTr="00A30AE3">
        <w:trPr>
          <w:jc w:val="center"/>
        </w:trPr>
        <w:tc>
          <w:tcPr>
            <w:tcW w:w="2336" w:type="dxa"/>
            <w:vAlign w:val="center"/>
          </w:tcPr>
          <w:p w:rsidR="0040064E" w:rsidRDefault="0040064E" w:rsidP="00163EFA">
            <w:pPr>
              <w:pStyle w:val="Tables"/>
            </w:pPr>
            <w:r>
              <w:t>REQUEST</w:t>
            </w:r>
          </w:p>
        </w:tc>
        <w:tc>
          <w:tcPr>
            <w:tcW w:w="2555" w:type="dxa"/>
            <w:vAlign w:val="center"/>
          </w:tcPr>
          <w:p w:rsidR="0040064E" w:rsidRDefault="00493178" w:rsidP="00163EFA">
            <w:pPr>
              <w:pStyle w:val="Tables"/>
            </w:pPr>
            <w:hyperlink w:anchor="_OPERATION_SoftwareImage_listImage" w:history="1">
              <w:proofErr w:type="spellStart"/>
              <w:r w:rsidR="0040064E">
                <w:rPr>
                  <w:rStyle w:val="Hyperlink"/>
                </w:rPr>
                <w:t>listImage</w:t>
              </w:r>
              <w:proofErr w:type="spellEnd"/>
            </w:hyperlink>
          </w:p>
        </w:tc>
        <w:tc>
          <w:tcPr>
            <w:tcW w:w="1176" w:type="dxa"/>
            <w:vAlign w:val="center"/>
          </w:tcPr>
          <w:p w:rsidR="0040064E" w:rsidRDefault="0040064E" w:rsidP="00163EFA">
            <w:pPr>
              <w:pStyle w:val="Tables"/>
            </w:pPr>
            <w:r>
              <w:t>4</w:t>
            </w:r>
          </w:p>
        </w:tc>
        <w:tc>
          <w:tcPr>
            <w:tcW w:w="1232" w:type="dxa"/>
            <w:vAlign w:val="center"/>
          </w:tcPr>
          <w:p w:rsidR="0040064E" w:rsidRDefault="0040064E" w:rsidP="00163EFA">
            <w:pPr>
              <w:pStyle w:val="Tables"/>
            </w:pPr>
            <w:r>
              <w:t>Yes</w:t>
            </w:r>
          </w:p>
        </w:tc>
        <w:tc>
          <w:tcPr>
            <w:tcW w:w="1216" w:type="dxa"/>
            <w:vAlign w:val="center"/>
          </w:tcPr>
          <w:p w:rsidR="0040064E" w:rsidRDefault="0040064E" w:rsidP="00163EFA">
            <w:pPr>
              <w:pStyle w:val="Tables"/>
            </w:pPr>
            <w:r>
              <w:t>4</w:t>
            </w:r>
          </w:p>
        </w:tc>
      </w:tr>
      <w:tr w:rsidR="0040064E" w:rsidTr="00A30AE3">
        <w:trPr>
          <w:jc w:val="center"/>
        </w:trPr>
        <w:tc>
          <w:tcPr>
            <w:tcW w:w="2336" w:type="dxa"/>
            <w:vAlign w:val="center"/>
          </w:tcPr>
          <w:p w:rsidR="0040064E" w:rsidRDefault="0040064E" w:rsidP="00163EFA">
            <w:pPr>
              <w:pStyle w:val="Tables"/>
            </w:pPr>
            <w:r>
              <w:t>INVOKE</w:t>
            </w:r>
          </w:p>
        </w:tc>
        <w:tc>
          <w:tcPr>
            <w:tcW w:w="2555" w:type="dxa"/>
            <w:vAlign w:val="center"/>
          </w:tcPr>
          <w:p w:rsidR="0040064E" w:rsidRDefault="00493178" w:rsidP="00163EFA">
            <w:pPr>
              <w:pStyle w:val="Tables"/>
            </w:pPr>
            <w:hyperlink w:anchor="_OPERATION_SoftwareImage_patchImage" w:history="1">
              <w:proofErr w:type="spellStart"/>
              <w:r w:rsidR="0040064E">
                <w:rPr>
                  <w:rStyle w:val="Hyperlink"/>
                </w:rPr>
                <w:t>patchImage</w:t>
              </w:r>
              <w:proofErr w:type="spellEnd"/>
            </w:hyperlink>
          </w:p>
        </w:tc>
        <w:tc>
          <w:tcPr>
            <w:tcW w:w="1176" w:type="dxa"/>
            <w:vAlign w:val="center"/>
          </w:tcPr>
          <w:p w:rsidR="0040064E" w:rsidRDefault="0040064E" w:rsidP="00163EFA">
            <w:pPr>
              <w:pStyle w:val="Tables"/>
            </w:pPr>
            <w:r>
              <w:t>5</w:t>
            </w:r>
          </w:p>
        </w:tc>
        <w:tc>
          <w:tcPr>
            <w:tcW w:w="1232" w:type="dxa"/>
            <w:vAlign w:val="center"/>
          </w:tcPr>
          <w:p w:rsidR="0040064E" w:rsidRDefault="0040064E" w:rsidP="00163EFA">
            <w:pPr>
              <w:pStyle w:val="Tables"/>
            </w:pPr>
            <w:r>
              <w:t>No</w:t>
            </w:r>
          </w:p>
        </w:tc>
        <w:tc>
          <w:tcPr>
            <w:tcW w:w="1216" w:type="dxa"/>
            <w:vMerge w:val="restart"/>
            <w:vAlign w:val="center"/>
          </w:tcPr>
          <w:p w:rsidR="0040064E" w:rsidRDefault="0040064E" w:rsidP="00163EFA">
            <w:pPr>
              <w:pStyle w:val="Tables"/>
            </w:pPr>
            <w:r>
              <w:t>5</w:t>
            </w:r>
          </w:p>
        </w:tc>
      </w:tr>
      <w:tr w:rsidR="0040064E" w:rsidTr="00A30AE3">
        <w:trPr>
          <w:jc w:val="center"/>
        </w:trPr>
        <w:tc>
          <w:tcPr>
            <w:tcW w:w="2336" w:type="dxa"/>
            <w:vAlign w:val="center"/>
          </w:tcPr>
          <w:p w:rsidR="0040064E" w:rsidRDefault="0040064E" w:rsidP="00163EFA">
            <w:pPr>
              <w:pStyle w:val="Tables"/>
            </w:pPr>
            <w:r>
              <w:t>REQUEST</w:t>
            </w:r>
          </w:p>
        </w:tc>
        <w:tc>
          <w:tcPr>
            <w:tcW w:w="2555" w:type="dxa"/>
            <w:vAlign w:val="center"/>
          </w:tcPr>
          <w:p w:rsidR="0040064E" w:rsidRDefault="00493178" w:rsidP="00163EFA">
            <w:pPr>
              <w:pStyle w:val="Tables"/>
            </w:pPr>
            <w:hyperlink w:anchor="_OPERATION_SoftwareImage_addImage" w:history="1">
              <w:proofErr w:type="spellStart"/>
              <w:r w:rsidR="0040064E">
                <w:rPr>
                  <w:rStyle w:val="Hyperlink"/>
                </w:rPr>
                <w:t>addImage</w:t>
              </w:r>
              <w:proofErr w:type="spellEnd"/>
            </w:hyperlink>
          </w:p>
        </w:tc>
        <w:tc>
          <w:tcPr>
            <w:tcW w:w="1176" w:type="dxa"/>
            <w:vAlign w:val="center"/>
          </w:tcPr>
          <w:p w:rsidR="0040064E" w:rsidRDefault="0040064E" w:rsidP="00163EFA">
            <w:pPr>
              <w:pStyle w:val="Tables"/>
            </w:pPr>
            <w:r>
              <w:t>6</w:t>
            </w:r>
          </w:p>
        </w:tc>
        <w:tc>
          <w:tcPr>
            <w:tcW w:w="1232" w:type="dxa"/>
            <w:vAlign w:val="center"/>
          </w:tcPr>
          <w:p w:rsidR="0040064E" w:rsidRDefault="0040064E" w:rsidP="00163EFA">
            <w:pPr>
              <w:pStyle w:val="Tables"/>
            </w:pPr>
            <w:r>
              <w:t>No</w:t>
            </w:r>
          </w:p>
        </w:tc>
        <w:tc>
          <w:tcPr>
            <w:tcW w:w="1216" w:type="dxa"/>
            <w:vMerge/>
            <w:vAlign w:val="center"/>
          </w:tcPr>
          <w:p w:rsidR="0040064E" w:rsidRDefault="0040064E" w:rsidP="00163EFA">
            <w:pPr>
              <w:pStyle w:val="Tables"/>
            </w:pPr>
          </w:p>
        </w:tc>
      </w:tr>
      <w:tr w:rsidR="0040064E" w:rsidTr="00A30AE3">
        <w:trPr>
          <w:jc w:val="center"/>
        </w:trPr>
        <w:tc>
          <w:tcPr>
            <w:tcW w:w="2336" w:type="dxa"/>
            <w:vAlign w:val="center"/>
          </w:tcPr>
          <w:p w:rsidR="0040064E" w:rsidRDefault="0040064E" w:rsidP="00163EFA">
            <w:pPr>
              <w:pStyle w:val="Tables"/>
            </w:pPr>
            <w:r>
              <w:t>SUBMIT</w:t>
            </w:r>
          </w:p>
        </w:tc>
        <w:tc>
          <w:tcPr>
            <w:tcW w:w="2555" w:type="dxa"/>
            <w:vAlign w:val="center"/>
          </w:tcPr>
          <w:p w:rsidR="0040064E" w:rsidRDefault="00493178" w:rsidP="00163EFA">
            <w:pPr>
              <w:pStyle w:val="Tables"/>
            </w:pPr>
            <w:hyperlink w:anchor="_OPERATION_SoftwareImage_deleteImage" w:history="1">
              <w:proofErr w:type="spellStart"/>
              <w:r w:rsidR="0040064E">
                <w:rPr>
                  <w:rStyle w:val="Hyperlink"/>
                </w:rPr>
                <w:t>deleteImage</w:t>
              </w:r>
              <w:proofErr w:type="spellEnd"/>
            </w:hyperlink>
          </w:p>
        </w:tc>
        <w:tc>
          <w:tcPr>
            <w:tcW w:w="1176" w:type="dxa"/>
            <w:vAlign w:val="center"/>
          </w:tcPr>
          <w:p w:rsidR="0040064E" w:rsidRDefault="0040064E" w:rsidP="00163EFA">
            <w:pPr>
              <w:pStyle w:val="Tables"/>
            </w:pPr>
            <w:r>
              <w:t>7</w:t>
            </w:r>
          </w:p>
        </w:tc>
        <w:tc>
          <w:tcPr>
            <w:tcW w:w="1232" w:type="dxa"/>
            <w:vAlign w:val="center"/>
          </w:tcPr>
          <w:p w:rsidR="0040064E" w:rsidRDefault="0040064E" w:rsidP="00163EFA">
            <w:pPr>
              <w:pStyle w:val="Tables"/>
            </w:pPr>
            <w:r>
              <w:t>No</w:t>
            </w:r>
          </w:p>
        </w:tc>
        <w:tc>
          <w:tcPr>
            <w:tcW w:w="1216" w:type="dxa"/>
            <w:vMerge/>
            <w:vAlign w:val="center"/>
          </w:tcPr>
          <w:p w:rsidR="0040064E" w:rsidRDefault="0040064E" w:rsidP="00163EFA">
            <w:pPr>
              <w:pStyle w:val="Tables"/>
            </w:pPr>
          </w:p>
        </w:tc>
      </w:tr>
      <w:tr w:rsidR="0040064E" w:rsidTr="00A30AE3">
        <w:trPr>
          <w:jc w:val="center"/>
        </w:trPr>
        <w:tc>
          <w:tcPr>
            <w:tcW w:w="2336" w:type="dxa"/>
            <w:vAlign w:val="center"/>
          </w:tcPr>
          <w:p w:rsidR="0040064E" w:rsidRDefault="0040064E" w:rsidP="00163EFA">
            <w:pPr>
              <w:pStyle w:val="Tables"/>
            </w:pPr>
            <w:r>
              <w:t>REQUEST</w:t>
            </w:r>
          </w:p>
        </w:tc>
        <w:tc>
          <w:tcPr>
            <w:tcW w:w="2555" w:type="dxa"/>
            <w:vAlign w:val="center"/>
          </w:tcPr>
          <w:p w:rsidR="0040064E" w:rsidRDefault="00493178" w:rsidP="00163EFA">
            <w:pPr>
              <w:pStyle w:val="Tables"/>
            </w:pPr>
            <w:hyperlink w:anchor="_OPERATION_SoftwareImage_listPatch" w:history="1">
              <w:proofErr w:type="spellStart"/>
              <w:r w:rsidR="0040064E">
                <w:rPr>
                  <w:rStyle w:val="Hyperlink"/>
                </w:rPr>
                <w:t>listPatch</w:t>
              </w:r>
              <w:proofErr w:type="spellEnd"/>
            </w:hyperlink>
          </w:p>
        </w:tc>
        <w:tc>
          <w:tcPr>
            <w:tcW w:w="1176" w:type="dxa"/>
            <w:vAlign w:val="center"/>
          </w:tcPr>
          <w:p w:rsidR="0040064E" w:rsidRDefault="0040064E" w:rsidP="00163EFA">
            <w:pPr>
              <w:pStyle w:val="Tables"/>
            </w:pPr>
            <w:r>
              <w:t>8</w:t>
            </w:r>
          </w:p>
        </w:tc>
        <w:tc>
          <w:tcPr>
            <w:tcW w:w="1232" w:type="dxa"/>
            <w:vAlign w:val="center"/>
          </w:tcPr>
          <w:p w:rsidR="0040064E" w:rsidRDefault="0040064E" w:rsidP="00163EFA">
            <w:pPr>
              <w:pStyle w:val="Tables"/>
            </w:pPr>
            <w:r>
              <w:t>Yes</w:t>
            </w:r>
          </w:p>
        </w:tc>
        <w:tc>
          <w:tcPr>
            <w:tcW w:w="1216" w:type="dxa"/>
            <w:vAlign w:val="center"/>
          </w:tcPr>
          <w:p w:rsidR="0040064E" w:rsidRDefault="0040064E" w:rsidP="00163EFA">
            <w:pPr>
              <w:pStyle w:val="Tables"/>
            </w:pPr>
            <w:r>
              <w:t>6</w:t>
            </w:r>
          </w:p>
        </w:tc>
      </w:tr>
      <w:tr w:rsidR="0040064E" w:rsidTr="00A30AE3">
        <w:trPr>
          <w:jc w:val="center"/>
        </w:trPr>
        <w:tc>
          <w:tcPr>
            <w:tcW w:w="2336" w:type="dxa"/>
            <w:vAlign w:val="center"/>
          </w:tcPr>
          <w:p w:rsidR="0040064E" w:rsidRDefault="0040064E" w:rsidP="00163EFA">
            <w:pPr>
              <w:pStyle w:val="Tables"/>
            </w:pPr>
            <w:r>
              <w:t>REQUEST</w:t>
            </w:r>
          </w:p>
        </w:tc>
        <w:tc>
          <w:tcPr>
            <w:tcW w:w="2555" w:type="dxa"/>
            <w:vAlign w:val="center"/>
          </w:tcPr>
          <w:p w:rsidR="0040064E" w:rsidRDefault="00493178" w:rsidP="00163EFA">
            <w:pPr>
              <w:pStyle w:val="Tables"/>
            </w:pPr>
            <w:hyperlink w:anchor="_OPERATION_SoftwareImage_addPatch" w:history="1">
              <w:proofErr w:type="spellStart"/>
              <w:r w:rsidR="0040064E">
                <w:rPr>
                  <w:rStyle w:val="Hyperlink"/>
                </w:rPr>
                <w:t>addPatch</w:t>
              </w:r>
              <w:proofErr w:type="spellEnd"/>
            </w:hyperlink>
          </w:p>
        </w:tc>
        <w:tc>
          <w:tcPr>
            <w:tcW w:w="1176" w:type="dxa"/>
            <w:vAlign w:val="center"/>
          </w:tcPr>
          <w:p w:rsidR="0040064E" w:rsidRDefault="0040064E" w:rsidP="00163EFA">
            <w:pPr>
              <w:pStyle w:val="Tables"/>
            </w:pPr>
            <w:r>
              <w:t>9</w:t>
            </w:r>
          </w:p>
        </w:tc>
        <w:tc>
          <w:tcPr>
            <w:tcW w:w="1232" w:type="dxa"/>
            <w:vAlign w:val="center"/>
          </w:tcPr>
          <w:p w:rsidR="0040064E" w:rsidRDefault="0040064E" w:rsidP="00163EFA">
            <w:pPr>
              <w:pStyle w:val="Tables"/>
            </w:pPr>
            <w:r>
              <w:t>No</w:t>
            </w:r>
          </w:p>
        </w:tc>
        <w:tc>
          <w:tcPr>
            <w:tcW w:w="1216" w:type="dxa"/>
            <w:vMerge w:val="restart"/>
            <w:vAlign w:val="center"/>
          </w:tcPr>
          <w:p w:rsidR="0040064E" w:rsidRDefault="0040064E" w:rsidP="00163EFA">
            <w:pPr>
              <w:pStyle w:val="Tables"/>
            </w:pPr>
            <w:r>
              <w:t>7</w:t>
            </w:r>
          </w:p>
        </w:tc>
      </w:tr>
      <w:tr w:rsidR="0040064E" w:rsidTr="00A30AE3">
        <w:trPr>
          <w:jc w:val="center"/>
        </w:trPr>
        <w:tc>
          <w:tcPr>
            <w:tcW w:w="2336" w:type="dxa"/>
            <w:vAlign w:val="center"/>
          </w:tcPr>
          <w:p w:rsidR="0040064E" w:rsidRDefault="0040064E" w:rsidP="00163EFA">
            <w:pPr>
              <w:pStyle w:val="Tables"/>
            </w:pPr>
            <w:r>
              <w:t>SUBMIT</w:t>
            </w:r>
          </w:p>
        </w:tc>
        <w:tc>
          <w:tcPr>
            <w:tcW w:w="2555" w:type="dxa"/>
            <w:vAlign w:val="center"/>
          </w:tcPr>
          <w:p w:rsidR="0040064E" w:rsidRDefault="00493178" w:rsidP="00163EFA">
            <w:pPr>
              <w:pStyle w:val="Tables"/>
            </w:pPr>
            <w:hyperlink w:anchor="_OPERATION_SoftwareImage_deletePatch" w:history="1">
              <w:proofErr w:type="spellStart"/>
              <w:r w:rsidR="0040064E">
                <w:rPr>
                  <w:rStyle w:val="Hyperlink"/>
                </w:rPr>
                <w:t>deletePatch</w:t>
              </w:r>
              <w:proofErr w:type="spellEnd"/>
            </w:hyperlink>
          </w:p>
        </w:tc>
        <w:tc>
          <w:tcPr>
            <w:tcW w:w="1176" w:type="dxa"/>
            <w:vAlign w:val="center"/>
          </w:tcPr>
          <w:p w:rsidR="0040064E" w:rsidRDefault="0040064E" w:rsidP="00163EFA">
            <w:pPr>
              <w:pStyle w:val="Tables"/>
            </w:pPr>
            <w:r>
              <w:t>10</w:t>
            </w:r>
          </w:p>
        </w:tc>
        <w:tc>
          <w:tcPr>
            <w:tcW w:w="1232" w:type="dxa"/>
            <w:vAlign w:val="center"/>
          </w:tcPr>
          <w:p w:rsidR="0040064E" w:rsidRDefault="0040064E" w:rsidP="00163EFA">
            <w:pPr>
              <w:pStyle w:val="Tables"/>
            </w:pPr>
            <w:r>
              <w:t>No</w:t>
            </w:r>
          </w:p>
        </w:tc>
        <w:tc>
          <w:tcPr>
            <w:tcW w:w="1216" w:type="dxa"/>
            <w:vMerge/>
            <w:vAlign w:val="center"/>
          </w:tcPr>
          <w:p w:rsidR="0040064E" w:rsidRDefault="0040064E" w:rsidP="00163EFA">
            <w:pPr>
              <w:pStyle w:val="Tables"/>
            </w:pPr>
          </w:p>
        </w:tc>
      </w:tr>
    </w:tbl>
    <w:p w:rsidR="0040064E" w:rsidRDefault="0040064E" w:rsidP="0040064E">
      <w:pPr>
        <w:spacing w:before="240"/>
        <w:jc w:val="center"/>
      </w:pPr>
      <w:r>
        <w:rPr>
          <w:b/>
        </w:rPr>
        <w:t>Table 2:</w:t>
      </w:r>
      <w:r w:rsidRPr="00082492">
        <w:t xml:space="preserve"> </w:t>
      </w:r>
      <w:r>
        <w:t>Software Image service</w:t>
      </w:r>
      <w:r w:rsidRPr="00FE1C55">
        <w:t>.</w:t>
      </w:r>
    </w:p>
    <w:p w:rsidR="0040064E" w:rsidRDefault="0040064E" w:rsidP="0040064E">
      <w:pPr>
        <w:jc w:val="left"/>
        <w:rPr>
          <w:highlight w:val="yellow"/>
        </w:rPr>
      </w:pPr>
    </w:p>
    <w:p w:rsidR="0040064E" w:rsidRDefault="0040064E" w:rsidP="0040064E">
      <w:pPr>
        <w:jc w:val="left"/>
        <w:rPr>
          <w:highlight w:val="yellow"/>
        </w:rPr>
      </w:pPr>
      <w:r>
        <w:rPr>
          <w:highlight w:val="yellow"/>
        </w:rPr>
        <w:br w:type="page"/>
      </w:r>
    </w:p>
    <w:p w:rsidR="0040064E" w:rsidRDefault="0040064E" w:rsidP="0040064E">
      <w:r w:rsidRPr="002D6907">
        <w:lastRenderedPageBreak/>
        <w:t>The Package Management service provides the ability to install, uninstall, upgrade, list, check packages. The service shall optionally support verification of packages, verification of digital signatures, upgrade software, manage dependencies.</w:t>
      </w:r>
    </w:p>
    <w:p w:rsidR="0040064E" w:rsidRDefault="0040064E" w:rsidP="0040064E"/>
    <w:tbl>
      <w:tblPr>
        <w:tblW w:w="0" w:type="auto"/>
        <w:jc w:val="center"/>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643"/>
        <w:gridCol w:w="1176"/>
        <w:gridCol w:w="1201"/>
        <w:gridCol w:w="1234"/>
      </w:tblGrid>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Area Identifier</w:t>
            </w:r>
          </w:p>
        </w:tc>
        <w:tc>
          <w:tcPr>
            <w:tcW w:w="2643"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Service Identifier</w:t>
            </w:r>
          </w:p>
        </w:tc>
        <w:tc>
          <w:tcPr>
            <w:tcW w:w="114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Area Number</w:t>
            </w:r>
          </w:p>
        </w:tc>
        <w:tc>
          <w:tcPr>
            <w:tcW w:w="1201"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Service Number</w:t>
            </w:r>
          </w:p>
        </w:tc>
        <w:tc>
          <w:tcPr>
            <w:tcW w:w="123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Area Version</w:t>
            </w:r>
          </w:p>
        </w:tc>
      </w:tr>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163EFA">
            <w:pPr>
              <w:pStyle w:val="Tables"/>
              <w:rPr>
                <w:sz w:val="22"/>
                <w:lang w:val="en-GB" w:eastAsia="en-GB"/>
              </w:rPr>
            </w:pPr>
            <w:proofErr w:type="spellStart"/>
            <w:r w:rsidRPr="00FC010A">
              <w:t>SoftwareManagement</w:t>
            </w:r>
            <w:proofErr w:type="spellEnd"/>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163EFA">
            <w:pPr>
              <w:pStyle w:val="Tables"/>
              <w:rPr>
                <w:sz w:val="22"/>
                <w:lang w:val="en-GB" w:eastAsia="en-GB"/>
              </w:rPr>
            </w:pPr>
            <w:proofErr w:type="spellStart"/>
            <w:r w:rsidRPr="00FC010A">
              <w:t>PackageManagement</w:t>
            </w:r>
            <w:proofErr w:type="spellEnd"/>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163EFA">
            <w:pPr>
              <w:pStyle w:val="Tables"/>
              <w:rPr>
                <w:sz w:val="22"/>
                <w:lang w:val="en-GB" w:eastAsia="en-GB"/>
              </w:rPr>
            </w:pPr>
            <w:r w:rsidRPr="00FC010A">
              <w:t>7</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163EFA">
            <w:pPr>
              <w:pStyle w:val="Tables"/>
              <w:rPr>
                <w:sz w:val="22"/>
                <w:lang w:val="en-GB" w:eastAsia="en-GB"/>
              </w:rPr>
            </w:pPr>
            <w:r w:rsidRPr="00FC010A">
              <w:t>3</w:t>
            </w:r>
          </w:p>
        </w:tc>
        <w:tc>
          <w:tcPr>
            <w:tcW w:w="1234"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163EFA">
            <w:pPr>
              <w:pStyle w:val="Tables"/>
              <w:rPr>
                <w:sz w:val="22"/>
                <w:lang w:val="en-GB" w:eastAsia="en-GB"/>
              </w:rPr>
            </w:pPr>
            <w:r w:rsidRPr="00FC010A">
              <w:t>1</w:t>
            </w:r>
          </w:p>
        </w:tc>
      </w:tr>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Interaction Pattern</w:t>
            </w:r>
          </w:p>
        </w:tc>
        <w:tc>
          <w:tcPr>
            <w:tcW w:w="2643"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Operation Identifier</w:t>
            </w:r>
          </w:p>
        </w:tc>
        <w:tc>
          <w:tcPr>
            <w:tcW w:w="114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Operation Number</w:t>
            </w:r>
          </w:p>
        </w:tc>
        <w:tc>
          <w:tcPr>
            <w:tcW w:w="1201"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Support in Replay</w:t>
            </w:r>
          </w:p>
        </w:tc>
        <w:tc>
          <w:tcPr>
            <w:tcW w:w="123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163EFA">
            <w:pPr>
              <w:pStyle w:val="Tables"/>
              <w:rPr>
                <w:sz w:val="22"/>
                <w:lang w:val="en-GB" w:eastAsia="en-GB"/>
              </w:rPr>
            </w:pPr>
            <w:r w:rsidRPr="00FC010A">
              <w:t>Capability Set</w:t>
            </w: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REQUEST</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93178" w:rsidP="00163EFA">
            <w:pPr>
              <w:pStyle w:val="Tables"/>
              <w:rPr>
                <w:sz w:val="22"/>
                <w:lang w:val="en-GB" w:eastAsia="en-GB"/>
              </w:rPr>
            </w:pPr>
            <w:hyperlink r:id="rId27" w:anchor="_OPERATION_PackageManagement_findPackage" w:history="1">
              <w:proofErr w:type="spellStart"/>
              <w:r w:rsidR="0040064E" w:rsidRPr="00701091">
                <w:rPr>
                  <w:rStyle w:val="Hyperlink"/>
                  <w:rFonts w:cs="Times New Roman"/>
                </w:rPr>
                <w:t>findPackage</w:t>
              </w:r>
              <w:proofErr w:type="spellEnd"/>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1</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Yes</w:t>
            </w:r>
          </w:p>
        </w:tc>
        <w:tc>
          <w:tcPr>
            <w:tcW w:w="1234" w:type="dxa"/>
            <w:vMerge w:val="restart"/>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1</w:t>
            </w: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INVOKE</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93178" w:rsidP="00163EFA">
            <w:pPr>
              <w:pStyle w:val="Tables"/>
              <w:rPr>
                <w:sz w:val="22"/>
                <w:lang w:val="en-GB" w:eastAsia="en-GB"/>
              </w:rPr>
            </w:pPr>
            <w:hyperlink r:id="rId28" w:anchor="_OPERATION_PackageManagement_install" w:history="1">
              <w:r w:rsidR="0040064E" w:rsidRPr="00701091">
                <w:rPr>
                  <w:rStyle w:val="Hyperlink"/>
                  <w:rFonts w:cs="Times New Roman"/>
                </w:rPr>
                <w:t>install</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2</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No</w:t>
            </w:r>
          </w:p>
        </w:tc>
        <w:tc>
          <w:tcPr>
            <w:tcW w:w="1234" w:type="dxa"/>
            <w:vMerge/>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INVOKE</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93178" w:rsidP="00163EFA">
            <w:pPr>
              <w:pStyle w:val="Tables"/>
              <w:rPr>
                <w:sz w:val="22"/>
                <w:lang w:val="en-GB" w:eastAsia="en-GB"/>
              </w:rPr>
            </w:pPr>
            <w:hyperlink r:id="rId29" w:anchor="_OPERATION_PackageManagement_uninstall" w:history="1">
              <w:r w:rsidR="0040064E" w:rsidRPr="00701091">
                <w:rPr>
                  <w:rStyle w:val="Hyperlink"/>
                  <w:rFonts w:cs="Times New Roman"/>
                </w:rPr>
                <w:t>uninstall</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3</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No</w:t>
            </w:r>
          </w:p>
        </w:tc>
        <w:tc>
          <w:tcPr>
            <w:tcW w:w="1234" w:type="dxa"/>
            <w:vMerge/>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INVOKE</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93178" w:rsidP="00163EFA">
            <w:pPr>
              <w:pStyle w:val="Tables"/>
              <w:rPr>
                <w:sz w:val="22"/>
                <w:lang w:val="en-GB" w:eastAsia="en-GB"/>
              </w:rPr>
            </w:pPr>
            <w:hyperlink r:id="rId30" w:anchor="_OPERATION_PackageManagement_upgrade" w:history="1">
              <w:r w:rsidR="0040064E" w:rsidRPr="00701091">
                <w:rPr>
                  <w:rStyle w:val="Hyperlink"/>
                  <w:rFonts w:cs="Times New Roman"/>
                </w:rPr>
                <w:t>upgrade</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4</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No</w:t>
            </w:r>
          </w:p>
        </w:tc>
        <w:tc>
          <w:tcPr>
            <w:tcW w:w="1234" w:type="dxa"/>
            <w:tcBorders>
              <w:top w:val="single" w:sz="4" w:space="0" w:color="000000"/>
              <w:left w:val="single" w:sz="4" w:space="0" w:color="000000"/>
              <w:bottom w:val="nil"/>
              <w:right w:val="single" w:sz="4" w:space="0" w:color="000000"/>
            </w:tcBorders>
            <w:vAlign w:val="center"/>
            <w:hideMark/>
          </w:tcPr>
          <w:p w:rsidR="0040064E" w:rsidRPr="00701091" w:rsidRDefault="0040064E" w:rsidP="00163EFA">
            <w:pPr>
              <w:pStyle w:val="Tables"/>
              <w:rPr>
                <w:sz w:val="22"/>
                <w:lang w:val="en-GB" w:eastAsia="en-GB"/>
              </w:rPr>
            </w:pPr>
            <w:r w:rsidRPr="00701091">
              <w:t>2</w:t>
            </w:r>
          </w:p>
        </w:tc>
      </w:tr>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REQUEST</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93178" w:rsidP="00163EFA">
            <w:pPr>
              <w:pStyle w:val="Tables"/>
              <w:rPr>
                <w:sz w:val="22"/>
                <w:lang w:val="en-GB" w:eastAsia="en-GB"/>
              </w:rPr>
            </w:pPr>
            <w:hyperlink r:id="rId31" w:anchor="_OPERATION_PackageManagement_checkPackageIntegrity" w:history="1">
              <w:proofErr w:type="spellStart"/>
              <w:r w:rsidR="0040064E" w:rsidRPr="00701091">
                <w:rPr>
                  <w:rStyle w:val="Hyperlink"/>
                  <w:rFonts w:cs="Times New Roman"/>
                </w:rPr>
                <w:t>checkPackageIntegrity</w:t>
              </w:r>
              <w:proofErr w:type="spellEnd"/>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5</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163EFA">
            <w:pPr>
              <w:pStyle w:val="Tables"/>
              <w:rPr>
                <w:sz w:val="22"/>
                <w:lang w:val="en-GB" w:eastAsia="en-GB"/>
              </w:rPr>
            </w:pPr>
            <w:r w:rsidRPr="00701091">
              <w:t>No</w:t>
            </w:r>
          </w:p>
        </w:tc>
        <w:tc>
          <w:tcPr>
            <w:tcW w:w="1234"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163EFA">
            <w:pPr>
              <w:pStyle w:val="Tables"/>
              <w:rPr>
                <w:sz w:val="22"/>
                <w:lang w:val="en-GB" w:eastAsia="en-GB"/>
              </w:rPr>
            </w:pPr>
            <w:r w:rsidRPr="00701091">
              <w:t>3</w:t>
            </w:r>
          </w:p>
        </w:tc>
      </w:tr>
    </w:tbl>
    <w:p w:rsidR="0040064E" w:rsidRPr="00CF0703" w:rsidRDefault="0040064E" w:rsidP="0040064E">
      <w:pPr>
        <w:spacing w:before="240"/>
        <w:jc w:val="center"/>
        <w:rPr>
          <w:lang w:val="fr-FR"/>
        </w:rPr>
      </w:pPr>
      <w:r w:rsidRPr="00CF0703">
        <w:rPr>
          <w:b/>
          <w:lang w:val="fr-FR"/>
        </w:rPr>
        <w:t>Table</w:t>
      </w:r>
      <w:r>
        <w:rPr>
          <w:b/>
          <w:lang w:val="fr-FR"/>
        </w:rPr>
        <w:t xml:space="preserve"> 3:</w:t>
      </w:r>
      <w:r w:rsidRPr="00CF0703">
        <w:rPr>
          <w:lang w:val="fr-FR"/>
        </w:rPr>
        <w:t xml:space="preserve"> Package Management service.</w:t>
      </w:r>
    </w:p>
    <w:p w:rsidR="0040064E" w:rsidRPr="00CF0703" w:rsidRDefault="0040064E" w:rsidP="0040064E">
      <w:pPr>
        <w:jc w:val="left"/>
        <w:rPr>
          <w:lang w:val="fr-FR"/>
        </w:rPr>
      </w:pPr>
    </w:p>
    <w:p w:rsidR="0040064E" w:rsidRDefault="0040064E" w:rsidP="0040064E">
      <w:pPr>
        <w:jc w:val="left"/>
        <w:rPr>
          <w:highlight w:val="yellow"/>
        </w:rPr>
      </w:pPr>
      <w:r w:rsidRPr="00D8551B">
        <w:t>The Processes service provides the ability to monitor and manage processes running on-board.</w:t>
      </w:r>
    </w:p>
    <w:p w:rsidR="0040064E" w:rsidRDefault="0040064E" w:rsidP="0040064E">
      <w:pPr>
        <w:jc w:val="left"/>
        <w:rPr>
          <w:highlight w:val="yellow"/>
        </w:rPr>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2268"/>
        <w:gridCol w:w="1276"/>
        <w:gridCol w:w="1275"/>
        <w:gridCol w:w="1134"/>
      </w:tblGrid>
      <w:tr w:rsidR="0040064E" w:rsidTr="00A30AE3">
        <w:trPr>
          <w:jc w:val="center"/>
        </w:trPr>
        <w:tc>
          <w:tcPr>
            <w:tcW w:w="2552" w:type="dxa"/>
            <w:shd w:val="clear" w:color="auto" w:fill="00CCFF"/>
            <w:vAlign w:val="center"/>
          </w:tcPr>
          <w:p w:rsidR="0040064E" w:rsidRDefault="0040064E" w:rsidP="00163EFA">
            <w:pPr>
              <w:pStyle w:val="Tables"/>
            </w:pPr>
            <w:r>
              <w:t>Area Identifier</w:t>
            </w:r>
          </w:p>
        </w:tc>
        <w:tc>
          <w:tcPr>
            <w:tcW w:w="2268" w:type="dxa"/>
            <w:shd w:val="clear" w:color="auto" w:fill="00CCFF"/>
            <w:vAlign w:val="center"/>
          </w:tcPr>
          <w:p w:rsidR="0040064E" w:rsidRDefault="0040064E" w:rsidP="00163EFA">
            <w:pPr>
              <w:pStyle w:val="Tables"/>
            </w:pPr>
            <w:r>
              <w:t>Service Identifier</w:t>
            </w:r>
          </w:p>
        </w:tc>
        <w:tc>
          <w:tcPr>
            <w:tcW w:w="1276" w:type="dxa"/>
            <w:shd w:val="clear" w:color="auto" w:fill="00CCFF"/>
            <w:vAlign w:val="center"/>
          </w:tcPr>
          <w:p w:rsidR="0040064E" w:rsidRDefault="0040064E" w:rsidP="00163EFA">
            <w:pPr>
              <w:pStyle w:val="Tables"/>
            </w:pPr>
            <w:r>
              <w:t>Area Number</w:t>
            </w:r>
          </w:p>
        </w:tc>
        <w:tc>
          <w:tcPr>
            <w:tcW w:w="1275" w:type="dxa"/>
            <w:shd w:val="clear" w:color="auto" w:fill="00CCFF"/>
            <w:vAlign w:val="center"/>
          </w:tcPr>
          <w:p w:rsidR="0040064E" w:rsidRDefault="0040064E" w:rsidP="00163EFA">
            <w:pPr>
              <w:pStyle w:val="Tables"/>
            </w:pPr>
            <w:r>
              <w:t>Service Number</w:t>
            </w:r>
          </w:p>
        </w:tc>
        <w:tc>
          <w:tcPr>
            <w:tcW w:w="1134" w:type="dxa"/>
            <w:shd w:val="clear" w:color="auto" w:fill="00CCFF"/>
            <w:vAlign w:val="center"/>
          </w:tcPr>
          <w:p w:rsidR="0040064E" w:rsidRDefault="0040064E" w:rsidP="00163EFA">
            <w:pPr>
              <w:pStyle w:val="Tables"/>
            </w:pPr>
            <w:r>
              <w:t>Area Version</w:t>
            </w:r>
          </w:p>
        </w:tc>
      </w:tr>
      <w:tr w:rsidR="0040064E" w:rsidTr="00A30AE3">
        <w:trPr>
          <w:jc w:val="center"/>
        </w:trPr>
        <w:tc>
          <w:tcPr>
            <w:tcW w:w="2552" w:type="dxa"/>
            <w:vAlign w:val="center"/>
          </w:tcPr>
          <w:p w:rsidR="0040064E" w:rsidRDefault="0040064E" w:rsidP="00163EFA">
            <w:pPr>
              <w:pStyle w:val="Tables"/>
            </w:pPr>
            <w:proofErr w:type="spellStart"/>
            <w:r>
              <w:t>SoftwareManagement</w:t>
            </w:r>
            <w:proofErr w:type="spellEnd"/>
          </w:p>
        </w:tc>
        <w:tc>
          <w:tcPr>
            <w:tcW w:w="2268" w:type="dxa"/>
            <w:vAlign w:val="center"/>
          </w:tcPr>
          <w:p w:rsidR="0040064E" w:rsidRDefault="0040064E" w:rsidP="00163EFA">
            <w:pPr>
              <w:pStyle w:val="Tables"/>
            </w:pPr>
            <w:proofErr w:type="spellStart"/>
            <w:r>
              <w:t>ProcessManagement</w:t>
            </w:r>
            <w:proofErr w:type="spellEnd"/>
          </w:p>
        </w:tc>
        <w:tc>
          <w:tcPr>
            <w:tcW w:w="1276" w:type="dxa"/>
            <w:vAlign w:val="center"/>
          </w:tcPr>
          <w:p w:rsidR="0040064E" w:rsidRDefault="0040064E" w:rsidP="00163EFA">
            <w:pPr>
              <w:pStyle w:val="Tables"/>
            </w:pPr>
            <w:r>
              <w:t>7</w:t>
            </w:r>
          </w:p>
        </w:tc>
        <w:tc>
          <w:tcPr>
            <w:tcW w:w="1275" w:type="dxa"/>
            <w:vAlign w:val="center"/>
          </w:tcPr>
          <w:p w:rsidR="0040064E" w:rsidRDefault="0040064E" w:rsidP="00163EFA">
            <w:pPr>
              <w:pStyle w:val="Tables"/>
            </w:pPr>
            <w:r>
              <w:t>4</w:t>
            </w:r>
          </w:p>
        </w:tc>
        <w:tc>
          <w:tcPr>
            <w:tcW w:w="1134" w:type="dxa"/>
            <w:vAlign w:val="center"/>
          </w:tcPr>
          <w:p w:rsidR="0040064E" w:rsidRDefault="0040064E" w:rsidP="00163EFA">
            <w:pPr>
              <w:pStyle w:val="Tables"/>
            </w:pPr>
            <w:r>
              <w:t>1</w:t>
            </w:r>
          </w:p>
        </w:tc>
      </w:tr>
      <w:tr w:rsidR="0040064E" w:rsidTr="00A30AE3">
        <w:trPr>
          <w:jc w:val="center"/>
        </w:trPr>
        <w:tc>
          <w:tcPr>
            <w:tcW w:w="2552" w:type="dxa"/>
            <w:shd w:val="clear" w:color="auto" w:fill="00CCFF"/>
            <w:vAlign w:val="center"/>
          </w:tcPr>
          <w:p w:rsidR="0040064E" w:rsidRDefault="0040064E" w:rsidP="00163EFA">
            <w:pPr>
              <w:pStyle w:val="Tables"/>
            </w:pPr>
            <w:r>
              <w:t>Interaction Pattern</w:t>
            </w:r>
          </w:p>
        </w:tc>
        <w:tc>
          <w:tcPr>
            <w:tcW w:w="2268" w:type="dxa"/>
            <w:shd w:val="clear" w:color="auto" w:fill="00CCFF"/>
            <w:vAlign w:val="center"/>
          </w:tcPr>
          <w:p w:rsidR="0040064E" w:rsidRDefault="0040064E" w:rsidP="00163EFA">
            <w:pPr>
              <w:pStyle w:val="Tables"/>
            </w:pPr>
            <w:r>
              <w:t>Operation Identifier</w:t>
            </w:r>
          </w:p>
        </w:tc>
        <w:tc>
          <w:tcPr>
            <w:tcW w:w="1276" w:type="dxa"/>
            <w:shd w:val="clear" w:color="auto" w:fill="00CCFF"/>
            <w:vAlign w:val="center"/>
          </w:tcPr>
          <w:p w:rsidR="0040064E" w:rsidRDefault="0040064E" w:rsidP="00163EFA">
            <w:pPr>
              <w:pStyle w:val="Tables"/>
            </w:pPr>
            <w:r>
              <w:t>Operation Number</w:t>
            </w:r>
          </w:p>
        </w:tc>
        <w:tc>
          <w:tcPr>
            <w:tcW w:w="1275" w:type="dxa"/>
            <w:shd w:val="clear" w:color="auto" w:fill="00CCFF"/>
            <w:vAlign w:val="center"/>
          </w:tcPr>
          <w:p w:rsidR="0040064E" w:rsidRDefault="0040064E" w:rsidP="00163EFA">
            <w:pPr>
              <w:pStyle w:val="Tables"/>
            </w:pPr>
            <w:r>
              <w:t>Support in Replay</w:t>
            </w:r>
          </w:p>
        </w:tc>
        <w:tc>
          <w:tcPr>
            <w:tcW w:w="1134" w:type="dxa"/>
            <w:shd w:val="clear" w:color="auto" w:fill="00CCFF"/>
            <w:vAlign w:val="center"/>
          </w:tcPr>
          <w:p w:rsidR="0040064E" w:rsidRDefault="0040064E" w:rsidP="00163EFA">
            <w:pPr>
              <w:pStyle w:val="Tables"/>
            </w:pPr>
            <w:r>
              <w:t>Capability Set</w:t>
            </w:r>
          </w:p>
        </w:tc>
      </w:tr>
      <w:tr w:rsidR="0040064E" w:rsidTr="00A30AE3">
        <w:trPr>
          <w:jc w:val="center"/>
        </w:trPr>
        <w:tc>
          <w:tcPr>
            <w:tcW w:w="2552" w:type="dxa"/>
            <w:vAlign w:val="center"/>
          </w:tcPr>
          <w:p w:rsidR="0040064E" w:rsidRDefault="0040064E" w:rsidP="00163EFA">
            <w:pPr>
              <w:pStyle w:val="Tables"/>
            </w:pPr>
            <w:r>
              <w:t>PUBLISH-SUBSCRIBE</w:t>
            </w:r>
          </w:p>
        </w:tc>
        <w:tc>
          <w:tcPr>
            <w:tcW w:w="2268" w:type="dxa"/>
            <w:vAlign w:val="center"/>
          </w:tcPr>
          <w:p w:rsidR="0040064E" w:rsidRDefault="00493178" w:rsidP="00163EFA">
            <w:pPr>
              <w:pStyle w:val="Tables"/>
            </w:pPr>
            <w:hyperlink w:anchor="_OPERATION_ProcessManagement_monitorProcess" w:history="1">
              <w:proofErr w:type="spellStart"/>
              <w:r w:rsidR="0040064E">
                <w:rPr>
                  <w:rStyle w:val="Hyperlink"/>
                </w:rPr>
                <w:t>monitorProcess</w:t>
              </w:r>
              <w:proofErr w:type="spellEnd"/>
            </w:hyperlink>
          </w:p>
        </w:tc>
        <w:tc>
          <w:tcPr>
            <w:tcW w:w="1276" w:type="dxa"/>
            <w:vAlign w:val="center"/>
          </w:tcPr>
          <w:p w:rsidR="0040064E" w:rsidRDefault="0040064E" w:rsidP="00163EFA">
            <w:pPr>
              <w:pStyle w:val="Tables"/>
            </w:pPr>
            <w:r>
              <w:t>1</w:t>
            </w:r>
          </w:p>
        </w:tc>
        <w:tc>
          <w:tcPr>
            <w:tcW w:w="1275" w:type="dxa"/>
            <w:vAlign w:val="center"/>
          </w:tcPr>
          <w:p w:rsidR="0040064E" w:rsidRDefault="0040064E" w:rsidP="00163EFA">
            <w:pPr>
              <w:pStyle w:val="Tables"/>
            </w:pPr>
            <w:r>
              <w:t>No</w:t>
            </w:r>
          </w:p>
        </w:tc>
        <w:tc>
          <w:tcPr>
            <w:tcW w:w="1134" w:type="dxa"/>
            <w:vMerge w:val="restart"/>
            <w:vAlign w:val="center"/>
          </w:tcPr>
          <w:p w:rsidR="0040064E" w:rsidRDefault="0040064E" w:rsidP="00163EFA">
            <w:pPr>
              <w:pStyle w:val="Tables"/>
            </w:pPr>
            <w:r>
              <w:t>1</w:t>
            </w:r>
          </w:p>
        </w:tc>
      </w:tr>
      <w:tr w:rsidR="0040064E" w:rsidTr="00A30AE3">
        <w:trPr>
          <w:jc w:val="center"/>
        </w:trPr>
        <w:tc>
          <w:tcPr>
            <w:tcW w:w="2552" w:type="dxa"/>
            <w:vAlign w:val="center"/>
          </w:tcPr>
          <w:p w:rsidR="0040064E" w:rsidRDefault="0040064E" w:rsidP="00163EFA">
            <w:pPr>
              <w:pStyle w:val="Tables"/>
            </w:pPr>
            <w:r>
              <w:t>SUBMIT</w:t>
            </w:r>
          </w:p>
        </w:tc>
        <w:tc>
          <w:tcPr>
            <w:tcW w:w="2268" w:type="dxa"/>
            <w:vAlign w:val="center"/>
          </w:tcPr>
          <w:p w:rsidR="0040064E" w:rsidRDefault="00493178" w:rsidP="00163EFA">
            <w:pPr>
              <w:pStyle w:val="Tables"/>
            </w:pPr>
            <w:hyperlink w:anchor="_OPERATION_ProcessManagement_setRate" w:history="1">
              <w:proofErr w:type="spellStart"/>
              <w:r w:rsidR="0040064E">
                <w:rPr>
                  <w:rStyle w:val="Hyperlink"/>
                </w:rPr>
                <w:t>setRate</w:t>
              </w:r>
              <w:proofErr w:type="spellEnd"/>
            </w:hyperlink>
          </w:p>
        </w:tc>
        <w:tc>
          <w:tcPr>
            <w:tcW w:w="1276" w:type="dxa"/>
            <w:vAlign w:val="center"/>
          </w:tcPr>
          <w:p w:rsidR="0040064E" w:rsidRDefault="0040064E" w:rsidP="00163EFA">
            <w:pPr>
              <w:pStyle w:val="Tables"/>
            </w:pPr>
            <w:r>
              <w:t>2</w:t>
            </w:r>
          </w:p>
        </w:tc>
        <w:tc>
          <w:tcPr>
            <w:tcW w:w="1275" w:type="dxa"/>
            <w:vAlign w:val="center"/>
          </w:tcPr>
          <w:p w:rsidR="0040064E" w:rsidRDefault="0040064E" w:rsidP="00163EFA">
            <w:pPr>
              <w:pStyle w:val="Tables"/>
            </w:pPr>
            <w:r>
              <w:t>No</w:t>
            </w:r>
          </w:p>
        </w:tc>
        <w:tc>
          <w:tcPr>
            <w:tcW w:w="1134" w:type="dxa"/>
            <w:vMerge/>
            <w:vAlign w:val="center"/>
          </w:tcPr>
          <w:p w:rsidR="0040064E" w:rsidRDefault="0040064E" w:rsidP="00163EFA">
            <w:pPr>
              <w:pStyle w:val="Tables"/>
            </w:pPr>
          </w:p>
        </w:tc>
      </w:tr>
      <w:tr w:rsidR="0040064E" w:rsidTr="00A30AE3">
        <w:trPr>
          <w:jc w:val="center"/>
        </w:trPr>
        <w:tc>
          <w:tcPr>
            <w:tcW w:w="2552" w:type="dxa"/>
            <w:vAlign w:val="center"/>
          </w:tcPr>
          <w:p w:rsidR="0040064E" w:rsidRDefault="0040064E" w:rsidP="00163EFA">
            <w:pPr>
              <w:pStyle w:val="Tables"/>
            </w:pPr>
            <w:r>
              <w:t>SUBMIT</w:t>
            </w:r>
          </w:p>
        </w:tc>
        <w:tc>
          <w:tcPr>
            <w:tcW w:w="2268" w:type="dxa"/>
            <w:vAlign w:val="center"/>
          </w:tcPr>
          <w:p w:rsidR="0040064E" w:rsidRDefault="00493178" w:rsidP="00163EFA">
            <w:pPr>
              <w:pStyle w:val="Tables"/>
            </w:pPr>
            <w:hyperlink w:anchor="_OPERATION_ProcessManagement_startProcess" w:history="1">
              <w:proofErr w:type="spellStart"/>
              <w:r w:rsidR="0040064E">
                <w:rPr>
                  <w:rStyle w:val="Hyperlink"/>
                </w:rPr>
                <w:t>startProcess</w:t>
              </w:r>
              <w:proofErr w:type="spellEnd"/>
            </w:hyperlink>
          </w:p>
        </w:tc>
        <w:tc>
          <w:tcPr>
            <w:tcW w:w="1276" w:type="dxa"/>
            <w:vAlign w:val="center"/>
          </w:tcPr>
          <w:p w:rsidR="0040064E" w:rsidRDefault="0040064E" w:rsidP="00163EFA">
            <w:pPr>
              <w:pStyle w:val="Tables"/>
            </w:pPr>
            <w:r>
              <w:t>3</w:t>
            </w:r>
          </w:p>
        </w:tc>
        <w:tc>
          <w:tcPr>
            <w:tcW w:w="1275" w:type="dxa"/>
            <w:vAlign w:val="center"/>
          </w:tcPr>
          <w:p w:rsidR="0040064E" w:rsidRDefault="0040064E" w:rsidP="00163EFA">
            <w:pPr>
              <w:pStyle w:val="Tables"/>
            </w:pPr>
            <w:r>
              <w:t>No</w:t>
            </w:r>
          </w:p>
        </w:tc>
        <w:tc>
          <w:tcPr>
            <w:tcW w:w="1134" w:type="dxa"/>
            <w:vAlign w:val="center"/>
          </w:tcPr>
          <w:p w:rsidR="0040064E" w:rsidRDefault="0040064E" w:rsidP="00163EFA">
            <w:pPr>
              <w:pStyle w:val="Tables"/>
            </w:pPr>
            <w:r>
              <w:t>2</w:t>
            </w:r>
          </w:p>
        </w:tc>
      </w:tr>
      <w:tr w:rsidR="0040064E" w:rsidTr="00A30AE3">
        <w:trPr>
          <w:jc w:val="center"/>
        </w:trPr>
        <w:tc>
          <w:tcPr>
            <w:tcW w:w="2552" w:type="dxa"/>
            <w:vAlign w:val="center"/>
          </w:tcPr>
          <w:p w:rsidR="0040064E" w:rsidRDefault="0040064E" w:rsidP="00163EFA">
            <w:pPr>
              <w:pStyle w:val="Tables"/>
            </w:pPr>
            <w:r>
              <w:t>SUBMIT</w:t>
            </w:r>
          </w:p>
        </w:tc>
        <w:tc>
          <w:tcPr>
            <w:tcW w:w="2268" w:type="dxa"/>
            <w:vAlign w:val="center"/>
          </w:tcPr>
          <w:p w:rsidR="0040064E" w:rsidRDefault="00493178" w:rsidP="00163EFA">
            <w:pPr>
              <w:pStyle w:val="Tables"/>
            </w:pPr>
            <w:hyperlink w:anchor="_OPERATION_ProcessManagement_endProcess" w:history="1">
              <w:proofErr w:type="spellStart"/>
              <w:r w:rsidR="0040064E">
                <w:rPr>
                  <w:rStyle w:val="Hyperlink"/>
                </w:rPr>
                <w:t>endProcess</w:t>
              </w:r>
              <w:proofErr w:type="spellEnd"/>
            </w:hyperlink>
          </w:p>
        </w:tc>
        <w:tc>
          <w:tcPr>
            <w:tcW w:w="1276" w:type="dxa"/>
            <w:vAlign w:val="center"/>
          </w:tcPr>
          <w:p w:rsidR="0040064E" w:rsidRDefault="0040064E" w:rsidP="00163EFA">
            <w:pPr>
              <w:pStyle w:val="Tables"/>
            </w:pPr>
            <w:r>
              <w:t>4</w:t>
            </w:r>
          </w:p>
        </w:tc>
        <w:tc>
          <w:tcPr>
            <w:tcW w:w="1275" w:type="dxa"/>
            <w:vAlign w:val="center"/>
          </w:tcPr>
          <w:p w:rsidR="0040064E" w:rsidRDefault="0040064E" w:rsidP="00163EFA">
            <w:pPr>
              <w:pStyle w:val="Tables"/>
            </w:pPr>
            <w:r>
              <w:t>No</w:t>
            </w:r>
          </w:p>
        </w:tc>
        <w:tc>
          <w:tcPr>
            <w:tcW w:w="1134" w:type="dxa"/>
            <w:vAlign w:val="center"/>
          </w:tcPr>
          <w:p w:rsidR="0040064E" w:rsidRDefault="0040064E" w:rsidP="00163EFA">
            <w:pPr>
              <w:pStyle w:val="Tables"/>
            </w:pPr>
            <w:r>
              <w:t>3</w:t>
            </w:r>
          </w:p>
        </w:tc>
      </w:tr>
      <w:tr w:rsidR="0040064E" w:rsidTr="00A30AE3">
        <w:trPr>
          <w:jc w:val="center"/>
        </w:trPr>
        <w:tc>
          <w:tcPr>
            <w:tcW w:w="2552" w:type="dxa"/>
            <w:vAlign w:val="center"/>
          </w:tcPr>
          <w:p w:rsidR="0040064E" w:rsidRDefault="0040064E" w:rsidP="00163EFA">
            <w:pPr>
              <w:pStyle w:val="Tables"/>
            </w:pPr>
            <w:r>
              <w:t>REQUEST</w:t>
            </w:r>
          </w:p>
        </w:tc>
        <w:tc>
          <w:tcPr>
            <w:tcW w:w="2268" w:type="dxa"/>
            <w:vAlign w:val="center"/>
          </w:tcPr>
          <w:p w:rsidR="0040064E" w:rsidRDefault="00493178" w:rsidP="00163EFA">
            <w:pPr>
              <w:pStyle w:val="Tables"/>
            </w:pPr>
            <w:hyperlink w:anchor="_OPERATION_ProcessManagement_getProcessSummary" w:history="1">
              <w:proofErr w:type="spellStart"/>
              <w:r w:rsidR="0040064E">
                <w:rPr>
                  <w:rStyle w:val="Hyperlink"/>
                </w:rPr>
                <w:t>getProcessSummary</w:t>
              </w:r>
              <w:proofErr w:type="spellEnd"/>
            </w:hyperlink>
          </w:p>
        </w:tc>
        <w:tc>
          <w:tcPr>
            <w:tcW w:w="1276" w:type="dxa"/>
            <w:vAlign w:val="center"/>
          </w:tcPr>
          <w:p w:rsidR="0040064E" w:rsidRDefault="0040064E" w:rsidP="00163EFA">
            <w:pPr>
              <w:pStyle w:val="Tables"/>
            </w:pPr>
            <w:r>
              <w:t>5</w:t>
            </w:r>
          </w:p>
        </w:tc>
        <w:tc>
          <w:tcPr>
            <w:tcW w:w="1275" w:type="dxa"/>
            <w:vAlign w:val="center"/>
          </w:tcPr>
          <w:p w:rsidR="0040064E" w:rsidRDefault="0040064E" w:rsidP="00163EFA">
            <w:pPr>
              <w:pStyle w:val="Tables"/>
            </w:pPr>
            <w:r>
              <w:t>No</w:t>
            </w:r>
          </w:p>
        </w:tc>
        <w:tc>
          <w:tcPr>
            <w:tcW w:w="1134" w:type="dxa"/>
            <w:vAlign w:val="center"/>
          </w:tcPr>
          <w:p w:rsidR="0040064E" w:rsidRDefault="0040064E" w:rsidP="00163EFA">
            <w:pPr>
              <w:pStyle w:val="Tables"/>
            </w:pPr>
            <w:r>
              <w:t>4</w:t>
            </w:r>
          </w:p>
        </w:tc>
      </w:tr>
    </w:tbl>
    <w:p w:rsidR="0040064E" w:rsidRDefault="0040064E" w:rsidP="0040064E">
      <w:pPr>
        <w:spacing w:before="240"/>
        <w:jc w:val="center"/>
      </w:pPr>
      <w:r>
        <w:rPr>
          <w:b/>
        </w:rPr>
        <w:t>Table 4:</w:t>
      </w:r>
      <w:r w:rsidRPr="00082492">
        <w:t xml:space="preserve"> </w:t>
      </w:r>
      <w:r>
        <w:t>Process Management service</w:t>
      </w:r>
      <w:r w:rsidRPr="00FE1C55">
        <w:t>.</w:t>
      </w:r>
    </w:p>
    <w:p w:rsidR="0040064E" w:rsidRDefault="0040064E" w:rsidP="0040064E">
      <w:pPr>
        <w:jc w:val="left"/>
        <w:rPr>
          <w:highlight w:val="yellow"/>
        </w:rPr>
      </w:pPr>
    </w:p>
    <w:p w:rsidR="0040064E" w:rsidRDefault="0040064E" w:rsidP="0040064E">
      <w:pPr>
        <w:jc w:val="left"/>
        <w:rPr>
          <w:highlight w:val="yellow"/>
        </w:rPr>
      </w:pPr>
      <w:r>
        <w:rPr>
          <w:highlight w:val="yellow"/>
        </w:rPr>
        <w:br w:type="page"/>
      </w:r>
    </w:p>
    <w:p w:rsidR="0040064E" w:rsidRDefault="0040064E" w:rsidP="0040064E">
      <w:pPr>
        <w:rPr>
          <w:highlight w:val="yellow"/>
        </w:rPr>
      </w:pPr>
      <w:r w:rsidRPr="00D8551B">
        <w:lastRenderedPageBreak/>
        <w:t xml:space="preserve">The Apps Launcher service provides the ability to monitor the execution, run, stop, kill and list applications on-board of a spacecraft. The </w:t>
      </w:r>
      <w:r>
        <w:t>applications</w:t>
      </w:r>
      <w:r w:rsidRPr="00D8551B">
        <w:t xml:space="preserve"> can be organized in categories.</w:t>
      </w:r>
      <w:r>
        <w:t xml:space="preserve"> </w:t>
      </w:r>
      <w:r w:rsidRPr="00D8551B">
        <w:t>The service is independent from any particular Operating System or platform.</w:t>
      </w:r>
    </w:p>
    <w:p w:rsidR="0040064E" w:rsidRDefault="0040064E" w:rsidP="0040064E">
      <w:pPr>
        <w:jc w:val="left"/>
        <w:rPr>
          <w:highlight w:val="yellow"/>
        </w:rPr>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2156"/>
        <w:gridCol w:w="1176"/>
        <w:gridCol w:w="1260"/>
        <w:gridCol w:w="1219"/>
      </w:tblGrid>
      <w:tr w:rsidR="0040064E" w:rsidTr="00A30AE3">
        <w:trPr>
          <w:jc w:val="center"/>
        </w:trPr>
        <w:tc>
          <w:tcPr>
            <w:tcW w:w="2694" w:type="dxa"/>
            <w:shd w:val="clear" w:color="auto" w:fill="00CCFF"/>
            <w:vAlign w:val="center"/>
          </w:tcPr>
          <w:p w:rsidR="0040064E" w:rsidRDefault="0040064E" w:rsidP="00163EFA">
            <w:pPr>
              <w:pStyle w:val="Tables"/>
            </w:pPr>
            <w:r>
              <w:t>Area Identifier</w:t>
            </w:r>
          </w:p>
        </w:tc>
        <w:tc>
          <w:tcPr>
            <w:tcW w:w="2156" w:type="dxa"/>
            <w:shd w:val="clear" w:color="auto" w:fill="00CCFF"/>
            <w:vAlign w:val="center"/>
          </w:tcPr>
          <w:p w:rsidR="0040064E" w:rsidRDefault="0040064E" w:rsidP="00163EFA">
            <w:pPr>
              <w:pStyle w:val="Tables"/>
            </w:pPr>
            <w:r>
              <w:t>Service Identifier</w:t>
            </w:r>
          </w:p>
        </w:tc>
        <w:tc>
          <w:tcPr>
            <w:tcW w:w="1176" w:type="dxa"/>
            <w:shd w:val="clear" w:color="auto" w:fill="00CCFF"/>
            <w:vAlign w:val="center"/>
          </w:tcPr>
          <w:p w:rsidR="0040064E" w:rsidRDefault="0040064E" w:rsidP="00163EFA">
            <w:pPr>
              <w:pStyle w:val="Tables"/>
            </w:pPr>
            <w:r>
              <w:t>Area Number</w:t>
            </w:r>
          </w:p>
        </w:tc>
        <w:tc>
          <w:tcPr>
            <w:tcW w:w="1260" w:type="dxa"/>
            <w:shd w:val="clear" w:color="auto" w:fill="00CCFF"/>
            <w:vAlign w:val="center"/>
          </w:tcPr>
          <w:p w:rsidR="0040064E" w:rsidRDefault="0040064E" w:rsidP="00163EFA">
            <w:pPr>
              <w:pStyle w:val="Tables"/>
            </w:pPr>
            <w:r>
              <w:t>Service Number</w:t>
            </w:r>
          </w:p>
        </w:tc>
        <w:tc>
          <w:tcPr>
            <w:tcW w:w="1219" w:type="dxa"/>
            <w:shd w:val="clear" w:color="auto" w:fill="00CCFF"/>
            <w:vAlign w:val="center"/>
          </w:tcPr>
          <w:p w:rsidR="0040064E" w:rsidRDefault="0040064E" w:rsidP="00163EFA">
            <w:pPr>
              <w:pStyle w:val="Tables"/>
            </w:pPr>
            <w:r>
              <w:t>Area Version</w:t>
            </w:r>
          </w:p>
        </w:tc>
      </w:tr>
      <w:tr w:rsidR="0040064E" w:rsidTr="00A30AE3">
        <w:trPr>
          <w:jc w:val="center"/>
        </w:trPr>
        <w:tc>
          <w:tcPr>
            <w:tcW w:w="2694" w:type="dxa"/>
            <w:vAlign w:val="center"/>
          </w:tcPr>
          <w:p w:rsidR="0040064E" w:rsidRDefault="0040064E" w:rsidP="00163EFA">
            <w:pPr>
              <w:pStyle w:val="Tables"/>
            </w:pPr>
            <w:proofErr w:type="spellStart"/>
            <w:r>
              <w:t>SoftwareManagement</w:t>
            </w:r>
            <w:proofErr w:type="spellEnd"/>
          </w:p>
        </w:tc>
        <w:tc>
          <w:tcPr>
            <w:tcW w:w="2156" w:type="dxa"/>
            <w:vAlign w:val="center"/>
          </w:tcPr>
          <w:p w:rsidR="0040064E" w:rsidRDefault="0040064E" w:rsidP="00163EFA">
            <w:pPr>
              <w:pStyle w:val="Tables"/>
            </w:pPr>
            <w:proofErr w:type="spellStart"/>
            <w:r>
              <w:t>AppsLauncher</w:t>
            </w:r>
            <w:proofErr w:type="spellEnd"/>
          </w:p>
        </w:tc>
        <w:tc>
          <w:tcPr>
            <w:tcW w:w="1176" w:type="dxa"/>
            <w:vAlign w:val="center"/>
          </w:tcPr>
          <w:p w:rsidR="0040064E" w:rsidRDefault="0040064E" w:rsidP="00163EFA">
            <w:pPr>
              <w:pStyle w:val="Tables"/>
            </w:pPr>
            <w:r>
              <w:t>7</w:t>
            </w:r>
          </w:p>
        </w:tc>
        <w:tc>
          <w:tcPr>
            <w:tcW w:w="1260" w:type="dxa"/>
            <w:vAlign w:val="center"/>
          </w:tcPr>
          <w:p w:rsidR="0040064E" w:rsidRDefault="0040064E" w:rsidP="00163EFA">
            <w:pPr>
              <w:pStyle w:val="Tables"/>
            </w:pPr>
            <w:r>
              <w:t>5</w:t>
            </w:r>
          </w:p>
        </w:tc>
        <w:tc>
          <w:tcPr>
            <w:tcW w:w="1219" w:type="dxa"/>
            <w:vAlign w:val="center"/>
          </w:tcPr>
          <w:p w:rsidR="0040064E" w:rsidRDefault="0040064E" w:rsidP="00163EFA">
            <w:pPr>
              <w:pStyle w:val="Tables"/>
            </w:pPr>
            <w:r>
              <w:t>1</w:t>
            </w:r>
          </w:p>
        </w:tc>
      </w:tr>
      <w:tr w:rsidR="0040064E" w:rsidTr="00A30AE3">
        <w:trPr>
          <w:jc w:val="center"/>
        </w:trPr>
        <w:tc>
          <w:tcPr>
            <w:tcW w:w="2694" w:type="dxa"/>
            <w:shd w:val="clear" w:color="auto" w:fill="00CCFF"/>
            <w:vAlign w:val="center"/>
          </w:tcPr>
          <w:p w:rsidR="0040064E" w:rsidRDefault="0040064E" w:rsidP="00163EFA">
            <w:pPr>
              <w:pStyle w:val="Tables"/>
            </w:pPr>
            <w:r>
              <w:t>Interaction Pattern</w:t>
            </w:r>
          </w:p>
        </w:tc>
        <w:tc>
          <w:tcPr>
            <w:tcW w:w="2156" w:type="dxa"/>
            <w:shd w:val="clear" w:color="auto" w:fill="00CCFF"/>
            <w:vAlign w:val="center"/>
          </w:tcPr>
          <w:p w:rsidR="0040064E" w:rsidRDefault="0040064E" w:rsidP="00163EFA">
            <w:pPr>
              <w:pStyle w:val="Tables"/>
            </w:pPr>
            <w:r>
              <w:t>Operation Identifier</w:t>
            </w:r>
          </w:p>
        </w:tc>
        <w:tc>
          <w:tcPr>
            <w:tcW w:w="1176" w:type="dxa"/>
            <w:shd w:val="clear" w:color="auto" w:fill="00CCFF"/>
            <w:vAlign w:val="center"/>
          </w:tcPr>
          <w:p w:rsidR="0040064E" w:rsidRDefault="0040064E" w:rsidP="00163EFA">
            <w:pPr>
              <w:pStyle w:val="Tables"/>
            </w:pPr>
            <w:r>
              <w:t>Operation Number</w:t>
            </w:r>
          </w:p>
        </w:tc>
        <w:tc>
          <w:tcPr>
            <w:tcW w:w="1260" w:type="dxa"/>
            <w:shd w:val="clear" w:color="auto" w:fill="00CCFF"/>
            <w:vAlign w:val="center"/>
          </w:tcPr>
          <w:p w:rsidR="0040064E" w:rsidRDefault="0040064E" w:rsidP="00163EFA">
            <w:pPr>
              <w:pStyle w:val="Tables"/>
            </w:pPr>
            <w:r>
              <w:t>Support in Replay</w:t>
            </w:r>
          </w:p>
        </w:tc>
        <w:tc>
          <w:tcPr>
            <w:tcW w:w="1219" w:type="dxa"/>
            <w:shd w:val="clear" w:color="auto" w:fill="00CCFF"/>
            <w:vAlign w:val="center"/>
          </w:tcPr>
          <w:p w:rsidR="0040064E" w:rsidRDefault="0040064E" w:rsidP="00163EFA">
            <w:pPr>
              <w:pStyle w:val="Tables"/>
            </w:pPr>
            <w:r>
              <w:t>Capability Set</w:t>
            </w:r>
          </w:p>
        </w:tc>
      </w:tr>
      <w:tr w:rsidR="0040064E" w:rsidTr="00A30AE3">
        <w:trPr>
          <w:jc w:val="center"/>
        </w:trPr>
        <w:tc>
          <w:tcPr>
            <w:tcW w:w="2694" w:type="dxa"/>
            <w:vAlign w:val="center"/>
          </w:tcPr>
          <w:p w:rsidR="0040064E" w:rsidRDefault="0040064E" w:rsidP="00163EFA">
            <w:pPr>
              <w:pStyle w:val="Tables"/>
            </w:pPr>
            <w:r>
              <w:t>PUBLISH-SUBSCRIBE</w:t>
            </w:r>
          </w:p>
        </w:tc>
        <w:tc>
          <w:tcPr>
            <w:tcW w:w="2156" w:type="dxa"/>
            <w:vAlign w:val="center"/>
          </w:tcPr>
          <w:p w:rsidR="0040064E" w:rsidRDefault="00493178" w:rsidP="00163EFA">
            <w:pPr>
              <w:pStyle w:val="Tables"/>
            </w:pPr>
            <w:hyperlink w:anchor="_OPERATION_AppsLauncher_monitorExecution" w:history="1">
              <w:proofErr w:type="spellStart"/>
              <w:r w:rsidR="0040064E">
                <w:rPr>
                  <w:rStyle w:val="Hyperlink"/>
                </w:rPr>
                <w:t>monitorExecution</w:t>
              </w:r>
              <w:proofErr w:type="spellEnd"/>
            </w:hyperlink>
          </w:p>
        </w:tc>
        <w:tc>
          <w:tcPr>
            <w:tcW w:w="1176" w:type="dxa"/>
            <w:vAlign w:val="center"/>
          </w:tcPr>
          <w:p w:rsidR="0040064E" w:rsidRDefault="0040064E" w:rsidP="00163EFA">
            <w:pPr>
              <w:pStyle w:val="Tables"/>
            </w:pPr>
            <w:r>
              <w:t>1</w:t>
            </w:r>
          </w:p>
        </w:tc>
        <w:tc>
          <w:tcPr>
            <w:tcW w:w="1260" w:type="dxa"/>
            <w:vAlign w:val="center"/>
          </w:tcPr>
          <w:p w:rsidR="0040064E" w:rsidRDefault="0040064E" w:rsidP="00163EFA">
            <w:pPr>
              <w:pStyle w:val="Tables"/>
            </w:pPr>
            <w:r>
              <w:t>No</w:t>
            </w:r>
          </w:p>
        </w:tc>
        <w:tc>
          <w:tcPr>
            <w:tcW w:w="1219" w:type="dxa"/>
            <w:vAlign w:val="center"/>
          </w:tcPr>
          <w:p w:rsidR="0040064E" w:rsidRDefault="0040064E" w:rsidP="00163EFA">
            <w:pPr>
              <w:pStyle w:val="Tables"/>
            </w:pPr>
            <w:r>
              <w:t>1</w:t>
            </w:r>
          </w:p>
        </w:tc>
      </w:tr>
      <w:tr w:rsidR="0040064E" w:rsidTr="00A30AE3">
        <w:trPr>
          <w:jc w:val="center"/>
        </w:trPr>
        <w:tc>
          <w:tcPr>
            <w:tcW w:w="2694" w:type="dxa"/>
            <w:vAlign w:val="center"/>
          </w:tcPr>
          <w:p w:rsidR="0040064E" w:rsidRDefault="0040064E" w:rsidP="00163EFA">
            <w:pPr>
              <w:pStyle w:val="Tables"/>
            </w:pPr>
            <w:r>
              <w:t>SUBMIT</w:t>
            </w:r>
          </w:p>
        </w:tc>
        <w:tc>
          <w:tcPr>
            <w:tcW w:w="2156" w:type="dxa"/>
            <w:vAlign w:val="center"/>
          </w:tcPr>
          <w:p w:rsidR="0040064E" w:rsidRDefault="00493178" w:rsidP="00163EFA">
            <w:pPr>
              <w:pStyle w:val="Tables"/>
            </w:pPr>
            <w:hyperlink w:anchor="_OPERATION_AppsLauncher_runApp" w:history="1">
              <w:proofErr w:type="spellStart"/>
              <w:r w:rsidR="0040064E">
                <w:rPr>
                  <w:rStyle w:val="Hyperlink"/>
                </w:rPr>
                <w:t>runApp</w:t>
              </w:r>
              <w:proofErr w:type="spellEnd"/>
            </w:hyperlink>
          </w:p>
        </w:tc>
        <w:tc>
          <w:tcPr>
            <w:tcW w:w="1176" w:type="dxa"/>
            <w:vAlign w:val="center"/>
          </w:tcPr>
          <w:p w:rsidR="0040064E" w:rsidRDefault="0040064E" w:rsidP="00163EFA">
            <w:pPr>
              <w:pStyle w:val="Tables"/>
            </w:pPr>
            <w:r>
              <w:t>2</w:t>
            </w:r>
          </w:p>
        </w:tc>
        <w:tc>
          <w:tcPr>
            <w:tcW w:w="1260" w:type="dxa"/>
            <w:vAlign w:val="center"/>
          </w:tcPr>
          <w:p w:rsidR="0040064E" w:rsidRDefault="0040064E" w:rsidP="00163EFA">
            <w:pPr>
              <w:pStyle w:val="Tables"/>
            </w:pPr>
            <w:r>
              <w:t>No</w:t>
            </w:r>
          </w:p>
        </w:tc>
        <w:tc>
          <w:tcPr>
            <w:tcW w:w="1219" w:type="dxa"/>
            <w:vMerge w:val="restart"/>
            <w:vAlign w:val="center"/>
          </w:tcPr>
          <w:p w:rsidR="0040064E" w:rsidRDefault="0040064E" w:rsidP="00163EFA">
            <w:pPr>
              <w:pStyle w:val="Tables"/>
            </w:pPr>
            <w:r>
              <w:t>2</w:t>
            </w:r>
          </w:p>
        </w:tc>
      </w:tr>
      <w:tr w:rsidR="0040064E" w:rsidTr="00A30AE3">
        <w:trPr>
          <w:jc w:val="center"/>
        </w:trPr>
        <w:tc>
          <w:tcPr>
            <w:tcW w:w="2694" w:type="dxa"/>
            <w:vAlign w:val="center"/>
          </w:tcPr>
          <w:p w:rsidR="0040064E" w:rsidRDefault="0040064E" w:rsidP="00163EFA">
            <w:pPr>
              <w:pStyle w:val="Tables"/>
            </w:pPr>
            <w:r>
              <w:t>SUBMIT</w:t>
            </w:r>
          </w:p>
        </w:tc>
        <w:tc>
          <w:tcPr>
            <w:tcW w:w="2156" w:type="dxa"/>
            <w:vAlign w:val="center"/>
          </w:tcPr>
          <w:p w:rsidR="0040064E" w:rsidRDefault="00493178" w:rsidP="00163EFA">
            <w:pPr>
              <w:pStyle w:val="Tables"/>
            </w:pPr>
            <w:hyperlink w:anchor="_OPERATION_AppsLauncher_killApp" w:history="1">
              <w:proofErr w:type="spellStart"/>
              <w:r w:rsidR="0040064E">
                <w:rPr>
                  <w:rStyle w:val="Hyperlink"/>
                </w:rPr>
                <w:t>killApp</w:t>
              </w:r>
              <w:proofErr w:type="spellEnd"/>
            </w:hyperlink>
          </w:p>
        </w:tc>
        <w:tc>
          <w:tcPr>
            <w:tcW w:w="1176" w:type="dxa"/>
            <w:vAlign w:val="center"/>
          </w:tcPr>
          <w:p w:rsidR="0040064E" w:rsidRDefault="0040064E" w:rsidP="00163EFA">
            <w:pPr>
              <w:pStyle w:val="Tables"/>
            </w:pPr>
            <w:r>
              <w:t>3</w:t>
            </w:r>
          </w:p>
        </w:tc>
        <w:tc>
          <w:tcPr>
            <w:tcW w:w="1260" w:type="dxa"/>
            <w:vAlign w:val="center"/>
          </w:tcPr>
          <w:p w:rsidR="0040064E" w:rsidRDefault="0040064E" w:rsidP="00163EFA">
            <w:pPr>
              <w:pStyle w:val="Tables"/>
            </w:pPr>
            <w:r>
              <w:t>No</w:t>
            </w:r>
          </w:p>
        </w:tc>
        <w:tc>
          <w:tcPr>
            <w:tcW w:w="1219" w:type="dxa"/>
            <w:vMerge/>
            <w:vAlign w:val="center"/>
          </w:tcPr>
          <w:p w:rsidR="0040064E" w:rsidRDefault="0040064E" w:rsidP="00163EFA">
            <w:pPr>
              <w:pStyle w:val="Tables"/>
            </w:pPr>
          </w:p>
        </w:tc>
      </w:tr>
      <w:tr w:rsidR="0040064E" w:rsidTr="00A30AE3">
        <w:trPr>
          <w:jc w:val="center"/>
        </w:trPr>
        <w:tc>
          <w:tcPr>
            <w:tcW w:w="2694" w:type="dxa"/>
            <w:vAlign w:val="center"/>
          </w:tcPr>
          <w:p w:rsidR="0040064E" w:rsidRDefault="0040064E" w:rsidP="00163EFA">
            <w:pPr>
              <w:pStyle w:val="Tables"/>
            </w:pPr>
            <w:r>
              <w:t>PROGRESS</w:t>
            </w:r>
          </w:p>
        </w:tc>
        <w:tc>
          <w:tcPr>
            <w:tcW w:w="2156" w:type="dxa"/>
            <w:vAlign w:val="center"/>
          </w:tcPr>
          <w:p w:rsidR="0040064E" w:rsidRDefault="00493178" w:rsidP="00163EFA">
            <w:pPr>
              <w:pStyle w:val="Tables"/>
            </w:pPr>
            <w:hyperlink w:anchor="_OPERATION_AppsLauncher_stopApp" w:history="1">
              <w:proofErr w:type="spellStart"/>
              <w:r w:rsidR="0040064E">
                <w:rPr>
                  <w:rStyle w:val="Hyperlink"/>
                </w:rPr>
                <w:t>stopApp</w:t>
              </w:r>
              <w:proofErr w:type="spellEnd"/>
            </w:hyperlink>
          </w:p>
        </w:tc>
        <w:tc>
          <w:tcPr>
            <w:tcW w:w="1176" w:type="dxa"/>
            <w:vAlign w:val="center"/>
          </w:tcPr>
          <w:p w:rsidR="0040064E" w:rsidRDefault="0040064E" w:rsidP="00163EFA">
            <w:pPr>
              <w:pStyle w:val="Tables"/>
            </w:pPr>
            <w:r>
              <w:t>4</w:t>
            </w:r>
          </w:p>
        </w:tc>
        <w:tc>
          <w:tcPr>
            <w:tcW w:w="1260" w:type="dxa"/>
            <w:vAlign w:val="center"/>
          </w:tcPr>
          <w:p w:rsidR="0040064E" w:rsidRDefault="0040064E" w:rsidP="00163EFA">
            <w:pPr>
              <w:pStyle w:val="Tables"/>
            </w:pPr>
            <w:r>
              <w:t>No</w:t>
            </w:r>
          </w:p>
        </w:tc>
        <w:tc>
          <w:tcPr>
            <w:tcW w:w="1219" w:type="dxa"/>
            <w:vAlign w:val="center"/>
          </w:tcPr>
          <w:p w:rsidR="0040064E" w:rsidRDefault="0040064E" w:rsidP="00163EFA">
            <w:pPr>
              <w:pStyle w:val="Tables"/>
            </w:pPr>
            <w:r>
              <w:t>3</w:t>
            </w:r>
          </w:p>
        </w:tc>
      </w:tr>
      <w:tr w:rsidR="0040064E" w:rsidTr="00A30AE3">
        <w:trPr>
          <w:jc w:val="center"/>
        </w:trPr>
        <w:tc>
          <w:tcPr>
            <w:tcW w:w="2694" w:type="dxa"/>
            <w:vAlign w:val="center"/>
          </w:tcPr>
          <w:p w:rsidR="0040064E" w:rsidRDefault="0040064E" w:rsidP="00163EFA">
            <w:pPr>
              <w:pStyle w:val="Tables"/>
            </w:pPr>
            <w:r>
              <w:t>REQUEST</w:t>
            </w:r>
          </w:p>
        </w:tc>
        <w:tc>
          <w:tcPr>
            <w:tcW w:w="2156" w:type="dxa"/>
            <w:vAlign w:val="center"/>
          </w:tcPr>
          <w:p w:rsidR="0040064E" w:rsidRDefault="00493178" w:rsidP="00163EFA">
            <w:pPr>
              <w:pStyle w:val="Tables"/>
            </w:pPr>
            <w:hyperlink w:anchor="_OPERATION_AppsLauncher_listApp" w:history="1">
              <w:proofErr w:type="spellStart"/>
              <w:r w:rsidR="0040064E">
                <w:rPr>
                  <w:rStyle w:val="Hyperlink"/>
                </w:rPr>
                <w:t>listApp</w:t>
              </w:r>
              <w:proofErr w:type="spellEnd"/>
            </w:hyperlink>
          </w:p>
        </w:tc>
        <w:tc>
          <w:tcPr>
            <w:tcW w:w="1176" w:type="dxa"/>
            <w:vAlign w:val="center"/>
          </w:tcPr>
          <w:p w:rsidR="0040064E" w:rsidRDefault="0040064E" w:rsidP="00163EFA">
            <w:pPr>
              <w:pStyle w:val="Tables"/>
            </w:pPr>
            <w:r>
              <w:t>5</w:t>
            </w:r>
          </w:p>
        </w:tc>
        <w:tc>
          <w:tcPr>
            <w:tcW w:w="1260" w:type="dxa"/>
            <w:vAlign w:val="center"/>
          </w:tcPr>
          <w:p w:rsidR="0040064E" w:rsidRDefault="0040064E" w:rsidP="00163EFA">
            <w:pPr>
              <w:pStyle w:val="Tables"/>
            </w:pPr>
            <w:r>
              <w:t>Yes</w:t>
            </w:r>
          </w:p>
        </w:tc>
        <w:tc>
          <w:tcPr>
            <w:tcW w:w="1219" w:type="dxa"/>
            <w:vAlign w:val="center"/>
          </w:tcPr>
          <w:p w:rsidR="0040064E" w:rsidRDefault="0040064E" w:rsidP="00163EFA">
            <w:pPr>
              <w:pStyle w:val="Tables"/>
            </w:pPr>
            <w:r>
              <w:t>4</w:t>
            </w:r>
          </w:p>
        </w:tc>
      </w:tr>
    </w:tbl>
    <w:p w:rsidR="0040064E" w:rsidRDefault="0040064E" w:rsidP="0040064E">
      <w:pPr>
        <w:spacing w:before="240"/>
        <w:jc w:val="center"/>
      </w:pPr>
      <w:r>
        <w:rPr>
          <w:b/>
        </w:rPr>
        <w:t>Table 5:</w:t>
      </w:r>
      <w:r w:rsidRPr="00082492">
        <w:t xml:space="preserve"> </w:t>
      </w:r>
      <w:r>
        <w:t>Apps Launcher service</w:t>
      </w:r>
      <w:r w:rsidRPr="00FE1C55">
        <w:t>.</w:t>
      </w:r>
    </w:p>
    <w:p w:rsidR="0040064E" w:rsidRDefault="0040064E" w:rsidP="0040064E">
      <w:pPr>
        <w:jc w:val="left"/>
      </w:pPr>
    </w:p>
    <w:p w:rsidR="0040064E" w:rsidRDefault="0040064E" w:rsidP="0040064E">
      <w:pPr>
        <w:rPr>
          <w:highlight w:val="yellow"/>
        </w:rPr>
      </w:pPr>
      <w:r w:rsidRPr="00C72BFE">
        <w:t>The Heartbeat service provides the ability to periodically publish a heartbeat message. Additionally it is possible to get the period of the beat.</w:t>
      </w:r>
    </w:p>
    <w:p w:rsidR="0040064E" w:rsidRDefault="0040064E" w:rsidP="0040064E">
      <w:pPr>
        <w:jc w:val="left"/>
        <w:rPr>
          <w:highlight w:val="yellow"/>
        </w:rPr>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1984"/>
        <w:gridCol w:w="1276"/>
        <w:gridCol w:w="1304"/>
        <w:gridCol w:w="1247"/>
      </w:tblGrid>
      <w:tr w:rsidR="0040064E" w:rsidTr="00A30AE3">
        <w:trPr>
          <w:jc w:val="center"/>
        </w:trPr>
        <w:tc>
          <w:tcPr>
            <w:tcW w:w="2694" w:type="dxa"/>
            <w:shd w:val="clear" w:color="auto" w:fill="00CCFF"/>
          </w:tcPr>
          <w:p w:rsidR="0040064E" w:rsidRDefault="0040064E" w:rsidP="00163EFA">
            <w:pPr>
              <w:pStyle w:val="Tables"/>
            </w:pPr>
            <w:r>
              <w:t>Area Identifier</w:t>
            </w:r>
          </w:p>
        </w:tc>
        <w:tc>
          <w:tcPr>
            <w:tcW w:w="1984" w:type="dxa"/>
            <w:shd w:val="clear" w:color="auto" w:fill="00CCFF"/>
          </w:tcPr>
          <w:p w:rsidR="0040064E" w:rsidRDefault="0040064E" w:rsidP="00163EFA">
            <w:pPr>
              <w:pStyle w:val="Tables"/>
            </w:pPr>
            <w:r>
              <w:t>Service Identifier</w:t>
            </w:r>
          </w:p>
        </w:tc>
        <w:tc>
          <w:tcPr>
            <w:tcW w:w="1276" w:type="dxa"/>
            <w:shd w:val="clear" w:color="auto" w:fill="00CCFF"/>
          </w:tcPr>
          <w:p w:rsidR="0040064E" w:rsidRDefault="0040064E" w:rsidP="00163EFA">
            <w:pPr>
              <w:pStyle w:val="Tables"/>
            </w:pPr>
            <w:r>
              <w:t>Area Number</w:t>
            </w:r>
          </w:p>
        </w:tc>
        <w:tc>
          <w:tcPr>
            <w:tcW w:w="1304" w:type="dxa"/>
            <w:shd w:val="clear" w:color="auto" w:fill="00CCFF"/>
          </w:tcPr>
          <w:p w:rsidR="0040064E" w:rsidRDefault="0040064E" w:rsidP="00163EFA">
            <w:pPr>
              <w:pStyle w:val="Tables"/>
            </w:pPr>
            <w:r>
              <w:t>Service Number</w:t>
            </w:r>
          </w:p>
        </w:tc>
        <w:tc>
          <w:tcPr>
            <w:tcW w:w="1247" w:type="dxa"/>
            <w:shd w:val="clear" w:color="auto" w:fill="00CCFF"/>
          </w:tcPr>
          <w:p w:rsidR="0040064E" w:rsidRDefault="0040064E" w:rsidP="00163EFA">
            <w:pPr>
              <w:pStyle w:val="Tables"/>
            </w:pPr>
            <w:r>
              <w:t>Area Version</w:t>
            </w:r>
          </w:p>
        </w:tc>
      </w:tr>
      <w:tr w:rsidR="0040064E" w:rsidTr="00A30AE3">
        <w:trPr>
          <w:jc w:val="center"/>
        </w:trPr>
        <w:tc>
          <w:tcPr>
            <w:tcW w:w="2694" w:type="dxa"/>
          </w:tcPr>
          <w:p w:rsidR="0040064E" w:rsidRDefault="0040064E" w:rsidP="00163EFA">
            <w:pPr>
              <w:pStyle w:val="Tables"/>
            </w:pPr>
            <w:proofErr w:type="spellStart"/>
            <w:r>
              <w:t>SoftwareManagement</w:t>
            </w:r>
            <w:proofErr w:type="spellEnd"/>
          </w:p>
        </w:tc>
        <w:tc>
          <w:tcPr>
            <w:tcW w:w="1984" w:type="dxa"/>
          </w:tcPr>
          <w:p w:rsidR="0040064E" w:rsidRDefault="0040064E" w:rsidP="00163EFA">
            <w:pPr>
              <w:pStyle w:val="Tables"/>
            </w:pPr>
            <w:r>
              <w:t>Heartbeat</w:t>
            </w:r>
          </w:p>
        </w:tc>
        <w:tc>
          <w:tcPr>
            <w:tcW w:w="1276" w:type="dxa"/>
          </w:tcPr>
          <w:p w:rsidR="0040064E" w:rsidRDefault="0040064E" w:rsidP="00163EFA">
            <w:pPr>
              <w:pStyle w:val="Tables"/>
            </w:pPr>
            <w:r>
              <w:t>7</w:t>
            </w:r>
          </w:p>
        </w:tc>
        <w:tc>
          <w:tcPr>
            <w:tcW w:w="1304" w:type="dxa"/>
          </w:tcPr>
          <w:p w:rsidR="0040064E" w:rsidRDefault="0040064E" w:rsidP="00163EFA">
            <w:pPr>
              <w:pStyle w:val="Tables"/>
            </w:pPr>
            <w:r>
              <w:t>6</w:t>
            </w:r>
          </w:p>
        </w:tc>
        <w:tc>
          <w:tcPr>
            <w:tcW w:w="1247" w:type="dxa"/>
          </w:tcPr>
          <w:p w:rsidR="0040064E" w:rsidRDefault="0040064E" w:rsidP="00163EFA">
            <w:pPr>
              <w:pStyle w:val="Tables"/>
            </w:pPr>
            <w:r>
              <w:t>1</w:t>
            </w:r>
          </w:p>
        </w:tc>
      </w:tr>
      <w:tr w:rsidR="0040064E" w:rsidTr="00A30AE3">
        <w:trPr>
          <w:jc w:val="center"/>
        </w:trPr>
        <w:tc>
          <w:tcPr>
            <w:tcW w:w="2694" w:type="dxa"/>
            <w:shd w:val="clear" w:color="auto" w:fill="00CCFF"/>
          </w:tcPr>
          <w:p w:rsidR="0040064E" w:rsidRDefault="0040064E" w:rsidP="00163EFA">
            <w:pPr>
              <w:pStyle w:val="Tables"/>
            </w:pPr>
            <w:r>
              <w:t>Interaction Pattern</w:t>
            </w:r>
          </w:p>
        </w:tc>
        <w:tc>
          <w:tcPr>
            <w:tcW w:w="1984" w:type="dxa"/>
            <w:shd w:val="clear" w:color="auto" w:fill="00CCFF"/>
          </w:tcPr>
          <w:p w:rsidR="0040064E" w:rsidRDefault="0040064E" w:rsidP="00163EFA">
            <w:pPr>
              <w:pStyle w:val="Tables"/>
            </w:pPr>
            <w:r>
              <w:t>Operation Identifier</w:t>
            </w:r>
          </w:p>
        </w:tc>
        <w:tc>
          <w:tcPr>
            <w:tcW w:w="1276" w:type="dxa"/>
            <w:shd w:val="clear" w:color="auto" w:fill="00CCFF"/>
          </w:tcPr>
          <w:p w:rsidR="0040064E" w:rsidRDefault="0040064E" w:rsidP="00163EFA">
            <w:pPr>
              <w:pStyle w:val="Tables"/>
            </w:pPr>
            <w:r>
              <w:t>Operation Number</w:t>
            </w:r>
          </w:p>
        </w:tc>
        <w:tc>
          <w:tcPr>
            <w:tcW w:w="1304" w:type="dxa"/>
            <w:shd w:val="clear" w:color="auto" w:fill="00CCFF"/>
          </w:tcPr>
          <w:p w:rsidR="0040064E" w:rsidRDefault="0040064E" w:rsidP="00163EFA">
            <w:pPr>
              <w:pStyle w:val="Tables"/>
            </w:pPr>
            <w:r>
              <w:t>Support in Replay</w:t>
            </w:r>
          </w:p>
        </w:tc>
        <w:tc>
          <w:tcPr>
            <w:tcW w:w="1247" w:type="dxa"/>
            <w:shd w:val="clear" w:color="auto" w:fill="00CCFF"/>
          </w:tcPr>
          <w:p w:rsidR="0040064E" w:rsidRDefault="0040064E" w:rsidP="00163EFA">
            <w:pPr>
              <w:pStyle w:val="Tables"/>
            </w:pPr>
            <w:r>
              <w:t>Capability Set</w:t>
            </w:r>
          </w:p>
        </w:tc>
      </w:tr>
      <w:tr w:rsidR="0040064E" w:rsidTr="00A30AE3">
        <w:trPr>
          <w:jc w:val="center"/>
        </w:trPr>
        <w:tc>
          <w:tcPr>
            <w:tcW w:w="2694" w:type="dxa"/>
          </w:tcPr>
          <w:p w:rsidR="0040064E" w:rsidRDefault="0040064E" w:rsidP="00163EFA">
            <w:pPr>
              <w:pStyle w:val="Tables"/>
            </w:pPr>
            <w:r>
              <w:t>PUBLISH-SUBSCRIBE</w:t>
            </w:r>
          </w:p>
        </w:tc>
        <w:tc>
          <w:tcPr>
            <w:tcW w:w="1984" w:type="dxa"/>
          </w:tcPr>
          <w:p w:rsidR="0040064E" w:rsidRDefault="00493178" w:rsidP="00163EFA">
            <w:pPr>
              <w:pStyle w:val="Tables"/>
            </w:pPr>
            <w:hyperlink w:anchor="_OPERATION_Heartbeat_beat" w:history="1">
              <w:r w:rsidR="0040064E">
                <w:rPr>
                  <w:rStyle w:val="Hyperlink"/>
                </w:rPr>
                <w:t>beat</w:t>
              </w:r>
            </w:hyperlink>
          </w:p>
        </w:tc>
        <w:tc>
          <w:tcPr>
            <w:tcW w:w="1276" w:type="dxa"/>
          </w:tcPr>
          <w:p w:rsidR="0040064E" w:rsidRDefault="0040064E" w:rsidP="00163EFA">
            <w:pPr>
              <w:pStyle w:val="Tables"/>
            </w:pPr>
            <w:r>
              <w:t>1</w:t>
            </w:r>
          </w:p>
        </w:tc>
        <w:tc>
          <w:tcPr>
            <w:tcW w:w="1304" w:type="dxa"/>
          </w:tcPr>
          <w:p w:rsidR="0040064E" w:rsidRDefault="0040064E" w:rsidP="00163EFA">
            <w:pPr>
              <w:pStyle w:val="Tables"/>
            </w:pPr>
            <w:r>
              <w:t>No</w:t>
            </w:r>
          </w:p>
        </w:tc>
        <w:tc>
          <w:tcPr>
            <w:tcW w:w="1247" w:type="dxa"/>
            <w:vAlign w:val="center"/>
          </w:tcPr>
          <w:p w:rsidR="0040064E" w:rsidRDefault="0040064E" w:rsidP="00163EFA">
            <w:pPr>
              <w:pStyle w:val="Tables"/>
            </w:pPr>
            <w:r>
              <w:t>1</w:t>
            </w:r>
          </w:p>
        </w:tc>
      </w:tr>
      <w:tr w:rsidR="0040064E" w:rsidTr="00A30AE3">
        <w:trPr>
          <w:jc w:val="center"/>
        </w:trPr>
        <w:tc>
          <w:tcPr>
            <w:tcW w:w="2694" w:type="dxa"/>
          </w:tcPr>
          <w:p w:rsidR="0040064E" w:rsidRDefault="0040064E" w:rsidP="00163EFA">
            <w:pPr>
              <w:pStyle w:val="Tables"/>
            </w:pPr>
            <w:r>
              <w:t>REQUEST</w:t>
            </w:r>
          </w:p>
        </w:tc>
        <w:tc>
          <w:tcPr>
            <w:tcW w:w="1984" w:type="dxa"/>
          </w:tcPr>
          <w:p w:rsidR="0040064E" w:rsidRDefault="00493178" w:rsidP="00163EFA">
            <w:pPr>
              <w:pStyle w:val="Tables"/>
            </w:pPr>
            <w:hyperlink w:anchor="_OPERATION_Heartbeat_getPeriod" w:history="1">
              <w:proofErr w:type="spellStart"/>
              <w:r w:rsidR="0040064E">
                <w:rPr>
                  <w:rStyle w:val="Hyperlink"/>
                </w:rPr>
                <w:t>getPeriod</w:t>
              </w:r>
              <w:proofErr w:type="spellEnd"/>
            </w:hyperlink>
          </w:p>
        </w:tc>
        <w:tc>
          <w:tcPr>
            <w:tcW w:w="1276" w:type="dxa"/>
          </w:tcPr>
          <w:p w:rsidR="0040064E" w:rsidRDefault="0040064E" w:rsidP="00163EFA">
            <w:pPr>
              <w:pStyle w:val="Tables"/>
            </w:pPr>
            <w:r>
              <w:t>2</w:t>
            </w:r>
          </w:p>
        </w:tc>
        <w:tc>
          <w:tcPr>
            <w:tcW w:w="1304" w:type="dxa"/>
          </w:tcPr>
          <w:p w:rsidR="0040064E" w:rsidRDefault="0040064E" w:rsidP="00163EFA">
            <w:pPr>
              <w:pStyle w:val="Tables"/>
            </w:pPr>
            <w:r>
              <w:t>Yes</w:t>
            </w:r>
          </w:p>
        </w:tc>
        <w:tc>
          <w:tcPr>
            <w:tcW w:w="1247" w:type="dxa"/>
            <w:vAlign w:val="center"/>
          </w:tcPr>
          <w:p w:rsidR="0040064E" w:rsidRDefault="0040064E" w:rsidP="00163EFA">
            <w:pPr>
              <w:pStyle w:val="Tables"/>
            </w:pPr>
            <w:r>
              <w:t>2</w:t>
            </w:r>
          </w:p>
        </w:tc>
      </w:tr>
    </w:tbl>
    <w:p w:rsidR="0040064E" w:rsidRDefault="0040064E" w:rsidP="0040064E">
      <w:pPr>
        <w:spacing w:before="240"/>
        <w:jc w:val="center"/>
      </w:pPr>
      <w:r>
        <w:rPr>
          <w:b/>
        </w:rPr>
        <w:t>Table 6:</w:t>
      </w:r>
      <w:r w:rsidRPr="00082492">
        <w:t xml:space="preserve"> </w:t>
      </w:r>
      <w:r>
        <w:t>Heartbeat service</w:t>
      </w:r>
      <w:r w:rsidRPr="00FE1C55">
        <w:t>.</w:t>
      </w:r>
    </w:p>
    <w:p w:rsidR="0040064E" w:rsidRDefault="0040064E" w:rsidP="0040064E">
      <w:pPr>
        <w:jc w:val="left"/>
        <w:rPr>
          <w:highlight w:val="yellow"/>
        </w:rPr>
      </w:pPr>
    </w:p>
    <w:p w:rsidR="0040064E" w:rsidRPr="00D61782" w:rsidRDefault="0040064E" w:rsidP="0040064E">
      <w:r w:rsidRPr="00D61782">
        <w:t xml:space="preserve">The services presented in this section can become the precursor to the standardized CCSDS Software Management services that are </w:t>
      </w:r>
      <w:r>
        <w:t xml:space="preserve">known to be </w:t>
      </w:r>
      <w:r w:rsidRPr="00D61782">
        <w:t>part of the CCSDS Agency roadmap for future standardization.</w:t>
      </w:r>
    </w:p>
    <w:p w:rsidR="0040064E" w:rsidRDefault="0040064E" w:rsidP="0040064E">
      <w:pPr>
        <w:jc w:val="left"/>
        <w:rPr>
          <w:highlight w:val="yellow"/>
        </w:rPr>
      </w:pPr>
    </w:p>
    <w:p w:rsidR="0040064E" w:rsidRDefault="0040064E" w:rsidP="0040064E">
      <w:pPr>
        <w:jc w:val="left"/>
      </w:pPr>
      <w:r>
        <w:br w:type="page"/>
      </w:r>
    </w:p>
    <w:p w:rsidR="0040064E" w:rsidRPr="007521C3" w:rsidRDefault="0040064E" w:rsidP="006F71A5">
      <w:pPr>
        <w:pStyle w:val="Heading2"/>
        <w:keepLines/>
        <w:spacing w:before="0" w:after="0" w:line="480" w:lineRule="auto"/>
        <w:contextualSpacing/>
      </w:pPr>
      <w:bookmarkStart w:id="34" w:name="_Ref497239053"/>
      <w:bookmarkStart w:id="35" w:name="_Toc497299786"/>
      <w:bookmarkStart w:id="36" w:name="_Toc499226778"/>
      <w:r>
        <w:lastRenderedPageBreak/>
        <w:t xml:space="preserve">Platform </w:t>
      </w:r>
      <w:r w:rsidRPr="007521C3">
        <w:t>services</w:t>
      </w:r>
      <w:bookmarkEnd w:id="34"/>
      <w:bookmarkEnd w:id="35"/>
      <w:bookmarkEnd w:id="36"/>
    </w:p>
    <w:p w:rsidR="0040064E" w:rsidRPr="004E3105" w:rsidRDefault="0040064E" w:rsidP="0040064E">
      <w:r w:rsidRPr="004E3105">
        <w:t xml:space="preserve">The </w:t>
      </w:r>
      <w:r>
        <w:t xml:space="preserve">Platform </w:t>
      </w:r>
      <w:r w:rsidRPr="004E3105">
        <w:t xml:space="preserve">set of services contains services for </w:t>
      </w:r>
      <w:r>
        <w:t>monitoring and control of devices on-board</w:t>
      </w:r>
      <w:r w:rsidRPr="004E3105">
        <w:t xml:space="preserve"> of a spacecraft</w:t>
      </w:r>
      <w:r>
        <w:t xml:space="preserve"> platform</w:t>
      </w:r>
      <w:r w:rsidRPr="004E3105">
        <w:t xml:space="preserve">. The following services are contained in the </w:t>
      </w:r>
      <w:r>
        <w:t>Platform</w:t>
      </w:r>
      <w:r w:rsidRPr="004E3105">
        <w:t xml:space="preserve"> </w:t>
      </w:r>
      <w:r>
        <w:t xml:space="preserve">services </w:t>
      </w:r>
      <w:r w:rsidRPr="004E3105">
        <w:t>set:</w:t>
      </w:r>
    </w:p>
    <w:p w:rsidR="0040064E" w:rsidRPr="004E3105" w:rsidRDefault="0040064E" w:rsidP="006F71A5">
      <w:pPr>
        <w:pStyle w:val="ListParagraph"/>
        <w:numPr>
          <w:ilvl w:val="0"/>
          <w:numId w:val="13"/>
        </w:numPr>
        <w:spacing w:after="200" w:line="276" w:lineRule="auto"/>
      </w:pPr>
      <w:r w:rsidRPr="004E3105">
        <w:t xml:space="preserve">The Camera service </w:t>
      </w:r>
      <w:r>
        <w:t>allows a</w:t>
      </w:r>
      <w:r w:rsidRPr="004E3105">
        <w:t xml:space="preserve"> consumer </w:t>
      </w:r>
      <w:r>
        <w:t xml:space="preserve">to </w:t>
      </w:r>
      <w:r w:rsidRPr="004E3105">
        <w:t>take and stream pictures.</w:t>
      </w:r>
    </w:p>
    <w:p w:rsidR="0040064E" w:rsidRPr="009E549A" w:rsidRDefault="0040064E" w:rsidP="006F71A5">
      <w:pPr>
        <w:pStyle w:val="ListParagraph"/>
        <w:numPr>
          <w:ilvl w:val="0"/>
          <w:numId w:val="13"/>
        </w:numPr>
        <w:spacing w:after="200" w:line="276" w:lineRule="auto"/>
      </w:pPr>
      <w:r w:rsidRPr="009E549A">
        <w:t xml:space="preserve">The </w:t>
      </w:r>
      <w:r>
        <w:t>GPS</w:t>
      </w:r>
      <w:r w:rsidRPr="009E549A">
        <w:t xml:space="preserve"> service allows a consumer to </w:t>
      </w:r>
      <w:r>
        <w:t>retrieve</w:t>
      </w:r>
      <w:r w:rsidRPr="009E549A">
        <w:t xml:space="preserve"> </w:t>
      </w:r>
      <w:r>
        <w:t>satellite navigation data</w:t>
      </w:r>
      <w:r w:rsidRPr="009E549A">
        <w:t>.</w:t>
      </w:r>
    </w:p>
    <w:p w:rsidR="0040064E" w:rsidRPr="00DF2DDA" w:rsidRDefault="0040064E" w:rsidP="006F71A5">
      <w:pPr>
        <w:pStyle w:val="ListParagraph"/>
        <w:numPr>
          <w:ilvl w:val="0"/>
          <w:numId w:val="13"/>
        </w:numPr>
        <w:spacing w:after="200" w:line="276" w:lineRule="auto"/>
      </w:pPr>
      <w:r w:rsidRPr="00DF2DDA">
        <w:t>The Autonomous ADCS service allows a consumer to determine the attitude</w:t>
      </w:r>
      <w:r>
        <w:t>,</w:t>
      </w:r>
      <w:r w:rsidRPr="00DF2DDA">
        <w:t xml:space="preserve"> and </w:t>
      </w:r>
      <w:r>
        <w:t xml:space="preserve">additionally to </w:t>
      </w:r>
      <w:r w:rsidRPr="00DF2DDA">
        <w:t>control the attitude by selecting the desired definition.</w:t>
      </w:r>
    </w:p>
    <w:p w:rsidR="0040064E" w:rsidRPr="002D51D7" w:rsidRDefault="0040064E" w:rsidP="006F71A5">
      <w:pPr>
        <w:pStyle w:val="ListParagraph"/>
        <w:numPr>
          <w:ilvl w:val="0"/>
          <w:numId w:val="13"/>
        </w:numPr>
        <w:spacing w:after="200" w:line="276" w:lineRule="auto"/>
      </w:pPr>
      <w:r w:rsidRPr="002D51D7">
        <w:t>The Software-defined Radio service allows a consumer to configure and receive a stream of data from a Software-defined Radio.</w:t>
      </w:r>
    </w:p>
    <w:p w:rsidR="0040064E" w:rsidRPr="00F63C6E" w:rsidRDefault="0040064E" w:rsidP="006F71A5">
      <w:pPr>
        <w:pStyle w:val="ListParagraph"/>
        <w:numPr>
          <w:ilvl w:val="0"/>
          <w:numId w:val="13"/>
        </w:numPr>
        <w:spacing w:after="200" w:line="276" w:lineRule="auto"/>
      </w:pPr>
      <w:r w:rsidRPr="006F0D44">
        <w:t xml:space="preserve">The Optical Data Receiver service allows a consumer to </w:t>
      </w:r>
      <w:r>
        <w:t>stream</w:t>
      </w:r>
      <w:r w:rsidRPr="006F0D44">
        <w:t xml:space="preserve"> data from the Optical Data </w:t>
      </w:r>
      <w:r w:rsidRPr="00F63C6E">
        <w:t>Receiver.</w:t>
      </w:r>
    </w:p>
    <w:p w:rsidR="0040064E" w:rsidRPr="006D3793" w:rsidRDefault="0040064E" w:rsidP="006F71A5">
      <w:pPr>
        <w:pStyle w:val="ListParagraph"/>
        <w:numPr>
          <w:ilvl w:val="0"/>
          <w:numId w:val="13"/>
        </w:numPr>
        <w:spacing w:after="200" w:line="276" w:lineRule="auto"/>
      </w:pPr>
      <w:r w:rsidRPr="006D3793">
        <w:t>The Magnetometer service allows a consumer to acquire the magnetic field.</w:t>
      </w:r>
    </w:p>
    <w:p w:rsidR="0040064E" w:rsidRPr="00F801A9" w:rsidRDefault="0040064E" w:rsidP="006F71A5">
      <w:pPr>
        <w:pStyle w:val="ListParagraph"/>
        <w:numPr>
          <w:ilvl w:val="0"/>
          <w:numId w:val="13"/>
        </w:numPr>
        <w:spacing w:after="200" w:line="276" w:lineRule="auto"/>
      </w:pPr>
      <w:r w:rsidRPr="00F801A9">
        <w:t>The Power Control service allows a consumer to control the power of the different subsystems.</w:t>
      </w:r>
    </w:p>
    <w:p w:rsidR="0040064E" w:rsidRDefault="0040064E" w:rsidP="0040064E">
      <w:pPr>
        <w:jc w:val="left"/>
        <w:rPr>
          <w:highlight w:val="yellow"/>
        </w:rPr>
      </w:pPr>
    </w:p>
    <w:p w:rsidR="0040064E" w:rsidRDefault="0040064E" w:rsidP="0040064E">
      <w:r>
        <w:t>The Camera service allows a consumer to acquire pictures and control a camera in the</w:t>
      </w:r>
      <w:r w:rsidRPr="007A5AB7">
        <w:t xml:space="preserve"> </w:t>
      </w:r>
      <w:r>
        <w:t>spacecraft p</w:t>
      </w:r>
      <w:r w:rsidRPr="007A5AB7">
        <w:t>latform</w:t>
      </w:r>
      <w:r>
        <w:t>. The service can perform format conversions in case the consumer selects a specific format other than raw. The service can also stream pictures periodically.</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2126"/>
        <w:gridCol w:w="1266"/>
        <w:gridCol w:w="1164"/>
        <w:gridCol w:w="1255"/>
      </w:tblGrid>
      <w:tr w:rsidR="0040064E" w:rsidTr="00A30AE3">
        <w:trPr>
          <w:jc w:val="center"/>
        </w:trPr>
        <w:tc>
          <w:tcPr>
            <w:tcW w:w="2694" w:type="dxa"/>
            <w:shd w:val="clear" w:color="auto" w:fill="00CCFF"/>
            <w:vAlign w:val="center"/>
          </w:tcPr>
          <w:p w:rsidR="0040064E" w:rsidRDefault="0040064E" w:rsidP="00163EFA">
            <w:pPr>
              <w:pStyle w:val="Tables"/>
            </w:pPr>
            <w:r>
              <w:t>Area Identifier</w:t>
            </w:r>
          </w:p>
        </w:tc>
        <w:tc>
          <w:tcPr>
            <w:tcW w:w="2126" w:type="dxa"/>
            <w:shd w:val="clear" w:color="auto" w:fill="00CCFF"/>
            <w:vAlign w:val="center"/>
          </w:tcPr>
          <w:p w:rsidR="0040064E" w:rsidRDefault="0040064E" w:rsidP="00163EFA">
            <w:pPr>
              <w:pStyle w:val="Tables"/>
            </w:pPr>
            <w:r>
              <w:t>Service Identifier</w:t>
            </w:r>
          </w:p>
        </w:tc>
        <w:tc>
          <w:tcPr>
            <w:tcW w:w="1266" w:type="dxa"/>
            <w:shd w:val="clear" w:color="auto" w:fill="00CCFF"/>
            <w:vAlign w:val="center"/>
          </w:tcPr>
          <w:p w:rsidR="0040064E" w:rsidRDefault="0040064E" w:rsidP="00163EFA">
            <w:pPr>
              <w:pStyle w:val="Tables"/>
            </w:pPr>
            <w:r>
              <w:t>Area Number</w:t>
            </w:r>
          </w:p>
        </w:tc>
        <w:tc>
          <w:tcPr>
            <w:tcW w:w="1164" w:type="dxa"/>
            <w:shd w:val="clear" w:color="auto" w:fill="00CCFF"/>
            <w:vAlign w:val="center"/>
          </w:tcPr>
          <w:p w:rsidR="0040064E" w:rsidRDefault="0040064E" w:rsidP="00163EFA">
            <w:pPr>
              <w:pStyle w:val="Tables"/>
            </w:pPr>
            <w:r>
              <w:t>Service Number</w:t>
            </w:r>
          </w:p>
        </w:tc>
        <w:tc>
          <w:tcPr>
            <w:tcW w:w="1255" w:type="dxa"/>
            <w:shd w:val="clear" w:color="auto" w:fill="00CCFF"/>
            <w:vAlign w:val="center"/>
          </w:tcPr>
          <w:p w:rsidR="0040064E" w:rsidRDefault="0040064E" w:rsidP="00163EFA">
            <w:pPr>
              <w:pStyle w:val="Tables"/>
            </w:pPr>
            <w:r>
              <w:t>Area Version</w:t>
            </w:r>
          </w:p>
        </w:tc>
      </w:tr>
      <w:tr w:rsidR="0040064E" w:rsidTr="00A30AE3">
        <w:trPr>
          <w:jc w:val="center"/>
        </w:trPr>
        <w:tc>
          <w:tcPr>
            <w:tcW w:w="2694" w:type="dxa"/>
            <w:vAlign w:val="center"/>
          </w:tcPr>
          <w:p w:rsidR="0040064E" w:rsidRDefault="0040064E" w:rsidP="00163EFA">
            <w:pPr>
              <w:pStyle w:val="Tables"/>
            </w:pPr>
            <w:r>
              <w:t>Platform</w:t>
            </w:r>
          </w:p>
        </w:tc>
        <w:tc>
          <w:tcPr>
            <w:tcW w:w="2126" w:type="dxa"/>
            <w:vAlign w:val="center"/>
          </w:tcPr>
          <w:p w:rsidR="0040064E" w:rsidRDefault="0040064E" w:rsidP="00163EFA">
            <w:pPr>
              <w:pStyle w:val="Tables"/>
            </w:pPr>
            <w:r>
              <w:t>Camera</w:t>
            </w:r>
          </w:p>
        </w:tc>
        <w:tc>
          <w:tcPr>
            <w:tcW w:w="1266" w:type="dxa"/>
            <w:vAlign w:val="center"/>
          </w:tcPr>
          <w:p w:rsidR="0040064E" w:rsidRDefault="0040064E" w:rsidP="00163EFA">
            <w:pPr>
              <w:pStyle w:val="Tables"/>
            </w:pPr>
            <w:r>
              <w:t>105</w:t>
            </w:r>
          </w:p>
        </w:tc>
        <w:tc>
          <w:tcPr>
            <w:tcW w:w="1164" w:type="dxa"/>
            <w:vAlign w:val="center"/>
          </w:tcPr>
          <w:p w:rsidR="0040064E" w:rsidRDefault="0040064E" w:rsidP="00163EFA">
            <w:pPr>
              <w:pStyle w:val="Tables"/>
            </w:pPr>
            <w:r>
              <w:t>1</w:t>
            </w:r>
          </w:p>
        </w:tc>
        <w:tc>
          <w:tcPr>
            <w:tcW w:w="1255" w:type="dxa"/>
            <w:vAlign w:val="center"/>
          </w:tcPr>
          <w:p w:rsidR="0040064E" w:rsidRDefault="0040064E" w:rsidP="00163EFA">
            <w:pPr>
              <w:pStyle w:val="Tables"/>
            </w:pPr>
            <w:r>
              <w:t>1</w:t>
            </w:r>
          </w:p>
        </w:tc>
      </w:tr>
      <w:tr w:rsidR="0040064E" w:rsidTr="00A30AE3">
        <w:trPr>
          <w:jc w:val="center"/>
        </w:trPr>
        <w:tc>
          <w:tcPr>
            <w:tcW w:w="2694" w:type="dxa"/>
            <w:shd w:val="clear" w:color="auto" w:fill="00CCFF"/>
            <w:vAlign w:val="center"/>
          </w:tcPr>
          <w:p w:rsidR="0040064E" w:rsidRDefault="0040064E" w:rsidP="00163EFA">
            <w:pPr>
              <w:pStyle w:val="Tables"/>
            </w:pPr>
            <w:r>
              <w:t>Interaction Pattern</w:t>
            </w:r>
          </w:p>
        </w:tc>
        <w:tc>
          <w:tcPr>
            <w:tcW w:w="2126" w:type="dxa"/>
            <w:shd w:val="clear" w:color="auto" w:fill="00CCFF"/>
            <w:vAlign w:val="center"/>
          </w:tcPr>
          <w:p w:rsidR="0040064E" w:rsidRDefault="0040064E" w:rsidP="00163EFA">
            <w:pPr>
              <w:pStyle w:val="Tables"/>
            </w:pPr>
            <w:r>
              <w:t>Operation Identifier</w:t>
            </w:r>
          </w:p>
        </w:tc>
        <w:tc>
          <w:tcPr>
            <w:tcW w:w="1266" w:type="dxa"/>
            <w:shd w:val="clear" w:color="auto" w:fill="00CCFF"/>
            <w:vAlign w:val="center"/>
          </w:tcPr>
          <w:p w:rsidR="0040064E" w:rsidRDefault="0040064E" w:rsidP="00163EFA">
            <w:pPr>
              <w:pStyle w:val="Tables"/>
            </w:pPr>
            <w:r>
              <w:t>Operation Number</w:t>
            </w:r>
          </w:p>
        </w:tc>
        <w:tc>
          <w:tcPr>
            <w:tcW w:w="1164" w:type="dxa"/>
            <w:shd w:val="clear" w:color="auto" w:fill="00CCFF"/>
            <w:vAlign w:val="center"/>
          </w:tcPr>
          <w:p w:rsidR="0040064E" w:rsidRDefault="0040064E" w:rsidP="00163EFA">
            <w:pPr>
              <w:pStyle w:val="Tables"/>
            </w:pPr>
            <w:r>
              <w:t>Support in Replay</w:t>
            </w:r>
          </w:p>
        </w:tc>
        <w:tc>
          <w:tcPr>
            <w:tcW w:w="1255" w:type="dxa"/>
            <w:shd w:val="clear" w:color="auto" w:fill="00CCFF"/>
            <w:vAlign w:val="center"/>
          </w:tcPr>
          <w:p w:rsidR="0040064E" w:rsidRDefault="0040064E" w:rsidP="00163EFA">
            <w:pPr>
              <w:pStyle w:val="Tables"/>
            </w:pPr>
            <w:r>
              <w:t>Capability Set</w:t>
            </w:r>
          </w:p>
        </w:tc>
      </w:tr>
      <w:tr w:rsidR="0040064E" w:rsidTr="00A30AE3">
        <w:trPr>
          <w:jc w:val="center"/>
        </w:trPr>
        <w:tc>
          <w:tcPr>
            <w:tcW w:w="2694" w:type="dxa"/>
            <w:vAlign w:val="center"/>
          </w:tcPr>
          <w:p w:rsidR="0040064E" w:rsidRDefault="0040064E" w:rsidP="00163EFA">
            <w:pPr>
              <w:pStyle w:val="Tables"/>
            </w:pPr>
            <w:r>
              <w:t>PUBLISH-SUBSCRIBE</w:t>
            </w:r>
          </w:p>
        </w:tc>
        <w:tc>
          <w:tcPr>
            <w:tcW w:w="2126" w:type="dxa"/>
            <w:vAlign w:val="center"/>
          </w:tcPr>
          <w:p w:rsidR="0040064E" w:rsidRDefault="00493178" w:rsidP="00163EFA">
            <w:pPr>
              <w:pStyle w:val="Tables"/>
            </w:pPr>
            <w:hyperlink w:anchor="_OPERATION_Camera_streamPictures" w:history="1">
              <w:proofErr w:type="spellStart"/>
              <w:r w:rsidR="0040064E">
                <w:rPr>
                  <w:rStyle w:val="Hyperlink"/>
                </w:rPr>
                <w:t>streamPictures</w:t>
              </w:r>
              <w:proofErr w:type="spellEnd"/>
            </w:hyperlink>
          </w:p>
        </w:tc>
        <w:tc>
          <w:tcPr>
            <w:tcW w:w="1266" w:type="dxa"/>
            <w:vAlign w:val="center"/>
          </w:tcPr>
          <w:p w:rsidR="0040064E" w:rsidRDefault="0040064E" w:rsidP="00163EFA">
            <w:pPr>
              <w:pStyle w:val="Tables"/>
            </w:pPr>
            <w:r>
              <w:t>1</w:t>
            </w:r>
          </w:p>
        </w:tc>
        <w:tc>
          <w:tcPr>
            <w:tcW w:w="1164" w:type="dxa"/>
            <w:vAlign w:val="center"/>
          </w:tcPr>
          <w:p w:rsidR="0040064E" w:rsidRDefault="0040064E" w:rsidP="00163EFA">
            <w:pPr>
              <w:pStyle w:val="Tables"/>
            </w:pPr>
            <w:r>
              <w:t>No</w:t>
            </w:r>
          </w:p>
        </w:tc>
        <w:tc>
          <w:tcPr>
            <w:tcW w:w="1255" w:type="dxa"/>
            <w:vMerge w:val="restart"/>
            <w:vAlign w:val="center"/>
          </w:tcPr>
          <w:p w:rsidR="0040064E" w:rsidRDefault="0040064E" w:rsidP="00163EFA">
            <w:pPr>
              <w:pStyle w:val="Tables"/>
            </w:pPr>
            <w:r>
              <w:t>1</w:t>
            </w:r>
          </w:p>
        </w:tc>
      </w:tr>
      <w:tr w:rsidR="0040064E" w:rsidTr="00A30AE3">
        <w:trPr>
          <w:jc w:val="center"/>
        </w:trPr>
        <w:tc>
          <w:tcPr>
            <w:tcW w:w="2694" w:type="dxa"/>
            <w:vAlign w:val="center"/>
          </w:tcPr>
          <w:p w:rsidR="0040064E" w:rsidRDefault="0040064E" w:rsidP="00163EFA">
            <w:pPr>
              <w:pStyle w:val="Tables"/>
            </w:pPr>
            <w:r>
              <w:t>SUBMIT</w:t>
            </w:r>
          </w:p>
        </w:tc>
        <w:tc>
          <w:tcPr>
            <w:tcW w:w="2126" w:type="dxa"/>
            <w:vAlign w:val="center"/>
          </w:tcPr>
          <w:p w:rsidR="0040064E" w:rsidRDefault="00493178" w:rsidP="00163EFA">
            <w:pPr>
              <w:pStyle w:val="Tables"/>
            </w:pPr>
            <w:hyperlink w:anchor="_OPERATION_Camera_setStreaming" w:history="1">
              <w:proofErr w:type="spellStart"/>
              <w:r w:rsidR="0040064E">
                <w:rPr>
                  <w:rStyle w:val="Hyperlink"/>
                </w:rPr>
                <w:t>setStreaming</w:t>
              </w:r>
              <w:proofErr w:type="spellEnd"/>
            </w:hyperlink>
          </w:p>
        </w:tc>
        <w:tc>
          <w:tcPr>
            <w:tcW w:w="1266" w:type="dxa"/>
            <w:vAlign w:val="center"/>
          </w:tcPr>
          <w:p w:rsidR="0040064E" w:rsidRDefault="0040064E" w:rsidP="00163EFA">
            <w:pPr>
              <w:pStyle w:val="Tables"/>
            </w:pPr>
            <w:r>
              <w:t>2</w:t>
            </w:r>
          </w:p>
        </w:tc>
        <w:tc>
          <w:tcPr>
            <w:tcW w:w="1164" w:type="dxa"/>
            <w:vAlign w:val="center"/>
          </w:tcPr>
          <w:p w:rsidR="0040064E" w:rsidRDefault="0040064E" w:rsidP="00163EFA">
            <w:pPr>
              <w:pStyle w:val="Tables"/>
            </w:pPr>
            <w:r>
              <w:t>No</w:t>
            </w:r>
          </w:p>
        </w:tc>
        <w:tc>
          <w:tcPr>
            <w:tcW w:w="1255" w:type="dxa"/>
            <w:vMerge/>
            <w:vAlign w:val="center"/>
          </w:tcPr>
          <w:p w:rsidR="0040064E" w:rsidRDefault="0040064E" w:rsidP="00163EFA">
            <w:pPr>
              <w:pStyle w:val="Tables"/>
            </w:pPr>
          </w:p>
        </w:tc>
      </w:tr>
      <w:tr w:rsidR="0040064E" w:rsidTr="00A30AE3">
        <w:trPr>
          <w:jc w:val="center"/>
        </w:trPr>
        <w:tc>
          <w:tcPr>
            <w:tcW w:w="2694" w:type="dxa"/>
            <w:vAlign w:val="center"/>
          </w:tcPr>
          <w:p w:rsidR="0040064E" w:rsidRDefault="0040064E" w:rsidP="00163EFA">
            <w:pPr>
              <w:pStyle w:val="Tables"/>
            </w:pPr>
            <w:r>
              <w:t>SUBMIT</w:t>
            </w:r>
          </w:p>
        </w:tc>
        <w:tc>
          <w:tcPr>
            <w:tcW w:w="2126" w:type="dxa"/>
            <w:vAlign w:val="center"/>
          </w:tcPr>
          <w:p w:rsidR="0040064E" w:rsidRDefault="00493178" w:rsidP="00163EFA">
            <w:pPr>
              <w:pStyle w:val="Tables"/>
            </w:pPr>
            <w:hyperlink w:anchor="_OPERATION_Camera_unsetStreaming" w:history="1">
              <w:proofErr w:type="spellStart"/>
              <w:r w:rsidR="0040064E">
                <w:rPr>
                  <w:rStyle w:val="Hyperlink"/>
                </w:rPr>
                <w:t>unsetStreaming</w:t>
              </w:r>
              <w:proofErr w:type="spellEnd"/>
            </w:hyperlink>
          </w:p>
        </w:tc>
        <w:tc>
          <w:tcPr>
            <w:tcW w:w="1266" w:type="dxa"/>
            <w:vAlign w:val="center"/>
          </w:tcPr>
          <w:p w:rsidR="0040064E" w:rsidRDefault="0040064E" w:rsidP="00163EFA">
            <w:pPr>
              <w:pStyle w:val="Tables"/>
            </w:pPr>
            <w:r>
              <w:t>3</w:t>
            </w:r>
          </w:p>
        </w:tc>
        <w:tc>
          <w:tcPr>
            <w:tcW w:w="1164" w:type="dxa"/>
            <w:vAlign w:val="center"/>
          </w:tcPr>
          <w:p w:rsidR="0040064E" w:rsidRDefault="0040064E" w:rsidP="00163EFA">
            <w:pPr>
              <w:pStyle w:val="Tables"/>
            </w:pPr>
            <w:r>
              <w:t>No</w:t>
            </w:r>
          </w:p>
        </w:tc>
        <w:tc>
          <w:tcPr>
            <w:tcW w:w="1255" w:type="dxa"/>
            <w:vMerge/>
            <w:vAlign w:val="center"/>
          </w:tcPr>
          <w:p w:rsidR="0040064E" w:rsidRDefault="0040064E" w:rsidP="00163EFA">
            <w:pPr>
              <w:pStyle w:val="Tables"/>
            </w:pPr>
          </w:p>
        </w:tc>
      </w:tr>
      <w:tr w:rsidR="0040064E" w:rsidTr="00A30AE3">
        <w:trPr>
          <w:jc w:val="center"/>
        </w:trPr>
        <w:tc>
          <w:tcPr>
            <w:tcW w:w="2694" w:type="dxa"/>
            <w:vAlign w:val="center"/>
          </w:tcPr>
          <w:p w:rsidR="0040064E" w:rsidRDefault="0040064E" w:rsidP="00163EFA">
            <w:pPr>
              <w:pStyle w:val="Tables"/>
            </w:pPr>
            <w:r>
              <w:t>REQUEST</w:t>
            </w:r>
          </w:p>
        </w:tc>
        <w:tc>
          <w:tcPr>
            <w:tcW w:w="2126" w:type="dxa"/>
            <w:vAlign w:val="center"/>
          </w:tcPr>
          <w:p w:rsidR="0040064E" w:rsidRDefault="00493178" w:rsidP="00163EFA">
            <w:pPr>
              <w:pStyle w:val="Tables"/>
            </w:pPr>
            <w:hyperlink w:anchor="_OPERATION_Camera_previewPicture" w:history="1">
              <w:proofErr w:type="spellStart"/>
              <w:r w:rsidR="0040064E">
                <w:rPr>
                  <w:rStyle w:val="Hyperlink"/>
                </w:rPr>
                <w:t>previewPicture</w:t>
              </w:r>
              <w:proofErr w:type="spellEnd"/>
            </w:hyperlink>
          </w:p>
        </w:tc>
        <w:tc>
          <w:tcPr>
            <w:tcW w:w="1266" w:type="dxa"/>
            <w:vAlign w:val="center"/>
          </w:tcPr>
          <w:p w:rsidR="0040064E" w:rsidRDefault="0040064E" w:rsidP="00163EFA">
            <w:pPr>
              <w:pStyle w:val="Tables"/>
            </w:pPr>
            <w:r>
              <w:t>4</w:t>
            </w:r>
          </w:p>
        </w:tc>
        <w:tc>
          <w:tcPr>
            <w:tcW w:w="1164" w:type="dxa"/>
            <w:vAlign w:val="center"/>
          </w:tcPr>
          <w:p w:rsidR="0040064E" w:rsidRDefault="0040064E" w:rsidP="00163EFA">
            <w:pPr>
              <w:pStyle w:val="Tables"/>
            </w:pPr>
            <w:r>
              <w:t>No</w:t>
            </w:r>
          </w:p>
        </w:tc>
        <w:tc>
          <w:tcPr>
            <w:tcW w:w="1255" w:type="dxa"/>
            <w:vAlign w:val="center"/>
          </w:tcPr>
          <w:p w:rsidR="0040064E" w:rsidRDefault="0040064E" w:rsidP="00163EFA">
            <w:pPr>
              <w:pStyle w:val="Tables"/>
            </w:pPr>
            <w:r>
              <w:t>2</w:t>
            </w:r>
          </w:p>
        </w:tc>
      </w:tr>
      <w:tr w:rsidR="0040064E" w:rsidTr="00A30AE3">
        <w:trPr>
          <w:jc w:val="center"/>
        </w:trPr>
        <w:tc>
          <w:tcPr>
            <w:tcW w:w="2694" w:type="dxa"/>
            <w:vAlign w:val="center"/>
          </w:tcPr>
          <w:p w:rsidR="0040064E" w:rsidRDefault="0040064E" w:rsidP="00163EFA">
            <w:pPr>
              <w:pStyle w:val="Tables"/>
            </w:pPr>
            <w:r>
              <w:t>INVOKE</w:t>
            </w:r>
          </w:p>
        </w:tc>
        <w:tc>
          <w:tcPr>
            <w:tcW w:w="2126" w:type="dxa"/>
            <w:vAlign w:val="center"/>
          </w:tcPr>
          <w:p w:rsidR="0040064E" w:rsidRDefault="00493178" w:rsidP="00163EFA">
            <w:pPr>
              <w:pStyle w:val="Tables"/>
            </w:pPr>
            <w:hyperlink w:anchor="_OPERATION_Camera_takePicture" w:history="1">
              <w:proofErr w:type="spellStart"/>
              <w:r w:rsidR="0040064E">
                <w:rPr>
                  <w:rStyle w:val="Hyperlink"/>
                </w:rPr>
                <w:t>takePicture</w:t>
              </w:r>
              <w:proofErr w:type="spellEnd"/>
            </w:hyperlink>
          </w:p>
        </w:tc>
        <w:tc>
          <w:tcPr>
            <w:tcW w:w="1266" w:type="dxa"/>
            <w:vAlign w:val="center"/>
          </w:tcPr>
          <w:p w:rsidR="0040064E" w:rsidRDefault="0040064E" w:rsidP="00163EFA">
            <w:pPr>
              <w:pStyle w:val="Tables"/>
            </w:pPr>
            <w:r>
              <w:t>5</w:t>
            </w:r>
          </w:p>
        </w:tc>
        <w:tc>
          <w:tcPr>
            <w:tcW w:w="1164" w:type="dxa"/>
            <w:vAlign w:val="center"/>
          </w:tcPr>
          <w:p w:rsidR="0040064E" w:rsidRDefault="0040064E" w:rsidP="00163EFA">
            <w:pPr>
              <w:pStyle w:val="Tables"/>
            </w:pPr>
            <w:r>
              <w:t>No</w:t>
            </w:r>
          </w:p>
        </w:tc>
        <w:tc>
          <w:tcPr>
            <w:tcW w:w="1255" w:type="dxa"/>
            <w:vAlign w:val="center"/>
          </w:tcPr>
          <w:p w:rsidR="0040064E" w:rsidRDefault="0040064E" w:rsidP="00163EFA">
            <w:pPr>
              <w:pStyle w:val="Tables"/>
            </w:pPr>
            <w:r>
              <w:t>3</w:t>
            </w:r>
          </w:p>
        </w:tc>
      </w:tr>
      <w:tr w:rsidR="0040064E" w:rsidTr="00A30AE3">
        <w:trPr>
          <w:jc w:val="center"/>
        </w:trPr>
        <w:tc>
          <w:tcPr>
            <w:tcW w:w="2694" w:type="dxa"/>
            <w:vAlign w:val="center"/>
          </w:tcPr>
          <w:p w:rsidR="0040064E" w:rsidRDefault="0040064E" w:rsidP="00163EFA">
            <w:pPr>
              <w:pStyle w:val="Tables"/>
            </w:pPr>
            <w:r>
              <w:t>REQUEST</w:t>
            </w:r>
          </w:p>
        </w:tc>
        <w:tc>
          <w:tcPr>
            <w:tcW w:w="2126" w:type="dxa"/>
            <w:vAlign w:val="center"/>
          </w:tcPr>
          <w:p w:rsidR="0040064E" w:rsidRDefault="00493178" w:rsidP="00163EFA">
            <w:pPr>
              <w:pStyle w:val="Tables"/>
            </w:pPr>
            <w:hyperlink w:anchor="_OPERATION_Camera_getProperties" w:history="1">
              <w:proofErr w:type="spellStart"/>
              <w:r w:rsidR="0040064E">
                <w:rPr>
                  <w:rStyle w:val="Hyperlink"/>
                </w:rPr>
                <w:t>getProperties</w:t>
              </w:r>
              <w:proofErr w:type="spellEnd"/>
            </w:hyperlink>
          </w:p>
        </w:tc>
        <w:tc>
          <w:tcPr>
            <w:tcW w:w="1266" w:type="dxa"/>
            <w:vAlign w:val="center"/>
          </w:tcPr>
          <w:p w:rsidR="0040064E" w:rsidRDefault="0040064E" w:rsidP="00163EFA">
            <w:pPr>
              <w:pStyle w:val="Tables"/>
            </w:pPr>
            <w:r>
              <w:t>6</w:t>
            </w:r>
          </w:p>
        </w:tc>
        <w:tc>
          <w:tcPr>
            <w:tcW w:w="1164" w:type="dxa"/>
            <w:vAlign w:val="center"/>
          </w:tcPr>
          <w:p w:rsidR="0040064E" w:rsidRDefault="0040064E" w:rsidP="00163EFA">
            <w:pPr>
              <w:pStyle w:val="Tables"/>
            </w:pPr>
            <w:r>
              <w:t>Yes</w:t>
            </w:r>
          </w:p>
        </w:tc>
        <w:tc>
          <w:tcPr>
            <w:tcW w:w="1255" w:type="dxa"/>
            <w:vAlign w:val="center"/>
          </w:tcPr>
          <w:p w:rsidR="0040064E" w:rsidRDefault="0040064E" w:rsidP="00163EFA">
            <w:pPr>
              <w:pStyle w:val="Tables"/>
            </w:pPr>
            <w:r>
              <w:t>4</w:t>
            </w:r>
          </w:p>
        </w:tc>
      </w:tr>
    </w:tbl>
    <w:p w:rsidR="0040064E" w:rsidRDefault="0040064E" w:rsidP="0040064E">
      <w:pPr>
        <w:spacing w:before="240"/>
        <w:jc w:val="center"/>
      </w:pPr>
      <w:r>
        <w:rPr>
          <w:b/>
        </w:rPr>
        <w:t>Table 7:</w:t>
      </w:r>
      <w:r w:rsidRPr="00082492">
        <w:t xml:space="preserve"> </w:t>
      </w:r>
      <w:r>
        <w:t>Camera service</w:t>
      </w:r>
      <w:r w:rsidRPr="00FE1C55">
        <w:t>.</w:t>
      </w:r>
    </w:p>
    <w:p w:rsidR="0040064E" w:rsidRDefault="0040064E" w:rsidP="0040064E">
      <w:pPr>
        <w:jc w:val="left"/>
      </w:pPr>
    </w:p>
    <w:p w:rsidR="0040064E" w:rsidRDefault="0040064E" w:rsidP="0040064E">
      <w:pPr>
        <w:jc w:val="left"/>
      </w:pPr>
      <w:r>
        <w:br w:type="page"/>
      </w:r>
    </w:p>
    <w:p w:rsidR="0040064E" w:rsidRDefault="0040064E" w:rsidP="0040064E">
      <w:r w:rsidRPr="007A5AB7">
        <w:lastRenderedPageBreak/>
        <w:t xml:space="preserve">The </w:t>
      </w:r>
      <w:r>
        <w:t>GPS</w:t>
      </w:r>
      <w:r w:rsidRPr="007A5AB7">
        <w:t xml:space="preserve"> service provides </w:t>
      </w:r>
      <w:r>
        <w:t>the ability</w:t>
      </w:r>
      <w:r w:rsidRPr="007A5AB7">
        <w:t xml:space="preserve"> to </w:t>
      </w:r>
      <w:r>
        <w:t>retrieve</w:t>
      </w:r>
      <w:r w:rsidRPr="007A5AB7">
        <w:t xml:space="preserve"> </w:t>
      </w:r>
      <w:r>
        <w:t xml:space="preserve">satellite </w:t>
      </w:r>
      <w:r w:rsidRPr="007A5AB7">
        <w:t xml:space="preserve">navigation </w:t>
      </w:r>
      <w:r>
        <w:t xml:space="preserve">data from a </w:t>
      </w:r>
      <w:r w:rsidRPr="00915C4A">
        <w:t>Global Navigation Satellite System</w:t>
      </w:r>
      <w:r>
        <w:t xml:space="preserve"> (GNSS) device receiver in the</w:t>
      </w:r>
      <w:r w:rsidRPr="007A5AB7">
        <w:t xml:space="preserve"> </w:t>
      </w:r>
      <w:r>
        <w:t>spacecraft p</w:t>
      </w:r>
      <w:r w:rsidRPr="007A5AB7">
        <w:t>latform.</w:t>
      </w:r>
      <w:r>
        <w:t xml:space="preserve"> </w:t>
      </w:r>
      <w:r w:rsidRPr="007A5AB7">
        <w:t xml:space="preserve">The </w:t>
      </w:r>
      <w:r>
        <w:t>GPS</w:t>
      </w:r>
      <w:r w:rsidRPr="007A5AB7">
        <w:t xml:space="preserve"> service </w:t>
      </w:r>
      <w:r>
        <w:t xml:space="preserve">provides </w:t>
      </w:r>
      <w:r w:rsidRPr="007A5AB7">
        <w:t>the capability for streaming NMEA messages;</w:t>
      </w:r>
      <w:r>
        <w:t xml:space="preserve"> </w:t>
      </w:r>
      <w:r w:rsidRPr="007A5AB7">
        <w:t>the capability for enabling/disabling the streaming of NMEA messages;</w:t>
      </w:r>
      <w:r>
        <w:t xml:space="preserve"> </w:t>
      </w:r>
      <w:r w:rsidRPr="007A5AB7">
        <w:t xml:space="preserve">the capability for getting the last known position from the </w:t>
      </w:r>
      <w:r>
        <w:t>receiver</w:t>
      </w:r>
      <w:r w:rsidRPr="007A5AB7">
        <w:t>;</w:t>
      </w:r>
      <w:r>
        <w:t xml:space="preserve"> </w:t>
      </w:r>
      <w:r w:rsidRPr="007A5AB7">
        <w:t xml:space="preserve">the capability for getting the satellites </w:t>
      </w:r>
      <w:r>
        <w:t>GNSS</w:t>
      </w:r>
      <w:r w:rsidRPr="007A5AB7">
        <w:t xml:space="preserve"> information;</w:t>
      </w:r>
      <w:r>
        <w:t xml:space="preserve"> t</w:t>
      </w:r>
      <w:r w:rsidRPr="007A5AB7">
        <w:t>he capability for maintaining the list of nearby position events.</w:t>
      </w:r>
    </w:p>
    <w:p w:rsidR="0040064E" w:rsidRDefault="0040064E" w:rsidP="0040064E">
      <w:r>
        <w:t xml:space="preserve">The </w:t>
      </w:r>
      <w:proofErr w:type="spellStart"/>
      <w:r>
        <w:t>nearbyPosition</w:t>
      </w:r>
      <w:proofErr w:type="spellEnd"/>
      <w:r>
        <w:t xml:space="preserve"> operation allows a consumer to receive a message from the service when the spacecraft enters or exists a certain position. These can be set using the </w:t>
      </w:r>
      <w:proofErr w:type="spellStart"/>
      <w:r>
        <w:t>addNearbyPosition</w:t>
      </w:r>
      <w:proofErr w:type="spellEnd"/>
      <w:r>
        <w:t xml:space="preserve"> and removed using the </w:t>
      </w:r>
      <w:proofErr w:type="spellStart"/>
      <w:r>
        <w:t>removeNearbyPosition</w:t>
      </w:r>
      <w:proofErr w:type="spellEnd"/>
      <w:r>
        <w:t>.</w:t>
      </w:r>
    </w:p>
    <w:p w:rsidR="0040064E" w:rsidRPr="007C5E86" w:rsidRDefault="0040064E" w:rsidP="0040064E"/>
    <w:p w:rsidR="0040064E" w:rsidRDefault="0040064E" w:rsidP="0040064E">
      <w:r>
        <w:t xml:space="preserve">The GPS service operation </w:t>
      </w:r>
      <w:proofErr w:type="spellStart"/>
      <w:r w:rsidRPr="00EB301F">
        <w:t>getLastKnownPosition</w:t>
      </w:r>
      <w:proofErr w:type="spellEnd"/>
      <w:r>
        <w:t xml:space="preserve"> has been inspired by Android’s </w:t>
      </w:r>
      <w:proofErr w:type="spellStart"/>
      <w:r w:rsidRPr="003B3A51">
        <w:t>getLastKnownLocation</w:t>
      </w:r>
      <w:proofErr w:type="spellEnd"/>
      <w:r>
        <w:t xml:space="preserve"> metho</w:t>
      </w:r>
      <w:r w:rsidR="00ED3387">
        <w:t xml:space="preserve">d from the </w:t>
      </w:r>
      <w:proofErr w:type="spellStart"/>
      <w:r w:rsidR="00ED3387">
        <w:t>LocationManager</w:t>
      </w:r>
      <w:proofErr w:type="spellEnd"/>
      <w:r w:rsidR="00ED3387">
        <w:t xml:space="preserve"> API.</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7"/>
        <w:gridCol w:w="2630"/>
        <w:gridCol w:w="1347"/>
        <w:gridCol w:w="1154"/>
        <w:gridCol w:w="1247"/>
      </w:tblGrid>
      <w:tr w:rsidR="0040064E" w:rsidTr="00A30AE3">
        <w:trPr>
          <w:jc w:val="center"/>
        </w:trPr>
        <w:tc>
          <w:tcPr>
            <w:tcW w:w="2127" w:type="dxa"/>
            <w:shd w:val="clear" w:color="auto" w:fill="00CCFF"/>
            <w:vAlign w:val="center"/>
          </w:tcPr>
          <w:p w:rsidR="0040064E" w:rsidRDefault="0040064E" w:rsidP="00163EFA">
            <w:pPr>
              <w:pStyle w:val="Tables"/>
            </w:pPr>
            <w:r>
              <w:t>Area Identifier</w:t>
            </w:r>
          </w:p>
        </w:tc>
        <w:tc>
          <w:tcPr>
            <w:tcW w:w="2630" w:type="dxa"/>
            <w:shd w:val="clear" w:color="auto" w:fill="00CCFF"/>
            <w:vAlign w:val="center"/>
          </w:tcPr>
          <w:p w:rsidR="0040064E" w:rsidRDefault="0040064E" w:rsidP="00163EFA">
            <w:pPr>
              <w:pStyle w:val="Tables"/>
            </w:pPr>
            <w:r>
              <w:t>Service Identifier</w:t>
            </w:r>
          </w:p>
        </w:tc>
        <w:tc>
          <w:tcPr>
            <w:tcW w:w="1347" w:type="dxa"/>
            <w:shd w:val="clear" w:color="auto" w:fill="00CCFF"/>
            <w:vAlign w:val="center"/>
          </w:tcPr>
          <w:p w:rsidR="0040064E" w:rsidRDefault="0040064E" w:rsidP="00163EFA">
            <w:pPr>
              <w:pStyle w:val="Tables"/>
            </w:pPr>
            <w:r>
              <w:t>Area Number</w:t>
            </w:r>
          </w:p>
        </w:tc>
        <w:tc>
          <w:tcPr>
            <w:tcW w:w="1154" w:type="dxa"/>
            <w:shd w:val="clear" w:color="auto" w:fill="00CCFF"/>
            <w:vAlign w:val="center"/>
          </w:tcPr>
          <w:p w:rsidR="0040064E" w:rsidRDefault="0040064E" w:rsidP="00163EFA">
            <w:pPr>
              <w:pStyle w:val="Tables"/>
            </w:pPr>
            <w:r>
              <w:t>Service Number</w:t>
            </w:r>
          </w:p>
        </w:tc>
        <w:tc>
          <w:tcPr>
            <w:tcW w:w="1247" w:type="dxa"/>
            <w:shd w:val="clear" w:color="auto" w:fill="00CCFF"/>
            <w:vAlign w:val="center"/>
          </w:tcPr>
          <w:p w:rsidR="0040064E" w:rsidRDefault="0040064E" w:rsidP="00163EFA">
            <w:pPr>
              <w:pStyle w:val="Tables"/>
            </w:pPr>
            <w:r>
              <w:t>Area Version</w:t>
            </w:r>
          </w:p>
        </w:tc>
      </w:tr>
      <w:tr w:rsidR="0040064E" w:rsidTr="00A30AE3">
        <w:trPr>
          <w:jc w:val="center"/>
        </w:trPr>
        <w:tc>
          <w:tcPr>
            <w:tcW w:w="2127" w:type="dxa"/>
            <w:vAlign w:val="center"/>
          </w:tcPr>
          <w:p w:rsidR="0040064E" w:rsidRDefault="0040064E" w:rsidP="00163EFA">
            <w:pPr>
              <w:pStyle w:val="Tables"/>
            </w:pPr>
            <w:r>
              <w:t>Platform</w:t>
            </w:r>
          </w:p>
        </w:tc>
        <w:tc>
          <w:tcPr>
            <w:tcW w:w="2630" w:type="dxa"/>
            <w:vAlign w:val="center"/>
          </w:tcPr>
          <w:p w:rsidR="0040064E" w:rsidRDefault="0040064E" w:rsidP="00163EFA">
            <w:pPr>
              <w:pStyle w:val="Tables"/>
            </w:pPr>
            <w:r>
              <w:t>GPS</w:t>
            </w:r>
          </w:p>
        </w:tc>
        <w:tc>
          <w:tcPr>
            <w:tcW w:w="1347" w:type="dxa"/>
            <w:vAlign w:val="center"/>
          </w:tcPr>
          <w:p w:rsidR="0040064E" w:rsidRDefault="0040064E" w:rsidP="00163EFA">
            <w:pPr>
              <w:pStyle w:val="Tables"/>
            </w:pPr>
            <w:r>
              <w:t>105</w:t>
            </w:r>
          </w:p>
        </w:tc>
        <w:tc>
          <w:tcPr>
            <w:tcW w:w="1154" w:type="dxa"/>
            <w:vAlign w:val="center"/>
          </w:tcPr>
          <w:p w:rsidR="0040064E" w:rsidRDefault="0040064E" w:rsidP="00163EFA">
            <w:pPr>
              <w:pStyle w:val="Tables"/>
            </w:pPr>
            <w:r>
              <w:t>2</w:t>
            </w:r>
          </w:p>
        </w:tc>
        <w:tc>
          <w:tcPr>
            <w:tcW w:w="1247" w:type="dxa"/>
            <w:vAlign w:val="center"/>
          </w:tcPr>
          <w:p w:rsidR="0040064E" w:rsidRDefault="0040064E" w:rsidP="00163EFA">
            <w:pPr>
              <w:pStyle w:val="Tables"/>
            </w:pPr>
            <w:r>
              <w:t>1</w:t>
            </w:r>
          </w:p>
        </w:tc>
      </w:tr>
      <w:tr w:rsidR="0040064E" w:rsidTr="00A30AE3">
        <w:trPr>
          <w:jc w:val="center"/>
        </w:trPr>
        <w:tc>
          <w:tcPr>
            <w:tcW w:w="2127" w:type="dxa"/>
            <w:shd w:val="clear" w:color="auto" w:fill="00CCFF"/>
            <w:vAlign w:val="center"/>
          </w:tcPr>
          <w:p w:rsidR="0040064E" w:rsidRDefault="0040064E" w:rsidP="00163EFA">
            <w:pPr>
              <w:pStyle w:val="Tables"/>
            </w:pPr>
            <w:r>
              <w:t>Interaction Pattern</w:t>
            </w:r>
          </w:p>
        </w:tc>
        <w:tc>
          <w:tcPr>
            <w:tcW w:w="2630" w:type="dxa"/>
            <w:shd w:val="clear" w:color="auto" w:fill="00CCFF"/>
            <w:vAlign w:val="center"/>
          </w:tcPr>
          <w:p w:rsidR="0040064E" w:rsidRDefault="0040064E" w:rsidP="00163EFA">
            <w:pPr>
              <w:pStyle w:val="Tables"/>
            </w:pPr>
            <w:r>
              <w:t>Operation Identifier</w:t>
            </w:r>
          </w:p>
        </w:tc>
        <w:tc>
          <w:tcPr>
            <w:tcW w:w="1347" w:type="dxa"/>
            <w:shd w:val="clear" w:color="auto" w:fill="00CCFF"/>
            <w:vAlign w:val="center"/>
          </w:tcPr>
          <w:p w:rsidR="0040064E" w:rsidRDefault="0040064E" w:rsidP="00163EFA">
            <w:pPr>
              <w:pStyle w:val="Tables"/>
            </w:pPr>
            <w:r>
              <w:t>Operation Number</w:t>
            </w:r>
          </w:p>
        </w:tc>
        <w:tc>
          <w:tcPr>
            <w:tcW w:w="1154" w:type="dxa"/>
            <w:shd w:val="clear" w:color="auto" w:fill="00CCFF"/>
            <w:vAlign w:val="center"/>
          </w:tcPr>
          <w:p w:rsidR="0040064E" w:rsidRDefault="0040064E" w:rsidP="00163EFA">
            <w:pPr>
              <w:pStyle w:val="Tables"/>
            </w:pPr>
            <w:r>
              <w:t>Support in Replay</w:t>
            </w:r>
          </w:p>
        </w:tc>
        <w:tc>
          <w:tcPr>
            <w:tcW w:w="1247" w:type="dxa"/>
            <w:shd w:val="clear" w:color="auto" w:fill="00CCFF"/>
            <w:vAlign w:val="center"/>
          </w:tcPr>
          <w:p w:rsidR="0040064E" w:rsidRDefault="0040064E" w:rsidP="00163EFA">
            <w:pPr>
              <w:pStyle w:val="Tables"/>
            </w:pPr>
            <w:r>
              <w:t>Capability Set</w:t>
            </w:r>
          </w:p>
        </w:tc>
      </w:tr>
      <w:tr w:rsidR="0040064E" w:rsidTr="00A30AE3">
        <w:trPr>
          <w:jc w:val="center"/>
        </w:trPr>
        <w:tc>
          <w:tcPr>
            <w:tcW w:w="2127" w:type="dxa"/>
            <w:vAlign w:val="center"/>
          </w:tcPr>
          <w:p w:rsidR="0040064E" w:rsidRDefault="0040064E" w:rsidP="00163EFA">
            <w:pPr>
              <w:pStyle w:val="Tables"/>
            </w:pPr>
            <w:r>
              <w:t>INVOKE</w:t>
            </w:r>
          </w:p>
        </w:tc>
        <w:tc>
          <w:tcPr>
            <w:tcW w:w="2630" w:type="dxa"/>
            <w:vAlign w:val="center"/>
          </w:tcPr>
          <w:p w:rsidR="0040064E" w:rsidRDefault="00493178" w:rsidP="00163EFA">
            <w:pPr>
              <w:pStyle w:val="Tables"/>
            </w:pPr>
            <w:hyperlink w:anchor="_OPERATION_GPS_getNMEASentence" w:history="1">
              <w:proofErr w:type="spellStart"/>
              <w:r w:rsidR="0040064E">
                <w:rPr>
                  <w:rStyle w:val="Hyperlink"/>
                </w:rPr>
                <w:t>getNMEASentence</w:t>
              </w:r>
              <w:proofErr w:type="spellEnd"/>
            </w:hyperlink>
          </w:p>
        </w:tc>
        <w:tc>
          <w:tcPr>
            <w:tcW w:w="1347" w:type="dxa"/>
            <w:vAlign w:val="center"/>
          </w:tcPr>
          <w:p w:rsidR="0040064E" w:rsidRDefault="0040064E" w:rsidP="00163EFA">
            <w:pPr>
              <w:pStyle w:val="Tables"/>
            </w:pPr>
            <w:r>
              <w:t>1</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1</w:t>
            </w:r>
          </w:p>
        </w:tc>
      </w:tr>
      <w:tr w:rsidR="0040064E" w:rsidTr="00A30AE3">
        <w:trPr>
          <w:jc w:val="center"/>
        </w:trPr>
        <w:tc>
          <w:tcPr>
            <w:tcW w:w="2127" w:type="dxa"/>
            <w:vAlign w:val="center"/>
          </w:tcPr>
          <w:p w:rsidR="0040064E" w:rsidRDefault="0040064E" w:rsidP="00163EFA">
            <w:pPr>
              <w:pStyle w:val="Tables"/>
            </w:pPr>
            <w:r>
              <w:t>REQUEST</w:t>
            </w:r>
          </w:p>
        </w:tc>
        <w:tc>
          <w:tcPr>
            <w:tcW w:w="2630" w:type="dxa"/>
            <w:vAlign w:val="center"/>
          </w:tcPr>
          <w:p w:rsidR="0040064E" w:rsidRDefault="00493178" w:rsidP="00163EFA">
            <w:pPr>
              <w:pStyle w:val="Tables"/>
            </w:pPr>
            <w:hyperlink w:anchor="_OPERATION_GPS_getLastKnownPosition" w:history="1">
              <w:proofErr w:type="spellStart"/>
              <w:r w:rsidR="0040064E">
                <w:rPr>
                  <w:rStyle w:val="Hyperlink"/>
                </w:rPr>
                <w:t>getLastKnownPosition</w:t>
              </w:r>
              <w:proofErr w:type="spellEnd"/>
            </w:hyperlink>
          </w:p>
        </w:tc>
        <w:tc>
          <w:tcPr>
            <w:tcW w:w="1347" w:type="dxa"/>
            <w:vAlign w:val="center"/>
          </w:tcPr>
          <w:p w:rsidR="0040064E" w:rsidRDefault="0040064E" w:rsidP="00163EFA">
            <w:pPr>
              <w:pStyle w:val="Tables"/>
            </w:pPr>
            <w:r>
              <w:t>2</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2</w:t>
            </w:r>
          </w:p>
        </w:tc>
      </w:tr>
      <w:tr w:rsidR="0040064E" w:rsidTr="00A30AE3">
        <w:trPr>
          <w:jc w:val="center"/>
        </w:trPr>
        <w:tc>
          <w:tcPr>
            <w:tcW w:w="2127" w:type="dxa"/>
            <w:vAlign w:val="center"/>
          </w:tcPr>
          <w:p w:rsidR="0040064E" w:rsidRDefault="0040064E" w:rsidP="00163EFA">
            <w:pPr>
              <w:pStyle w:val="Tables"/>
            </w:pPr>
            <w:r>
              <w:t>INVOKE</w:t>
            </w:r>
          </w:p>
        </w:tc>
        <w:tc>
          <w:tcPr>
            <w:tcW w:w="2630" w:type="dxa"/>
            <w:vAlign w:val="center"/>
          </w:tcPr>
          <w:p w:rsidR="0040064E" w:rsidRDefault="00493178" w:rsidP="00163EFA">
            <w:pPr>
              <w:pStyle w:val="Tables"/>
            </w:pPr>
            <w:hyperlink w:anchor="_OPERATION_GPS_getPosition" w:history="1">
              <w:proofErr w:type="spellStart"/>
              <w:r w:rsidR="0040064E">
                <w:rPr>
                  <w:rStyle w:val="Hyperlink"/>
                </w:rPr>
                <w:t>getPosition</w:t>
              </w:r>
              <w:proofErr w:type="spellEnd"/>
            </w:hyperlink>
          </w:p>
        </w:tc>
        <w:tc>
          <w:tcPr>
            <w:tcW w:w="1347" w:type="dxa"/>
            <w:vAlign w:val="center"/>
          </w:tcPr>
          <w:p w:rsidR="0040064E" w:rsidRDefault="0040064E" w:rsidP="00163EFA">
            <w:pPr>
              <w:pStyle w:val="Tables"/>
            </w:pPr>
            <w:r>
              <w:t>3</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3</w:t>
            </w:r>
          </w:p>
        </w:tc>
      </w:tr>
      <w:tr w:rsidR="0040064E" w:rsidTr="00A30AE3">
        <w:trPr>
          <w:jc w:val="center"/>
        </w:trPr>
        <w:tc>
          <w:tcPr>
            <w:tcW w:w="2127" w:type="dxa"/>
            <w:vAlign w:val="center"/>
          </w:tcPr>
          <w:p w:rsidR="0040064E" w:rsidRDefault="0040064E" w:rsidP="00163EFA">
            <w:pPr>
              <w:pStyle w:val="Tables"/>
            </w:pPr>
            <w:r>
              <w:t>INVOKE</w:t>
            </w:r>
          </w:p>
        </w:tc>
        <w:tc>
          <w:tcPr>
            <w:tcW w:w="2630" w:type="dxa"/>
            <w:vAlign w:val="center"/>
          </w:tcPr>
          <w:p w:rsidR="0040064E" w:rsidRDefault="00493178" w:rsidP="00163EFA">
            <w:pPr>
              <w:pStyle w:val="Tables"/>
            </w:pPr>
            <w:hyperlink w:anchor="_OPERATION_GPS_getSatellitesInfo" w:history="1">
              <w:proofErr w:type="spellStart"/>
              <w:r w:rsidR="0040064E">
                <w:rPr>
                  <w:rStyle w:val="Hyperlink"/>
                </w:rPr>
                <w:t>getSatellitesInfo</w:t>
              </w:r>
              <w:proofErr w:type="spellEnd"/>
            </w:hyperlink>
          </w:p>
        </w:tc>
        <w:tc>
          <w:tcPr>
            <w:tcW w:w="1347" w:type="dxa"/>
            <w:vAlign w:val="center"/>
          </w:tcPr>
          <w:p w:rsidR="0040064E" w:rsidRDefault="0040064E" w:rsidP="00163EFA">
            <w:pPr>
              <w:pStyle w:val="Tables"/>
            </w:pPr>
            <w:r>
              <w:t>4</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4</w:t>
            </w:r>
          </w:p>
        </w:tc>
      </w:tr>
      <w:tr w:rsidR="0040064E" w:rsidTr="00A30AE3">
        <w:trPr>
          <w:jc w:val="center"/>
        </w:trPr>
        <w:tc>
          <w:tcPr>
            <w:tcW w:w="2127" w:type="dxa"/>
            <w:vAlign w:val="center"/>
          </w:tcPr>
          <w:p w:rsidR="0040064E" w:rsidRDefault="0040064E" w:rsidP="00163EFA">
            <w:pPr>
              <w:pStyle w:val="Tables"/>
            </w:pPr>
            <w:r>
              <w:t>REQUEST</w:t>
            </w:r>
          </w:p>
        </w:tc>
        <w:tc>
          <w:tcPr>
            <w:tcW w:w="2630" w:type="dxa"/>
            <w:vAlign w:val="center"/>
          </w:tcPr>
          <w:p w:rsidR="0040064E" w:rsidRDefault="00493178" w:rsidP="00163EFA">
            <w:pPr>
              <w:pStyle w:val="Tables"/>
            </w:pPr>
            <w:hyperlink w:anchor="_OPERATION_GPS_listNearbyPosition" w:history="1">
              <w:proofErr w:type="spellStart"/>
              <w:r w:rsidR="0040064E">
                <w:rPr>
                  <w:rStyle w:val="Hyperlink"/>
                </w:rPr>
                <w:t>listNearbyPosition</w:t>
              </w:r>
              <w:proofErr w:type="spellEnd"/>
            </w:hyperlink>
          </w:p>
        </w:tc>
        <w:tc>
          <w:tcPr>
            <w:tcW w:w="1347" w:type="dxa"/>
            <w:vAlign w:val="center"/>
          </w:tcPr>
          <w:p w:rsidR="0040064E" w:rsidRDefault="0040064E" w:rsidP="00163EFA">
            <w:pPr>
              <w:pStyle w:val="Tables"/>
            </w:pPr>
            <w:r>
              <w:t>5</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5</w:t>
            </w:r>
          </w:p>
        </w:tc>
      </w:tr>
      <w:tr w:rsidR="0040064E" w:rsidTr="00A30AE3">
        <w:trPr>
          <w:jc w:val="center"/>
        </w:trPr>
        <w:tc>
          <w:tcPr>
            <w:tcW w:w="2127" w:type="dxa"/>
            <w:vAlign w:val="center"/>
          </w:tcPr>
          <w:p w:rsidR="0040064E" w:rsidRDefault="0040064E" w:rsidP="00163EFA">
            <w:pPr>
              <w:pStyle w:val="Tables"/>
            </w:pPr>
            <w:r>
              <w:t>REQUEST</w:t>
            </w:r>
          </w:p>
        </w:tc>
        <w:tc>
          <w:tcPr>
            <w:tcW w:w="2630" w:type="dxa"/>
            <w:vAlign w:val="center"/>
          </w:tcPr>
          <w:p w:rsidR="0040064E" w:rsidRDefault="00493178" w:rsidP="00163EFA">
            <w:pPr>
              <w:pStyle w:val="Tables"/>
            </w:pPr>
            <w:hyperlink w:anchor="_OPERATION_GPS_addNearbyPosition" w:history="1">
              <w:proofErr w:type="spellStart"/>
              <w:r w:rsidR="0040064E">
                <w:rPr>
                  <w:rStyle w:val="Hyperlink"/>
                </w:rPr>
                <w:t>addNearbyPosition</w:t>
              </w:r>
              <w:proofErr w:type="spellEnd"/>
            </w:hyperlink>
          </w:p>
        </w:tc>
        <w:tc>
          <w:tcPr>
            <w:tcW w:w="1347" w:type="dxa"/>
            <w:vAlign w:val="center"/>
          </w:tcPr>
          <w:p w:rsidR="0040064E" w:rsidRDefault="0040064E" w:rsidP="00163EFA">
            <w:pPr>
              <w:pStyle w:val="Tables"/>
            </w:pPr>
            <w:r>
              <w:t>6</w:t>
            </w:r>
          </w:p>
        </w:tc>
        <w:tc>
          <w:tcPr>
            <w:tcW w:w="1154" w:type="dxa"/>
            <w:vAlign w:val="center"/>
          </w:tcPr>
          <w:p w:rsidR="0040064E" w:rsidRDefault="0040064E" w:rsidP="00163EFA">
            <w:pPr>
              <w:pStyle w:val="Tables"/>
            </w:pPr>
            <w:r>
              <w:t>No</w:t>
            </w:r>
          </w:p>
        </w:tc>
        <w:tc>
          <w:tcPr>
            <w:tcW w:w="1247" w:type="dxa"/>
            <w:vMerge w:val="restart"/>
            <w:vAlign w:val="center"/>
          </w:tcPr>
          <w:p w:rsidR="0040064E" w:rsidRDefault="0040064E" w:rsidP="00163EFA">
            <w:pPr>
              <w:pStyle w:val="Tables"/>
            </w:pPr>
            <w:r>
              <w:t>6</w:t>
            </w:r>
          </w:p>
        </w:tc>
      </w:tr>
      <w:tr w:rsidR="0040064E" w:rsidTr="00A30AE3">
        <w:trPr>
          <w:jc w:val="center"/>
        </w:trPr>
        <w:tc>
          <w:tcPr>
            <w:tcW w:w="2127" w:type="dxa"/>
            <w:vAlign w:val="center"/>
          </w:tcPr>
          <w:p w:rsidR="0040064E" w:rsidRDefault="0040064E" w:rsidP="00163EFA">
            <w:pPr>
              <w:pStyle w:val="Tables"/>
            </w:pPr>
            <w:r>
              <w:t>SUBMIT</w:t>
            </w:r>
          </w:p>
        </w:tc>
        <w:tc>
          <w:tcPr>
            <w:tcW w:w="2630" w:type="dxa"/>
            <w:vAlign w:val="center"/>
          </w:tcPr>
          <w:p w:rsidR="0040064E" w:rsidRDefault="00493178" w:rsidP="00163EFA">
            <w:pPr>
              <w:pStyle w:val="Tables"/>
            </w:pPr>
            <w:hyperlink w:anchor="_OPERATION_GPS_removeNearbyPosition" w:history="1">
              <w:proofErr w:type="spellStart"/>
              <w:r w:rsidR="0040064E">
                <w:rPr>
                  <w:rStyle w:val="Hyperlink"/>
                </w:rPr>
                <w:t>removeNearbyPosition</w:t>
              </w:r>
              <w:proofErr w:type="spellEnd"/>
            </w:hyperlink>
          </w:p>
        </w:tc>
        <w:tc>
          <w:tcPr>
            <w:tcW w:w="1347" w:type="dxa"/>
            <w:vAlign w:val="center"/>
          </w:tcPr>
          <w:p w:rsidR="0040064E" w:rsidRDefault="0040064E" w:rsidP="00163EFA">
            <w:pPr>
              <w:pStyle w:val="Tables"/>
            </w:pPr>
            <w:r>
              <w:t>7</w:t>
            </w:r>
          </w:p>
        </w:tc>
        <w:tc>
          <w:tcPr>
            <w:tcW w:w="1154" w:type="dxa"/>
            <w:vAlign w:val="center"/>
          </w:tcPr>
          <w:p w:rsidR="0040064E" w:rsidRDefault="0040064E" w:rsidP="00163EFA">
            <w:pPr>
              <w:pStyle w:val="Tables"/>
            </w:pPr>
            <w:r>
              <w:t>No</w:t>
            </w:r>
          </w:p>
        </w:tc>
        <w:tc>
          <w:tcPr>
            <w:tcW w:w="1247" w:type="dxa"/>
            <w:vMerge/>
            <w:vAlign w:val="center"/>
          </w:tcPr>
          <w:p w:rsidR="0040064E" w:rsidRDefault="0040064E" w:rsidP="00163EFA">
            <w:pPr>
              <w:pStyle w:val="Tables"/>
            </w:pPr>
          </w:p>
        </w:tc>
      </w:tr>
      <w:tr w:rsidR="0040064E" w:rsidTr="00A30AE3">
        <w:trPr>
          <w:jc w:val="center"/>
        </w:trPr>
        <w:tc>
          <w:tcPr>
            <w:tcW w:w="2127" w:type="dxa"/>
            <w:vAlign w:val="center"/>
          </w:tcPr>
          <w:p w:rsidR="0040064E" w:rsidRDefault="0040064E" w:rsidP="00163EFA">
            <w:pPr>
              <w:pStyle w:val="Tables"/>
            </w:pPr>
            <w:r>
              <w:t>PUBLISH-SUBSCRIBE</w:t>
            </w:r>
          </w:p>
        </w:tc>
        <w:tc>
          <w:tcPr>
            <w:tcW w:w="2630" w:type="dxa"/>
            <w:vAlign w:val="center"/>
          </w:tcPr>
          <w:p w:rsidR="0040064E" w:rsidRDefault="00493178" w:rsidP="00163EFA">
            <w:pPr>
              <w:pStyle w:val="Tables"/>
            </w:pPr>
            <w:hyperlink w:anchor="_OPERATION_GPS_nearbyPosition" w:history="1">
              <w:proofErr w:type="spellStart"/>
              <w:r w:rsidR="0040064E">
                <w:rPr>
                  <w:rStyle w:val="Hyperlink"/>
                </w:rPr>
                <w:t>nearbyPosition</w:t>
              </w:r>
              <w:proofErr w:type="spellEnd"/>
            </w:hyperlink>
          </w:p>
        </w:tc>
        <w:tc>
          <w:tcPr>
            <w:tcW w:w="1347" w:type="dxa"/>
            <w:vAlign w:val="center"/>
          </w:tcPr>
          <w:p w:rsidR="0040064E" w:rsidRDefault="0040064E" w:rsidP="00163EFA">
            <w:pPr>
              <w:pStyle w:val="Tables"/>
            </w:pPr>
            <w:r>
              <w:t>8</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7</w:t>
            </w:r>
          </w:p>
        </w:tc>
      </w:tr>
    </w:tbl>
    <w:p w:rsidR="0040064E" w:rsidRDefault="0040064E" w:rsidP="0040064E">
      <w:pPr>
        <w:spacing w:before="240"/>
        <w:jc w:val="center"/>
      </w:pPr>
      <w:r>
        <w:rPr>
          <w:b/>
        </w:rPr>
        <w:t>Table</w:t>
      </w:r>
      <w:r w:rsidRPr="00C94A7D">
        <w:rPr>
          <w:b/>
        </w:rPr>
        <w:t xml:space="preserve"> </w:t>
      </w:r>
      <w:r>
        <w:rPr>
          <w:b/>
        </w:rPr>
        <w:t>8:</w:t>
      </w:r>
      <w:r w:rsidRPr="00082492">
        <w:t xml:space="preserve"> </w:t>
      </w:r>
      <w:r>
        <w:t>GPS service</w:t>
      </w:r>
      <w:r w:rsidRPr="00FE1C55">
        <w:t>.</w:t>
      </w:r>
    </w:p>
    <w:p w:rsidR="0040064E" w:rsidRDefault="0040064E" w:rsidP="0040064E">
      <w:pPr>
        <w:jc w:val="left"/>
      </w:pPr>
    </w:p>
    <w:p w:rsidR="0040064E" w:rsidRDefault="0040064E" w:rsidP="0040064E">
      <w:pPr>
        <w:jc w:val="left"/>
      </w:pPr>
      <w:r>
        <w:br w:type="page"/>
      </w:r>
    </w:p>
    <w:p w:rsidR="0040064E" w:rsidRDefault="0040064E" w:rsidP="0040064E">
      <w:r w:rsidRPr="00A0009C">
        <w:lastRenderedPageBreak/>
        <w:t xml:space="preserve">The ADCS service </w:t>
      </w:r>
      <w:r>
        <w:t>allows a consumer to monitor the attitude from an</w:t>
      </w:r>
      <w:r w:rsidRPr="00A0009C">
        <w:t xml:space="preserve"> ADCS device</w:t>
      </w:r>
      <w:r>
        <w:t xml:space="preserve"> in the</w:t>
      </w:r>
      <w:r w:rsidRPr="007A5AB7">
        <w:t xml:space="preserve"> </w:t>
      </w:r>
      <w:r>
        <w:t>spacecraft p</w:t>
      </w:r>
      <w:r w:rsidRPr="007A5AB7">
        <w:t>latform</w:t>
      </w:r>
      <w:r>
        <w:t xml:space="preserve"> and to set/unset the desired attitude from a list of attitude definitions</w:t>
      </w:r>
      <w:r w:rsidRPr="00A0009C">
        <w:t>.</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4"/>
        <w:gridCol w:w="2946"/>
        <w:gridCol w:w="1176"/>
        <w:gridCol w:w="1148"/>
        <w:gridCol w:w="1241"/>
      </w:tblGrid>
      <w:tr w:rsidR="0040064E" w:rsidTr="00A30AE3">
        <w:trPr>
          <w:jc w:val="center"/>
        </w:trPr>
        <w:tc>
          <w:tcPr>
            <w:tcW w:w="1994" w:type="dxa"/>
            <w:shd w:val="clear" w:color="auto" w:fill="00CCFF"/>
            <w:vAlign w:val="center"/>
          </w:tcPr>
          <w:p w:rsidR="0040064E" w:rsidRDefault="0040064E" w:rsidP="00163EFA">
            <w:pPr>
              <w:pStyle w:val="Tables"/>
            </w:pPr>
            <w:r>
              <w:t>Area Identifier</w:t>
            </w:r>
          </w:p>
        </w:tc>
        <w:tc>
          <w:tcPr>
            <w:tcW w:w="2946" w:type="dxa"/>
            <w:shd w:val="clear" w:color="auto" w:fill="00CCFF"/>
            <w:vAlign w:val="center"/>
          </w:tcPr>
          <w:p w:rsidR="0040064E" w:rsidRDefault="0040064E" w:rsidP="00163EFA">
            <w:pPr>
              <w:pStyle w:val="Tables"/>
            </w:pPr>
            <w:r>
              <w:t>Service Identifier</w:t>
            </w:r>
          </w:p>
        </w:tc>
        <w:tc>
          <w:tcPr>
            <w:tcW w:w="1176" w:type="dxa"/>
            <w:shd w:val="clear" w:color="auto" w:fill="00CCFF"/>
            <w:vAlign w:val="center"/>
          </w:tcPr>
          <w:p w:rsidR="0040064E" w:rsidRDefault="0040064E" w:rsidP="00163EFA">
            <w:pPr>
              <w:pStyle w:val="Tables"/>
            </w:pPr>
            <w:r>
              <w:t>Area Number</w:t>
            </w:r>
          </w:p>
        </w:tc>
        <w:tc>
          <w:tcPr>
            <w:tcW w:w="1148" w:type="dxa"/>
            <w:shd w:val="clear" w:color="auto" w:fill="00CCFF"/>
            <w:vAlign w:val="center"/>
          </w:tcPr>
          <w:p w:rsidR="0040064E" w:rsidRDefault="0040064E" w:rsidP="00163EFA">
            <w:pPr>
              <w:pStyle w:val="Tables"/>
            </w:pPr>
            <w:r>
              <w:t>Service Number</w:t>
            </w:r>
          </w:p>
        </w:tc>
        <w:tc>
          <w:tcPr>
            <w:tcW w:w="1241" w:type="dxa"/>
            <w:shd w:val="clear" w:color="auto" w:fill="00CCFF"/>
            <w:vAlign w:val="center"/>
          </w:tcPr>
          <w:p w:rsidR="0040064E" w:rsidRDefault="0040064E" w:rsidP="00163EFA">
            <w:pPr>
              <w:pStyle w:val="Tables"/>
            </w:pPr>
            <w:r>
              <w:t>Area Version</w:t>
            </w:r>
          </w:p>
        </w:tc>
      </w:tr>
      <w:tr w:rsidR="0040064E" w:rsidTr="00A30AE3">
        <w:trPr>
          <w:jc w:val="center"/>
        </w:trPr>
        <w:tc>
          <w:tcPr>
            <w:tcW w:w="1994" w:type="dxa"/>
            <w:vAlign w:val="center"/>
          </w:tcPr>
          <w:p w:rsidR="0040064E" w:rsidRDefault="0040064E" w:rsidP="00163EFA">
            <w:pPr>
              <w:pStyle w:val="Tables"/>
            </w:pPr>
            <w:r>
              <w:t>Platform</w:t>
            </w:r>
          </w:p>
        </w:tc>
        <w:tc>
          <w:tcPr>
            <w:tcW w:w="2946" w:type="dxa"/>
            <w:vAlign w:val="center"/>
          </w:tcPr>
          <w:p w:rsidR="0040064E" w:rsidRDefault="0040064E" w:rsidP="00163EFA">
            <w:pPr>
              <w:pStyle w:val="Tables"/>
            </w:pPr>
            <w:proofErr w:type="spellStart"/>
            <w:r>
              <w:t>AutonomousADCS</w:t>
            </w:r>
            <w:proofErr w:type="spellEnd"/>
          </w:p>
        </w:tc>
        <w:tc>
          <w:tcPr>
            <w:tcW w:w="1176" w:type="dxa"/>
            <w:vAlign w:val="center"/>
          </w:tcPr>
          <w:p w:rsidR="0040064E" w:rsidRDefault="0040064E" w:rsidP="00163EFA">
            <w:pPr>
              <w:pStyle w:val="Tables"/>
            </w:pPr>
            <w:r>
              <w:t>105</w:t>
            </w:r>
          </w:p>
        </w:tc>
        <w:tc>
          <w:tcPr>
            <w:tcW w:w="1148" w:type="dxa"/>
            <w:vAlign w:val="center"/>
          </w:tcPr>
          <w:p w:rsidR="0040064E" w:rsidRDefault="0040064E" w:rsidP="00163EFA">
            <w:pPr>
              <w:pStyle w:val="Tables"/>
            </w:pPr>
            <w:r>
              <w:t>3</w:t>
            </w:r>
          </w:p>
        </w:tc>
        <w:tc>
          <w:tcPr>
            <w:tcW w:w="1241" w:type="dxa"/>
            <w:vAlign w:val="center"/>
          </w:tcPr>
          <w:p w:rsidR="0040064E" w:rsidRDefault="0040064E" w:rsidP="00163EFA">
            <w:pPr>
              <w:pStyle w:val="Tables"/>
            </w:pPr>
            <w:r>
              <w:t>1</w:t>
            </w:r>
          </w:p>
        </w:tc>
      </w:tr>
      <w:tr w:rsidR="0040064E" w:rsidTr="00A30AE3">
        <w:trPr>
          <w:jc w:val="center"/>
        </w:trPr>
        <w:tc>
          <w:tcPr>
            <w:tcW w:w="1994" w:type="dxa"/>
            <w:shd w:val="clear" w:color="auto" w:fill="00CCFF"/>
            <w:vAlign w:val="center"/>
          </w:tcPr>
          <w:p w:rsidR="0040064E" w:rsidRDefault="0040064E" w:rsidP="00163EFA">
            <w:pPr>
              <w:pStyle w:val="Tables"/>
            </w:pPr>
            <w:r>
              <w:t>Interaction Pattern</w:t>
            </w:r>
          </w:p>
        </w:tc>
        <w:tc>
          <w:tcPr>
            <w:tcW w:w="2946" w:type="dxa"/>
            <w:shd w:val="clear" w:color="auto" w:fill="00CCFF"/>
            <w:vAlign w:val="center"/>
          </w:tcPr>
          <w:p w:rsidR="0040064E" w:rsidRDefault="0040064E" w:rsidP="00163EFA">
            <w:pPr>
              <w:pStyle w:val="Tables"/>
            </w:pPr>
            <w:r>
              <w:t>Operation Identifier</w:t>
            </w:r>
          </w:p>
        </w:tc>
        <w:tc>
          <w:tcPr>
            <w:tcW w:w="1176" w:type="dxa"/>
            <w:shd w:val="clear" w:color="auto" w:fill="00CCFF"/>
            <w:vAlign w:val="center"/>
          </w:tcPr>
          <w:p w:rsidR="0040064E" w:rsidRDefault="0040064E" w:rsidP="00163EFA">
            <w:pPr>
              <w:pStyle w:val="Tables"/>
            </w:pPr>
            <w:r>
              <w:t>Operation Number</w:t>
            </w:r>
          </w:p>
        </w:tc>
        <w:tc>
          <w:tcPr>
            <w:tcW w:w="1148" w:type="dxa"/>
            <w:shd w:val="clear" w:color="auto" w:fill="00CCFF"/>
            <w:vAlign w:val="center"/>
          </w:tcPr>
          <w:p w:rsidR="0040064E" w:rsidRDefault="0040064E" w:rsidP="00163EFA">
            <w:pPr>
              <w:pStyle w:val="Tables"/>
            </w:pPr>
            <w:r>
              <w:t>Support in Replay</w:t>
            </w:r>
          </w:p>
        </w:tc>
        <w:tc>
          <w:tcPr>
            <w:tcW w:w="1241" w:type="dxa"/>
            <w:shd w:val="clear" w:color="auto" w:fill="00CCFF"/>
            <w:vAlign w:val="center"/>
          </w:tcPr>
          <w:p w:rsidR="0040064E" w:rsidRDefault="0040064E" w:rsidP="00163EFA">
            <w:pPr>
              <w:pStyle w:val="Tables"/>
            </w:pPr>
            <w:r>
              <w:t>Capability Set</w:t>
            </w:r>
          </w:p>
        </w:tc>
      </w:tr>
      <w:tr w:rsidR="0040064E" w:rsidTr="00A30AE3">
        <w:trPr>
          <w:jc w:val="center"/>
        </w:trPr>
        <w:tc>
          <w:tcPr>
            <w:tcW w:w="1994" w:type="dxa"/>
            <w:vAlign w:val="center"/>
          </w:tcPr>
          <w:p w:rsidR="0040064E" w:rsidRDefault="0040064E" w:rsidP="00163EFA">
            <w:pPr>
              <w:pStyle w:val="Tables"/>
            </w:pPr>
            <w:r>
              <w:t>PUBLISH-SUBSCRIBE</w:t>
            </w:r>
          </w:p>
        </w:tc>
        <w:tc>
          <w:tcPr>
            <w:tcW w:w="2946" w:type="dxa"/>
            <w:vAlign w:val="center"/>
          </w:tcPr>
          <w:p w:rsidR="0040064E" w:rsidRDefault="00493178" w:rsidP="00163EFA">
            <w:pPr>
              <w:pStyle w:val="Tables"/>
            </w:pPr>
            <w:hyperlink w:anchor="_OPERATION_AutonomousADCS_monitorAttitude" w:history="1">
              <w:proofErr w:type="spellStart"/>
              <w:r w:rsidR="0040064E">
                <w:rPr>
                  <w:rStyle w:val="Hyperlink"/>
                </w:rPr>
                <w:t>monitorAttitude</w:t>
              </w:r>
              <w:proofErr w:type="spellEnd"/>
            </w:hyperlink>
          </w:p>
        </w:tc>
        <w:tc>
          <w:tcPr>
            <w:tcW w:w="1176" w:type="dxa"/>
            <w:vAlign w:val="center"/>
          </w:tcPr>
          <w:p w:rsidR="0040064E" w:rsidRDefault="0040064E" w:rsidP="00163EFA">
            <w:pPr>
              <w:pStyle w:val="Tables"/>
            </w:pPr>
            <w:r>
              <w:t>1</w:t>
            </w:r>
          </w:p>
        </w:tc>
        <w:tc>
          <w:tcPr>
            <w:tcW w:w="1148" w:type="dxa"/>
            <w:vAlign w:val="center"/>
          </w:tcPr>
          <w:p w:rsidR="0040064E" w:rsidRDefault="0040064E" w:rsidP="00163EFA">
            <w:pPr>
              <w:pStyle w:val="Tables"/>
            </w:pPr>
            <w:r>
              <w:t>No</w:t>
            </w:r>
          </w:p>
        </w:tc>
        <w:tc>
          <w:tcPr>
            <w:tcW w:w="1241" w:type="dxa"/>
            <w:vAlign w:val="center"/>
          </w:tcPr>
          <w:p w:rsidR="0040064E" w:rsidRDefault="0040064E" w:rsidP="00163EFA">
            <w:pPr>
              <w:pStyle w:val="Tables"/>
            </w:pPr>
            <w:r>
              <w:t>1</w:t>
            </w:r>
          </w:p>
        </w:tc>
      </w:tr>
      <w:tr w:rsidR="0040064E" w:rsidTr="00A30AE3">
        <w:trPr>
          <w:jc w:val="center"/>
        </w:trPr>
        <w:tc>
          <w:tcPr>
            <w:tcW w:w="1994" w:type="dxa"/>
            <w:vAlign w:val="center"/>
          </w:tcPr>
          <w:p w:rsidR="0040064E" w:rsidRDefault="0040064E" w:rsidP="00163EFA">
            <w:pPr>
              <w:pStyle w:val="Tables"/>
            </w:pPr>
            <w:r>
              <w:t>SUBMIT</w:t>
            </w:r>
          </w:p>
        </w:tc>
        <w:tc>
          <w:tcPr>
            <w:tcW w:w="2946" w:type="dxa"/>
            <w:vAlign w:val="center"/>
          </w:tcPr>
          <w:p w:rsidR="0040064E" w:rsidRDefault="00493178" w:rsidP="00163EFA">
            <w:pPr>
              <w:pStyle w:val="Tables"/>
            </w:pPr>
            <w:hyperlink w:anchor="_OPERATION_AutonomousADCS_setDesiredAttitude" w:history="1">
              <w:proofErr w:type="spellStart"/>
              <w:r w:rsidR="0040064E">
                <w:rPr>
                  <w:rStyle w:val="Hyperlink"/>
                </w:rPr>
                <w:t>setDesiredAttitude</w:t>
              </w:r>
              <w:proofErr w:type="spellEnd"/>
            </w:hyperlink>
          </w:p>
        </w:tc>
        <w:tc>
          <w:tcPr>
            <w:tcW w:w="1176" w:type="dxa"/>
            <w:vAlign w:val="center"/>
          </w:tcPr>
          <w:p w:rsidR="0040064E" w:rsidRDefault="0040064E" w:rsidP="00163EFA">
            <w:pPr>
              <w:pStyle w:val="Tables"/>
            </w:pPr>
            <w:r>
              <w:t>2</w:t>
            </w:r>
          </w:p>
        </w:tc>
        <w:tc>
          <w:tcPr>
            <w:tcW w:w="1148" w:type="dxa"/>
            <w:vAlign w:val="center"/>
          </w:tcPr>
          <w:p w:rsidR="0040064E" w:rsidRDefault="0040064E" w:rsidP="00163EFA">
            <w:pPr>
              <w:pStyle w:val="Tables"/>
            </w:pPr>
            <w:r>
              <w:t>No</w:t>
            </w:r>
          </w:p>
        </w:tc>
        <w:tc>
          <w:tcPr>
            <w:tcW w:w="1241" w:type="dxa"/>
            <w:vMerge w:val="restart"/>
            <w:vAlign w:val="center"/>
          </w:tcPr>
          <w:p w:rsidR="0040064E" w:rsidRDefault="0040064E" w:rsidP="00163EFA">
            <w:pPr>
              <w:pStyle w:val="Tables"/>
            </w:pPr>
            <w:r>
              <w:t>2</w:t>
            </w:r>
          </w:p>
        </w:tc>
      </w:tr>
      <w:tr w:rsidR="0040064E" w:rsidTr="00A30AE3">
        <w:trPr>
          <w:jc w:val="center"/>
        </w:trPr>
        <w:tc>
          <w:tcPr>
            <w:tcW w:w="1994" w:type="dxa"/>
            <w:vAlign w:val="center"/>
          </w:tcPr>
          <w:p w:rsidR="0040064E" w:rsidRDefault="0040064E" w:rsidP="00163EFA">
            <w:pPr>
              <w:pStyle w:val="Tables"/>
            </w:pPr>
            <w:r>
              <w:t>SUBMIT</w:t>
            </w:r>
          </w:p>
        </w:tc>
        <w:tc>
          <w:tcPr>
            <w:tcW w:w="2946" w:type="dxa"/>
            <w:vAlign w:val="center"/>
          </w:tcPr>
          <w:p w:rsidR="0040064E" w:rsidRDefault="00493178" w:rsidP="00163EFA">
            <w:pPr>
              <w:pStyle w:val="Tables"/>
            </w:pPr>
            <w:hyperlink w:anchor="_OPERATION_AutonomousADCS_unsetAttitude" w:history="1">
              <w:proofErr w:type="spellStart"/>
              <w:r w:rsidR="0040064E">
                <w:rPr>
                  <w:rStyle w:val="Hyperlink"/>
                </w:rPr>
                <w:t>unsetAttitude</w:t>
              </w:r>
              <w:proofErr w:type="spellEnd"/>
            </w:hyperlink>
          </w:p>
        </w:tc>
        <w:tc>
          <w:tcPr>
            <w:tcW w:w="1176" w:type="dxa"/>
            <w:vAlign w:val="center"/>
          </w:tcPr>
          <w:p w:rsidR="0040064E" w:rsidRDefault="0040064E" w:rsidP="00163EFA">
            <w:pPr>
              <w:pStyle w:val="Tables"/>
            </w:pPr>
            <w:r>
              <w:t>3</w:t>
            </w:r>
          </w:p>
        </w:tc>
        <w:tc>
          <w:tcPr>
            <w:tcW w:w="1148" w:type="dxa"/>
            <w:vAlign w:val="center"/>
          </w:tcPr>
          <w:p w:rsidR="0040064E" w:rsidRDefault="0040064E" w:rsidP="00163EFA">
            <w:pPr>
              <w:pStyle w:val="Tables"/>
            </w:pPr>
            <w:r>
              <w:t>No</w:t>
            </w:r>
          </w:p>
        </w:tc>
        <w:tc>
          <w:tcPr>
            <w:tcW w:w="1241" w:type="dxa"/>
            <w:vMerge/>
            <w:vAlign w:val="center"/>
          </w:tcPr>
          <w:p w:rsidR="0040064E" w:rsidRDefault="0040064E" w:rsidP="00163EFA">
            <w:pPr>
              <w:pStyle w:val="Tables"/>
            </w:pPr>
          </w:p>
        </w:tc>
      </w:tr>
      <w:tr w:rsidR="0040064E" w:rsidTr="00A30AE3">
        <w:trPr>
          <w:jc w:val="center"/>
        </w:trPr>
        <w:tc>
          <w:tcPr>
            <w:tcW w:w="1994" w:type="dxa"/>
            <w:vAlign w:val="center"/>
          </w:tcPr>
          <w:p w:rsidR="0040064E" w:rsidRDefault="0040064E" w:rsidP="00163EFA">
            <w:pPr>
              <w:pStyle w:val="Tables"/>
            </w:pPr>
            <w:r>
              <w:t>REQUEST</w:t>
            </w:r>
          </w:p>
        </w:tc>
        <w:tc>
          <w:tcPr>
            <w:tcW w:w="2946" w:type="dxa"/>
            <w:vAlign w:val="center"/>
          </w:tcPr>
          <w:p w:rsidR="0040064E" w:rsidRDefault="00493178" w:rsidP="00163EFA">
            <w:pPr>
              <w:pStyle w:val="Tables"/>
            </w:pPr>
            <w:hyperlink w:anchor="_OPERATION_AutonomousADCS_listAttitudeDefinition" w:history="1">
              <w:proofErr w:type="spellStart"/>
              <w:r w:rsidR="0040064E">
                <w:rPr>
                  <w:rStyle w:val="Hyperlink"/>
                </w:rPr>
                <w:t>listAttitudeDefinition</w:t>
              </w:r>
              <w:proofErr w:type="spellEnd"/>
            </w:hyperlink>
          </w:p>
        </w:tc>
        <w:tc>
          <w:tcPr>
            <w:tcW w:w="1176" w:type="dxa"/>
            <w:vAlign w:val="center"/>
          </w:tcPr>
          <w:p w:rsidR="0040064E" w:rsidRDefault="0040064E" w:rsidP="00163EFA">
            <w:pPr>
              <w:pStyle w:val="Tables"/>
            </w:pPr>
            <w:r>
              <w:t>4</w:t>
            </w:r>
          </w:p>
        </w:tc>
        <w:tc>
          <w:tcPr>
            <w:tcW w:w="1148" w:type="dxa"/>
            <w:vAlign w:val="center"/>
          </w:tcPr>
          <w:p w:rsidR="0040064E" w:rsidRDefault="0040064E" w:rsidP="00163EFA">
            <w:pPr>
              <w:pStyle w:val="Tables"/>
            </w:pPr>
            <w:r>
              <w:t>No</w:t>
            </w:r>
          </w:p>
        </w:tc>
        <w:tc>
          <w:tcPr>
            <w:tcW w:w="1241" w:type="dxa"/>
            <w:vAlign w:val="center"/>
          </w:tcPr>
          <w:p w:rsidR="0040064E" w:rsidRDefault="0040064E" w:rsidP="00163EFA">
            <w:pPr>
              <w:pStyle w:val="Tables"/>
            </w:pPr>
            <w:r>
              <w:t>3</w:t>
            </w:r>
          </w:p>
        </w:tc>
      </w:tr>
      <w:tr w:rsidR="0040064E" w:rsidTr="00A30AE3">
        <w:trPr>
          <w:jc w:val="center"/>
        </w:trPr>
        <w:tc>
          <w:tcPr>
            <w:tcW w:w="1994" w:type="dxa"/>
            <w:vAlign w:val="center"/>
          </w:tcPr>
          <w:p w:rsidR="0040064E" w:rsidRDefault="0040064E" w:rsidP="00163EFA">
            <w:pPr>
              <w:pStyle w:val="Tables"/>
            </w:pPr>
            <w:r>
              <w:t>REQUEST</w:t>
            </w:r>
          </w:p>
        </w:tc>
        <w:tc>
          <w:tcPr>
            <w:tcW w:w="2946" w:type="dxa"/>
            <w:vAlign w:val="center"/>
          </w:tcPr>
          <w:p w:rsidR="0040064E" w:rsidRDefault="00493178" w:rsidP="00163EFA">
            <w:pPr>
              <w:pStyle w:val="Tables"/>
            </w:pPr>
            <w:hyperlink w:anchor="_OPERATION_AutonomousADCS_addAttitudeDefinition" w:history="1">
              <w:proofErr w:type="spellStart"/>
              <w:r w:rsidR="0040064E">
                <w:rPr>
                  <w:rStyle w:val="Hyperlink"/>
                </w:rPr>
                <w:t>addAttitudeDefinition</w:t>
              </w:r>
              <w:proofErr w:type="spellEnd"/>
            </w:hyperlink>
          </w:p>
        </w:tc>
        <w:tc>
          <w:tcPr>
            <w:tcW w:w="1176" w:type="dxa"/>
            <w:vAlign w:val="center"/>
          </w:tcPr>
          <w:p w:rsidR="0040064E" w:rsidRDefault="0040064E" w:rsidP="00163EFA">
            <w:pPr>
              <w:pStyle w:val="Tables"/>
            </w:pPr>
            <w:r>
              <w:t>5</w:t>
            </w:r>
          </w:p>
        </w:tc>
        <w:tc>
          <w:tcPr>
            <w:tcW w:w="1148" w:type="dxa"/>
            <w:vAlign w:val="center"/>
          </w:tcPr>
          <w:p w:rsidR="0040064E" w:rsidRDefault="0040064E" w:rsidP="00163EFA">
            <w:pPr>
              <w:pStyle w:val="Tables"/>
            </w:pPr>
            <w:r>
              <w:t>No</w:t>
            </w:r>
          </w:p>
        </w:tc>
        <w:tc>
          <w:tcPr>
            <w:tcW w:w="1241" w:type="dxa"/>
            <w:vMerge w:val="restart"/>
            <w:vAlign w:val="center"/>
          </w:tcPr>
          <w:p w:rsidR="0040064E" w:rsidRDefault="0040064E" w:rsidP="00163EFA">
            <w:pPr>
              <w:pStyle w:val="Tables"/>
            </w:pPr>
            <w:r>
              <w:t>4</w:t>
            </w:r>
          </w:p>
        </w:tc>
      </w:tr>
      <w:tr w:rsidR="0040064E" w:rsidTr="00A30AE3">
        <w:trPr>
          <w:jc w:val="center"/>
        </w:trPr>
        <w:tc>
          <w:tcPr>
            <w:tcW w:w="1994" w:type="dxa"/>
            <w:vAlign w:val="center"/>
          </w:tcPr>
          <w:p w:rsidR="0040064E" w:rsidRDefault="0040064E" w:rsidP="00163EFA">
            <w:pPr>
              <w:pStyle w:val="Tables"/>
            </w:pPr>
            <w:r>
              <w:t>SUBMIT</w:t>
            </w:r>
          </w:p>
        </w:tc>
        <w:tc>
          <w:tcPr>
            <w:tcW w:w="2946" w:type="dxa"/>
            <w:vAlign w:val="center"/>
          </w:tcPr>
          <w:p w:rsidR="0040064E" w:rsidRDefault="00493178" w:rsidP="00163EFA">
            <w:pPr>
              <w:pStyle w:val="Tables"/>
            </w:pPr>
            <w:hyperlink w:anchor="_OPERATION_AutonomousADCS_removeAttitudeDefinition" w:history="1">
              <w:proofErr w:type="spellStart"/>
              <w:r w:rsidR="0040064E">
                <w:rPr>
                  <w:rStyle w:val="Hyperlink"/>
                </w:rPr>
                <w:t>removeAttitudeDefinition</w:t>
              </w:r>
              <w:proofErr w:type="spellEnd"/>
            </w:hyperlink>
          </w:p>
        </w:tc>
        <w:tc>
          <w:tcPr>
            <w:tcW w:w="1176" w:type="dxa"/>
            <w:vAlign w:val="center"/>
          </w:tcPr>
          <w:p w:rsidR="0040064E" w:rsidRDefault="0040064E" w:rsidP="00163EFA">
            <w:pPr>
              <w:pStyle w:val="Tables"/>
            </w:pPr>
            <w:r>
              <w:t>6</w:t>
            </w:r>
          </w:p>
        </w:tc>
        <w:tc>
          <w:tcPr>
            <w:tcW w:w="1148" w:type="dxa"/>
            <w:vAlign w:val="center"/>
          </w:tcPr>
          <w:p w:rsidR="0040064E" w:rsidRDefault="0040064E" w:rsidP="00163EFA">
            <w:pPr>
              <w:pStyle w:val="Tables"/>
            </w:pPr>
            <w:r>
              <w:t>No</w:t>
            </w:r>
          </w:p>
        </w:tc>
        <w:tc>
          <w:tcPr>
            <w:tcW w:w="1241" w:type="dxa"/>
            <w:vMerge/>
            <w:vAlign w:val="center"/>
          </w:tcPr>
          <w:p w:rsidR="0040064E" w:rsidRDefault="0040064E" w:rsidP="00163EFA">
            <w:pPr>
              <w:pStyle w:val="Tables"/>
            </w:pPr>
          </w:p>
        </w:tc>
      </w:tr>
    </w:tbl>
    <w:p w:rsidR="0040064E" w:rsidRPr="00CF0703" w:rsidRDefault="0040064E" w:rsidP="0040064E">
      <w:pPr>
        <w:spacing w:before="240"/>
        <w:jc w:val="center"/>
        <w:rPr>
          <w:lang w:val="fr-FR"/>
        </w:rPr>
      </w:pPr>
      <w:r w:rsidRPr="00CF0703">
        <w:rPr>
          <w:b/>
          <w:lang w:val="fr-FR"/>
        </w:rPr>
        <w:t>Table</w:t>
      </w:r>
      <w:r>
        <w:rPr>
          <w:b/>
          <w:lang w:val="fr-FR"/>
        </w:rPr>
        <w:t xml:space="preserve"> 9:</w:t>
      </w:r>
      <w:r w:rsidRPr="00CF0703">
        <w:rPr>
          <w:lang w:val="fr-FR"/>
        </w:rPr>
        <w:t xml:space="preserve"> </w:t>
      </w:r>
      <w:proofErr w:type="spellStart"/>
      <w:r w:rsidRPr="00CF0703">
        <w:rPr>
          <w:lang w:val="fr-FR"/>
        </w:rPr>
        <w:t>Autonomous</w:t>
      </w:r>
      <w:proofErr w:type="spellEnd"/>
      <w:r w:rsidRPr="00CF0703">
        <w:rPr>
          <w:lang w:val="fr-FR"/>
        </w:rPr>
        <w:t xml:space="preserve"> ADCS service.</w:t>
      </w:r>
    </w:p>
    <w:p w:rsidR="0040064E" w:rsidRPr="00CF0703" w:rsidRDefault="0040064E" w:rsidP="0040064E">
      <w:pPr>
        <w:rPr>
          <w:lang w:val="fr-FR"/>
        </w:rPr>
      </w:pPr>
    </w:p>
    <w:p w:rsidR="0040064E" w:rsidRDefault="0040064E" w:rsidP="0040064E">
      <w:r w:rsidRPr="007E172D">
        <w:t>The S</w:t>
      </w:r>
      <w:r>
        <w:t xml:space="preserve">oftware-defined Radio provides a </w:t>
      </w:r>
      <w:r w:rsidRPr="007E172D">
        <w:t xml:space="preserve">generic </w:t>
      </w:r>
      <w:r>
        <w:t xml:space="preserve">mechanism </w:t>
      </w:r>
      <w:r w:rsidRPr="007E172D">
        <w:t>to set, configure and receive data from a Software-defined Radio device.</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489"/>
        <w:gridCol w:w="1347"/>
        <w:gridCol w:w="1154"/>
        <w:gridCol w:w="1247"/>
      </w:tblGrid>
      <w:tr w:rsidR="0040064E" w:rsidTr="00A30AE3">
        <w:trPr>
          <w:jc w:val="center"/>
        </w:trPr>
        <w:tc>
          <w:tcPr>
            <w:tcW w:w="2268" w:type="dxa"/>
            <w:shd w:val="clear" w:color="auto" w:fill="00CCFF"/>
            <w:vAlign w:val="center"/>
          </w:tcPr>
          <w:p w:rsidR="0040064E" w:rsidRDefault="0040064E" w:rsidP="00163EFA">
            <w:pPr>
              <w:pStyle w:val="Tables"/>
            </w:pPr>
            <w:r>
              <w:t>Area Identifier</w:t>
            </w:r>
          </w:p>
        </w:tc>
        <w:tc>
          <w:tcPr>
            <w:tcW w:w="2489" w:type="dxa"/>
            <w:shd w:val="clear" w:color="auto" w:fill="00CCFF"/>
            <w:vAlign w:val="center"/>
          </w:tcPr>
          <w:p w:rsidR="0040064E" w:rsidRDefault="0040064E" w:rsidP="00163EFA">
            <w:pPr>
              <w:pStyle w:val="Tables"/>
            </w:pPr>
            <w:r>
              <w:t>Service Identifier</w:t>
            </w:r>
          </w:p>
        </w:tc>
        <w:tc>
          <w:tcPr>
            <w:tcW w:w="1347" w:type="dxa"/>
            <w:shd w:val="clear" w:color="auto" w:fill="00CCFF"/>
            <w:vAlign w:val="center"/>
          </w:tcPr>
          <w:p w:rsidR="0040064E" w:rsidRDefault="0040064E" w:rsidP="00163EFA">
            <w:pPr>
              <w:pStyle w:val="Tables"/>
            </w:pPr>
            <w:r>
              <w:t>Area Number</w:t>
            </w:r>
          </w:p>
        </w:tc>
        <w:tc>
          <w:tcPr>
            <w:tcW w:w="1154" w:type="dxa"/>
            <w:shd w:val="clear" w:color="auto" w:fill="00CCFF"/>
            <w:vAlign w:val="center"/>
          </w:tcPr>
          <w:p w:rsidR="0040064E" w:rsidRDefault="0040064E" w:rsidP="00163EFA">
            <w:pPr>
              <w:pStyle w:val="Tables"/>
            </w:pPr>
            <w:r>
              <w:t>Service Number</w:t>
            </w:r>
          </w:p>
        </w:tc>
        <w:tc>
          <w:tcPr>
            <w:tcW w:w="1247" w:type="dxa"/>
            <w:shd w:val="clear" w:color="auto" w:fill="00CCFF"/>
            <w:vAlign w:val="center"/>
          </w:tcPr>
          <w:p w:rsidR="0040064E" w:rsidRDefault="0040064E" w:rsidP="00163EFA">
            <w:pPr>
              <w:pStyle w:val="Tables"/>
            </w:pPr>
            <w:r>
              <w:t>Area Version</w:t>
            </w:r>
          </w:p>
        </w:tc>
      </w:tr>
      <w:tr w:rsidR="0040064E" w:rsidTr="00A30AE3">
        <w:trPr>
          <w:jc w:val="center"/>
        </w:trPr>
        <w:tc>
          <w:tcPr>
            <w:tcW w:w="2268" w:type="dxa"/>
            <w:vAlign w:val="center"/>
          </w:tcPr>
          <w:p w:rsidR="0040064E" w:rsidRDefault="0040064E" w:rsidP="00163EFA">
            <w:pPr>
              <w:pStyle w:val="Tables"/>
            </w:pPr>
            <w:r>
              <w:t>Platform</w:t>
            </w:r>
          </w:p>
        </w:tc>
        <w:tc>
          <w:tcPr>
            <w:tcW w:w="2489" w:type="dxa"/>
            <w:vAlign w:val="center"/>
          </w:tcPr>
          <w:p w:rsidR="0040064E" w:rsidRDefault="0040064E" w:rsidP="00163EFA">
            <w:pPr>
              <w:pStyle w:val="Tables"/>
            </w:pPr>
            <w:proofErr w:type="spellStart"/>
            <w:r>
              <w:t>SoftwareDefinedRadio</w:t>
            </w:r>
            <w:proofErr w:type="spellEnd"/>
          </w:p>
        </w:tc>
        <w:tc>
          <w:tcPr>
            <w:tcW w:w="1347" w:type="dxa"/>
            <w:vAlign w:val="center"/>
          </w:tcPr>
          <w:p w:rsidR="0040064E" w:rsidRDefault="0040064E" w:rsidP="00163EFA">
            <w:pPr>
              <w:pStyle w:val="Tables"/>
            </w:pPr>
            <w:r>
              <w:t>105</w:t>
            </w:r>
          </w:p>
        </w:tc>
        <w:tc>
          <w:tcPr>
            <w:tcW w:w="1154" w:type="dxa"/>
            <w:vAlign w:val="center"/>
          </w:tcPr>
          <w:p w:rsidR="0040064E" w:rsidRDefault="0040064E" w:rsidP="00163EFA">
            <w:pPr>
              <w:pStyle w:val="Tables"/>
            </w:pPr>
            <w:r>
              <w:t>4</w:t>
            </w:r>
          </w:p>
        </w:tc>
        <w:tc>
          <w:tcPr>
            <w:tcW w:w="1247" w:type="dxa"/>
            <w:vAlign w:val="center"/>
          </w:tcPr>
          <w:p w:rsidR="0040064E" w:rsidRDefault="0040064E" w:rsidP="00163EFA">
            <w:pPr>
              <w:pStyle w:val="Tables"/>
            </w:pPr>
            <w:r>
              <w:t>1</w:t>
            </w:r>
          </w:p>
        </w:tc>
      </w:tr>
      <w:tr w:rsidR="0040064E" w:rsidTr="00A30AE3">
        <w:trPr>
          <w:jc w:val="center"/>
        </w:trPr>
        <w:tc>
          <w:tcPr>
            <w:tcW w:w="2268" w:type="dxa"/>
            <w:shd w:val="clear" w:color="auto" w:fill="00CCFF"/>
            <w:vAlign w:val="center"/>
          </w:tcPr>
          <w:p w:rsidR="0040064E" w:rsidRDefault="0040064E" w:rsidP="00163EFA">
            <w:pPr>
              <w:pStyle w:val="Tables"/>
            </w:pPr>
            <w:r>
              <w:t>Interaction Pattern</w:t>
            </w:r>
          </w:p>
        </w:tc>
        <w:tc>
          <w:tcPr>
            <w:tcW w:w="2489" w:type="dxa"/>
            <w:shd w:val="clear" w:color="auto" w:fill="00CCFF"/>
            <w:vAlign w:val="center"/>
          </w:tcPr>
          <w:p w:rsidR="0040064E" w:rsidRDefault="0040064E" w:rsidP="00163EFA">
            <w:pPr>
              <w:pStyle w:val="Tables"/>
            </w:pPr>
            <w:r>
              <w:t>Operation Identifier</w:t>
            </w:r>
          </w:p>
        </w:tc>
        <w:tc>
          <w:tcPr>
            <w:tcW w:w="1347" w:type="dxa"/>
            <w:shd w:val="clear" w:color="auto" w:fill="00CCFF"/>
            <w:vAlign w:val="center"/>
          </w:tcPr>
          <w:p w:rsidR="0040064E" w:rsidRDefault="0040064E" w:rsidP="00163EFA">
            <w:pPr>
              <w:pStyle w:val="Tables"/>
            </w:pPr>
            <w:r>
              <w:t>Operation Number</w:t>
            </w:r>
          </w:p>
        </w:tc>
        <w:tc>
          <w:tcPr>
            <w:tcW w:w="1154" w:type="dxa"/>
            <w:shd w:val="clear" w:color="auto" w:fill="00CCFF"/>
            <w:vAlign w:val="center"/>
          </w:tcPr>
          <w:p w:rsidR="0040064E" w:rsidRDefault="0040064E" w:rsidP="00163EFA">
            <w:pPr>
              <w:pStyle w:val="Tables"/>
            </w:pPr>
            <w:r>
              <w:t>Support in Replay</w:t>
            </w:r>
          </w:p>
        </w:tc>
        <w:tc>
          <w:tcPr>
            <w:tcW w:w="1247" w:type="dxa"/>
            <w:shd w:val="clear" w:color="auto" w:fill="00CCFF"/>
            <w:vAlign w:val="center"/>
          </w:tcPr>
          <w:p w:rsidR="0040064E" w:rsidRDefault="0040064E" w:rsidP="00163EFA">
            <w:pPr>
              <w:pStyle w:val="Tables"/>
            </w:pPr>
            <w:r>
              <w:t>Capability Set</w:t>
            </w:r>
          </w:p>
        </w:tc>
      </w:tr>
      <w:tr w:rsidR="0040064E" w:rsidTr="00A30AE3">
        <w:trPr>
          <w:jc w:val="center"/>
        </w:trPr>
        <w:tc>
          <w:tcPr>
            <w:tcW w:w="2268" w:type="dxa"/>
            <w:vAlign w:val="center"/>
          </w:tcPr>
          <w:p w:rsidR="0040064E" w:rsidRDefault="0040064E" w:rsidP="00163EFA">
            <w:pPr>
              <w:pStyle w:val="Tables"/>
            </w:pPr>
            <w:r>
              <w:t>PUBLISH-SUBSCRIBE</w:t>
            </w:r>
          </w:p>
        </w:tc>
        <w:tc>
          <w:tcPr>
            <w:tcW w:w="2489" w:type="dxa"/>
            <w:vAlign w:val="center"/>
          </w:tcPr>
          <w:p w:rsidR="0040064E" w:rsidRDefault="00493178" w:rsidP="00163EFA">
            <w:pPr>
              <w:pStyle w:val="Tables"/>
            </w:pPr>
            <w:hyperlink w:anchor="_OPERATION_SoftwareDefinedRadio_streamRadio" w:history="1">
              <w:proofErr w:type="spellStart"/>
              <w:r w:rsidR="0040064E">
                <w:rPr>
                  <w:rStyle w:val="Hyperlink"/>
                </w:rPr>
                <w:t>streamRadio</w:t>
              </w:r>
              <w:proofErr w:type="spellEnd"/>
            </w:hyperlink>
          </w:p>
        </w:tc>
        <w:tc>
          <w:tcPr>
            <w:tcW w:w="1347" w:type="dxa"/>
            <w:vAlign w:val="center"/>
          </w:tcPr>
          <w:p w:rsidR="0040064E" w:rsidRDefault="0040064E" w:rsidP="00163EFA">
            <w:pPr>
              <w:pStyle w:val="Tables"/>
            </w:pPr>
            <w:r>
              <w:t>1</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1</w:t>
            </w:r>
          </w:p>
        </w:tc>
      </w:tr>
      <w:tr w:rsidR="0040064E" w:rsidTr="00A30AE3">
        <w:trPr>
          <w:jc w:val="center"/>
        </w:trPr>
        <w:tc>
          <w:tcPr>
            <w:tcW w:w="2268" w:type="dxa"/>
            <w:vAlign w:val="center"/>
          </w:tcPr>
          <w:p w:rsidR="0040064E" w:rsidRDefault="0040064E" w:rsidP="00163EFA">
            <w:pPr>
              <w:pStyle w:val="Tables"/>
            </w:pPr>
            <w:r>
              <w:t>SUBMIT</w:t>
            </w:r>
          </w:p>
        </w:tc>
        <w:tc>
          <w:tcPr>
            <w:tcW w:w="2489" w:type="dxa"/>
            <w:vAlign w:val="center"/>
          </w:tcPr>
          <w:p w:rsidR="0040064E" w:rsidRDefault="00493178" w:rsidP="00163EFA">
            <w:pPr>
              <w:pStyle w:val="Tables"/>
            </w:pPr>
            <w:hyperlink w:anchor="_OPERATION_SoftwareDefinedRadio_enableSDR" w:history="1">
              <w:proofErr w:type="spellStart"/>
              <w:r w:rsidR="0040064E">
                <w:rPr>
                  <w:rStyle w:val="Hyperlink"/>
                </w:rPr>
                <w:t>enableSDR</w:t>
              </w:r>
              <w:proofErr w:type="spellEnd"/>
            </w:hyperlink>
          </w:p>
        </w:tc>
        <w:tc>
          <w:tcPr>
            <w:tcW w:w="1347" w:type="dxa"/>
            <w:vAlign w:val="center"/>
          </w:tcPr>
          <w:p w:rsidR="0040064E" w:rsidRDefault="0040064E" w:rsidP="00163EFA">
            <w:pPr>
              <w:pStyle w:val="Tables"/>
            </w:pPr>
            <w:r>
              <w:t>2</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2</w:t>
            </w:r>
          </w:p>
        </w:tc>
      </w:tr>
      <w:tr w:rsidR="0040064E" w:rsidTr="00A30AE3">
        <w:trPr>
          <w:jc w:val="center"/>
        </w:trPr>
        <w:tc>
          <w:tcPr>
            <w:tcW w:w="2268" w:type="dxa"/>
            <w:vAlign w:val="center"/>
          </w:tcPr>
          <w:p w:rsidR="0040064E" w:rsidRDefault="0040064E" w:rsidP="00163EFA">
            <w:pPr>
              <w:pStyle w:val="Tables"/>
            </w:pPr>
            <w:r>
              <w:t>SUBMIT</w:t>
            </w:r>
          </w:p>
        </w:tc>
        <w:tc>
          <w:tcPr>
            <w:tcW w:w="2489" w:type="dxa"/>
            <w:vAlign w:val="center"/>
          </w:tcPr>
          <w:p w:rsidR="0040064E" w:rsidRDefault="00493178" w:rsidP="00163EFA">
            <w:pPr>
              <w:pStyle w:val="Tables"/>
            </w:pPr>
            <w:hyperlink w:anchor="_OPERATION_SoftwareDefinedRadio_updateConfiguration" w:history="1">
              <w:proofErr w:type="spellStart"/>
              <w:r w:rsidR="0040064E">
                <w:rPr>
                  <w:rStyle w:val="Hyperlink"/>
                </w:rPr>
                <w:t>updateConfiguration</w:t>
              </w:r>
              <w:proofErr w:type="spellEnd"/>
            </w:hyperlink>
          </w:p>
        </w:tc>
        <w:tc>
          <w:tcPr>
            <w:tcW w:w="1347" w:type="dxa"/>
            <w:vAlign w:val="center"/>
          </w:tcPr>
          <w:p w:rsidR="0040064E" w:rsidRDefault="0040064E" w:rsidP="00163EFA">
            <w:pPr>
              <w:pStyle w:val="Tables"/>
            </w:pPr>
            <w:r>
              <w:t>3</w:t>
            </w:r>
          </w:p>
        </w:tc>
        <w:tc>
          <w:tcPr>
            <w:tcW w:w="1154" w:type="dxa"/>
            <w:vAlign w:val="center"/>
          </w:tcPr>
          <w:p w:rsidR="0040064E" w:rsidRDefault="0040064E" w:rsidP="00163EFA">
            <w:pPr>
              <w:pStyle w:val="Tables"/>
            </w:pPr>
            <w:r>
              <w:t>No</w:t>
            </w:r>
          </w:p>
        </w:tc>
        <w:tc>
          <w:tcPr>
            <w:tcW w:w="1247" w:type="dxa"/>
            <w:vAlign w:val="center"/>
          </w:tcPr>
          <w:p w:rsidR="0040064E" w:rsidRDefault="0040064E" w:rsidP="00163EFA">
            <w:pPr>
              <w:pStyle w:val="Tables"/>
            </w:pPr>
            <w:r>
              <w:t>3</w:t>
            </w:r>
          </w:p>
        </w:tc>
      </w:tr>
    </w:tbl>
    <w:p w:rsidR="0040064E" w:rsidRDefault="0040064E" w:rsidP="0040064E">
      <w:pPr>
        <w:spacing w:before="240"/>
        <w:jc w:val="center"/>
      </w:pPr>
      <w:r>
        <w:rPr>
          <w:b/>
        </w:rPr>
        <w:t>Table 10:</w:t>
      </w:r>
      <w:r w:rsidRPr="00082492">
        <w:t xml:space="preserve"> </w:t>
      </w:r>
      <w:r>
        <w:t>Software-defined Radio service</w:t>
      </w:r>
      <w:r w:rsidRPr="00FE1C55">
        <w:t>.</w:t>
      </w:r>
    </w:p>
    <w:p w:rsidR="0040064E" w:rsidRDefault="0040064E" w:rsidP="0040064E">
      <w:pPr>
        <w:jc w:val="left"/>
      </w:pPr>
    </w:p>
    <w:p w:rsidR="0040064E" w:rsidRDefault="0040064E" w:rsidP="0040064E">
      <w:pPr>
        <w:jc w:val="left"/>
      </w:pPr>
      <w:r>
        <w:br w:type="page"/>
      </w:r>
    </w:p>
    <w:p w:rsidR="0040064E" w:rsidRDefault="0040064E" w:rsidP="0040064E">
      <w:r w:rsidRPr="00127F45">
        <w:lastRenderedPageBreak/>
        <w:t>The Optical Data Receiver service provides a</w:t>
      </w:r>
      <w:r>
        <w:t xml:space="preserve"> mechanism </w:t>
      </w:r>
      <w:r w:rsidRPr="00127F45">
        <w:t>to receive messages from an Optical Data Receiver device.</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2"/>
        <w:gridCol w:w="2751"/>
        <w:gridCol w:w="1345"/>
        <w:gridCol w:w="1152"/>
        <w:gridCol w:w="1245"/>
      </w:tblGrid>
      <w:tr w:rsidR="0040064E" w:rsidTr="00A30AE3">
        <w:trPr>
          <w:jc w:val="center"/>
        </w:trPr>
        <w:tc>
          <w:tcPr>
            <w:tcW w:w="2012" w:type="dxa"/>
            <w:shd w:val="clear" w:color="auto" w:fill="00CCFF"/>
            <w:vAlign w:val="center"/>
          </w:tcPr>
          <w:p w:rsidR="0040064E" w:rsidRDefault="0040064E" w:rsidP="00163EFA">
            <w:pPr>
              <w:pStyle w:val="Tables"/>
            </w:pPr>
            <w:r>
              <w:t>Area Identifier</w:t>
            </w:r>
          </w:p>
        </w:tc>
        <w:tc>
          <w:tcPr>
            <w:tcW w:w="2751" w:type="dxa"/>
            <w:shd w:val="clear" w:color="auto" w:fill="00CCFF"/>
            <w:vAlign w:val="center"/>
          </w:tcPr>
          <w:p w:rsidR="0040064E" w:rsidRDefault="0040064E" w:rsidP="00163EFA">
            <w:pPr>
              <w:pStyle w:val="Tables"/>
            </w:pPr>
            <w:r>
              <w:t>Service Identifier</w:t>
            </w:r>
          </w:p>
        </w:tc>
        <w:tc>
          <w:tcPr>
            <w:tcW w:w="1345" w:type="dxa"/>
            <w:shd w:val="clear" w:color="auto" w:fill="00CCFF"/>
            <w:vAlign w:val="center"/>
          </w:tcPr>
          <w:p w:rsidR="0040064E" w:rsidRDefault="0040064E" w:rsidP="00163EFA">
            <w:pPr>
              <w:pStyle w:val="Tables"/>
            </w:pPr>
            <w:r>
              <w:t>Area Number</w:t>
            </w:r>
          </w:p>
        </w:tc>
        <w:tc>
          <w:tcPr>
            <w:tcW w:w="1152" w:type="dxa"/>
            <w:shd w:val="clear" w:color="auto" w:fill="00CCFF"/>
            <w:vAlign w:val="center"/>
          </w:tcPr>
          <w:p w:rsidR="0040064E" w:rsidRDefault="0040064E" w:rsidP="00163EFA">
            <w:pPr>
              <w:pStyle w:val="Tables"/>
            </w:pPr>
            <w:r>
              <w:t>Service Number</w:t>
            </w:r>
          </w:p>
        </w:tc>
        <w:tc>
          <w:tcPr>
            <w:tcW w:w="1245" w:type="dxa"/>
            <w:shd w:val="clear" w:color="auto" w:fill="00CCFF"/>
            <w:vAlign w:val="center"/>
          </w:tcPr>
          <w:p w:rsidR="0040064E" w:rsidRDefault="0040064E" w:rsidP="00163EFA">
            <w:pPr>
              <w:pStyle w:val="Tables"/>
            </w:pPr>
            <w:r>
              <w:t>Area Version</w:t>
            </w:r>
          </w:p>
        </w:tc>
      </w:tr>
      <w:tr w:rsidR="0040064E" w:rsidTr="00A30AE3">
        <w:trPr>
          <w:jc w:val="center"/>
        </w:trPr>
        <w:tc>
          <w:tcPr>
            <w:tcW w:w="2012" w:type="dxa"/>
            <w:vAlign w:val="center"/>
          </w:tcPr>
          <w:p w:rsidR="0040064E" w:rsidRDefault="0040064E" w:rsidP="00163EFA">
            <w:pPr>
              <w:pStyle w:val="Tables"/>
            </w:pPr>
            <w:r>
              <w:t>Platform</w:t>
            </w:r>
          </w:p>
        </w:tc>
        <w:tc>
          <w:tcPr>
            <w:tcW w:w="2751" w:type="dxa"/>
            <w:vAlign w:val="center"/>
          </w:tcPr>
          <w:p w:rsidR="0040064E" w:rsidRDefault="0040064E" w:rsidP="00163EFA">
            <w:pPr>
              <w:pStyle w:val="Tables"/>
            </w:pPr>
            <w:proofErr w:type="spellStart"/>
            <w:r>
              <w:t>OpticalDataReceiver</w:t>
            </w:r>
            <w:proofErr w:type="spellEnd"/>
          </w:p>
        </w:tc>
        <w:tc>
          <w:tcPr>
            <w:tcW w:w="1345" w:type="dxa"/>
            <w:vAlign w:val="center"/>
          </w:tcPr>
          <w:p w:rsidR="0040064E" w:rsidRDefault="0040064E" w:rsidP="00163EFA">
            <w:pPr>
              <w:pStyle w:val="Tables"/>
            </w:pPr>
            <w:r>
              <w:t>105</w:t>
            </w:r>
          </w:p>
        </w:tc>
        <w:tc>
          <w:tcPr>
            <w:tcW w:w="1152" w:type="dxa"/>
            <w:vAlign w:val="center"/>
          </w:tcPr>
          <w:p w:rsidR="0040064E" w:rsidRDefault="0040064E" w:rsidP="00163EFA">
            <w:pPr>
              <w:pStyle w:val="Tables"/>
            </w:pPr>
            <w:r>
              <w:t>5</w:t>
            </w:r>
          </w:p>
        </w:tc>
        <w:tc>
          <w:tcPr>
            <w:tcW w:w="1245" w:type="dxa"/>
            <w:vAlign w:val="center"/>
          </w:tcPr>
          <w:p w:rsidR="0040064E" w:rsidRDefault="0040064E" w:rsidP="00163EFA">
            <w:pPr>
              <w:pStyle w:val="Tables"/>
            </w:pPr>
            <w:r>
              <w:t>1</w:t>
            </w:r>
          </w:p>
        </w:tc>
      </w:tr>
      <w:tr w:rsidR="0040064E" w:rsidTr="00A30AE3">
        <w:trPr>
          <w:jc w:val="center"/>
        </w:trPr>
        <w:tc>
          <w:tcPr>
            <w:tcW w:w="2012" w:type="dxa"/>
            <w:shd w:val="clear" w:color="auto" w:fill="00CCFF"/>
            <w:vAlign w:val="center"/>
          </w:tcPr>
          <w:p w:rsidR="0040064E" w:rsidRDefault="0040064E" w:rsidP="00163EFA">
            <w:pPr>
              <w:pStyle w:val="Tables"/>
            </w:pPr>
            <w:r>
              <w:t>Interaction Pattern</w:t>
            </w:r>
          </w:p>
        </w:tc>
        <w:tc>
          <w:tcPr>
            <w:tcW w:w="2751" w:type="dxa"/>
            <w:shd w:val="clear" w:color="auto" w:fill="00CCFF"/>
            <w:vAlign w:val="center"/>
          </w:tcPr>
          <w:p w:rsidR="0040064E" w:rsidRDefault="0040064E" w:rsidP="00163EFA">
            <w:pPr>
              <w:pStyle w:val="Tables"/>
            </w:pPr>
            <w:r>
              <w:t>Operation Identifier</w:t>
            </w:r>
          </w:p>
        </w:tc>
        <w:tc>
          <w:tcPr>
            <w:tcW w:w="1345" w:type="dxa"/>
            <w:shd w:val="clear" w:color="auto" w:fill="00CCFF"/>
            <w:vAlign w:val="center"/>
          </w:tcPr>
          <w:p w:rsidR="0040064E" w:rsidRDefault="0040064E" w:rsidP="00163EFA">
            <w:pPr>
              <w:pStyle w:val="Tables"/>
            </w:pPr>
            <w:r>
              <w:t>Operation Number</w:t>
            </w:r>
          </w:p>
        </w:tc>
        <w:tc>
          <w:tcPr>
            <w:tcW w:w="1152" w:type="dxa"/>
            <w:shd w:val="clear" w:color="auto" w:fill="00CCFF"/>
            <w:vAlign w:val="center"/>
          </w:tcPr>
          <w:p w:rsidR="0040064E" w:rsidRDefault="0040064E" w:rsidP="00163EFA">
            <w:pPr>
              <w:pStyle w:val="Tables"/>
            </w:pPr>
            <w:r>
              <w:t>Support in Replay</w:t>
            </w:r>
          </w:p>
        </w:tc>
        <w:tc>
          <w:tcPr>
            <w:tcW w:w="1245" w:type="dxa"/>
            <w:shd w:val="clear" w:color="auto" w:fill="00CCFF"/>
            <w:vAlign w:val="center"/>
          </w:tcPr>
          <w:p w:rsidR="0040064E" w:rsidRDefault="0040064E" w:rsidP="00163EFA">
            <w:pPr>
              <w:pStyle w:val="Tables"/>
            </w:pPr>
            <w:r>
              <w:t>Capability Set</w:t>
            </w:r>
          </w:p>
        </w:tc>
      </w:tr>
      <w:tr w:rsidR="0040064E" w:rsidTr="00A30AE3">
        <w:trPr>
          <w:jc w:val="center"/>
        </w:trPr>
        <w:tc>
          <w:tcPr>
            <w:tcW w:w="2012" w:type="dxa"/>
            <w:vAlign w:val="center"/>
          </w:tcPr>
          <w:p w:rsidR="0040064E" w:rsidRDefault="0040064E" w:rsidP="00163EFA">
            <w:pPr>
              <w:pStyle w:val="Tables"/>
            </w:pPr>
            <w:r>
              <w:t>PUBLISH-SUBSCRIBE</w:t>
            </w:r>
          </w:p>
        </w:tc>
        <w:tc>
          <w:tcPr>
            <w:tcW w:w="2751" w:type="dxa"/>
            <w:vAlign w:val="center"/>
          </w:tcPr>
          <w:p w:rsidR="0040064E" w:rsidRDefault="00493178" w:rsidP="00163EFA">
            <w:pPr>
              <w:pStyle w:val="Tables"/>
            </w:pPr>
            <w:hyperlink w:anchor="_OPERATION_OpticalDataReceiver_streamData" w:history="1">
              <w:proofErr w:type="spellStart"/>
              <w:r w:rsidR="0040064E">
                <w:rPr>
                  <w:rStyle w:val="Hyperlink"/>
                </w:rPr>
                <w:t>streamData</w:t>
              </w:r>
              <w:proofErr w:type="spellEnd"/>
            </w:hyperlink>
          </w:p>
        </w:tc>
        <w:tc>
          <w:tcPr>
            <w:tcW w:w="1345" w:type="dxa"/>
            <w:vAlign w:val="center"/>
          </w:tcPr>
          <w:p w:rsidR="0040064E" w:rsidRDefault="0040064E" w:rsidP="00163EFA">
            <w:pPr>
              <w:pStyle w:val="Tables"/>
            </w:pPr>
            <w:r>
              <w:t>1</w:t>
            </w:r>
          </w:p>
        </w:tc>
        <w:tc>
          <w:tcPr>
            <w:tcW w:w="1152" w:type="dxa"/>
            <w:vAlign w:val="center"/>
          </w:tcPr>
          <w:p w:rsidR="0040064E" w:rsidRDefault="0040064E" w:rsidP="00163EFA">
            <w:pPr>
              <w:pStyle w:val="Tables"/>
            </w:pPr>
            <w:r>
              <w:t>No</w:t>
            </w:r>
          </w:p>
        </w:tc>
        <w:tc>
          <w:tcPr>
            <w:tcW w:w="1245" w:type="dxa"/>
            <w:vMerge w:val="restart"/>
            <w:vAlign w:val="center"/>
          </w:tcPr>
          <w:p w:rsidR="0040064E" w:rsidRDefault="0040064E" w:rsidP="00163EFA">
            <w:pPr>
              <w:pStyle w:val="Tables"/>
            </w:pPr>
            <w:r>
              <w:t>1</w:t>
            </w:r>
          </w:p>
        </w:tc>
      </w:tr>
      <w:tr w:rsidR="0040064E" w:rsidTr="00A30AE3">
        <w:trPr>
          <w:jc w:val="center"/>
        </w:trPr>
        <w:tc>
          <w:tcPr>
            <w:tcW w:w="2012" w:type="dxa"/>
            <w:vAlign w:val="center"/>
          </w:tcPr>
          <w:p w:rsidR="0040064E" w:rsidRDefault="0040064E" w:rsidP="00163EFA">
            <w:pPr>
              <w:pStyle w:val="Tables"/>
            </w:pPr>
            <w:r>
              <w:t>REQUEST</w:t>
            </w:r>
          </w:p>
        </w:tc>
        <w:tc>
          <w:tcPr>
            <w:tcW w:w="2751" w:type="dxa"/>
            <w:vAlign w:val="center"/>
          </w:tcPr>
          <w:p w:rsidR="0040064E" w:rsidRDefault="00493178" w:rsidP="00163EFA">
            <w:pPr>
              <w:pStyle w:val="Tables"/>
            </w:pPr>
            <w:hyperlink w:anchor="_OPERATION_OpticalDataReceiver_setPublishingFrequency" w:history="1">
              <w:proofErr w:type="spellStart"/>
              <w:r w:rsidR="0040064E">
                <w:rPr>
                  <w:rStyle w:val="Hyperlink"/>
                </w:rPr>
                <w:t>setPublishingFrequency</w:t>
              </w:r>
              <w:proofErr w:type="spellEnd"/>
            </w:hyperlink>
          </w:p>
        </w:tc>
        <w:tc>
          <w:tcPr>
            <w:tcW w:w="1345" w:type="dxa"/>
            <w:vAlign w:val="center"/>
          </w:tcPr>
          <w:p w:rsidR="0040064E" w:rsidRDefault="0040064E" w:rsidP="00163EFA">
            <w:pPr>
              <w:pStyle w:val="Tables"/>
            </w:pPr>
            <w:r>
              <w:t>2</w:t>
            </w:r>
          </w:p>
        </w:tc>
        <w:tc>
          <w:tcPr>
            <w:tcW w:w="1152" w:type="dxa"/>
            <w:vAlign w:val="center"/>
          </w:tcPr>
          <w:p w:rsidR="0040064E" w:rsidRDefault="0040064E" w:rsidP="00163EFA">
            <w:pPr>
              <w:pStyle w:val="Tables"/>
            </w:pPr>
            <w:r>
              <w:t>No</w:t>
            </w:r>
          </w:p>
        </w:tc>
        <w:tc>
          <w:tcPr>
            <w:tcW w:w="1245" w:type="dxa"/>
            <w:vMerge/>
            <w:vAlign w:val="center"/>
          </w:tcPr>
          <w:p w:rsidR="0040064E" w:rsidRDefault="0040064E" w:rsidP="00163EFA">
            <w:pPr>
              <w:pStyle w:val="Tables"/>
            </w:pPr>
          </w:p>
        </w:tc>
      </w:tr>
    </w:tbl>
    <w:p w:rsidR="0040064E" w:rsidRDefault="0040064E" w:rsidP="0040064E">
      <w:pPr>
        <w:spacing w:before="240"/>
        <w:jc w:val="center"/>
      </w:pPr>
      <w:r>
        <w:rPr>
          <w:b/>
        </w:rPr>
        <w:t>Table 11:</w:t>
      </w:r>
      <w:r w:rsidRPr="00082492">
        <w:t xml:space="preserve"> </w:t>
      </w:r>
      <w:r>
        <w:t>Optical Data Receiver service</w:t>
      </w:r>
      <w:r w:rsidRPr="00FE1C55">
        <w:t>.</w:t>
      </w:r>
    </w:p>
    <w:p w:rsidR="0040064E" w:rsidRDefault="0040064E" w:rsidP="0040064E">
      <w:pPr>
        <w:jc w:val="left"/>
      </w:pPr>
    </w:p>
    <w:p w:rsidR="0040064E" w:rsidRDefault="0040064E" w:rsidP="0040064E">
      <w:r w:rsidRPr="009B37BE">
        <w:t xml:space="preserve">The </w:t>
      </w:r>
      <w:r>
        <w:t xml:space="preserve">Magnetometer </w:t>
      </w:r>
      <w:r w:rsidRPr="009B37BE">
        <w:t xml:space="preserve">service provides a generic </w:t>
      </w:r>
      <w:r>
        <w:t>mechanism to retrieve the magnetic field from a magnetometer in the</w:t>
      </w:r>
      <w:r w:rsidRPr="007A5AB7">
        <w:t xml:space="preserve"> </w:t>
      </w:r>
      <w:r>
        <w:t>spacecraft p</w:t>
      </w:r>
      <w:r w:rsidRPr="007A5AB7">
        <w:t>latform</w:t>
      </w:r>
      <w:r w:rsidRPr="009B37BE">
        <w:t>.</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0"/>
        <w:gridCol w:w="2697"/>
        <w:gridCol w:w="1358"/>
        <w:gridCol w:w="1164"/>
        <w:gridCol w:w="1256"/>
      </w:tblGrid>
      <w:tr w:rsidR="0040064E" w:rsidTr="00A30AE3">
        <w:trPr>
          <w:jc w:val="center"/>
        </w:trPr>
        <w:tc>
          <w:tcPr>
            <w:tcW w:w="2030" w:type="dxa"/>
            <w:shd w:val="clear" w:color="auto" w:fill="00CCFF"/>
            <w:vAlign w:val="center"/>
          </w:tcPr>
          <w:p w:rsidR="0040064E" w:rsidRDefault="0040064E" w:rsidP="00163EFA">
            <w:pPr>
              <w:pStyle w:val="Tables"/>
            </w:pPr>
            <w:r>
              <w:t>Area Identifier</w:t>
            </w:r>
          </w:p>
        </w:tc>
        <w:tc>
          <w:tcPr>
            <w:tcW w:w="2697" w:type="dxa"/>
            <w:shd w:val="clear" w:color="auto" w:fill="00CCFF"/>
            <w:vAlign w:val="center"/>
          </w:tcPr>
          <w:p w:rsidR="0040064E" w:rsidRDefault="0040064E" w:rsidP="00163EFA">
            <w:pPr>
              <w:pStyle w:val="Tables"/>
            </w:pPr>
            <w:r>
              <w:t>Service Identifier</w:t>
            </w:r>
          </w:p>
        </w:tc>
        <w:tc>
          <w:tcPr>
            <w:tcW w:w="1358" w:type="dxa"/>
            <w:shd w:val="clear" w:color="auto" w:fill="00CCFF"/>
            <w:vAlign w:val="center"/>
          </w:tcPr>
          <w:p w:rsidR="0040064E" w:rsidRDefault="0040064E" w:rsidP="00163EFA">
            <w:pPr>
              <w:pStyle w:val="Tables"/>
            </w:pPr>
            <w:r>
              <w:t>Area Number</w:t>
            </w:r>
          </w:p>
        </w:tc>
        <w:tc>
          <w:tcPr>
            <w:tcW w:w="1164" w:type="dxa"/>
            <w:shd w:val="clear" w:color="auto" w:fill="00CCFF"/>
            <w:vAlign w:val="center"/>
          </w:tcPr>
          <w:p w:rsidR="0040064E" w:rsidRDefault="0040064E" w:rsidP="00163EFA">
            <w:pPr>
              <w:pStyle w:val="Tables"/>
            </w:pPr>
            <w:r>
              <w:t>Service Number</w:t>
            </w:r>
          </w:p>
        </w:tc>
        <w:tc>
          <w:tcPr>
            <w:tcW w:w="1256" w:type="dxa"/>
            <w:shd w:val="clear" w:color="auto" w:fill="00CCFF"/>
            <w:vAlign w:val="center"/>
          </w:tcPr>
          <w:p w:rsidR="0040064E" w:rsidRDefault="0040064E" w:rsidP="00163EFA">
            <w:pPr>
              <w:pStyle w:val="Tables"/>
            </w:pPr>
            <w:r>
              <w:t>Area Version</w:t>
            </w:r>
          </w:p>
        </w:tc>
      </w:tr>
      <w:tr w:rsidR="0040064E" w:rsidTr="00A30AE3">
        <w:trPr>
          <w:jc w:val="center"/>
        </w:trPr>
        <w:tc>
          <w:tcPr>
            <w:tcW w:w="2030" w:type="dxa"/>
            <w:vAlign w:val="center"/>
          </w:tcPr>
          <w:p w:rsidR="0040064E" w:rsidRDefault="0040064E" w:rsidP="00163EFA">
            <w:pPr>
              <w:pStyle w:val="Tables"/>
            </w:pPr>
            <w:r>
              <w:t>Platform</w:t>
            </w:r>
          </w:p>
        </w:tc>
        <w:tc>
          <w:tcPr>
            <w:tcW w:w="2697" w:type="dxa"/>
            <w:vAlign w:val="center"/>
          </w:tcPr>
          <w:p w:rsidR="0040064E" w:rsidRDefault="0040064E" w:rsidP="00163EFA">
            <w:pPr>
              <w:pStyle w:val="Tables"/>
            </w:pPr>
            <w:r>
              <w:t>Magnetometer</w:t>
            </w:r>
          </w:p>
        </w:tc>
        <w:tc>
          <w:tcPr>
            <w:tcW w:w="1358" w:type="dxa"/>
            <w:vAlign w:val="center"/>
          </w:tcPr>
          <w:p w:rsidR="0040064E" w:rsidRDefault="0040064E" w:rsidP="00163EFA">
            <w:pPr>
              <w:pStyle w:val="Tables"/>
            </w:pPr>
            <w:r>
              <w:t>105</w:t>
            </w:r>
          </w:p>
        </w:tc>
        <w:tc>
          <w:tcPr>
            <w:tcW w:w="1164" w:type="dxa"/>
            <w:vAlign w:val="center"/>
          </w:tcPr>
          <w:p w:rsidR="0040064E" w:rsidRDefault="0040064E" w:rsidP="00163EFA">
            <w:pPr>
              <w:pStyle w:val="Tables"/>
            </w:pPr>
            <w:r>
              <w:t>6</w:t>
            </w:r>
          </w:p>
        </w:tc>
        <w:tc>
          <w:tcPr>
            <w:tcW w:w="1256" w:type="dxa"/>
            <w:vAlign w:val="center"/>
          </w:tcPr>
          <w:p w:rsidR="0040064E" w:rsidRDefault="0040064E" w:rsidP="00163EFA">
            <w:pPr>
              <w:pStyle w:val="Tables"/>
            </w:pPr>
            <w:r>
              <w:t>1</w:t>
            </w:r>
          </w:p>
        </w:tc>
      </w:tr>
      <w:tr w:rsidR="0040064E" w:rsidTr="00A30AE3">
        <w:trPr>
          <w:jc w:val="center"/>
        </w:trPr>
        <w:tc>
          <w:tcPr>
            <w:tcW w:w="2030" w:type="dxa"/>
            <w:shd w:val="clear" w:color="auto" w:fill="00CCFF"/>
            <w:vAlign w:val="center"/>
          </w:tcPr>
          <w:p w:rsidR="0040064E" w:rsidRDefault="0040064E" w:rsidP="00163EFA">
            <w:pPr>
              <w:pStyle w:val="Tables"/>
            </w:pPr>
            <w:r>
              <w:t>Interaction Pattern</w:t>
            </w:r>
          </w:p>
        </w:tc>
        <w:tc>
          <w:tcPr>
            <w:tcW w:w="2697" w:type="dxa"/>
            <w:shd w:val="clear" w:color="auto" w:fill="00CCFF"/>
            <w:vAlign w:val="center"/>
          </w:tcPr>
          <w:p w:rsidR="0040064E" w:rsidRDefault="0040064E" w:rsidP="00163EFA">
            <w:pPr>
              <w:pStyle w:val="Tables"/>
            </w:pPr>
            <w:r>
              <w:t>Operation Identifier</w:t>
            </w:r>
          </w:p>
        </w:tc>
        <w:tc>
          <w:tcPr>
            <w:tcW w:w="1358" w:type="dxa"/>
            <w:shd w:val="clear" w:color="auto" w:fill="00CCFF"/>
            <w:vAlign w:val="center"/>
          </w:tcPr>
          <w:p w:rsidR="0040064E" w:rsidRDefault="0040064E" w:rsidP="00163EFA">
            <w:pPr>
              <w:pStyle w:val="Tables"/>
            </w:pPr>
            <w:r>
              <w:t>Operation Number</w:t>
            </w:r>
          </w:p>
        </w:tc>
        <w:tc>
          <w:tcPr>
            <w:tcW w:w="1164" w:type="dxa"/>
            <w:shd w:val="clear" w:color="auto" w:fill="00CCFF"/>
            <w:vAlign w:val="center"/>
          </w:tcPr>
          <w:p w:rsidR="0040064E" w:rsidRDefault="0040064E" w:rsidP="00163EFA">
            <w:pPr>
              <w:pStyle w:val="Tables"/>
            </w:pPr>
            <w:r>
              <w:t>Support in Replay</w:t>
            </w:r>
          </w:p>
        </w:tc>
        <w:tc>
          <w:tcPr>
            <w:tcW w:w="1256" w:type="dxa"/>
            <w:shd w:val="clear" w:color="auto" w:fill="00CCFF"/>
            <w:vAlign w:val="center"/>
          </w:tcPr>
          <w:p w:rsidR="0040064E" w:rsidRDefault="0040064E" w:rsidP="00163EFA">
            <w:pPr>
              <w:pStyle w:val="Tables"/>
            </w:pPr>
            <w:r>
              <w:t>Capability Set</w:t>
            </w:r>
          </w:p>
        </w:tc>
      </w:tr>
      <w:tr w:rsidR="0040064E" w:rsidTr="00A30AE3">
        <w:trPr>
          <w:jc w:val="center"/>
        </w:trPr>
        <w:tc>
          <w:tcPr>
            <w:tcW w:w="2030" w:type="dxa"/>
            <w:vAlign w:val="center"/>
          </w:tcPr>
          <w:p w:rsidR="0040064E" w:rsidRDefault="0040064E" w:rsidP="00163EFA">
            <w:pPr>
              <w:pStyle w:val="Tables"/>
            </w:pPr>
            <w:r>
              <w:t>REQUEST</w:t>
            </w:r>
          </w:p>
        </w:tc>
        <w:tc>
          <w:tcPr>
            <w:tcW w:w="2697" w:type="dxa"/>
            <w:vAlign w:val="center"/>
          </w:tcPr>
          <w:p w:rsidR="0040064E" w:rsidRDefault="00493178" w:rsidP="00163EFA">
            <w:pPr>
              <w:pStyle w:val="Tables"/>
            </w:pPr>
            <w:hyperlink w:anchor="_OPERATION_Magnetometer_getMagneticField" w:history="1">
              <w:proofErr w:type="spellStart"/>
              <w:r w:rsidR="0040064E">
                <w:rPr>
                  <w:rStyle w:val="Hyperlink"/>
                </w:rPr>
                <w:t>getMagneticField</w:t>
              </w:r>
              <w:proofErr w:type="spellEnd"/>
            </w:hyperlink>
          </w:p>
        </w:tc>
        <w:tc>
          <w:tcPr>
            <w:tcW w:w="1358" w:type="dxa"/>
            <w:vAlign w:val="center"/>
          </w:tcPr>
          <w:p w:rsidR="0040064E" w:rsidRDefault="0040064E" w:rsidP="00163EFA">
            <w:pPr>
              <w:pStyle w:val="Tables"/>
            </w:pPr>
            <w:r>
              <w:t>1</w:t>
            </w:r>
          </w:p>
        </w:tc>
        <w:tc>
          <w:tcPr>
            <w:tcW w:w="1164" w:type="dxa"/>
            <w:vAlign w:val="center"/>
          </w:tcPr>
          <w:p w:rsidR="0040064E" w:rsidRDefault="0040064E" w:rsidP="00163EFA">
            <w:pPr>
              <w:pStyle w:val="Tables"/>
            </w:pPr>
            <w:r>
              <w:t>No</w:t>
            </w:r>
          </w:p>
        </w:tc>
        <w:tc>
          <w:tcPr>
            <w:tcW w:w="1256" w:type="dxa"/>
            <w:vAlign w:val="center"/>
          </w:tcPr>
          <w:p w:rsidR="0040064E" w:rsidRDefault="0040064E" w:rsidP="00163EFA">
            <w:pPr>
              <w:pStyle w:val="Tables"/>
            </w:pPr>
            <w:r>
              <w:t>1</w:t>
            </w:r>
          </w:p>
        </w:tc>
      </w:tr>
    </w:tbl>
    <w:p w:rsidR="0040064E" w:rsidRDefault="0040064E" w:rsidP="0040064E">
      <w:pPr>
        <w:spacing w:before="240"/>
        <w:jc w:val="center"/>
      </w:pPr>
      <w:r>
        <w:rPr>
          <w:b/>
        </w:rPr>
        <w:t>Table 12:</w:t>
      </w:r>
      <w:r w:rsidRPr="00082492">
        <w:t xml:space="preserve"> </w:t>
      </w:r>
      <w:r>
        <w:t>Magnetometer service</w:t>
      </w:r>
      <w:r w:rsidRPr="00FE1C55">
        <w:t>.</w:t>
      </w:r>
    </w:p>
    <w:p w:rsidR="0040064E" w:rsidRDefault="0040064E" w:rsidP="0040064E">
      <w:pPr>
        <w:jc w:val="left"/>
      </w:pPr>
    </w:p>
    <w:p w:rsidR="0040064E" w:rsidRDefault="0040064E" w:rsidP="0040064E">
      <w:r w:rsidRPr="009B37BE">
        <w:t xml:space="preserve">The </w:t>
      </w:r>
      <w:r>
        <w:t xml:space="preserve">Power Control </w:t>
      </w:r>
      <w:r w:rsidRPr="009B37BE">
        <w:t xml:space="preserve">service provides a generic </w:t>
      </w:r>
      <w:r>
        <w:t>mechanism to list the available power units in a spacecraft p</w:t>
      </w:r>
      <w:r w:rsidRPr="007A5AB7">
        <w:t>latform</w:t>
      </w:r>
      <w:r>
        <w:t xml:space="preserve"> and to enable/disable them</w:t>
      </w:r>
      <w:r w:rsidRPr="009B37BE">
        <w:t>.</w:t>
      </w:r>
    </w:p>
    <w:p w:rsidR="0040064E" w:rsidRDefault="0040064E" w:rsidP="0040064E">
      <w:pPr>
        <w:jc w:val="left"/>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9"/>
        <w:gridCol w:w="2701"/>
        <w:gridCol w:w="1357"/>
        <w:gridCol w:w="1163"/>
        <w:gridCol w:w="1255"/>
      </w:tblGrid>
      <w:tr w:rsidR="0040064E" w:rsidTr="00A30AE3">
        <w:trPr>
          <w:jc w:val="center"/>
        </w:trPr>
        <w:tc>
          <w:tcPr>
            <w:tcW w:w="2029" w:type="dxa"/>
            <w:shd w:val="clear" w:color="auto" w:fill="00CCFF"/>
            <w:vAlign w:val="center"/>
          </w:tcPr>
          <w:p w:rsidR="0040064E" w:rsidRDefault="0040064E" w:rsidP="00163EFA">
            <w:pPr>
              <w:pStyle w:val="Tables"/>
            </w:pPr>
            <w:r>
              <w:t>Area Identifier</w:t>
            </w:r>
          </w:p>
        </w:tc>
        <w:tc>
          <w:tcPr>
            <w:tcW w:w="2701" w:type="dxa"/>
            <w:shd w:val="clear" w:color="auto" w:fill="00CCFF"/>
            <w:vAlign w:val="center"/>
          </w:tcPr>
          <w:p w:rsidR="0040064E" w:rsidRDefault="0040064E" w:rsidP="00163EFA">
            <w:pPr>
              <w:pStyle w:val="Tables"/>
            </w:pPr>
            <w:r>
              <w:t>Service Identifier</w:t>
            </w:r>
          </w:p>
        </w:tc>
        <w:tc>
          <w:tcPr>
            <w:tcW w:w="1357" w:type="dxa"/>
            <w:shd w:val="clear" w:color="auto" w:fill="00CCFF"/>
            <w:vAlign w:val="center"/>
          </w:tcPr>
          <w:p w:rsidR="0040064E" w:rsidRDefault="0040064E" w:rsidP="00163EFA">
            <w:pPr>
              <w:pStyle w:val="Tables"/>
            </w:pPr>
            <w:r>
              <w:t>Area Number</w:t>
            </w:r>
          </w:p>
        </w:tc>
        <w:tc>
          <w:tcPr>
            <w:tcW w:w="1163" w:type="dxa"/>
            <w:shd w:val="clear" w:color="auto" w:fill="00CCFF"/>
            <w:vAlign w:val="center"/>
          </w:tcPr>
          <w:p w:rsidR="0040064E" w:rsidRDefault="0040064E" w:rsidP="00163EFA">
            <w:pPr>
              <w:pStyle w:val="Tables"/>
            </w:pPr>
            <w:r>
              <w:t>Service Number</w:t>
            </w:r>
          </w:p>
        </w:tc>
        <w:tc>
          <w:tcPr>
            <w:tcW w:w="1255" w:type="dxa"/>
            <w:shd w:val="clear" w:color="auto" w:fill="00CCFF"/>
            <w:vAlign w:val="center"/>
          </w:tcPr>
          <w:p w:rsidR="0040064E" w:rsidRDefault="0040064E" w:rsidP="00163EFA">
            <w:pPr>
              <w:pStyle w:val="Tables"/>
            </w:pPr>
            <w:r>
              <w:t>Area Version</w:t>
            </w:r>
          </w:p>
        </w:tc>
      </w:tr>
      <w:tr w:rsidR="0040064E" w:rsidTr="00A30AE3">
        <w:trPr>
          <w:jc w:val="center"/>
        </w:trPr>
        <w:tc>
          <w:tcPr>
            <w:tcW w:w="2029" w:type="dxa"/>
            <w:vAlign w:val="center"/>
          </w:tcPr>
          <w:p w:rsidR="0040064E" w:rsidRDefault="0040064E" w:rsidP="00163EFA">
            <w:pPr>
              <w:pStyle w:val="Tables"/>
            </w:pPr>
            <w:r>
              <w:t>Platform</w:t>
            </w:r>
          </w:p>
        </w:tc>
        <w:tc>
          <w:tcPr>
            <w:tcW w:w="2701" w:type="dxa"/>
            <w:vAlign w:val="center"/>
          </w:tcPr>
          <w:p w:rsidR="0040064E" w:rsidRDefault="0040064E" w:rsidP="00163EFA">
            <w:pPr>
              <w:pStyle w:val="Tables"/>
            </w:pPr>
            <w:proofErr w:type="spellStart"/>
            <w:r>
              <w:t>PowerControl</w:t>
            </w:r>
            <w:proofErr w:type="spellEnd"/>
          </w:p>
        </w:tc>
        <w:tc>
          <w:tcPr>
            <w:tcW w:w="1357" w:type="dxa"/>
            <w:vAlign w:val="center"/>
          </w:tcPr>
          <w:p w:rsidR="0040064E" w:rsidRDefault="0040064E" w:rsidP="00163EFA">
            <w:pPr>
              <w:pStyle w:val="Tables"/>
            </w:pPr>
            <w:r>
              <w:t>105</w:t>
            </w:r>
          </w:p>
        </w:tc>
        <w:tc>
          <w:tcPr>
            <w:tcW w:w="1163" w:type="dxa"/>
            <w:vAlign w:val="center"/>
          </w:tcPr>
          <w:p w:rsidR="0040064E" w:rsidRDefault="0040064E" w:rsidP="00163EFA">
            <w:pPr>
              <w:pStyle w:val="Tables"/>
            </w:pPr>
            <w:r>
              <w:t>7</w:t>
            </w:r>
          </w:p>
        </w:tc>
        <w:tc>
          <w:tcPr>
            <w:tcW w:w="1255" w:type="dxa"/>
            <w:vAlign w:val="center"/>
          </w:tcPr>
          <w:p w:rsidR="0040064E" w:rsidRDefault="0040064E" w:rsidP="00163EFA">
            <w:pPr>
              <w:pStyle w:val="Tables"/>
            </w:pPr>
            <w:r>
              <w:t>1</w:t>
            </w:r>
          </w:p>
        </w:tc>
      </w:tr>
      <w:tr w:rsidR="0040064E" w:rsidTr="00A30AE3">
        <w:trPr>
          <w:jc w:val="center"/>
        </w:trPr>
        <w:tc>
          <w:tcPr>
            <w:tcW w:w="2029" w:type="dxa"/>
            <w:shd w:val="clear" w:color="auto" w:fill="00CCFF"/>
            <w:vAlign w:val="center"/>
          </w:tcPr>
          <w:p w:rsidR="0040064E" w:rsidRDefault="0040064E" w:rsidP="00163EFA">
            <w:pPr>
              <w:pStyle w:val="Tables"/>
            </w:pPr>
            <w:r>
              <w:t>Interaction Pattern</w:t>
            </w:r>
          </w:p>
        </w:tc>
        <w:tc>
          <w:tcPr>
            <w:tcW w:w="2701" w:type="dxa"/>
            <w:shd w:val="clear" w:color="auto" w:fill="00CCFF"/>
            <w:vAlign w:val="center"/>
          </w:tcPr>
          <w:p w:rsidR="0040064E" w:rsidRDefault="0040064E" w:rsidP="00163EFA">
            <w:pPr>
              <w:pStyle w:val="Tables"/>
            </w:pPr>
            <w:r>
              <w:t>Operation Identifier</w:t>
            </w:r>
          </w:p>
        </w:tc>
        <w:tc>
          <w:tcPr>
            <w:tcW w:w="1357" w:type="dxa"/>
            <w:shd w:val="clear" w:color="auto" w:fill="00CCFF"/>
            <w:vAlign w:val="center"/>
          </w:tcPr>
          <w:p w:rsidR="0040064E" w:rsidRDefault="0040064E" w:rsidP="00163EFA">
            <w:pPr>
              <w:pStyle w:val="Tables"/>
            </w:pPr>
            <w:r>
              <w:t>Operation Number</w:t>
            </w:r>
          </w:p>
        </w:tc>
        <w:tc>
          <w:tcPr>
            <w:tcW w:w="1163" w:type="dxa"/>
            <w:shd w:val="clear" w:color="auto" w:fill="00CCFF"/>
            <w:vAlign w:val="center"/>
          </w:tcPr>
          <w:p w:rsidR="0040064E" w:rsidRDefault="0040064E" w:rsidP="00163EFA">
            <w:pPr>
              <w:pStyle w:val="Tables"/>
            </w:pPr>
            <w:r>
              <w:t>Support in Replay</w:t>
            </w:r>
          </w:p>
        </w:tc>
        <w:tc>
          <w:tcPr>
            <w:tcW w:w="1255" w:type="dxa"/>
            <w:shd w:val="clear" w:color="auto" w:fill="00CCFF"/>
            <w:vAlign w:val="center"/>
          </w:tcPr>
          <w:p w:rsidR="0040064E" w:rsidRDefault="0040064E" w:rsidP="00163EFA">
            <w:pPr>
              <w:pStyle w:val="Tables"/>
            </w:pPr>
            <w:r>
              <w:t>Capability Set</w:t>
            </w:r>
          </w:p>
        </w:tc>
      </w:tr>
      <w:tr w:rsidR="0040064E" w:rsidTr="00A30AE3">
        <w:trPr>
          <w:jc w:val="center"/>
        </w:trPr>
        <w:tc>
          <w:tcPr>
            <w:tcW w:w="2029" w:type="dxa"/>
            <w:vAlign w:val="center"/>
          </w:tcPr>
          <w:p w:rsidR="0040064E" w:rsidRDefault="0040064E" w:rsidP="00163EFA">
            <w:pPr>
              <w:pStyle w:val="Tables"/>
            </w:pPr>
            <w:r>
              <w:t>REQUEST</w:t>
            </w:r>
          </w:p>
        </w:tc>
        <w:tc>
          <w:tcPr>
            <w:tcW w:w="2701" w:type="dxa"/>
            <w:vAlign w:val="center"/>
          </w:tcPr>
          <w:p w:rsidR="0040064E" w:rsidRDefault="00493178" w:rsidP="00163EFA">
            <w:pPr>
              <w:pStyle w:val="Tables"/>
            </w:pPr>
            <w:hyperlink w:anchor="_OPERATION_PowerControl_listUnitsAvailable" w:history="1">
              <w:proofErr w:type="spellStart"/>
              <w:r w:rsidR="0040064E">
                <w:rPr>
                  <w:rStyle w:val="Hyperlink"/>
                </w:rPr>
                <w:t>listUnitsAvailable</w:t>
              </w:r>
              <w:proofErr w:type="spellEnd"/>
            </w:hyperlink>
          </w:p>
        </w:tc>
        <w:tc>
          <w:tcPr>
            <w:tcW w:w="1357" w:type="dxa"/>
            <w:vAlign w:val="center"/>
          </w:tcPr>
          <w:p w:rsidR="0040064E" w:rsidRDefault="0040064E" w:rsidP="00163EFA">
            <w:pPr>
              <w:pStyle w:val="Tables"/>
            </w:pPr>
            <w:r>
              <w:t>1</w:t>
            </w:r>
          </w:p>
        </w:tc>
        <w:tc>
          <w:tcPr>
            <w:tcW w:w="1163" w:type="dxa"/>
            <w:vAlign w:val="center"/>
          </w:tcPr>
          <w:p w:rsidR="0040064E" w:rsidRDefault="0040064E" w:rsidP="00163EFA">
            <w:pPr>
              <w:pStyle w:val="Tables"/>
            </w:pPr>
            <w:r>
              <w:t>No</w:t>
            </w:r>
          </w:p>
        </w:tc>
        <w:tc>
          <w:tcPr>
            <w:tcW w:w="1255" w:type="dxa"/>
            <w:vAlign w:val="center"/>
          </w:tcPr>
          <w:p w:rsidR="0040064E" w:rsidRDefault="0040064E" w:rsidP="00163EFA">
            <w:pPr>
              <w:pStyle w:val="Tables"/>
            </w:pPr>
            <w:r>
              <w:t>1</w:t>
            </w:r>
          </w:p>
        </w:tc>
      </w:tr>
      <w:tr w:rsidR="0040064E" w:rsidTr="00A30AE3">
        <w:trPr>
          <w:jc w:val="center"/>
        </w:trPr>
        <w:tc>
          <w:tcPr>
            <w:tcW w:w="2029" w:type="dxa"/>
            <w:vAlign w:val="center"/>
          </w:tcPr>
          <w:p w:rsidR="0040064E" w:rsidRDefault="0040064E" w:rsidP="00163EFA">
            <w:pPr>
              <w:pStyle w:val="Tables"/>
            </w:pPr>
            <w:r>
              <w:t>REQUEST</w:t>
            </w:r>
          </w:p>
        </w:tc>
        <w:tc>
          <w:tcPr>
            <w:tcW w:w="2701" w:type="dxa"/>
            <w:vAlign w:val="center"/>
          </w:tcPr>
          <w:p w:rsidR="0040064E" w:rsidRDefault="00493178" w:rsidP="00163EFA">
            <w:pPr>
              <w:pStyle w:val="Tables"/>
            </w:pPr>
            <w:hyperlink w:anchor="_OPERATION_PowerControl_enableUnit" w:history="1">
              <w:proofErr w:type="spellStart"/>
              <w:r w:rsidR="0040064E">
                <w:rPr>
                  <w:rStyle w:val="Hyperlink"/>
                </w:rPr>
                <w:t>enableUnit</w:t>
              </w:r>
              <w:proofErr w:type="spellEnd"/>
            </w:hyperlink>
          </w:p>
        </w:tc>
        <w:tc>
          <w:tcPr>
            <w:tcW w:w="1357" w:type="dxa"/>
            <w:vAlign w:val="center"/>
          </w:tcPr>
          <w:p w:rsidR="0040064E" w:rsidRDefault="0040064E" w:rsidP="00163EFA">
            <w:pPr>
              <w:pStyle w:val="Tables"/>
            </w:pPr>
            <w:r>
              <w:t>2</w:t>
            </w:r>
          </w:p>
        </w:tc>
        <w:tc>
          <w:tcPr>
            <w:tcW w:w="1163" w:type="dxa"/>
            <w:vAlign w:val="center"/>
          </w:tcPr>
          <w:p w:rsidR="0040064E" w:rsidRDefault="0040064E" w:rsidP="00163EFA">
            <w:pPr>
              <w:pStyle w:val="Tables"/>
            </w:pPr>
            <w:r>
              <w:t>No</w:t>
            </w:r>
          </w:p>
        </w:tc>
        <w:tc>
          <w:tcPr>
            <w:tcW w:w="1255" w:type="dxa"/>
            <w:vAlign w:val="center"/>
          </w:tcPr>
          <w:p w:rsidR="0040064E" w:rsidRDefault="0040064E" w:rsidP="00163EFA">
            <w:pPr>
              <w:pStyle w:val="Tables"/>
            </w:pPr>
            <w:r>
              <w:t>2</w:t>
            </w:r>
          </w:p>
        </w:tc>
      </w:tr>
    </w:tbl>
    <w:p w:rsidR="0040064E" w:rsidRDefault="0040064E" w:rsidP="0040064E">
      <w:pPr>
        <w:spacing w:before="240"/>
        <w:jc w:val="center"/>
      </w:pPr>
      <w:r>
        <w:rPr>
          <w:b/>
        </w:rPr>
        <w:t>Table 13:</w:t>
      </w:r>
      <w:r w:rsidRPr="00082492">
        <w:t xml:space="preserve"> </w:t>
      </w:r>
      <w:r>
        <w:t>Power Control service</w:t>
      </w:r>
      <w:r w:rsidRPr="00FE1C55">
        <w:t>.</w:t>
      </w:r>
      <w:r>
        <w:br w:type="page"/>
      </w:r>
    </w:p>
    <w:p w:rsidR="0040064E" w:rsidRPr="007521C3" w:rsidRDefault="0040064E" w:rsidP="006F71A5">
      <w:pPr>
        <w:pStyle w:val="Heading2"/>
        <w:keepLines/>
        <w:spacing w:before="0" w:after="0" w:line="480" w:lineRule="auto"/>
        <w:contextualSpacing/>
      </w:pPr>
      <w:bookmarkStart w:id="37" w:name="_Ref497239129"/>
      <w:bookmarkStart w:id="38" w:name="_Ref497239705"/>
      <w:bookmarkStart w:id="39" w:name="_Toc497299787"/>
      <w:bookmarkStart w:id="40" w:name="_Toc499226779"/>
      <w:r>
        <w:lastRenderedPageBreak/>
        <w:t>NMF Generic Model</w:t>
      </w:r>
      <w:bookmarkEnd w:id="37"/>
      <w:bookmarkEnd w:id="38"/>
      <w:bookmarkEnd w:id="39"/>
      <w:bookmarkEnd w:id="40"/>
    </w:p>
    <w:p w:rsidR="0040064E" w:rsidRDefault="0040064E" w:rsidP="0040064E">
      <w:r>
        <w:t xml:space="preserve">The NMF Generic Model defines the set of services and building blocks to be used together and its respective orchestration. This is the foundation to the NMF Composites, a set of specialized components that when connected together create end-to-end scenarios. </w:t>
      </w:r>
      <w:r w:rsidRPr="00FB18C0">
        <w:t xml:space="preserve">The </w:t>
      </w:r>
      <w:r>
        <w:t>MO architecture</w:t>
      </w:r>
      <w:r w:rsidRPr="00FB18C0">
        <w:t xml:space="preserve"> </w:t>
      </w:r>
      <w:r>
        <w:t xml:space="preserve">is the </w:t>
      </w:r>
      <w:r w:rsidRPr="00FB18C0">
        <w:t xml:space="preserve">underlying architecture </w:t>
      </w:r>
      <w:r>
        <w:t>of the NMF Generic Model</w:t>
      </w:r>
      <w:r w:rsidRPr="00082873">
        <w:t>.</w:t>
      </w:r>
    </w:p>
    <w:p w:rsidR="0040064E" w:rsidRDefault="0040064E" w:rsidP="0040064E">
      <w:r>
        <w:t>As part of the MO architecture, the MAL is present in order to decouple the Services Layer from the Transport Layer. This allows the use of the same service over different tra</w:t>
      </w:r>
      <w:r w:rsidR="003B27F3">
        <w:t>nsports.</w:t>
      </w:r>
    </w:p>
    <w:p w:rsidR="0040064E" w:rsidRDefault="0040064E" w:rsidP="0040064E"/>
    <w:p w:rsidR="0040064E" w:rsidRPr="00082873" w:rsidRDefault="0040064E" w:rsidP="0040064E">
      <w:r w:rsidRPr="00082873">
        <w:t xml:space="preserve">In order to cover the </w:t>
      </w:r>
      <w:r>
        <w:t>core functionalities</w:t>
      </w:r>
      <w:r w:rsidRPr="00082873">
        <w:t xml:space="preserve"> of the framework, the </w:t>
      </w:r>
      <w:r>
        <w:t>NMF Generic Model</w:t>
      </w:r>
      <w:r w:rsidRPr="00082873">
        <w:t xml:space="preserve"> take</w:t>
      </w:r>
      <w:r>
        <w:t>s</w:t>
      </w:r>
      <w:r w:rsidRPr="00082873">
        <w:t xml:space="preserve"> advantage of five sets of services:</w:t>
      </w:r>
    </w:p>
    <w:p w:rsidR="0040064E" w:rsidRPr="00082873" w:rsidRDefault="0040064E" w:rsidP="006F71A5">
      <w:pPr>
        <w:pStyle w:val="ListParagraph"/>
        <w:numPr>
          <w:ilvl w:val="0"/>
          <w:numId w:val="8"/>
        </w:numPr>
        <w:spacing w:after="200" w:line="276" w:lineRule="auto"/>
      </w:pPr>
      <w:r w:rsidRPr="00082873">
        <w:t>COM services</w:t>
      </w:r>
    </w:p>
    <w:p w:rsidR="0040064E" w:rsidRPr="00082873" w:rsidRDefault="0040064E" w:rsidP="006F71A5">
      <w:pPr>
        <w:pStyle w:val="ListParagraph"/>
        <w:numPr>
          <w:ilvl w:val="0"/>
          <w:numId w:val="8"/>
        </w:numPr>
        <w:spacing w:after="200" w:line="276" w:lineRule="auto"/>
      </w:pPr>
      <w:r w:rsidRPr="00082873">
        <w:t>M&amp;C services</w:t>
      </w:r>
    </w:p>
    <w:p w:rsidR="0040064E" w:rsidRPr="00082873" w:rsidRDefault="0040064E" w:rsidP="006F71A5">
      <w:pPr>
        <w:pStyle w:val="ListParagraph"/>
        <w:numPr>
          <w:ilvl w:val="0"/>
          <w:numId w:val="8"/>
        </w:numPr>
        <w:spacing w:after="200" w:line="276" w:lineRule="auto"/>
      </w:pPr>
      <w:r w:rsidRPr="00082873">
        <w:t>Common services</w:t>
      </w:r>
    </w:p>
    <w:p w:rsidR="0040064E" w:rsidRPr="00082873" w:rsidRDefault="0040064E" w:rsidP="006F71A5">
      <w:pPr>
        <w:pStyle w:val="ListParagraph"/>
        <w:numPr>
          <w:ilvl w:val="0"/>
          <w:numId w:val="8"/>
        </w:numPr>
        <w:spacing w:after="200" w:line="276" w:lineRule="auto"/>
      </w:pPr>
      <w:r w:rsidRPr="00082873">
        <w:t>Platform services</w:t>
      </w:r>
    </w:p>
    <w:p w:rsidR="0040064E" w:rsidRPr="00082873" w:rsidRDefault="0040064E" w:rsidP="006F71A5">
      <w:pPr>
        <w:pStyle w:val="ListParagraph"/>
        <w:numPr>
          <w:ilvl w:val="0"/>
          <w:numId w:val="8"/>
        </w:numPr>
        <w:spacing w:after="200" w:line="276" w:lineRule="auto"/>
      </w:pPr>
      <w:r w:rsidRPr="00082873">
        <w:t>Software Management services</w:t>
      </w:r>
    </w:p>
    <w:p w:rsidR="0040064E" w:rsidRDefault="0040064E" w:rsidP="0040064E">
      <w:pPr>
        <w:pStyle w:val="ListParagraph"/>
        <w:rPr>
          <w:highlight w:val="yellow"/>
        </w:rPr>
      </w:pPr>
    </w:p>
    <w:p w:rsidR="0040064E" w:rsidRDefault="0040064E" w:rsidP="0040064E">
      <w:r>
        <w:t>The COM services are part of the framework because they include a set of three support services that can be used by all the other services. In the list of support services, the Archive service provides persistence storage including the four CRUD basic functions: create, read, update, delete; then, the Event service provides a mechanism for the distribution of events; and finally, the Activity Tracking service provides the ability to tr</w:t>
      </w:r>
      <w:r w:rsidR="00ED3387">
        <w:t>ack the progress of activities.</w:t>
      </w:r>
    </w:p>
    <w:p w:rsidR="0040064E" w:rsidRDefault="0040064E" w:rsidP="0040064E">
      <w:pPr>
        <w:rPr>
          <w:highlight w:val="yellow"/>
        </w:rPr>
      </w:pPr>
      <w:r>
        <w:t xml:space="preserve">The M&amp;C services provide a set of generic services for monitoring and control of a remote entity and some are part of the framework in order to do monitoring and control of </w:t>
      </w:r>
      <w:r w:rsidRPr="00505202">
        <w:t xml:space="preserve">on-board </w:t>
      </w:r>
      <w:r>
        <w:t>status and activities. This set includes the Parameter service that allows a consumer to set and retrieve parameter values; the Aggregation service for retrieving a collection of parameters on request or periodically; the Alert service for reporting alert status to a consumer; and the Action service for execut</w:t>
      </w:r>
      <w:r w:rsidR="00ED3387">
        <w:t>ing activities on the provider.</w:t>
      </w:r>
    </w:p>
    <w:p w:rsidR="0040064E" w:rsidRPr="001A1FEA" w:rsidRDefault="0040064E" w:rsidP="0040064E">
      <w:r w:rsidRPr="001A1FEA">
        <w:t xml:space="preserve">The Common services provide a set of infrastructure services and are useful in order to support the system. This set includes the </w:t>
      </w:r>
      <w:r>
        <w:t xml:space="preserve">Configuration service for service configuration management, which is important for </w:t>
      </w:r>
      <w:proofErr w:type="spellStart"/>
      <w:r>
        <w:t>reestablishing</w:t>
      </w:r>
      <w:proofErr w:type="spellEnd"/>
      <w:r>
        <w:t xml:space="preserve"> the last state of a service upon initialization; the Directory service includes a registry of the providers and their respective services in the system; and the Login service that allows a consumer to provide authentica</w:t>
      </w:r>
      <w:r w:rsidR="00ED3387">
        <w:t>tion information to the system.</w:t>
      </w:r>
    </w:p>
    <w:p w:rsidR="0040064E" w:rsidRPr="008415AE" w:rsidRDefault="0040064E" w:rsidP="0040064E">
      <w:r>
        <w:t xml:space="preserve">The CCSDS specified (or is in the process of specifying) the first three sets, COM, M&amp;C and Common services as international standards. However, </w:t>
      </w:r>
      <w:r w:rsidRPr="00CF4D53">
        <w:t xml:space="preserve">the CCSDS does not provide dedicated services </w:t>
      </w:r>
      <w:r w:rsidRPr="00B64854">
        <w:t xml:space="preserve">neither </w:t>
      </w:r>
      <w:r w:rsidRPr="00CF4D53">
        <w:t xml:space="preserve">for the </w:t>
      </w:r>
      <w:r>
        <w:t>m</w:t>
      </w:r>
      <w:r w:rsidRPr="00B64854">
        <w:t>onitoring and control of the platform peripherals nor</w:t>
      </w:r>
      <w:r>
        <w:t xml:space="preserve"> for on-board software management</w:t>
      </w:r>
      <w:r w:rsidRPr="002E2CEB">
        <w:t xml:space="preserve"> </w:t>
      </w:r>
      <w:r>
        <w:t>a</w:t>
      </w:r>
      <w:r w:rsidRPr="00CF4D53">
        <w:t>t the time of writing</w:t>
      </w:r>
      <w:r>
        <w:t>. Thus, two bespoke services sets were defined in order to cover for these two missing core functionalities during the research. These are respectively the Platform services and the Software Management services.</w:t>
      </w:r>
    </w:p>
    <w:p w:rsidR="0040064E" w:rsidRDefault="0040064E" w:rsidP="0040064E">
      <w:r w:rsidRPr="00754021">
        <w:t xml:space="preserve">The Platform services </w:t>
      </w:r>
      <w:r>
        <w:t xml:space="preserve">provide dedicated services for </w:t>
      </w:r>
      <w:r w:rsidRPr="00754021">
        <w:t xml:space="preserve">the monitoring and control of nanosatellite platform peripherals. This set includes services for peripherals such as GPS, </w:t>
      </w:r>
      <w:r w:rsidRPr="00754021">
        <w:lastRenderedPageBreak/>
        <w:t xml:space="preserve">Camera, Magnetometer, Software-defined Radio and Optical Data Receiver. In addition, it includes the </w:t>
      </w:r>
      <w:proofErr w:type="spellStart"/>
      <w:r w:rsidRPr="00754021">
        <w:t>AutonomousADCS</w:t>
      </w:r>
      <w:proofErr w:type="spellEnd"/>
      <w:r w:rsidRPr="00754021">
        <w:t xml:space="preserve"> that allows a consumer to control an ADCS unit using high-level definitions with different possible modes such as sun pointing, target pointing mode or nadir pointing mode.</w:t>
      </w:r>
    </w:p>
    <w:p w:rsidR="0040064E" w:rsidRDefault="0040064E" w:rsidP="0040064E">
      <w:r w:rsidRPr="00754021">
        <w:t xml:space="preserve">The </w:t>
      </w:r>
      <w:r>
        <w:t>Software Management</w:t>
      </w:r>
      <w:r w:rsidRPr="00754021">
        <w:t xml:space="preserve"> services</w:t>
      </w:r>
      <w:r>
        <w:t xml:space="preserve"> provide a set of services for on-board software management. </w:t>
      </w:r>
      <w:r w:rsidRPr="00754021">
        <w:t xml:space="preserve">This set includes </w:t>
      </w:r>
      <w:r>
        <w:t xml:space="preserve">the Heartbeat service for broadcasting a periodic heartbeat to all the consumers connected to an application running on-board; the Apps Launcher service for launching applications on-board; and the Package Management service for installing, uninstalling and updating packages on-board. </w:t>
      </w:r>
      <w:r w:rsidRPr="00AE2EAF">
        <w:t xml:space="preserve">Both the Apps Launcher and the Package Management services are </w:t>
      </w:r>
      <w:r>
        <w:t xml:space="preserve">specified </w:t>
      </w:r>
      <w:r w:rsidRPr="00AE2EAF">
        <w:t>without being tied to any particular OS or package management system</w:t>
      </w:r>
      <w:r>
        <w:t xml:space="preserve">. Section </w:t>
      </w:r>
      <w:r>
        <w:fldChar w:fldCharType="begin"/>
      </w:r>
      <w:r>
        <w:instrText xml:space="preserve"> REF _Ref497239528 \r \h </w:instrText>
      </w:r>
      <w:r>
        <w:fldChar w:fldCharType="separate"/>
      </w:r>
      <w:r w:rsidR="00C23A44">
        <w:t>3.3</w:t>
      </w:r>
      <w:r>
        <w:fldChar w:fldCharType="end"/>
      </w:r>
      <w:r>
        <w:t xml:space="preserve"> explains these</w:t>
      </w:r>
      <w:r w:rsidRPr="00EE1926">
        <w:t xml:space="preserve"> </w:t>
      </w:r>
      <w:r>
        <w:t>services in further detail.</w:t>
      </w:r>
    </w:p>
    <w:p w:rsidR="0040064E" w:rsidRDefault="0040064E" w:rsidP="0040064E">
      <w:pPr>
        <w:rPr>
          <w:highlight w:val="yellow"/>
        </w:rPr>
      </w:pPr>
      <w:r>
        <w:t>The Package Management service allows the installation, uni</w:t>
      </w:r>
      <w:r w:rsidRPr="00893BEA">
        <w:t>nstallation and update of packages on an Operating System using a package management system. The service is not specific to any particular package management system however it is expected to be able to be integrated with the most common on</w:t>
      </w:r>
      <w:r>
        <w:t xml:space="preserve">es (rpm, apt, </w:t>
      </w:r>
      <w:proofErr w:type="spellStart"/>
      <w:r>
        <w:t>dpkg</w:t>
      </w:r>
      <w:proofErr w:type="spellEnd"/>
      <w:r>
        <w:t>). During the</w:t>
      </w:r>
      <w:r w:rsidRPr="00893BEA">
        <w:t xml:space="preserve"> research, a dedicated package w</w:t>
      </w:r>
      <w:r>
        <w:t xml:space="preserve">as defined and implemented for the NMF. This is defined as </w:t>
      </w:r>
      <w:r w:rsidRPr="00724083">
        <w:t xml:space="preserve">“NMF </w:t>
      </w:r>
      <w:r>
        <w:t xml:space="preserve">Package” and more information is available in section </w:t>
      </w:r>
      <w:r>
        <w:fldChar w:fldCharType="begin"/>
      </w:r>
      <w:r>
        <w:instrText xml:space="preserve"> REF _Ref497239563 \r \h </w:instrText>
      </w:r>
      <w:r>
        <w:fldChar w:fldCharType="separate"/>
      </w:r>
      <w:r w:rsidR="00C23A44">
        <w:t>3.7.3</w:t>
      </w:r>
      <w:r>
        <w:fldChar w:fldCharType="end"/>
      </w:r>
      <w:r>
        <w:t>.</w:t>
      </w:r>
    </w:p>
    <w:p w:rsidR="0040064E" w:rsidRDefault="0040064E" w:rsidP="0040064E">
      <w:pPr>
        <w:jc w:val="left"/>
        <w:rPr>
          <w:highlight w:val="yellow"/>
        </w:rPr>
      </w:pPr>
    </w:p>
    <w:p w:rsidR="0040064E" w:rsidRDefault="0040064E" w:rsidP="0040064E">
      <w:r>
        <w:t xml:space="preserve">The same underlying </w:t>
      </w:r>
      <w:r w:rsidRPr="00C92EB2">
        <w:t xml:space="preserve">transport layer </w:t>
      </w:r>
      <w:r>
        <w:t>must be present on the consumer and provider sides in order to exchange data between the two entities. At least one transport layer binding needs to be available in all the NMF Composites in order to guarantee that the components are able to exchange data. Therefore, the NMF Generic Model has TCP/IP transport layer binding as default due its general availability in today’s computers, and for being already in the process of becoming a standardized CCSDS transport binding. The NMF Generic Model has the Binary encoding as</w:t>
      </w:r>
      <w:r w:rsidR="003B27F3">
        <w:t xml:space="preserve"> default due to its simplicity.</w:t>
      </w:r>
    </w:p>
    <w:p w:rsidR="0040064E" w:rsidRPr="00D05B97" w:rsidRDefault="0040064E" w:rsidP="0040064E">
      <w:r w:rsidRPr="00D05B97">
        <w:t>If a mission needs to use a mission-specific transport, a protocol bridge can be used to accommodate this need. Section</w:t>
      </w:r>
      <w:r>
        <w:t xml:space="preserve"> </w:t>
      </w:r>
      <w:r>
        <w:fldChar w:fldCharType="begin"/>
      </w:r>
      <w:r>
        <w:instrText xml:space="preserve"> REF _Ref497239619 \r \h </w:instrText>
      </w:r>
      <w:r>
        <w:fldChar w:fldCharType="separate"/>
      </w:r>
      <w:r w:rsidR="00C23A44">
        <w:t>3.6.5</w:t>
      </w:r>
      <w:r>
        <w:fldChar w:fldCharType="end"/>
      </w:r>
      <w:r w:rsidRPr="00D05B97">
        <w:t xml:space="preserve"> includes more technical details.</w:t>
      </w:r>
    </w:p>
    <w:p w:rsidR="0040064E" w:rsidRDefault="0040064E" w:rsidP="0040064E">
      <w:r w:rsidRPr="00737A9C">
        <w:t>Figure</w:t>
      </w:r>
      <w:r>
        <w:t xml:space="preserve"> 22 </w:t>
      </w:r>
      <w:r w:rsidRPr="00737A9C">
        <w:t xml:space="preserve">presents </w:t>
      </w:r>
      <w:r>
        <w:t>a visualization of the</w:t>
      </w:r>
      <w:r w:rsidRPr="00737A9C">
        <w:t xml:space="preserve"> </w:t>
      </w:r>
      <w:r>
        <w:t>NMF Generic Model</w:t>
      </w:r>
      <w:r w:rsidRPr="00737A9C">
        <w:t xml:space="preserve"> including </w:t>
      </w:r>
      <w:r>
        <w:t>the selected sets of</w:t>
      </w:r>
      <w:r w:rsidRPr="00737A9C">
        <w:t xml:space="preserve"> </w:t>
      </w:r>
      <w:r>
        <w:t xml:space="preserve">services and their </w:t>
      </w:r>
      <w:r w:rsidRPr="00453ED0">
        <w:t xml:space="preserve">respective orchestration in the MO architecture. The figure is abstract and does not represent any specific component </w:t>
      </w:r>
      <w:r w:rsidRPr="00590D5C">
        <w:t xml:space="preserve">nor specifies the deployment location. The transport binding remains undefined because the NMF Composites will select the appropriate transports to be used depending on the intended deployment location of the component </w:t>
      </w:r>
      <w:r>
        <w:t xml:space="preserve">and configuration </w:t>
      </w:r>
      <w:r w:rsidRPr="00590D5C">
        <w:t>although TCP/IP is available</w:t>
      </w:r>
      <w:r>
        <w:t xml:space="preserve">. The MO Core is the collection of MAL, COM services and Common services, and it is further explained in section </w:t>
      </w:r>
      <w:r>
        <w:fldChar w:fldCharType="begin"/>
      </w:r>
      <w:r>
        <w:instrText xml:space="preserve"> REF _Ref497239644 \r \h </w:instrText>
      </w:r>
      <w:r>
        <w:fldChar w:fldCharType="separate"/>
      </w:r>
      <w:r w:rsidR="00C23A44">
        <w:t>3.2.1</w:t>
      </w:r>
      <w:r>
        <w:fldChar w:fldCharType="end"/>
      </w:r>
      <w:r>
        <w:t>.</w:t>
      </w:r>
    </w:p>
    <w:p w:rsidR="0040064E" w:rsidRDefault="0040064E" w:rsidP="0040064E">
      <w:pPr>
        <w:jc w:val="center"/>
      </w:pPr>
      <w:r>
        <w:rPr>
          <w:noProof/>
          <w:lang w:eastAsia="zh-CN"/>
        </w:rPr>
        <w:lastRenderedPageBreak/>
        <mc:AlternateContent>
          <mc:Choice Requires="wpc">
            <w:drawing>
              <wp:inline distT="0" distB="0" distL="0" distR="0" wp14:anchorId="70F62EB0" wp14:editId="2F6A06DB">
                <wp:extent cx="5135525" cy="3189768"/>
                <wp:effectExtent l="0" t="0" r="0" b="0"/>
                <wp:docPr id="736" name="Canvas 7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1" name="Rounded Rectangle 151"/>
                        <wps:cNvSpPr/>
                        <wps:spPr>
                          <a:xfrm>
                            <a:off x="95282" y="74295"/>
                            <a:ext cx="4950677" cy="3019765"/>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40064E" w:rsidRPr="008E55AD" w:rsidRDefault="0040064E" w:rsidP="0040064E">
                              <w:pPr>
                                <w:pStyle w:val="NormalWeb"/>
                                <w:spacing w:before="0" w:beforeAutospacing="0" w:after="0" w:afterAutospacing="0" w:line="276" w:lineRule="auto"/>
                                <w:jc w:val="center"/>
                                <w:rPr>
                                  <w:rFonts w:asciiTheme="minorHAnsi" w:hAnsiTheme="minorHAnsi"/>
                                  <w:b/>
                                  <w:lang w:val="pt-PT"/>
                                </w:rPr>
                              </w:pPr>
                              <w:r w:rsidRPr="008E55AD">
                                <w:rPr>
                                  <w:rFonts w:asciiTheme="minorHAnsi" w:hAnsiTheme="minorHAnsi"/>
                                  <w:b/>
                                  <w:lang w:val="pt-PT"/>
                                </w:rPr>
                                <w:t xml:space="preserve">Generic </w:t>
                              </w:r>
                              <w:r w:rsidRPr="008E55AD">
                                <w:rPr>
                                  <w:rFonts w:asciiTheme="minorHAnsi" w:hAnsiTheme="minorHAnsi"/>
                                  <w:b/>
                                  <w:lang w:val="pt-PT"/>
                                </w:rPr>
                                <w:t>Model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Rounded Rectangle 152"/>
                        <wps:cNvSpPr/>
                        <wps:spPr>
                          <a:xfrm>
                            <a:off x="3454329" y="561741"/>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Platform </w:t>
                              </w:r>
                              <w:r>
                                <w:rPr>
                                  <w:rFonts w:eastAsia="Calibr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95482" y="1201207"/>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Rounded Rectangle 154"/>
                        <wps:cNvSpPr/>
                        <wps:spPr>
                          <a:xfrm>
                            <a:off x="1849312" y="561085"/>
                            <a:ext cx="1435100" cy="54229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FB216F" w:rsidRDefault="0040064E" w:rsidP="0040064E">
                              <w:pPr>
                                <w:pStyle w:val="NormalWeb"/>
                                <w:spacing w:before="0" w:beforeAutospacing="0" w:after="0" w:afterAutospacing="0" w:line="276" w:lineRule="auto"/>
                                <w:jc w:val="center"/>
                                <w:rPr>
                                  <w:rFonts w:eastAsia="Calibri"/>
                                  <w:b/>
                                  <w:bCs/>
                                  <w:lang w:val="pt-PT"/>
                                </w:rPr>
                              </w:pPr>
                              <w:r>
                                <w:rPr>
                                  <w:rFonts w:eastAsia="Calibri"/>
                                  <w:b/>
                                  <w:bCs/>
                                  <w:lang w:val="pt-PT"/>
                                </w:rPr>
                                <w:t>SM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276250" y="561741"/>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M&amp;C </w:t>
                              </w:r>
                              <w:r>
                                <w:rPr>
                                  <w:rFonts w:eastAsia="Calibr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1849312" y="1573456"/>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ounded Rectangle 157"/>
                        <wps:cNvSpPr/>
                        <wps:spPr>
                          <a:xfrm>
                            <a:off x="276874" y="1573442"/>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COM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ounded Rectangle 158"/>
                        <wps:cNvSpPr/>
                        <wps:spPr>
                          <a:xfrm>
                            <a:off x="3455336" y="1573428"/>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Common </w:t>
                              </w:r>
                              <w:r>
                                <w:rPr>
                                  <w:rFonts w:eastAsia="Calibr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95296" y="2423101"/>
                            <a:ext cx="4949825" cy="341365"/>
                          </a:xfrm>
                          <a:prstGeom prst="roundRect">
                            <a:avLst/>
                          </a:prstGeom>
                          <a:gradFill>
                            <a:gsLst>
                              <a:gs pos="0">
                                <a:schemeClr val="bg1">
                                  <a:lumMod val="78000"/>
                                </a:schemeClr>
                              </a:gs>
                              <a:gs pos="87000">
                                <a:schemeClr val="bg1">
                                  <a:lumMod val="80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B50FA5" w:rsidRDefault="0040064E"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 xml:space="preserve">Communication </w:t>
                              </w:r>
                              <w:r>
                                <w:rPr>
                                  <w:rFonts w:asciiTheme="minorHAnsi" w:hAnsiTheme="minorHAnsi"/>
                                  <w:b/>
                                  <w:bCs/>
                                  <w:lang w:val="pt-PT"/>
                                </w:rPr>
                                <w:t>Binding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36" o:spid="_x0000_s1074" editas="canvas" style="width:404.35pt;height:251.15pt;mso-position-horizontal-relative:char;mso-position-vertical-relative:line" coordsize="51352,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">
                <v:shape id="_x0000_s1075" type="#_x0000_t75" style="position:absolute;width:51352;height:31896;visibility:visible;mso-wrap-style:square">
                  <v:fill o:detectmouseclick="t"/>
                  <v:path o:connecttype="none"/>
                </v:shape>
                <v:roundrect id="Rounded Rectangle 151" o:spid="_x0000_s1076" style="position:absolute;left:952;top:742;width:49507;height:30198;visibility:visible;mso-wrap-style:square;v-text-anchor:top" arcsize="69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bw8AA&#10;AADcAAAADwAAAGRycy9kb3ducmV2LnhtbERPTYvCMBC9C/6HMMLeNHVhRapRqqCs4EXtwePQjE2x&#10;mZQmW7v/3giCt3m8z1mue1uLjlpfOVYwnSQgiAunKy4V5JfdeA7CB2SNtWNS8E8e1qvhYImpdg8+&#10;UXcOpYgh7FNUYEJoUil9Yciin7iGOHI311oMEbal1C0+Yrit5XeSzKTFimODwYa2hor7+c8q2Bwo&#10;6XfHfH/dZ/nh0mXzuzl6pb5GfbYAEagPH/Hb/avj/J8pvJ6JF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ebw8AAAADcAAAADwAAAAAAAAAAAAAAAACYAgAAZHJzL2Rvd25y&#10;ZXYueG1sUEsFBgAAAAAEAAQA9QAAAIUDAAAAAA==&#10;" fillcolor="#d9efed" strokecolor="#4f81bd [3204]" strokeweight="2pt">
                  <v:fill color2="#d0ebe9" rotate="t" angle="180" colors="0 #d9efed;58982f #abdbd6;1 #d0ebe9" focus="100%" type="gradient"/>
                  <v:shadow on="t" color="black" opacity="24903f" origin=",.5" offset="0,.55556mm"/>
                  <v:textbox>
                    <w:txbxContent>
                      <w:p w:rsidR="0040064E" w:rsidRPr="008E55AD" w:rsidRDefault="0040064E" w:rsidP="0040064E">
                        <w:pPr>
                          <w:pStyle w:val="NormalWeb"/>
                          <w:spacing w:before="0" w:beforeAutospacing="0" w:after="0" w:afterAutospacing="0" w:line="276" w:lineRule="auto"/>
                          <w:jc w:val="center"/>
                          <w:rPr>
                            <w:rFonts w:asciiTheme="minorHAnsi" w:hAnsiTheme="minorHAnsi"/>
                            <w:b/>
                            <w:lang w:val="pt-PT"/>
                          </w:rPr>
                        </w:pPr>
                        <w:r w:rsidRPr="008E55AD">
                          <w:rPr>
                            <w:rFonts w:asciiTheme="minorHAnsi" w:hAnsiTheme="minorHAnsi"/>
                            <w:b/>
                            <w:lang w:val="pt-PT"/>
                          </w:rPr>
                          <w:t xml:space="preserve">Generic </w:t>
                        </w:r>
                        <w:r w:rsidRPr="008E55AD">
                          <w:rPr>
                            <w:rFonts w:asciiTheme="minorHAnsi" w:hAnsiTheme="minorHAnsi"/>
                            <w:b/>
                            <w:lang w:val="pt-PT"/>
                          </w:rPr>
                          <w:t>Model</w:t>
                        </w:r>
                      </w:p>
                    </w:txbxContent>
                  </v:textbox>
                </v:roundrect>
                <v:roundrect id="Rounded Rectangle 152" o:spid="_x0000_s1077" style="position:absolute;left:34543;top:5617;width:14344;height:5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MLbsUA&#10;AADcAAAADwAAAGRycy9kb3ducmV2LnhtbERPTU8CMRC9m/gfmjHxJl1XRbJSCCFZxHBQwIPHyXbc&#10;3bidNm1ZFn49NTHxNi/vc6bzwXSiJx9aywruRxkI4srqlmsFn/vybgIiRGSNnWVScKIA89n11RQL&#10;bY+8pX4Xa5FCOBSooInRFVKGqiGDYWQdceK+rTcYE/S11B6PKdx0Ms+ysTTYcmpo0NGyoepndzAK&#10;Vl8fvXug7eO48vnbq9uU7+fnUqnbm2HxAiLSEP/Ff+61TvOfcvh9Jl0gZ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wtuxQAAANwAAAAPAAAAAAAAAAAAAAAAAJgCAABkcnMv&#10;ZG93bnJldi54bWxQSwUGAAAAAAQABAD1AAAAigM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Platform </w:t>
                        </w:r>
                        <w:r>
                          <w:rPr>
                            <w:rFonts w:eastAsia="Calibri"/>
                            <w:b/>
                            <w:bCs/>
                            <w:lang w:val="pt-PT"/>
                          </w:rPr>
                          <w:t>services</w:t>
                        </w:r>
                      </w:p>
                    </w:txbxContent>
                  </v:textbox>
                </v:roundrect>
                <v:roundrect id="Rounded Rectangle 153" o:spid="_x0000_s1078" style="position:absolute;left:954;top:12012;width:49503;height:107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5lsUA&#10;AADcAAAADwAAAGRycy9kb3ducmV2LnhtbERPS2vCQBC+F/wPywi9lLrRaikxq9iSgt40LcXjkJ08&#10;MDsbs6um/fVuQfA2H99zkmVvGnGmztWWFYxHEQji3OqaSwXfX5/PbyCcR9bYWCYFv+RguRg8JBhr&#10;e+EdnTNfihDCLkYFlfdtLKXLKzLoRrYlDlxhO4M+wK6UusNLCDeNnETRqzRYc2iosKWPivJDdjIK&#10;ftKnyXG/rTfrw3s6/Stm090p3Sv1OOxXcxCeen8X39xrHebPXuD/mXCB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HmWxQAAANwAAAAPAAAAAAAAAAAAAAAAAJgCAABkcnMv&#10;ZG93bnJldi54bWxQSwUGAAAAAAQABAD1AAAAigMAAAAA&#10;" fillcolor="#c6c6c6 [2508]" strokecolor="#795d9b [3047]">
                  <v:fill color2="#e2e2e2 [2860]" rotate="t" angle="180" colors="0 #c7c7c7;57016f #a3a3a3;1 #e3e3e3" focus="100%" type="gradient"/>
                  <v:shadow on="t" color="black" opacity="24903f" origin=",.5" offset="0,.55556mm"/>
                  <v:textbo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154" o:spid="_x0000_s1079" style="position:absolute;left:18493;top:5610;width:14351;height:54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2gcQA&#10;AADcAAAADwAAAGRycy9kb3ducmV2LnhtbERPS0sDMRC+C/0PYQrebNa+lLVpkcK2ioc+9OBx2Iy7&#10;i5tJSOJ27a9vhIK3+fies1j1phUd+dBYVnA/ykAQl1Y3XCn4eC/uHkGEiKyxtUwKfinAajm4WWCu&#10;7YkP1B1jJVIIhxwV1DG6XMpQ1mQwjKwjTtyX9QZjgr6S2uMphZtWjrNsLg02nBpqdLSuqfw+/hgF&#10;m8995yZ0mM5LP37durdid34olLod9s9PICL18V98db/oNH82hb9n0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2NoHEAAAA3AAAAA8AAAAAAAAAAAAAAAAAmAIAAGRycy9k&#10;b3ducmV2LnhtbFBLBQYAAAAABAAEAPUAAACJAwAAAAA=&#10;" fillcolor="#829ab3" strokecolor="#607882" strokeweight="2pt">
                  <v:textbox>
                    <w:txbxContent>
                      <w:p w:rsidR="0040064E" w:rsidRPr="00FB216F" w:rsidRDefault="0040064E" w:rsidP="0040064E">
                        <w:pPr>
                          <w:pStyle w:val="NormalWeb"/>
                          <w:spacing w:before="0" w:beforeAutospacing="0" w:after="0" w:afterAutospacing="0" w:line="276" w:lineRule="auto"/>
                          <w:jc w:val="center"/>
                          <w:rPr>
                            <w:rFonts w:eastAsia="Calibri"/>
                            <w:b/>
                            <w:bCs/>
                            <w:lang w:val="pt-PT"/>
                          </w:rPr>
                        </w:pPr>
                        <w:r>
                          <w:rPr>
                            <w:rFonts w:eastAsia="Calibri"/>
                            <w:b/>
                            <w:bCs/>
                            <w:lang w:val="pt-PT"/>
                          </w:rPr>
                          <w:t>SM services</w:t>
                        </w:r>
                      </w:p>
                    </w:txbxContent>
                  </v:textbox>
                </v:roundrect>
                <v:roundrect id="Rounded Rectangle 155" o:spid="_x0000_s1080" style="position:absolute;left:2762;top:5617;width:14345;height:5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TGsQA&#10;AADcAAAADwAAAGRycy9kb3ducmV2LnhtbERPS0sDMRC+F/ofwhS8tVmrfbA2LSJsq3jo8+Bx2Iy7&#10;i5tJSOJ29dcbQfA2H99zVpvetKIjHxrLCm4nGQji0uqGKwWXczFegggRWWNrmRR8UYDNejhYYa7t&#10;lY/UnWIlUgiHHBXUMbpcylDWZDBMrCNO3Lv1BmOCvpLa4zWFm1ZOs2wuDTacGmp09FRT+XH6NAq2&#10;b4fO3dHxfl766cvOvRb770Wh1M2of3wAEamP/+I/97NO82cz+H0mX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6kxrEAAAA3AAAAA8AAAAAAAAAAAAAAAAAmAIAAGRycy9k&#10;b3ducmV2LnhtbFBLBQYAAAAABAAEAPUAAACJAw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M&amp;C </w:t>
                        </w:r>
                        <w:r>
                          <w:rPr>
                            <w:rFonts w:eastAsia="Calibri"/>
                            <w:b/>
                            <w:bCs/>
                            <w:lang w:val="pt-PT"/>
                          </w:rPr>
                          <w:t>services</w:t>
                        </w:r>
                      </w:p>
                    </w:txbxContent>
                  </v:textbox>
                </v:roundrect>
                <v:roundrect id="Rounded Rectangle 156" o:spid="_x0000_s1081" style="position:absolute;left:18493;top:15734;width:14344;height:54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NbcUA&#10;AADcAAAADwAAAGRycy9kb3ducmV2LnhtbERPTU8CMRC9m/gfmjHxJl0RV7JSiDFZwHBQwIPHyXbc&#10;3bidNm1ZFn49NTHxNi/vc2aLwXSiJx9aywruRxkI4srqlmsFn/vybgoiRGSNnWVScKIAi/n11QwL&#10;bY+8pX4Xa5FCOBSooInRFVKGqiGDYWQdceK+rTcYE/S11B6PKdx0cpxluTTYcmpo0NFrQ9XP7mAU&#10;LL8+evdA20le+fHbym3K9/NTqdTtzfDyDCLSEP/Ff+61TvMfc/h9Jl0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A1txQAAANwAAAAPAAAAAAAAAAAAAAAAAJgCAABkcnMv&#10;ZG93bnJldi54bWxQSwUGAAAAAAQABAD1AAAAigM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MAL</w:t>
                        </w:r>
                      </w:p>
                    </w:txbxContent>
                  </v:textbox>
                </v:roundrect>
                <v:roundrect id="Rounded Rectangle 157" o:spid="_x0000_s1082" style="position:absolute;left:2768;top:15734;width:14339;height:54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o9sUA&#10;AADcAAAADwAAAGRycy9kb3ducmV2LnhtbERPS0sDMRC+C/0PYQrebLZV27I2LSJsrXjQPg49Dptx&#10;d+lmEpJ0u/XXG0HwNh/fcxar3rSiIx8aywrGowwEcWl1w5WCw764m4MIEVlja5kUXCnAajm4WWCu&#10;7YW31O1iJVIIhxwV1DG6XMpQ1mQwjKwjTtyX9QZjgr6S2uMlhZtWTrJsKg02nBpqdPRSU3nanY2C&#10;9fGzc/e0fZiWfvL26t6Lj+9ZodTtsH9+AhGpj//iP/dGp/mPM/h9Jl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Kj2xQAAANwAAAAPAAAAAAAAAAAAAAAAAJgCAABkcnMv&#10;ZG93bnJldi54bWxQSwUGAAAAAAQABAD1AAAAigM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COM services</w:t>
                        </w:r>
                      </w:p>
                    </w:txbxContent>
                  </v:textbox>
                </v:roundrect>
                <v:roundrect id="Rounded Rectangle 158" o:spid="_x0000_s1083" style="position:absolute;left:34553;top:15734;width:14332;height:54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8hMcA&#10;AADcAAAADwAAAGRycy9kb3ducmV2LnhtbESPS0/DMBCE70j8B2uRuFGHAqVK61YIKTzEoQ966HEV&#10;L0lEvLZskwZ+PXtA4rarmZ35drkeXa8GiqnzbOB6UoAirr3tuDFweK+u5qBSRrbYeyYD35RgvTo/&#10;W2Jp/Yl3NOxzoySEU4kG2pxDqXWqW3KYJj4Qi/bho8Msa2y0jXiScNfraVHMtMOOpaHFQI8t1Z/7&#10;L2fg6bgdwg3tbmd1nL4+h7dq83NfGXN5MT4sQGUa87/57/rFCv6d0MozMoF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7PITHAAAA3AAAAA8AAAAAAAAAAAAAAAAAmAIAAGRy&#10;cy9kb3ducmV2LnhtbFBLBQYAAAAABAAEAPUAAACMAwAAAAA=&#10;" fillcolor="#829ab3" strokecolor="#607882" strokeweight="2pt">
                  <v:textbox>
                    <w:txbxContent>
                      <w:p w:rsidR="0040064E" w:rsidRDefault="0040064E" w:rsidP="0040064E">
                        <w:pPr>
                          <w:pStyle w:val="NormalWeb"/>
                          <w:spacing w:before="0" w:beforeAutospacing="0" w:after="0" w:afterAutospacing="0" w:line="276" w:lineRule="auto"/>
                          <w:jc w:val="center"/>
                        </w:pPr>
                        <w:r>
                          <w:rPr>
                            <w:rFonts w:eastAsia="Calibri"/>
                            <w:b/>
                            <w:bCs/>
                            <w:lang w:val="pt-PT"/>
                          </w:rPr>
                          <w:t xml:space="preserve">Common </w:t>
                        </w:r>
                        <w:r>
                          <w:rPr>
                            <w:rFonts w:eastAsia="Calibri"/>
                            <w:b/>
                            <w:bCs/>
                            <w:lang w:val="pt-PT"/>
                          </w:rPr>
                          <w:t>services</w:t>
                        </w:r>
                      </w:p>
                    </w:txbxContent>
                  </v:textbox>
                </v:roundrect>
                <v:roundrect id="Rounded Rectangle 159" o:spid="_x0000_s1084" style="position:absolute;left:952;top:24231;width:49499;height:34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t8IA&#10;AADcAAAADwAAAGRycy9kb3ducmV2LnhtbERPTYvCMBC9L/gfwgje1nQFXe0aRQRR8OBahb0OydiW&#10;bSZtE7X+eyMs7G0e73Pmy85W4katLx0r+BgmIIi1MyXnCs6nzfsUhA/IBivHpOBBHpaL3tscU+Pu&#10;fKRbFnIRQ9inqKAIoU6l9Logi37oauLIXVxrMUTY5tK0eI/htpKjJJlIiyXHhgJrWhekf7OrVaC3&#10;q2rfHHKfNWPTjNafPxf9vVVq0O9WXyACdeFf/OfemTh/PIPXM/EC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e063wgAAANwAAAAPAAAAAAAAAAAAAAAAAJgCAABkcnMvZG93&#10;bnJldi54bWxQSwUGAAAAAAQABAD1AAAAhwMAAAAA&#10;" fillcolor="#c6c6c6 [2508]" strokecolor="#795d9b [3047]">
                  <v:fill color2="#e2e2e2 [2860]" rotate="t" angle="180" colors="0 #c7c7c7;57016f #ccc;1 #e3e3e3" focus="100%" type="gradient"/>
                  <v:shadow on="t" color="black" opacity="24903f" origin=",.5" offset="0,.55556mm"/>
                  <v:textbox>
                    <w:txbxContent>
                      <w:p w:rsidR="0040064E" w:rsidRPr="00B50FA5" w:rsidRDefault="0040064E"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 xml:space="preserve">Communication </w:t>
                        </w:r>
                        <w:r>
                          <w:rPr>
                            <w:rFonts w:asciiTheme="minorHAnsi" w:hAnsiTheme="minorHAnsi"/>
                            <w:b/>
                            <w:bCs/>
                            <w:lang w:val="pt-PT"/>
                          </w:rPr>
                          <w:t>Binding</w:t>
                        </w:r>
                      </w:p>
                    </w:txbxContent>
                  </v:textbox>
                </v:roundrect>
                <w10:anchorlock/>
              </v:group>
            </w:pict>
          </mc:Fallback>
        </mc:AlternateContent>
      </w:r>
    </w:p>
    <w:p w:rsidR="0040064E" w:rsidRPr="000C3616" w:rsidRDefault="0040064E" w:rsidP="0040064E">
      <w:pPr>
        <w:jc w:val="center"/>
      </w:pPr>
      <w:r w:rsidRPr="00C94A7D">
        <w:rPr>
          <w:b/>
        </w:rPr>
        <w:t>Figure</w:t>
      </w:r>
      <w:r>
        <w:rPr>
          <w:b/>
        </w:rPr>
        <w:t xml:space="preserve"> 22:</w:t>
      </w:r>
      <w:r w:rsidRPr="00082492">
        <w:t xml:space="preserve"> </w:t>
      </w:r>
      <w:r>
        <w:t>The NMF Generic Model based on the MO architecture</w:t>
      </w:r>
      <w:r w:rsidRPr="00FE1C55">
        <w:t>.</w:t>
      </w:r>
    </w:p>
    <w:p w:rsidR="0040064E" w:rsidRDefault="0040064E" w:rsidP="0040064E">
      <w:pPr>
        <w:jc w:val="left"/>
        <w:rPr>
          <w:highlight w:val="yellow"/>
        </w:rPr>
      </w:pPr>
    </w:p>
    <w:p w:rsidR="0040064E" w:rsidRPr="00302ECE" w:rsidRDefault="0040064E" w:rsidP="0040064E">
      <w:r>
        <w:t>A</w:t>
      </w:r>
      <w:r w:rsidRPr="00302ECE">
        <w:t xml:space="preserve">s previously mentioned the </w:t>
      </w:r>
      <w:r>
        <w:t>NMF Generic Model</w:t>
      </w:r>
      <w:r w:rsidRPr="00302ECE">
        <w:t xml:space="preserve"> </w:t>
      </w:r>
      <w:r>
        <w:t>uses the</w:t>
      </w:r>
      <w:r w:rsidRPr="00302ECE">
        <w:t xml:space="preserve"> MO architecture and </w:t>
      </w:r>
      <w:r>
        <w:t>specifies</w:t>
      </w:r>
      <w:r w:rsidRPr="00302ECE">
        <w:t xml:space="preserve"> the set of services to be </w:t>
      </w:r>
      <w:r>
        <w:t>orchestrated with it that allow</w:t>
      </w:r>
      <w:r w:rsidRPr="00302ECE">
        <w:t xml:space="preserve"> the design of specialized components that include dedicated functionality depending on its use</w:t>
      </w:r>
      <w:r>
        <w:t xml:space="preserve"> case</w:t>
      </w:r>
      <w:r w:rsidRPr="00302ECE">
        <w:t>. The</w:t>
      </w:r>
      <w:r>
        <w:t xml:space="preserve">se </w:t>
      </w:r>
      <w:r w:rsidRPr="00302ECE">
        <w:t>specialized components</w:t>
      </w:r>
      <w:r>
        <w:t xml:space="preserve"> are the “NMF Composites” and are further</w:t>
      </w:r>
      <w:r w:rsidRPr="00302ECE">
        <w:t xml:space="preserve"> described in section</w:t>
      </w:r>
      <w:r>
        <w:t xml:space="preserve"> </w:t>
      </w:r>
      <w:r>
        <w:fldChar w:fldCharType="begin"/>
      </w:r>
      <w:r>
        <w:instrText xml:space="preserve"> REF _Ref497239665 \r \h </w:instrText>
      </w:r>
      <w:r>
        <w:fldChar w:fldCharType="separate"/>
      </w:r>
      <w:r w:rsidR="00C23A44">
        <w:t>3.6</w:t>
      </w:r>
      <w:r>
        <w:fldChar w:fldCharType="end"/>
      </w:r>
      <w:r>
        <w:t>.</w:t>
      </w:r>
      <w:r w:rsidRPr="00302ECE">
        <w:t xml:space="preserve"> </w:t>
      </w:r>
      <w:r>
        <w:t xml:space="preserve">They </w:t>
      </w:r>
      <w:r w:rsidRPr="00302ECE">
        <w:t>can produce complete applications</w:t>
      </w:r>
      <w:r>
        <w:t xml:space="preserve"> that are able to operate in different system scenarios such as the ones described in section </w:t>
      </w:r>
      <w:r>
        <w:fldChar w:fldCharType="begin"/>
      </w:r>
      <w:r>
        <w:instrText xml:space="preserve"> REF _Ref497239685 \r \h </w:instrText>
      </w:r>
      <w:r>
        <w:fldChar w:fldCharType="separate"/>
      </w:r>
      <w:r w:rsidR="00C23A44">
        <w:t>3.8</w:t>
      </w:r>
      <w:r>
        <w:fldChar w:fldCharType="end"/>
      </w:r>
      <w:r w:rsidRPr="00302ECE">
        <w:t>.</w:t>
      </w:r>
    </w:p>
    <w:p w:rsidR="0040064E" w:rsidRDefault="0040064E" w:rsidP="0040064E">
      <w:pPr>
        <w:jc w:val="left"/>
      </w:pPr>
      <w:r>
        <w:br w:type="page"/>
      </w:r>
    </w:p>
    <w:p w:rsidR="0040064E" w:rsidRPr="00C1510F" w:rsidRDefault="0040064E" w:rsidP="006F71A5">
      <w:pPr>
        <w:pStyle w:val="Heading2"/>
        <w:keepLines/>
        <w:spacing w:before="0" w:after="0" w:line="480" w:lineRule="auto"/>
        <w:contextualSpacing/>
      </w:pPr>
      <w:bookmarkStart w:id="41" w:name="_Ref497239026"/>
      <w:bookmarkStart w:id="42" w:name="_Ref497239068"/>
      <w:bookmarkStart w:id="43" w:name="_Ref497239665"/>
      <w:bookmarkStart w:id="44" w:name="_Toc497299788"/>
      <w:bookmarkStart w:id="45" w:name="_Toc499226780"/>
      <w:r>
        <w:lastRenderedPageBreak/>
        <w:t>NMF Composites</w:t>
      </w:r>
      <w:bookmarkEnd w:id="41"/>
      <w:bookmarkEnd w:id="42"/>
      <w:bookmarkEnd w:id="43"/>
      <w:bookmarkEnd w:id="44"/>
      <w:bookmarkEnd w:id="45"/>
    </w:p>
    <w:p w:rsidR="0040064E" w:rsidRDefault="0040064E" w:rsidP="0040064E">
      <w:r>
        <w:t>An NMF Composite is a software component that consists of interconnected services based on the NMF Generic Model specialized for a certain purpose and to be deployed on the NanoSat segment or Ground segment. The NMF Composites are based on SOA’s service composability design principle that encourages reusing existing services and combine them together to build an advanced solution.</w:t>
      </w:r>
    </w:p>
    <w:p w:rsidR="0040064E" w:rsidRPr="00381A42" w:rsidRDefault="0040064E" w:rsidP="0040064E">
      <w:r>
        <w:t xml:space="preserve">While section </w:t>
      </w:r>
      <w:r>
        <w:fldChar w:fldCharType="begin"/>
      </w:r>
      <w:r>
        <w:instrText xml:space="preserve"> REF _Ref497239705 \r \h </w:instrText>
      </w:r>
      <w:r>
        <w:fldChar w:fldCharType="separate"/>
      </w:r>
      <w:r w:rsidR="00C23A44">
        <w:t>3.5</w:t>
      </w:r>
      <w:r>
        <w:fldChar w:fldCharType="end"/>
      </w:r>
      <w:r>
        <w:t xml:space="preserve"> presents the generic model and set of services common to all the NMF Composites, this section presents the specialized components that can be generated by extending the NMF Generic Model. The </w:t>
      </w:r>
      <w:r w:rsidRPr="00381A42">
        <w:t>NMF Composites can be further specialized</w:t>
      </w:r>
      <w:r>
        <w:t xml:space="preserve"> depending on the mission needs</w:t>
      </w:r>
      <w:r w:rsidR="00444933">
        <w:t>.</w:t>
      </w:r>
    </w:p>
    <w:p w:rsidR="0040064E" w:rsidRPr="00023C0D" w:rsidRDefault="0040064E" w:rsidP="0040064E">
      <w:r w:rsidRPr="00023C0D">
        <w:t xml:space="preserve">The objective of </w:t>
      </w:r>
      <w:r>
        <w:t>the</w:t>
      </w:r>
      <w:r w:rsidRPr="00023C0D">
        <w:t xml:space="preserve"> NMF Composites is to </w:t>
      </w:r>
      <w:r>
        <w:t>provide prebuilt</w:t>
      </w:r>
      <w:r w:rsidRPr="00023C0D">
        <w:t xml:space="preserve"> components that allow quick development of new software solutions that are interoperable </w:t>
      </w:r>
      <w:r>
        <w:t xml:space="preserve">in end-to-end scenarios. Some generic scenarios are present in section </w:t>
      </w:r>
      <w:r>
        <w:fldChar w:fldCharType="begin"/>
      </w:r>
      <w:r>
        <w:instrText xml:space="preserve"> REF _Ref497239762 \r \h </w:instrText>
      </w:r>
      <w:r>
        <w:fldChar w:fldCharType="separate"/>
      </w:r>
      <w:r w:rsidR="00C23A44">
        <w:t>3.8</w:t>
      </w:r>
      <w:r>
        <w:fldChar w:fldCharType="end"/>
      </w:r>
      <w:r>
        <w:t>.</w:t>
      </w:r>
    </w:p>
    <w:p w:rsidR="0040064E" w:rsidRDefault="0040064E" w:rsidP="0040064E">
      <w:r w:rsidRPr="00D52363">
        <w:t xml:space="preserve">The design of the </w:t>
      </w:r>
      <w:r w:rsidRPr="00023C0D">
        <w:t>NMF Composites</w:t>
      </w:r>
      <w:r w:rsidRPr="00D52363">
        <w:t xml:space="preserve"> </w:t>
      </w:r>
      <w:r>
        <w:t>is</w:t>
      </w:r>
      <w:r w:rsidRPr="00D52363">
        <w:t xml:space="preserve"> done in a modular and flexible manner which </w:t>
      </w:r>
      <w:r>
        <w:t>allows them to be</w:t>
      </w:r>
      <w:r w:rsidRPr="00D52363">
        <w:t xml:space="preserve"> reconfigure</w:t>
      </w:r>
      <w:r>
        <w:t xml:space="preserve">d or adapted depending on the needs </w:t>
      </w:r>
      <w:r w:rsidRPr="00D52363">
        <w:t>in the overall design</w:t>
      </w:r>
      <w:r>
        <w:t xml:space="preserve"> of the system. This is similar to a Lego® </w:t>
      </w:r>
      <w:r w:rsidRPr="00D52363">
        <w:t xml:space="preserve">type approach </w:t>
      </w:r>
      <w:r>
        <w:t>where the bricks can be recombined to form something different.</w:t>
      </w:r>
    </w:p>
    <w:p w:rsidR="0040064E" w:rsidRDefault="0040064E" w:rsidP="0040064E">
      <w:r w:rsidRPr="0090336B">
        <w:t xml:space="preserve">The </w:t>
      </w:r>
      <w:r>
        <w:t>names for the NMF Composites follow the</w:t>
      </w:r>
      <w:r w:rsidRPr="0090336B">
        <w:t xml:space="preserve"> convention:</w:t>
      </w:r>
      <w:r>
        <w:t xml:space="preserve"> </w:t>
      </w:r>
      <w:r w:rsidRPr="0090336B">
        <w:t>&lt;Segment&gt; MO &lt;Purpose&gt;</w:t>
      </w:r>
    </w:p>
    <w:p w:rsidR="0040064E" w:rsidRDefault="0040064E" w:rsidP="0040064E">
      <w:r>
        <w:t>The family of NMF Composites is the following:</w:t>
      </w:r>
    </w:p>
    <w:p w:rsidR="0040064E" w:rsidRDefault="0040064E" w:rsidP="006F71A5">
      <w:pPr>
        <w:pStyle w:val="ListParagraph"/>
        <w:numPr>
          <w:ilvl w:val="0"/>
          <w:numId w:val="14"/>
        </w:numPr>
        <w:spacing w:after="200" w:line="276" w:lineRule="auto"/>
      </w:pPr>
      <w:r>
        <w:t>NanoSat MO Monolithic</w:t>
      </w:r>
    </w:p>
    <w:p w:rsidR="0040064E" w:rsidRDefault="0040064E" w:rsidP="006F71A5">
      <w:pPr>
        <w:pStyle w:val="ListParagraph"/>
        <w:numPr>
          <w:ilvl w:val="0"/>
          <w:numId w:val="14"/>
        </w:numPr>
        <w:spacing w:after="200" w:line="276" w:lineRule="auto"/>
      </w:pPr>
      <w:r>
        <w:t>NanoSat MO Supervisor</w:t>
      </w:r>
    </w:p>
    <w:p w:rsidR="0040064E" w:rsidRDefault="0040064E" w:rsidP="006F71A5">
      <w:pPr>
        <w:pStyle w:val="ListParagraph"/>
        <w:numPr>
          <w:ilvl w:val="0"/>
          <w:numId w:val="14"/>
        </w:numPr>
        <w:spacing w:after="200" w:line="276" w:lineRule="auto"/>
      </w:pPr>
      <w:r>
        <w:t>NanoSat MO Connector</w:t>
      </w:r>
    </w:p>
    <w:p w:rsidR="0040064E" w:rsidRDefault="0040064E" w:rsidP="006F71A5">
      <w:pPr>
        <w:pStyle w:val="ListParagraph"/>
        <w:numPr>
          <w:ilvl w:val="0"/>
          <w:numId w:val="14"/>
        </w:numPr>
        <w:spacing w:after="200" w:line="276" w:lineRule="auto"/>
      </w:pPr>
      <w:r>
        <w:t>Ground MO Adapter</w:t>
      </w:r>
    </w:p>
    <w:p w:rsidR="0040064E" w:rsidRDefault="0040064E" w:rsidP="006F71A5">
      <w:pPr>
        <w:pStyle w:val="ListParagraph"/>
        <w:numPr>
          <w:ilvl w:val="0"/>
          <w:numId w:val="14"/>
        </w:numPr>
        <w:spacing w:after="200" w:line="276" w:lineRule="auto"/>
      </w:pPr>
      <w:r>
        <w:t>Ground MO Proxy</w:t>
      </w:r>
    </w:p>
    <w:p w:rsidR="0040064E" w:rsidRDefault="0040064E" w:rsidP="0040064E">
      <w:r>
        <w:t xml:space="preserve">The first 3 NMF Composites are supposed to run on the NanoSat segment while the last 2 are meant to run on the Ground segment. </w:t>
      </w:r>
      <w:r w:rsidRPr="003735F5">
        <w:t xml:space="preserve">The Ground MO Adapter and Ground MO Proxy are components which are intended to be deployed on </w:t>
      </w:r>
      <w:r>
        <w:t>the G</w:t>
      </w:r>
      <w:r w:rsidRPr="003735F5">
        <w:t>round</w:t>
      </w:r>
      <w:r>
        <w:t xml:space="preserve"> segment and w</w:t>
      </w:r>
      <w:r w:rsidRPr="003735F5">
        <w:t>hen combined with the NanoSat segment part, they are capable of providing end-to-end deployment solutions.</w:t>
      </w:r>
    </w:p>
    <w:p w:rsidR="0040064E" w:rsidRPr="00E2778B" w:rsidRDefault="0040064E" w:rsidP="0040064E">
      <w:r w:rsidRPr="00E2778B">
        <w:t>For some deployments, a simple monolithic architecture is sufficient</w:t>
      </w:r>
      <w:r>
        <w:t xml:space="preserve"> just like it is done on </w:t>
      </w:r>
      <w:r w:rsidRPr="00E2778B">
        <w:t>today’s OBSW where there isn’t a clear separation of concerns</w:t>
      </w:r>
      <w:r>
        <w:t xml:space="preserve"> into different applications</w:t>
      </w:r>
      <w:r w:rsidRPr="00E2778B">
        <w:t>. The NMF still supports this type of approach by using the N</w:t>
      </w:r>
      <w:r>
        <w:t>anoSat MO Monolithic component however this is not recommended approach for NMF software</w:t>
      </w:r>
      <w:r w:rsidR="0083371C">
        <w:t>.</w:t>
      </w:r>
    </w:p>
    <w:p w:rsidR="0040064E" w:rsidRPr="00B31457" w:rsidRDefault="0040064E" w:rsidP="0040064E">
      <w:r w:rsidRPr="00B31457">
        <w:t xml:space="preserve">For running multiple </w:t>
      </w:r>
      <w:r>
        <w:t>applications</w:t>
      </w:r>
      <w:r w:rsidRPr="00B31457">
        <w:t xml:space="preserve">, using the monolithic architecture would imply that each </w:t>
      </w:r>
      <w:r>
        <w:t>application</w:t>
      </w:r>
      <w:r w:rsidRPr="00B31457">
        <w:t xml:space="preserve"> would load the full stack of services, using resources that could be shared between</w:t>
      </w:r>
      <w:r>
        <w:t xml:space="preserve"> them</w:t>
      </w:r>
      <w:r w:rsidRPr="00B31457">
        <w:t xml:space="preserve">. </w:t>
      </w:r>
      <w:r w:rsidRPr="00B31457">
        <w:rPr>
          <w:lang w:eastAsia="en-GB"/>
        </w:rPr>
        <w:t xml:space="preserve">In order to allow the use of the same platform peripheral by different </w:t>
      </w:r>
      <w:r>
        <w:rPr>
          <w:lang w:eastAsia="en-GB"/>
        </w:rPr>
        <w:t>applications</w:t>
      </w:r>
      <w:r w:rsidRPr="00B31457">
        <w:rPr>
          <w:lang w:eastAsia="en-GB"/>
        </w:rPr>
        <w:t xml:space="preserve">, the introduction of two new components was necessary. First, the NanoSat MO Supervisor, responsible for managing the </w:t>
      </w:r>
      <w:r>
        <w:rPr>
          <w:lang w:eastAsia="en-GB"/>
        </w:rPr>
        <w:t>applications</w:t>
      </w:r>
      <w:r w:rsidRPr="00B31457">
        <w:rPr>
          <w:lang w:eastAsia="en-GB"/>
        </w:rPr>
        <w:t xml:space="preserve"> (start/stop) and providing an implementation of the Platform services that can be utilized by different </w:t>
      </w:r>
      <w:r>
        <w:rPr>
          <w:lang w:eastAsia="en-GB"/>
        </w:rPr>
        <w:t>applications</w:t>
      </w:r>
      <w:r w:rsidRPr="00B31457">
        <w:rPr>
          <w:lang w:eastAsia="en-GB"/>
        </w:rPr>
        <w:t xml:space="preserve">. And second, the NanoSat MO Connector, the component responsible for connecting to the Platform services to allows the interaction with the peripherals and additionally exposing interfaces to monitor and control the </w:t>
      </w:r>
      <w:r>
        <w:rPr>
          <w:lang w:eastAsia="en-GB"/>
        </w:rPr>
        <w:t>application</w:t>
      </w:r>
      <w:r w:rsidRPr="00B31457">
        <w:rPr>
          <w:lang w:eastAsia="en-GB"/>
        </w:rPr>
        <w:t xml:space="preserve"> from a remote consumer.</w:t>
      </w:r>
    </w:p>
    <w:p w:rsidR="0040064E" w:rsidRDefault="0040064E" w:rsidP="0040064E">
      <w:r w:rsidRPr="00910885">
        <w:lastRenderedPageBreak/>
        <w:t xml:space="preserve">As a result, it is possible to share hardware resources by different software entities, such as the same GPS unit being accessed by 2 different </w:t>
      </w:r>
      <w:r>
        <w:t>applications</w:t>
      </w:r>
      <w:r w:rsidRPr="00910885">
        <w:t xml:space="preserve"> running simultaneously. However, it is important to mention that this might not be possible for every single platform peripheral, for example, an ADCS unit should not be controlled by two different </w:t>
      </w:r>
      <w:r>
        <w:t>applications</w:t>
      </w:r>
      <w:r w:rsidRPr="00910885">
        <w:t xml:space="preserve"> simultaneously.</w:t>
      </w:r>
    </w:p>
    <w:p w:rsidR="001E2EF3" w:rsidRDefault="001E2EF3" w:rsidP="0040064E"/>
    <w:p w:rsidR="0040064E" w:rsidRDefault="0040064E" w:rsidP="0040064E">
      <w:pPr>
        <w:jc w:val="center"/>
        <w:rPr>
          <w:highlight w:val="yellow"/>
        </w:rPr>
      </w:pPr>
      <w:r>
        <w:rPr>
          <w:noProof/>
          <w:lang w:eastAsia="zh-CN"/>
        </w:rPr>
        <mc:AlternateContent>
          <mc:Choice Requires="wpc">
            <w:drawing>
              <wp:inline distT="0" distB="0" distL="0" distR="0" wp14:anchorId="1195CF36" wp14:editId="3B3B0151">
                <wp:extent cx="4625163" cy="3848987"/>
                <wp:effectExtent l="0" t="0" r="0" b="0"/>
                <wp:docPr id="735" name="Canvas 7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0" name="Rounded Rectangle 720"/>
                        <wps:cNvSpPr/>
                        <wps:spPr>
                          <a:xfrm>
                            <a:off x="89087" y="73887"/>
                            <a:ext cx="4440373" cy="1659220"/>
                          </a:xfrm>
                          <a:prstGeom prst="roundRect">
                            <a:avLst/>
                          </a:prstGeom>
                          <a:solidFill>
                            <a:schemeClr val="tx2">
                              <a:lumMod val="20000"/>
                              <a:lumOff val="8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Rounded Rectangle 721"/>
                        <wps:cNvSpPr/>
                        <wps:spPr>
                          <a:xfrm>
                            <a:off x="89060" y="2080134"/>
                            <a:ext cx="4439475" cy="1659370"/>
                          </a:xfrm>
                          <a:prstGeom prst="roundRect">
                            <a:avLst/>
                          </a:prstGeom>
                          <a:solidFill>
                            <a:srgbClr val="FADAC2"/>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2" name="Text Box 722"/>
                        <wps:cNvSpPr txBox="1"/>
                        <wps:spPr>
                          <a:xfrm>
                            <a:off x="316338" y="73908"/>
                            <a:ext cx="1597660"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3D6C9B" w:rsidRDefault="0040064E" w:rsidP="0040064E">
                              <w:pPr>
                                <w:rPr>
                                  <w:rFonts w:asciiTheme="minorHAnsi" w:hAnsiTheme="minorHAnsi" w:cs="Aharoni"/>
                                  <w:b/>
                                  <w:sz w:val="28"/>
                                  <w:szCs w:val="28"/>
                                  <w:lang w:val="pt-PT"/>
                                </w:rPr>
                              </w:pPr>
                              <w:r w:rsidRPr="003D6C9B">
                                <w:rPr>
                                  <w:rFonts w:asciiTheme="minorHAnsi" w:hAnsiTheme="minorHAnsi" w:cs="Aharoni"/>
                                  <w:b/>
                                  <w:sz w:val="28"/>
                                  <w:szCs w:val="28"/>
                                  <w:lang w:val="pt-PT"/>
                                </w:rPr>
                                <w:t xml:space="preserve">NanoSat </w:t>
                              </w:r>
                              <w:r w:rsidRPr="003D6C9B">
                                <w:rPr>
                                  <w:rFonts w:asciiTheme="minorHAnsi" w:hAnsiTheme="minorHAnsi" w:cs="Aharoni"/>
                                  <w:b/>
                                  <w:sz w:val="28"/>
                                  <w:szCs w:val="28"/>
                                  <w:lang w:val="pt-PT"/>
                                </w:rPr>
                                <w:t>segment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3" name="Text Box 1"/>
                        <wps:cNvSpPr txBox="1"/>
                        <wps:spPr>
                          <a:xfrm>
                            <a:off x="316328" y="2080700"/>
                            <a:ext cx="1539875"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F44EE1" w:rsidRDefault="0040064E"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 xml:space="preserve">Ground </w:t>
                              </w:r>
                              <w:r w:rsidRPr="00F44EE1">
                                <w:rPr>
                                  <w:rFonts w:asciiTheme="minorHAnsi" w:eastAsia="Calibri" w:hAnsiTheme="minorHAnsi" w:cs="Aharoni"/>
                                  <w:b/>
                                  <w:bCs/>
                                  <w:sz w:val="28"/>
                                  <w:szCs w:val="28"/>
                                  <w:lang w:val="pt-PT"/>
                                </w:rPr>
                                <w:t>segment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24" name="Rounded Rectangle 724"/>
                        <wps:cNvSpPr/>
                        <wps:spPr>
                          <a:xfrm>
                            <a:off x="423819" y="594525"/>
                            <a:ext cx="1073785" cy="8305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303571" w:rsidRDefault="0040064E" w:rsidP="0040064E">
                              <w:pPr>
                                <w:pStyle w:val="NormalWeb"/>
                                <w:spacing w:before="0" w:beforeAutospacing="0" w:after="0" w:afterAutospacing="0"/>
                                <w:jc w:val="center"/>
                                <w:rPr>
                                  <w:rFonts w:asciiTheme="minorHAnsi" w:hAnsiTheme="minorHAnsi"/>
                                </w:rPr>
                              </w:pPr>
                              <w:r w:rsidRPr="00303571">
                                <w:rPr>
                                  <w:rFonts w:asciiTheme="minorHAnsi" w:eastAsia="Calibri" w:hAnsiTheme="minorHAnsi"/>
                                  <w:b/>
                                  <w:bCs/>
                                  <w:sz w:val="26"/>
                                  <w:szCs w:val="26"/>
                                  <w:lang w:val="pt-PT"/>
                                </w:rPr>
                                <w:t>Monolithic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 name="Rounded Rectangle 725"/>
                        <wps:cNvSpPr/>
                        <wps:spPr>
                          <a:xfrm>
                            <a:off x="1757989" y="595160"/>
                            <a:ext cx="1073150" cy="82994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303571"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Supervisor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2" name="Rounded Rectangle 732"/>
                        <wps:cNvSpPr/>
                        <wps:spPr>
                          <a:xfrm>
                            <a:off x="3093321" y="596430"/>
                            <a:ext cx="1072515" cy="82931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303571"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3" name="Rounded Rectangle 733"/>
                        <wps:cNvSpPr/>
                        <wps:spPr>
                          <a:xfrm>
                            <a:off x="1095110" y="2611989"/>
                            <a:ext cx="1073150" cy="8299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470D9D"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4" name="Rounded Rectangle 734"/>
                        <wps:cNvSpPr/>
                        <wps:spPr>
                          <a:xfrm>
                            <a:off x="2451016" y="2613094"/>
                            <a:ext cx="1071880" cy="82867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sidRPr="00E57F43">
                                <w:rPr>
                                  <w:rFonts w:asciiTheme="minorHAnsi" w:eastAsia="Calibri" w:hAnsiTheme="minorHAnsi"/>
                                  <w:b/>
                                  <w:bCs/>
                                  <w:sz w:val="26"/>
                                  <w:szCs w:val="26"/>
                                  <w:lang w:val="pt-PT"/>
                                </w:rPr>
                                <w:t>MO</w:t>
                              </w:r>
                            </w:p>
                            <w:p w:rsidR="0040064E" w:rsidRPr="00E57F43"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35" o:spid="_x0000_s1085" editas="canvas" style="width:364.2pt;height:303.05pt;mso-position-horizontal-relative:char;mso-position-vertical-relative:line" coordsize="46247,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">
                <v:shape id="_x0000_s1086" type="#_x0000_t75" style="position:absolute;width:46247;height:38487;visibility:visible;mso-wrap-style:square">
                  <v:fill o:detectmouseclick="t"/>
                  <v:path o:connecttype="none"/>
                </v:shape>
                <v:roundrect id="Rounded Rectangle 720" o:spid="_x0000_s1087" style="position:absolute;left:890;top:738;width:44404;height:165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YhsIA&#10;AADcAAAADwAAAGRycy9kb3ducmV2LnhtbERPy2rCQBTdF/yH4QrdFJ0YpJboKFEpdemjYJe3mWsm&#10;mLkTMtMY/95ZCF0eznux6m0tOmp95VjBZJyAIC6crrhU8H36HH2A8AFZY+2YFNzJw2o5eFlgpt2N&#10;D9QdQyliCPsMFZgQmkxKXxiy6MeuIY7cxbUWQ4RtKXWLtxhua5kmybu0WHFsMNjQxlBxPf5ZBfuN&#10;W//m07fix6ap6XL5FbbVWanXYZ/PQQTqw7/46d5pBbM0zo9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NiGwgAAANwAAAAPAAAAAAAAAAAAAAAAAJgCAABkcnMvZG93&#10;bnJldi54bWxQSwUGAAAAAAQABAD1AAAAhwMAAAAA&#10;" fillcolor="#c6d9f1 [671]" strokecolor="#1f497d [3215]" strokeweight="2pt">
                  <v:stroke dashstyle="dash"/>
                </v:roundrect>
                <v:roundrect id="Rounded Rectangle 721" o:spid="_x0000_s1088" style="position:absolute;left:890;top:20801;width:44395;height:165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8d8cA&#10;AADcAAAADwAAAGRycy9kb3ducmV2LnhtbESPQWvCQBSE74X+h+UVeim6iaUqqasEsaA9CImK10f2&#10;NUmbfRuyW43+erdQ8DjMzDfMbNGbRpyoc7VlBfEwAkFcWF1zqWC/+xhMQTiPrLGxTAou5GAxf3yY&#10;YaLtmTM65b4UAcIuQQWV920ipSsqMuiGtiUO3pftDPogu1LqDs8Bbho5iqKxNFhzWKiwpWVFxU/+&#10;axREkzd8XV83q3h7/M5f0s8sPchMqeenPn0H4an39/B/e60VTEYx/J0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tvHfHAAAA3AAAAA8AAAAAAAAAAAAAAAAAmAIAAGRy&#10;cy9kb3ducmV2LnhtbFBLBQYAAAAABAAEAPUAAACMAwAAAAA=&#10;" fillcolor="#fadac2" strokecolor="#1f497d [3215]" strokeweight="2pt">
                  <v:stroke dashstyle="dash"/>
                  <v:textbox>
                    <w:txbxContent>
                      <w:p w:rsidR="0040064E" w:rsidRDefault="0040064E" w:rsidP="0040064E"/>
                    </w:txbxContent>
                  </v:textbox>
                </v:roundrect>
                <v:shape id="Text Box 722" o:spid="_x0000_s1089" type="#_x0000_t202" style="position:absolute;left:3163;top:739;width:15976;height:41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348YA&#10;AADcAAAADwAAAGRycy9kb3ducmV2LnhtbESPQWsCMRSE7wX/Q3hCL6Vm3YOWrVGqYBGxSrUUj4/N&#10;62Zx87IkUdd/3wiFHoeZ+YaZzDrbiAv5UDtWMBxkIIhLp2uuFHwdls8vIEJE1tg4JgU3CjCb9h4m&#10;WGh35U+67GMlEoRDgQpMjG0hZSgNWQwD1xIn78d5izFJX0nt8ZrgtpF5lo2kxZrTgsGWFobK0/5s&#10;FZzM+mmXvX/Mv0erm98ezu7oN0elHvvd2yuISF38D/+1V1rBOM/h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V348YAAADcAAAADwAAAAAAAAAAAAAAAACYAgAAZHJz&#10;L2Rvd25yZXYueG1sUEsFBgAAAAAEAAQA9QAAAIsDAAAAAA==&#10;" filled="f" stroked="f" strokeweight=".5pt">
                  <v:textbox>
                    <w:txbxContent>
                      <w:p w:rsidR="0040064E" w:rsidRPr="003D6C9B" w:rsidRDefault="0040064E" w:rsidP="0040064E">
                        <w:pPr>
                          <w:rPr>
                            <w:rFonts w:asciiTheme="minorHAnsi" w:hAnsiTheme="minorHAnsi" w:cs="Aharoni"/>
                            <w:b/>
                            <w:sz w:val="28"/>
                            <w:szCs w:val="28"/>
                            <w:lang w:val="pt-PT"/>
                          </w:rPr>
                        </w:pPr>
                        <w:r w:rsidRPr="003D6C9B">
                          <w:rPr>
                            <w:rFonts w:asciiTheme="minorHAnsi" w:hAnsiTheme="minorHAnsi" w:cs="Aharoni"/>
                            <w:b/>
                            <w:sz w:val="28"/>
                            <w:szCs w:val="28"/>
                            <w:lang w:val="pt-PT"/>
                          </w:rPr>
                          <w:t xml:space="preserve">NanoSat </w:t>
                        </w:r>
                        <w:r w:rsidRPr="003D6C9B">
                          <w:rPr>
                            <w:rFonts w:asciiTheme="minorHAnsi" w:hAnsiTheme="minorHAnsi" w:cs="Aharoni"/>
                            <w:b/>
                            <w:sz w:val="28"/>
                            <w:szCs w:val="28"/>
                            <w:lang w:val="pt-PT"/>
                          </w:rPr>
                          <w:t>segment</w:t>
                        </w:r>
                      </w:p>
                    </w:txbxContent>
                  </v:textbox>
                </v:shape>
                <v:shape id="Text Box 1" o:spid="_x0000_s1090" type="#_x0000_t202" style="position:absolute;left:3163;top:20807;width:15399;height:41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SeMYA&#10;AADcAAAADwAAAGRycy9kb3ducmV2LnhtbESPQWsCMRSE74L/ITyhl1KzWrBlaxQVWkS0pVqKx8fm&#10;dbO4eVmSqOu/N0LB4zAz3zDjaWtrcSIfKscKBv0MBHHhdMWlgp/d+9MriBCRNdaOScGFAkwn3c4Y&#10;c+3O/E2nbSxFgnDIUYGJscmlDIUhi6HvGuLk/TlvMSbpS6k9nhPc1nKYZSNpseK0YLChhaHisD1a&#10;BQezevzKPjbz39Hy4j93R7f3671SD7129gYiUhvv4f/2Uit4GT7D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nSeMYAAADcAAAADwAAAAAAAAAAAAAAAACYAgAAZHJz&#10;L2Rvd25yZXYueG1sUEsFBgAAAAAEAAQA9QAAAIsDAAAAAA==&#10;" filled="f" stroked="f" strokeweight=".5pt">
                  <v:textbox>
                    <w:txbxContent>
                      <w:p w:rsidR="0040064E" w:rsidRPr="00F44EE1" w:rsidRDefault="0040064E"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 xml:space="preserve">Ground </w:t>
                        </w:r>
                        <w:r w:rsidRPr="00F44EE1">
                          <w:rPr>
                            <w:rFonts w:asciiTheme="minorHAnsi" w:eastAsia="Calibri" w:hAnsiTheme="minorHAnsi" w:cs="Aharoni"/>
                            <w:b/>
                            <w:bCs/>
                            <w:sz w:val="28"/>
                            <w:szCs w:val="28"/>
                            <w:lang w:val="pt-PT"/>
                          </w:rPr>
                          <w:t>segment</w:t>
                        </w:r>
                      </w:p>
                    </w:txbxContent>
                  </v:textbox>
                </v:shape>
                <v:roundrect id="Rounded Rectangle 724" o:spid="_x0000_s1091" style="position:absolute;left:4238;top:5945;width:10738;height:83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HBMcA&#10;AADcAAAADwAAAGRycy9kb3ducmV2LnhtbESPQUsDMRSE74L/ITyhN5t1W1rZNi0irFZ6qK0eenxs&#10;nruLm5eQxO3WX2+EQo/DzHzDLNeD6URPPrSWFTyMMxDEldUt1wo+P8r7RxAhImvsLJOCMwVYr25v&#10;llhoe+I99YdYiwThUKCCJkZXSBmqhgyGsXXEyfuy3mBM0tdSezwluOlknmUzabDltNCgo+eGqu/D&#10;j1Hwcnzv3YT201nl87dXty13v/NSqdHd8LQAEWmI1/ClvdEK5vkU/s+kI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7hwTHAAAA3AAAAA8AAAAAAAAAAAAAAAAAmAIAAGRy&#10;cy9kb3ducmV2LnhtbFBLBQYAAAAABAAEAPUAAACMAwAAAAA=&#10;" fillcolor="#829ab3" strokecolor="#607882" strokeweight="2pt">
                  <v:textbo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303571" w:rsidRDefault="0040064E" w:rsidP="0040064E">
                        <w:pPr>
                          <w:pStyle w:val="NormalWeb"/>
                          <w:spacing w:before="0" w:beforeAutospacing="0" w:after="0" w:afterAutospacing="0"/>
                          <w:jc w:val="center"/>
                          <w:rPr>
                            <w:rFonts w:asciiTheme="minorHAnsi" w:hAnsiTheme="minorHAnsi"/>
                          </w:rPr>
                        </w:pPr>
                        <w:r w:rsidRPr="00303571">
                          <w:rPr>
                            <w:rFonts w:asciiTheme="minorHAnsi" w:eastAsia="Calibri" w:hAnsiTheme="minorHAnsi"/>
                            <w:b/>
                            <w:bCs/>
                            <w:sz w:val="26"/>
                            <w:szCs w:val="26"/>
                            <w:lang w:val="pt-PT"/>
                          </w:rPr>
                          <w:t>Monolithic</w:t>
                        </w:r>
                      </w:p>
                    </w:txbxContent>
                  </v:textbox>
                </v:roundrect>
                <v:roundrect id="Rounded Rectangle 725" o:spid="_x0000_s1092" style="position:absolute;left:17579;top:5951;width:10732;height:83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n8cA&#10;AADcAAAADwAAAGRycy9kb3ducmV2LnhtbESPT0sDMRTE74LfITzBm826alu2TYsIqxUP2j+HHh+b&#10;193FzUtI4nbbT98IgsdhZn7DzJeD6URPPrSWFdyPMhDEldUt1wp22/JuCiJEZI2dZVJwogDLxfXV&#10;HAttj7ymfhNrkSAcClTQxOgKKUPVkMEwso44eQfrDcYkfS21x2OCm07mWTaWBltOCw06emmo+t78&#10;GAWv+6/ePdD6cVz5/P3NfZSf50mp1O3N8DwDEWmI/+G/9kormORP8HsmHQ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3Ip/HAAAA3AAAAA8AAAAAAAAAAAAAAAAAmAIAAGRy&#10;cy9kb3ducmV2LnhtbFBLBQYAAAAABAAEAPUAAACMAwAAAAA=&#10;" fillcolor="#829ab3" strokecolor="#607882" strokeweight="2pt">
                  <v:textbo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303571"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Supervisor</w:t>
                        </w:r>
                      </w:p>
                    </w:txbxContent>
                  </v:textbox>
                </v:roundrect>
                <v:roundrect id="Rounded Rectangle 732" o:spid="_x0000_s1093" style="position:absolute;left:30933;top:5964;width:10725;height:82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sNscA&#10;AADcAAAADwAAAGRycy9kb3ducmV2LnhtbESPT0sDMRTE74LfITzBm826LW3ZNi0irFo82H+HHh+b&#10;5+7i5iUkcbvtpzeC4HGYmd8wy/VgOtGTD61lBY+jDARxZXXLtYLjoXyYgwgRWWNnmRRcKMB6dXuz&#10;xELbM++o38daJAiHAhU0MbpCylA1ZDCMrCNO3qf1BmOSvpba4znBTSfzLJtKgy2nhQYdPTdUfe2/&#10;jYKX07Z3Y9pNppXPN6/uvfy4zkql7u+GpwWISEP8D/+137SC2TiH3zPp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HLDbHAAAA3AAAAA8AAAAAAAAAAAAAAAAAmAIAAGRy&#10;cy9kb3ducmV2LnhtbFBLBQYAAAAABAAEAPUAAACMAwAAAAA=&#10;" fillcolor="#829ab3" strokecolor="#607882" strokeweight="2pt">
                  <v:textbo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303571"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Connector</w:t>
                        </w:r>
                      </w:p>
                    </w:txbxContent>
                  </v:textbox>
                </v:roundrect>
                <v:roundrect id="Rounded Rectangle 733" o:spid="_x0000_s1094" style="position:absolute;left:10951;top:26119;width:10731;height:83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F9MIA&#10;AADcAAAADwAAAGRycy9kb3ducmV2LnhtbESPQYvCMBSE74L/ITxhb5qqi0o1ShGEvVoreHw0z7a0&#10;eSlNbLv/fiMseBxm5hvmcBpNI3rqXGVZwXIRgSDOra64UJDdLvMdCOeRNTaWScEvOTgdp5MDxtoO&#10;fKU+9YUIEHYxKii9b2MpXV6SQbewLXHwnrYz6IPsCqk7HALcNHIVRRtpsOKwUGJL55LyOn0ZBf04&#10;vHZJmz3SZHs/4/07qzd1pNTXbEz2IDyN/hP+b/9oBdv1Gt5nwhG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wX0wgAAANwAAAAPAAAAAAAAAAAAAAAAAJgCAABkcnMvZG93&#10;bnJldi54bWxQSwUGAAAAAAQABAD1AAAAhwMAAAAA&#10;" fillcolor="#f2a368" strokecolor="#ee8332" strokeweight="2pt">
                  <v:textbo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40064E" w:rsidRPr="00470D9D"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Adapter</w:t>
                        </w:r>
                      </w:p>
                    </w:txbxContent>
                  </v:textbox>
                </v:roundrect>
                <v:roundrect id="Rounded Rectangle 734" o:spid="_x0000_s1095" style="position:absolute;left:24510;top:26130;width:10718;height:82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adgMIA&#10;AADcAAAADwAAAGRycy9kb3ducmV2LnhtbESPQYvCMBSE74L/ITxhb5rqiko1ShEEr3Yr7PHRvG1L&#10;m5fSxLb+eyMIexxm5hvmcBpNI3rqXGVZwXIRgSDOra64UJD9XOY7EM4ja2wsk4InOTgdp5MDxtoO&#10;fKM+9YUIEHYxKii9b2MpXV6SQbewLXHw/mxn0AfZFVJ3OAS4aeQqijbSYMVhocSWziXldfowCvpx&#10;eOySNvtNk+39jPd1Vm/qSKmv2ZjsQXga/X/4075qBdvvNbzPh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p2AwgAAANwAAAAPAAAAAAAAAAAAAAAAAJgCAABkcnMvZG93&#10;bnJldi54bWxQSwUGAAAAAAQABAD1AAAAhwMAAAAA&#10;" fillcolor="#f2a368" strokecolor="#ee8332" strokeweight="2pt">
                  <v:textbox>
                    <w:txbxContent>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40064E" w:rsidRDefault="0040064E" w:rsidP="0040064E">
                        <w:pPr>
                          <w:pStyle w:val="NormalWeb"/>
                          <w:spacing w:before="0" w:beforeAutospacing="0" w:after="0" w:afterAutospacing="0"/>
                          <w:jc w:val="center"/>
                          <w:rPr>
                            <w:rFonts w:asciiTheme="minorHAnsi" w:eastAsia="Calibri" w:hAnsiTheme="minorHAnsi"/>
                            <w:b/>
                            <w:bCs/>
                            <w:sz w:val="26"/>
                            <w:szCs w:val="26"/>
                            <w:lang w:val="pt-PT"/>
                          </w:rPr>
                        </w:pPr>
                        <w:r w:rsidRPr="00E57F43">
                          <w:rPr>
                            <w:rFonts w:asciiTheme="minorHAnsi" w:eastAsia="Calibri" w:hAnsiTheme="minorHAnsi"/>
                            <w:b/>
                            <w:bCs/>
                            <w:sz w:val="26"/>
                            <w:szCs w:val="26"/>
                            <w:lang w:val="pt-PT"/>
                          </w:rPr>
                          <w:t>MO</w:t>
                        </w:r>
                      </w:p>
                      <w:p w:rsidR="0040064E" w:rsidRPr="00E57F43"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Proxy</w:t>
                        </w:r>
                      </w:p>
                    </w:txbxContent>
                  </v:textbox>
                </v:roundrect>
                <w10:anchorlock/>
              </v:group>
            </w:pict>
          </mc:Fallback>
        </mc:AlternateContent>
      </w:r>
    </w:p>
    <w:p w:rsidR="0040064E" w:rsidRDefault="0040064E" w:rsidP="0040064E">
      <w:pPr>
        <w:jc w:val="center"/>
      </w:pPr>
      <w:r w:rsidRPr="00C94A7D">
        <w:rPr>
          <w:b/>
        </w:rPr>
        <w:t>Figure</w:t>
      </w:r>
      <w:r>
        <w:rPr>
          <w:b/>
        </w:rPr>
        <w:t xml:space="preserve"> 23:</w:t>
      </w:r>
      <w:r w:rsidRPr="00082492">
        <w:t xml:space="preserve"> </w:t>
      </w:r>
      <w:r>
        <w:t>NMF Composites on their respective deployment segment</w:t>
      </w:r>
      <w:r w:rsidRPr="00FE1C55">
        <w:t>.</w:t>
      </w:r>
    </w:p>
    <w:p w:rsidR="0040064E" w:rsidRDefault="0040064E" w:rsidP="0040064E"/>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46" w:name="_Toc497299789"/>
      <w:bookmarkStart w:id="47" w:name="_Toc499226781"/>
      <w:r>
        <w:rPr>
          <w:lang w:val="en-US"/>
        </w:rPr>
        <w:t>NanoSat MO Monolithic</w:t>
      </w:r>
      <w:bookmarkEnd w:id="46"/>
      <w:bookmarkEnd w:id="47"/>
    </w:p>
    <w:p w:rsidR="0040064E" w:rsidRDefault="0040064E" w:rsidP="0040064E">
      <w:r>
        <w:t>The NanoSat MO Monolithic is an NMF Composite intended to be deployed on the NanoSat segment for an on-</w:t>
      </w:r>
      <w:r w:rsidRPr="00E66DBA">
        <w:t xml:space="preserve">board monolithic architecture. It consists of a set of services that facilitate not only the monitoring and control of the nanosatellite, but also the interaction with the platform peripherals. This component must be extended to the specific platform and particular mission </w:t>
      </w:r>
      <w:r>
        <w:t xml:space="preserve">use </w:t>
      </w:r>
      <w:r w:rsidRPr="00E66DBA">
        <w:t>case.</w:t>
      </w:r>
    </w:p>
    <w:p w:rsidR="0040064E" w:rsidRDefault="0040064E" w:rsidP="0040064E">
      <w:r w:rsidRPr="00830CDE">
        <w:t xml:space="preserve">There are </w:t>
      </w:r>
      <w:r>
        <w:t>three</w:t>
      </w:r>
      <w:r w:rsidRPr="00830CDE">
        <w:t xml:space="preserve"> </w:t>
      </w:r>
      <w:r>
        <w:t xml:space="preserve">mission-specific </w:t>
      </w:r>
      <w:r w:rsidRPr="00830CDE">
        <w:t>parts to be integrated with this component</w:t>
      </w:r>
      <w:r>
        <w:t>. F</w:t>
      </w:r>
      <w:r w:rsidRPr="00830CDE">
        <w:t xml:space="preserve">irst, the </w:t>
      </w:r>
      <w:r>
        <w:t xml:space="preserve">communication binding to an appropriate transport needs to be selected </w:t>
      </w:r>
      <w:r w:rsidRPr="00830CDE">
        <w:t>for communication with ground</w:t>
      </w:r>
      <w:r>
        <w:t>. S</w:t>
      </w:r>
      <w:r w:rsidRPr="00830CDE">
        <w:t xml:space="preserve">econd, the Platform services implementation </w:t>
      </w:r>
      <w:r w:rsidRPr="007319E7">
        <w:t xml:space="preserve">for the specific platform. </w:t>
      </w:r>
      <w:r>
        <w:t>Third</w:t>
      </w:r>
      <w:r w:rsidRPr="007319E7">
        <w:t xml:space="preserve">, </w:t>
      </w:r>
      <w:r>
        <w:t>the mission-specific logic</w:t>
      </w:r>
      <w:r w:rsidRPr="007319E7">
        <w:t xml:space="preserve"> </w:t>
      </w:r>
      <w:r>
        <w:t xml:space="preserve">for </w:t>
      </w:r>
      <w:r w:rsidRPr="007319E7">
        <w:t xml:space="preserve">unique features </w:t>
      </w:r>
      <w:r>
        <w:t xml:space="preserve">dedicated to a </w:t>
      </w:r>
      <w:r w:rsidRPr="007319E7">
        <w:t>specific mission scenario.</w:t>
      </w:r>
    </w:p>
    <w:p w:rsidR="001E2EF3" w:rsidRDefault="001E2EF3" w:rsidP="0040064E"/>
    <w:p w:rsidR="0040064E" w:rsidRDefault="0040064E" w:rsidP="0040064E">
      <w:pPr>
        <w:jc w:val="center"/>
      </w:pPr>
      <w:r>
        <w:rPr>
          <w:noProof/>
          <w:lang w:eastAsia="zh-CN"/>
        </w:rPr>
        <w:lastRenderedPageBreak/>
        <mc:AlternateContent>
          <mc:Choice Requires="wpc">
            <w:drawing>
              <wp:inline distT="0" distB="0" distL="0" distR="0" wp14:anchorId="61AE4AD4" wp14:editId="76798F03">
                <wp:extent cx="5209953" cy="3678867"/>
                <wp:effectExtent l="0" t="0" r="0" b="0"/>
                <wp:docPr id="747" name="Canvas 7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37" name="Rounded Rectangle 737"/>
                        <wps:cNvSpPr/>
                        <wps:spPr>
                          <a:xfrm>
                            <a:off x="138716" y="563241"/>
                            <a:ext cx="4950677" cy="3019765"/>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40064E" w:rsidRPr="008E55AD" w:rsidRDefault="0040064E"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NanoSat MO Monolithic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Rounded Rectangle 738"/>
                        <wps:cNvSpPr/>
                        <wps:spPr>
                          <a:xfrm>
                            <a:off x="3497763" y="10506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 xml:space="preserve">Platform </w:t>
                              </w:r>
                              <w:r w:rsidRPr="002F4750">
                                <w:rPr>
                                  <w:rFonts w:asciiTheme="minorHAnsi" w:eastAsia="Calibri" w:hAnsiTheme="minorHAnsi"/>
                                  <w:b/>
                                  <w:bCs/>
                                  <w:lang w:val="pt-PT"/>
                                </w:rPr>
                                <w:t>services</w:t>
                              </w:r>
                            </w:p>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(cons/prov)</w:t>
                              </w:r>
                            </w:p>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9" name="Rounded Rectangle 739"/>
                        <wps:cNvSpPr/>
                        <wps:spPr>
                          <a:xfrm>
                            <a:off x="138916" y="1690153"/>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0" name="Rounded Rectangle 740"/>
                        <wps:cNvSpPr/>
                        <wps:spPr>
                          <a:xfrm>
                            <a:off x="1892746" y="1050031"/>
                            <a:ext cx="1435100" cy="54229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SM services</w:t>
                              </w:r>
                            </w:p>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1" name="Rounded Rectangle 741"/>
                        <wps:cNvSpPr/>
                        <wps:spPr>
                          <a:xfrm>
                            <a:off x="319684" y="10506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M&amp;C services</w:t>
                              </w:r>
                            </w:p>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2" name="Rounded Rectangle 742"/>
                        <wps:cNvSpPr/>
                        <wps:spPr>
                          <a:xfrm>
                            <a:off x="1892746" y="2062402"/>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3" name="Rounded Rectangle 743"/>
                        <wps:cNvSpPr/>
                        <wps:spPr>
                          <a:xfrm>
                            <a:off x="320308" y="2062388"/>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 xml:space="preserve">COM </w:t>
                              </w:r>
                              <w:r w:rsidRPr="002F4750">
                                <w:rPr>
                                  <w:rFonts w:asciiTheme="minorHAnsi" w:eastAsia="Calibri" w:hAnsiTheme="minorHAns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4" name="Rounded Rectangle 744"/>
                        <wps:cNvSpPr/>
                        <wps:spPr>
                          <a:xfrm>
                            <a:off x="3498770" y="2062374"/>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 xml:space="preserve">Common </w:t>
                              </w:r>
                              <w:r w:rsidRPr="002F4750">
                                <w:rPr>
                                  <w:rFonts w:asciiTheme="minorHAnsi" w:eastAsia="Calibri" w:hAnsiTheme="minorHAnsi"/>
                                  <w:b/>
                                  <w:bCs/>
                                  <w:lang w:val="pt-PT"/>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5" name="Rounded Rectangle 745"/>
                        <wps:cNvSpPr/>
                        <wps:spPr>
                          <a:xfrm>
                            <a:off x="138730" y="2912047"/>
                            <a:ext cx="4949825" cy="341365"/>
                          </a:xfrm>
                          <a:prstGeom prst="roundRect">
                            <a:avLst/>
                          </a:prstGeom>
                          <a:gradFill>
                            <a:gsLst>
                              <a:gs pos="0">
                                <a:schemeClr val="bg1">
                                  <a:lumMod val="78000"/>
                                </a:schemeClr>
                              </a:gs>
                              <a:gs pos="87000">
                                <a:schemeClr val="bg1">
                                  <a:lumMod val="80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B50FA5" w:rsidRDefault="0040064E"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 xml:space="preserve">Communication </w:t>
                              </w:r>
                              <w:r>
                                <w:rPr>
                                  <w:rFonts w:asciiTheme="minorHAnsi" w:hAnsiTheme="minorHAnsi"/>
                                  <w:b/>
                                  <w:bCs/>
                                  <w:lang w:val="pt-PT"/>
                                </w:rPr>
                                <w:t>Binding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6" name="Rounded Rectangle 746"/>
                        <wps:cNvSpPr/>
                        <wps:spPr>
                          <a:xfrm>
                            <a:off x="319635" y="106148"/>
                            <a:ext cx="4611940" cy="329478"/>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40064E" w:rsidRPr="00A1371B" w:rsidRDefault="0040064E" w:rsidP="0040064E">
                              <w:pPr>
                                <w:pStyle w:val="NormalWeb"/>
                                <w:spacing w:before="0" w:beforeAutospacing="0" w:after="0" w:afterAutospacing="0" w:line="276" w:lineRule="auto"/>
                                <w:jc w:val="center"/>
                                <w:rPr>
                                  <w:rFonts w:asciiTheme="minorHAnsi" w:hAnsiTheme="minorHAnsi"/>
                                </w:rPr>
                              </w:pPr>
                              <w:r>
                                <w:rPr>
                                  <w:rFonts w:asciiTheme="minorHAnsi" w:hAnsiTheme="minorHAnsi"/>
                                  <w:b/>
                                  <w:bCs/>
                                  <w:lang w:val="pt-PT"/>
                                </w:rPr>
                                <w:t xml:space="preserve">Mission-specific </w:t>
                              </w:r>
                              <w:r>
                                <w:rPr>
                                  <w:rFonts w:asciiTheme="minorHAnsi" w:hAnsiTheme="minorHAnsi"/>
                                  <w:b/>
                                  <w:bCs/>
                                  <w:lang w:val="pt-PT"/>
                                </w:rPr>
                                <w:t>L</w:t>
                              </w:r>
                              <w:r w:rsidRPr="00A1371B">
                                <w:rPr>
                                  <w:rFonts w:asciiTheme="minorHAnsi" w:hAnsiTheme="minorHAnsi"/>
                                  <w:b/>
                                  <w:bCs/>
                                  <w:lang w:val="pt-PT"/>
                                </w:rPr>
                                <w:t>ogic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47" o:spid="_x0000_s1096" editas="canvas" style="width:410.25pt;height:289.65pt;mso-position-horizontal-relative:char;mso-position-vertical-relative:line" coordsize="52095,3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">
                <v:shape id="_x0000_s1097" type="#_x0000_t75" style="position:absolute;width:52095;height:36785;visibility:visible;mso-wrap-style:square">
                  <v:fill o:detectmouseclick="t"/>
                  <v:path o:connecttype="none"/>
                </v:shape>
                <v:roundrect id="Rounded Rectangle 737" o:spid="_x0000_s1098" style="position:absolute;left:1387;top:5632;width:49506;height:30198;visibility:visible;mso-wrap-style:square;v-text-anchor:top" arcsize="69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BdMMA&#10;AADcAAAADwAAAGRycy9kb3ducmV2LnhtbESPQYvCMBSE7wv+h/AEb2uqwipdo1RBWcGL2sMeH82z&#10;KTYvpYm1++83guBxmJlvmOW6t7XoqPWVYwWTcQKCuHC64lJBftl9LkD4gKyxdkwK/sjDejX4WGKq&#10;3YNP1J1DKSKEfYoKTAhNKqUvDFn0Y9cQR+/qWoshyraUusVHhNtaTpPkS1qsOC4YbGhrqLid71bB&#10;5kBJvzvm+999lh8uXba4maNXajTss28QgfrwDr/aP1rBfDaH5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aBdMMAAADcAAAADwAAAAAAAAAAAAAAAACYAgAAZHJzL2Rv&#10;d25yZXYueG1sUEsFBgAAAAAEAAQA9QAAAIgDAAAAAA==&#10;" fillcolor="#d9efed" strokecolor="#4f81bd [3204]" strokeweight="2pt">
                  <v:fill color2="#d0ebe9" rotate="t" angle="180" colors="0 #d9efed;58982f #abdbd6;1 #d0ebe9" focus="100%" type="gradient"/>
                  <v:shadow on="t" color="black" opacity="24903f" origin=",.5" offset="0,.55556mm"/>
                  <v:textbox>
                    <w:txbxContent>
                      <w:p w:rsidR="0040064E" w:rsidRPr="008E55AD" w:rsidRDefault="0040064E"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NanoSat MO Monolithic</w:t>
                        </w:r>
                      </w:p>
                    </w:txbxContent>
                  </v:textbox>
                </v:roundrect>
                <v:roundrect id="Rounded Rectangle 738" o:spid="_x0000_s1099" style="position:absolute;left:34977;top:10506;width:14345;height:54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b3MMA&#10;AADcAAAADwAAAGRycy9kb3ducmV2LnhtbERPy2oCMRTdF/yHcAvd1UxVVEajSGHaShc+Fy4vk9uZ&#10;oZObkKTj6Nc3i0KXh/NernvTio58aCwreBlmIIhLqxuuFJxPxfMcRIjIGlvLpOBGAdarwcMSc22v&#10;fKDuGCuRQjjkqKCO0eVShrImg2FoHXHivqw3GBP0ldQerynctHKUZVNpsOHUUKOj15rK7+OPUfB2&#10;2XduTIfJtPSj7bv7LHb3WaHU02O/WYCI1Md/8Z/7QyuYjdPadCYd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8b3MMAAADcAAAADwAAAAAAAAAAAAAAAACYAgAAZHJzL2Rv&#10;d25yZXYueG1sUEsFBgAAAAAEAAQA9QAAAIgDAAAAAA==&#10;" fillcolor="#829ab3" strokecolor="#607882" strokeweight="2pt">
                  <v:textbox>
                    <w:txbxContent>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 xml:space="preserve">Platform </w:t>
                        </w:r>
                        <w:r w:rsidRPr="002F4750">
                          <w:rPr>
                            <w:rFonts w:asciiTheme="minorHAnsi" w:eastAsia="Calibri" w:hAnsiTheme="minorHAnsi"/>
                            <w:b/>
                            <w:bCs/>
                            <w:lang w:val="pt-PT"/>
                          </w:rPr>
                          <w:t>services</w:t>
                        </w:r>
                      </w:p>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(cons/prov)</w:t>
                        </w:r>
                      </w:p>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739" o:spid="_x0000_s1100" style="position:absolute;left:1389;top:16901;width:49502;height:107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xpJMcA&#10;AADcAAAADwAAAGRycy9kb3ducmV2LnhtbESPQWvCQBSE7wX/w/IEL6IbrdU2ukqVCPZWtRSPj+wz&#10;CWbfptlVU399VxB6HGbmG2a2aEwpLlS7wrKCQT8CQZxaXXCm4Gu/7r2CcB5ZY2mZFPySg8W89TTD&#10;WNsrb+my85kIEHYxKsi9r2IpXZqTQde3FXHwjrY26IOsM6lrvAa4KeUwisbSYMFhIceKVjmlp93Z&#10;KPhOusOfw2fxsTktk9Ht+DLanpODUp128z4F4anx/+FHe6MVTJ7f4H4mH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aSTHAAAA3AAAAA8AAAAAAAAAAAAAAAAAmAIAAGRy&#10;cy9kb3ducmV2LnhtbFBLBQYAAAAABAAEAPUAAACMAwAAAAA=&#10;" fillcolor="#c6c6c6 [2508]" strokecolor="#795d9b [3047]">
                  <v:fill color2="#e2e2e2 [2860]" rotate="t" angle="180" colors="0 #c7c7c7;57016f #a3a3a3;1 #e3e3e3" focus="100%" type="gradient"/>
                  <v:shadow on="t" color="black" opacity="24903f" origin=",.5" offset="0,.55556mm"/>
                  <v:textbo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740" o:spid="_x0000_s1101" style="position:absolute;left:18927;top:10500;width:14351;height:54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9kp8MA&#10;AADcAAAADwAAAGRycy9kb3ducmV2LnhtbERPy2oCMRTdC/5DuIXuaqZWVEajiDC2pQufC5eXye3M&#10;0MlNSNJx2q9vFgWXh/NernvTio58aCwreB5lIIhLqxuuFFzOxdMcRIjIGlvLpOCHAqxXw8ESc21v&#10;fKTuFCuRQjjkqKCO0eVShrImg2FkHXHiPq03GBP0ldQebynctHKcZVNpsOHUUKOjbU3l1+nbKNhd&#10;D517oeNkWvrx+6v7KPa/s0Kpx4d+swARqY938b/7TSuYTdL8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9kp8MAAADcAAAADwAAAAAAAAAAAAAAAACYAgAAZHJzL2Rv&#10;d25yZXYueG1sUEsFBgAAAAAEAAQA9QAAAIgDAAAAAA==&#10;" fillcolor="#829ab3" strokecolor="#607882" strokeweight="2pt">
                  <v:textbox>
                    <w:txbxContent>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SM services</w:t>
                        </w:r>
                      </w:p>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741" o:spid="_x0000_s1102" style="position:absolute;left:3196;top:10506;width:14345;height:54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BPMYA&#10;AADcAAAADwAAAGRycy9kb3ducmV2LnhtbESPQWsCMRSE74X+h/AKvdWsVrRsjVIKW5UerNaDx8fm&#10;dXfp5iUkcV399UYo9DjMzDfMbNGbVnTkQ2NZwXCQgSAurW64UrD/Lp5eQISIrLG1TArOFGAxv7+b&#10;Ya7tibfU7WIlEoRDjgrqGF0uZShrMhgG1hEn78d6gzFJX0nt8ZTgppWjLJtIgw2nhRodvddU/u6O&#10;RsHH4atzz7QdT0o/Wi/dZ7G5TAulHh/6t1cQkfr4H/5rr7SC6XgItzPp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PBPMYAAADcAAAADwAAAAAAAAAAAAAAAACYAgAAZHJz&#10;L2Rvd25yZXYueG1sUEsFBgAAAAAEAAQA9QAAAIsDAAAAAA==&#10;" fillcolor="#829ab3" strokecolor="#607882" strokeweight="2pt">
                  <v:textbox>
                    <w:txbxContent>
                      <w:p w:rsidR="0040064E" w:rsidRPr="002F475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M&amp;C services</w:t>
                        </w:r>
                      </w:p>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txbxContent>
                  </v:textbox>
                </v:roundrect>
                <v:roundrect id="Rounded Rectangle 742" o:spid="_x0000_s1103" style="position:absolute;left:18927;top:20624;width:14345;height:5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fS8cA&#10;AADcAAAADwAAAGRycy9kb3ducmV2LnhtbESPQUsDMRSE74L/ITyhN5t1W1rZNi0irFZ6qK0eenxs&#10;nruLm5eQxO3WX2+EQo/DzHzDLNeD6URPPrSWFTyMMxDEldUt1wo+P8r7RxAhImvsLJOCMwVYr25v&#10;llhoe+I99YdYiwThUKCCJkZXSBmqhgyGsXXEyfuy3mBM0tdSezwluOlknmUzabDltNCgo+eGqu/D&#10;j1Hwcnzv3YT201nl87dXty13v/NSqdHd8LQAEWmI1/ClvdEK5tMc/s+kI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BX0vHAAAA3AAAAA8AAAAAAAAAAAAAAAAAmAIAAGRy&#10;cy9kb3ducmV2LnhtbFBLBQYAAAAABAAEAPUAAACMAwAAAAA=&#10;" fillcolor="#829ab3" strokecolor="#607882" strokeweight="2pt">
                  <v:textbox>
                    <w:txbxContent>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MAL</w:t>
                        </w:r>
                      </w:p>
                    </w:txbxContent>
                  </v:textbox>
                </v:roundrect>
                <v:roundrect id="Rounded Rectangle 743" o:spid="_x0000_s1104" style="position:absolute;left:3203;top:20623;width:14338;height:54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60McA&#10;AADcAAAADwAAAGRycy9kb3ducmV2LnhtbESPS2vDMBCE74H+B7GF3hI5D5LgRgml4KalhzSPQ46L&#10;tbVNrJWQFMftr68KhR6HmfmGWW1604qOfGgsKxiPMhDEpdUNVwpOx2K4BBEissbWMin4ogCb9d1g&#10;hbm2N95Td4iVSBAOOSqoY3S5lKGsyWAYWUecvE/rDcYkfSW1x1uCm1ZOsmwuDTacFmp09FxTeTlc&#10;jYKX80fnprSfzUs/edu692L3vSiUerjvnx5BROrjf/iv/aoVLGZT+D2Tj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N+tDHAAAA3AAAAA8AAAAAAAAAAAAAAAAAmAIAAGRy&#10;cy9kb3ducmV2LnhtbFBLBQYAAAAABAAEAPUAAACMAwAAAAA=&#10;" fillcolor="#829ab3" strokecolor="#607882" strokeweight="2pt">
                  <v:textbox>
                    <w:txbxContent>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 xml:space="preserve">COM </w:t>
                        </w:r>
                        <w:r w:rsidRPr="002F4750">
                          <w:rPr>
                            <w:rFonts w:asciiTheme="minorHAnsi" w:eastAsia="Calibri" w:hAnsiTheme="minorHAnsi"/>
                            <w:b/>
                            <w:bCs/>
                            <w:lang w:val="pt-PT"/>
                          </w:rPr>
                          <w:t>services</w:t>
                        </w:r>
                      </w:p>
                    </w:txbxContent>
                  </v:textbox>
                </v:roundrect>
                <v:roundrect id="Rounded Rectangle 744" o:spid="_x0000_s1105" style="position:absolute;left:34987;top:20623;width:14332;height:54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ipMcA&#10;AADcAAAADwAAAGRycy9kb3ducmV2LnhtbESPQUsDMRSE74L/ITzBm81al1a2TYsUtlY81FYPPT42&#10;z93FzUtI4nbrr28KQo/DzHzDzJeD6URPPrSWFTyOMhDEldUt1wq+PsuHZxAhImvsLJOCEwVYLm5v&#10;5lhoe+Qd9ftYiwThUKCCJkZXSBmqhgyGkXXEyfu23mBM0tdSezwmuOnkOMsm0mDLaaFBR6uGqp/9&#10;r1GwPnz07ol2+aTy47dX915u/6alUvd3w8sMRKQhXsP/7Y1WMM1zuJxJR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kYqTHAAAA3AAAAA8AAAAAAAAAAAAAAAAAmAIAAGRy&#10;cy9kb3ducmV2LnhtbFBLBQYAAAAABAAEAPUAAACMAwAAAAA=&#10;" fillcolor="#829ab3" strokecolor="#607882" strokeweight="2pt">
                  <v:textbox>
                    <w:txbxContent>
                      <w:p w:rsidR="0040064E" w:rsidRPr="002F4750" w:rsidRDefault="0040064E"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 xml:space="preserve">Common </w:t>
                        </w:r>
                        <w:r w:rsidRPr="002F4750">
                          <w:rPr>
                            <w:rFonts w:asciiTheme="minorHAnsi" w:eastAsia="Calibri" w:hAnsiTheme="minorHAnsi"/>
                            <w:b/>
                            <w:bCs/>
                            <w:lang w:val="pt-PT"/>
                          </w:rPr>
                          <w:t>services</w:t>
                        </w:r>
                      </w:p>
                    </w:txbxContent>
                  </v:textbox>
                </v:roundrect>
                <v:roundrect id="Rounded Rectangle 745" o:spid="_x0000_s1106" style="position:absolute;left:1387;top:29120;width:49498;height:34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Ql8UA&#10;AADcAAAADwAAAGRycy9kb3ducmV2LnhtbESPQWvCQBSE70L/w/IK3symUmtJXSUEioKH1rTQ62P3&#10;mYRm3ybZrcZ/3xUEj8PMfMOsNqNtxYkG3zhW8JSkIIi1Mw1XCr6/3mevIHxANtg6JgUX8rBZP0xW&#10;mBl35gOdylCJCGGfoYI6hC6T0uuaLPrEdcTRO7rBYohyqKQZ8BzhtpXzNH2RFhuOCzV2VNSkf8s/&#10;q0Bv83bff1S+7BemnxfLn6P+3Co1fRzzNxCBxnAP39o7o2D5vIDrmX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BCXxQAAANwAAAAPAAAAAAAAAAAAAAAAAJgCAABkcnMv&#10;ZG93bnJldi54bWxQSwUGAAAAAAQABAD1AAAAigMAAAAA&#10;" fillcolor="#c6c6c6 [2508]" strokecolor="#795d9b [3047]">
                  <v:fill color2="#e2e2e2 [2860]" rotate="t" angle="180" colors="0 #c7c7c7;57016f #ccc;1 #e3e3e3" focus="100%" type="gradient"/>
                  <v:shadow on="t" color="black" opacity="24903f" origin=",.5" offset="0,.55556mm"/>
                  <v:textbox>
                    <w:txbxContent>
                      <w:p w:rsidR="0040064E" w:rsidRPr="00B50FA5" w:rsidRDefault="0040064E"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 xml:space="preserve">Communication </w:t>
                        </w:r>
                        <w:r>
                          <w:rPr>
                            <w:rFonts w:asciiTheme="minorHAnsi" w:hAnsiTheme="minorHAnsi"/>
                            <w:b/>
                            <w:bCs/>
                            <w:lang w:val="pt-PT"/>
                          </w:rPr>
                          <w:t>Binding</w:t>
                        </w:r>
                      </w:p>
                    </w:txbxContent>
                  </v:textbox>
                </v:roundrect>
                <v:roundrect id="Rounded Rectangle 746" o:spid="_x0000_s1107" style="position:absolute;left:3196;top:1061;width:46119;height:3295;visibility:visible;mso-wrap-style:square;v-text-anchor:top" arcsize="69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XksMA&#10;AADcAAAADwAAAGRycy9kb3ducmV2LnhtbESPQYvCMBSE74L/ITzBm6Yu4ko1ShUUBS+rPXh8NM+m&#10;2LyUJlvrv98sLOxxmJlvmPW2t7XoqPWVYwWzaQKCuHC64lJBfjtMliB8QNZYOyYFb/Kw3QwHa0y1&#10;e/EXdddQighhn6ICE0KTSukLQxb91DXE0Xu41mKIsi2lbvEV4baWH0mykBYrjgsGG9obKp7Xb6tg&#10;d6akP1zy4/2Y5edbly2f5uKVGo/6bAUiUB/+w3/tk1bwOV/A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xXksMAAADcAAAADwAAAAAAAAAAAAAAAACYAgAAZHJzL2Rv&#10;d25yZXYueG1sUEsFBgAAAAAEAAQA9QAAAIgDAAAAAA==&#10;" fillcolor="#d9efed" strokecolor="#4f81bd [3204]" strokeweight="2pt">
                  <v:fill color2="#d0ebe9" rotate="t" angle="180" colors="0 #d9efed;58982f #abdbd6;1 #d0ebe9" focus="100%" type="gradient"/>
                  <v:shadow on="t" color="black" opacity="24903f" origin=",.5" offset="0,.55556mm"/>
                  <v:textbox>
                    <w:txbxContent>
                      <w:p w:rsidR="0040064E" w:rsidRPr="00A1371B" w:rsidRDefault="0040064E" w:rsidP="0040064E">
                        <w:pPr>
                          <w:pStyle w:val="NormalWeb"/>
                          <w:spacing w:before="0" w:beforeAutospacing="0" w:after="0" w:afterAutospacing="0" w:line="276" w:lineRule="auto"/>
                          <w:jc w:val="center"/>
                          <w:rPr>
                            <w:rFonts w:asciiTheme="minorHAnsi" w:hAnsiTheme="minorHAnsi"/>
                          </w:rPr>
                        </w:pPr>
                        <w:r>
                          <w:rPr>
                            <w:rFonts w:asciiTheme="minorHAnsi" w:hAnsiTheme="minorHAnsi"/>
                            <w:b/>
                            <w:bCs/>
                            <w:lang w:val="pt-PT"/>
                          </w:rPr>
                          <w:t xml:space="preserve">Mission-specific </w:t>
                        </w:r>
                        <w:r>
                          <w:rPr>
                            <w:rFonts w:asciiTheme="minorHAnsi" w:hAnsiTheme="minorHAnsi"/>
                            <w:b/>
                            <w:bCs/>
                            <w:lang w:val="pt-PT"/>
                          </w:rPr>
                          <w:t>L</w:t>
                        </w:r>
                        <w:r w:rsidRPr="00A1371B">
                          <w:rPr>
                            <w:rFonts w:asciiTheme="minorHAnsi" w:hAnsiTheme="minorHAnsi"/>
                            <w:b/>
                            <w:bCs/>
                            <w:lang w:val="pt-PT"/>
                          </w:rPr>
                          <w:t>ogic</w:t>
                        </w:r>
                      </w:p>
                    </w:txbxContent>
                  </v:textbox>
                </v:roundrect>
                <w10:anchorlock/>
              </v:group>
            </w:pict>
          </mc:Fallback>
        </mc:AlternateContent>
      </w:r>
    </w:p>
    <w:p w:rsidR="0040064E" w:rsidRDefault="0040064E" w:rsidP="0040064E">
      <w:pPr>
        <w:jc w:val="center"/>
      </w:pPr>
      <w:r w:rsidRPr="00C94A7D">
        <w:rPr>
          <w:b/>
        </w:rPr>
        <w:t>Figure</w:t>
      </w:r>
      <w:r>
        <w:rPr>
          <w:b/>
        </w:rPr>
        <w:t xml:space="preserve"> 24:</w:t>
      </w:r>
      <w:r w:rsidRPr="00082492">
        <w:t xml:space="preserve"> </w:t>
      </w:r>
      <w:r>
        <w:t>NanoSat MO Monolithic component representation.</w:t>
      </w:r>
    </w:p>
    <w:p w:rsidR="0040064E" w:rsidRDefault="0040064E" w:rsidP="0040064E"/>
    <w:p w:rsidR="0040064E" w:rsidRDefault="0040064E" w:rsidP="0040064E">
      <w:r w:rsidRPr="00AC25D6">
        <w:t>The Platform services include</w:t>
      </w:r>
      <w:r>
        <w:t>s an instance of</w:t>
      </w:r>
      <w:r w:rsidRPr="00AC25D6">
        <w:t xml:space="preserve"> both the </w:t>
      </w:r>
      <w:r>
        <w:t xml:space="preserve">service </w:t>
      </w:r>
      <w:r w:rsidRPr="00AC25D6">
        <w:t>consumer and provider</w:t>
      </w:r>
      <w:r>
        <w:t xml:space="preserve"> side</w:t>
      </w:r>
      <w:r w:rsidRPr="00AC25D6">
        <w:t xml:space="preserve">. The provider side is intended to be consumed by both ground and the mission-specific logic of the application therefore a service consumer is </w:t>
      </w:r>
      <w:r>
        <w:t>needed to be</w:t>
      </w:r>
      <w:r w:rsidRPr="00AC25D6">
        <w:t xml:space="preserve"> present. Section</w:t>
      </w:r>
      <w:r>
        <w:t xml:space="preserve"> </w:t>
      </w:r>
      <w:r>
        <w:fldChar w:fldCharType="begin"/>
      </w:r>
      <w:r>
        <w:instrText xml:space="preserve"> REF _Ref497244199 \r \h </w:instrText>
      </w:r>
      <w:r>
        <w:fldChar w:fldCharType="separate"/>
      </w:r>
      <w:r w:rsidR="00C23A44">
        <w:t>3.1.3</w:t>
      </w:r>
      <w:r>
        <w:fldChar w:fldCharType="end"/>
      </w:r>
      <w:r w:rsidRPr="00AC25D6">
        <w:t xml:space="preserve"> includes </w:t>
      </w:r>
      <w:r>
        <w:t xml:space="preserve">more details </w:t>
      </w:r>
      <w:r w:rsidRPr="00AC25D6">
        <w:t xml:space="preserve">about the deployment </w:t>
      </w:r>
      <w:r>
        <w:t xml:space="preserve">of the Platform services </w:t>
      </w:r>
      <w:r w:rsidRPr="00AC25D6">
        <w:t>in a single process.</w:t>
      </w:r>
    </w:p>
    <w:p w:rsidR="008343BC" w:rsidRDefault="008343BC" w:rsidP="0040064E"/>
    <w:p w:rsidR="0040064E" w:rsidRPr="002B72E6" w:rsidRDefault="0040064E" w:rsidP="0040064E">
      <w:r w:rsidRPr="002B72E6">
        <w:t xml:space="preserve">For a deployment that consists of a single application running on-board or for </w:t>
      </w:r>
      <w:r>
        <w:t xml:space="preserve">a </w:t>
      </w:r>
      <w:r w:rsidRPr="002B72E6">
        <w:t xml:space="preserve">constrained device incapable of running a full operating system, this simplistic monolithic approach is a possibility. However this is not the recommended approach because it does not take full advantage of the </w:t>
      </w:r>
      <w:r>
        <w:t xml:space="preserve">new </w:t>
      </w:r>
      <w:r w:rsidRPr="002B72E6">
        <w:t xml:space="preserve">NanoSat MO Framework </w:t>
      </w:r>
      <w:r>
        <w:t>concepts</w:t>
      </w:r>
      <w:r w:rsidRPr="002B72E6">
        <w:t>.</w:t>
      </w:r>
    </w:p>
    <w:p w:rsidR="0040064E" w:rsidRDefault="0040064E" w:rsidP="0040064E">
      <w:r w:rsidRPr="002B72E6">
        <w:t xml:space="preserve">In order to have multiple </w:t>
      </w:r>
      <w:r>
        <w:t>applications</w:t>
      </w:r>
      <w:r w:rsidRPr="002B72E6">
        <w:t xml:space="preserve"> running on the same machine</w:t>
      </w:r>
      <w:r>
        <w:t xml:space="preserve"> with the NMF</w:t>
      </w:r>
      <w:r w:rsidRPr="002B72E6">
        <w:t xml:space="preserve">, two components were defined: the NanoSat MO Supervisor and the NanoSat MO Connector. These </w:t>
      </w:r>
      <w:r>
        <w:t>are</w:t>
      </w:r>
      <w:r w:rsidRPr="002B72E6">
        <w:t xml:space="preserve"> described on the next sub-sections.</w:t>
      </w:r>
    </w:p>
    <w:p w:rsidR="0040064E" w:rsidRDefault="0040064E" w:rsidP="0040064E"/>
    <w:p w:rsidR="0040064E" w:rsidRPr="00B2690E" w:rsidRDefault="0040064E" w:rsidP="006F71A5">
      <w:pPr>
        <w:pStyle w:val="Heading3"/>
        <w:keepLines/>
        <w:numPr>
          <w:ilvl w:val="2"/>
          <w:numId w:val="4"/>
        </w:numPr>
        <w:spacing w:before="200" w:after="0" w:line="480" w:lineRule="auto"/>
        <w:contextualSpacing/>
        <w:rPr>
          <w:lang w:val="en-US"/>
        </w:rPr>
      </w:pPr>
      <w:bookmarkStart w:id="48" w:name="_Toc497299790"/>
      <w:bookmarkStart w:id="49" w:name="_Toc499226782"/>
      <w:r>
        <w:rPr>
          <w:lang w:val="en-US"/>
        </w:rPr>
        <w:t>NanoSat MO Supervisor</w:t>
      </w:r>
      <w:bookmarkEnd w:id="48"/>
      <w:bookmarkEnd w:id="49"/>
    </w:p>
    <w:p w:rsidR="0040064E" w:rsidRDefault="0040064E" w:rsidP="0040064E">
      <w:r>
        <w:t>The NanoSat MO Supervisor is an NMF Composite that acts as a supervisor and it is intended to be deployed on the NanoSat segment for an on-</w:t>
      </w:r>
      <w:r w:rsidRPr="00E66DBA">
        <w:t xml:space="preserve">board </w:t>
      </w:r>
      <w:r>
        <w:t xml:space="preserve">deployment with multiple applications. It supports the discoverability of the providers available on-board, and it allows different applications to interact with </w:t>
      </w:r>
      <w:r w:rsidRPr="002F1125">
        <w:t xml:space="preserve">the </w:t>
      </w:r>
      <w:r>
        <w:t>peripherals</w:t>
      </w:r>
      <w:r w:rsidRPr="002F1125">
        <w:t xml:space="preserve"> </w:t>
      </w:r>
      <w:r>
        <w:t xml:space="preserve">on-board via a set of </w:t>
      </w:r>
      <w:r w:rsidRPr="002F1125">
        <w:t xml:space="preserve">Platform services. Additionally, it </w:t>
      </w:r>
      <w:r>
        <w:t>includes</w:t>
      </w:r>
      <w:r w:rsidRPr="002F1125">
        <w:t xml:space="preserve"> software management capabilities such as: starting, stopping, installing, updating and uninstalling </w:t>
      </w:r>
      <w:r>
        <w:t>applications</w:t>
      </w:r>
      <w:r w:rsidRPr="002F1125">
        <w:t xml:space="preserve"> on-board of the </w:t>
      </w:r>
      <w:r w:rsidRPr="002F1125">
        <w:lastRenderedPageBreak/>
        <w:t>spacecraft. This component</w:t>
      </w:r>
      <w:r w:rsidRPr="00E66DBA">
        <w:t xml:space="preserve"> must be extended to the specific platform and particular mission </w:t>
      </w:r>
      <w:r>
        <w:t xml:space="preserve">use </w:t>
      </w:r>
      <w:r w:rsidRPr="00E66DBA">
        <w:t>case.</w:t>
      </w:r>
    </w:p>
    <w:p w:rsidR="0040064E" w:rsidRDefault="0040064E" w:rsidP="0040064E">
      <w:r>
        <w:t>This component includes the</w:t>
      </w:r>
      <w:r w:rsidRPr="00AF65D9">
        <w:t xml:space="preserve"> Central Directory service </w:t>
      </w:r>
      <w:r>
        <w:t xml:space="preserve">that </w:t>
      </w:r>
      <w:r w:rsidRPr="00AF65D9">
        <w:t xml:space="preserve">provides discoverability functionality by holding the </w:t>
      </w:r>
      <w:r>
        <w:t xml:space="preserve">connections </w:t>
      </w:r>
      <w:r w:rsidRPr="00AF65D9">
        <w:t>information about all the providers running on-board. Specifically, the NanoSat MO Supervisor provider and the set of registered running provider applications with their respective services.</w:t>
      </w:r>
      <w:r>
        <w:t xml:space="preserve"> Figure 25 presents an example of a set of registered providers running on the Central Directory service.</w:t>
      </w:r>
    </w:p>
    <w:p w:rsidR="00F743AE" w:rsidRPr="00357C7F" w:rsidRDefault="00F743AE" w:rsidP="0040064E"/>
    <w:p w:rsidR="0040064E" w:rsidRPr="00AF65D9" w:rsidRDefault="0040064E" w:rsidP="00F743AE">
      <w:pPr>
        <w:jc w:val="center"/>
      </w:pPr>
      <w:r>
        <w:rPr>
          <w:noProof/>
          <w:lang w:eastAsia="zh-CN"/>
        </w:rPr>
        <w:drawing>
          <wp:inline distT="0" distB="0" distL="0" distR="0" wp14:anchorId="30706ACA" wp14:editId="63BD953B">
            <wp:extent cx="5391150" cy="3248025"/>
            <wp:effectExtent l="0" t="0" r="0" b="9525"/>
            <wp:docPr id="14" name="Picture 14" descr="C:\Users\Cesar Coelho\Dropbox\PhD\Dissertation\pictures\Directory_service_with_multiple_ap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ropbox\PhD\Dissertation\pictures\Directory_service_with_multiple_apps4.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391150" cy="3248025"/>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25:</w:t>
      </w:r>
      <w:r w:rsidRPr="00082492">
        <w:t xml:space="preserve"> </w:t>
      </w:r>
      <w:r>
        <w:t>A zoom-</w:t>
      </w:r>
      <w:r w:rsidRPr="00E33D1A">
        <w:t>in</w:t>
      </w:r>
      <w:r>
        <w:t xml:space="preserve"> visualization</w:t>
      </w:r>
      <w:r w:rsidRPr="00E33D1A">
        <w:t xml:space="preserve"> of the 3 providers available on a Central Directory service</w:t>
      </w:r>
      <w:r>
        <w:t xml:space="preserve"> presented on the Consumer Test Tool.</w:t>
      </w:r>
    </w:p>
    <w:p w:rsidR="0040064E" w:rsidRDefault="0040064E" w:rsidP="0040064E"/>
    <w:p w:rsidR="0040064E" w:rsidRDefault="0040064E" w:rsidP="0040064E">
      <w:r>
        <w:t>The implementation of the Platform services to the platform peripherals on the NanoSat MO Supervisor allows multiple consumers to interact with the peripherals available on-board. The connection between a consumer and a provider of a Platform service is expected to happen via Inter-Process Communication (IPC). Figure 26 presents an NMF App connected to the NanoSat MO Supervisor.</w:t>
      </w:r>
    </w:p>
    <w:p w:rsidR="00D334E4" w:rsidRDefault="00D334E4" w:rsidP="0040064E"/>
    <w:p w:rsidR="0040064E" w:rsidRDefault="0040064E" w:rsidP="00D334E4">
      <w:pPr>
        <w:jc w:val="center"/>
      </w:pPr>
      <w:r>
        <w:rPr>
          <w:noProof/>
          <w:lang w:eastAsia="zh-CN"/>
        </w:rPr>
        <w:drawing>
          <wp:inline distT="0" distB="0" distL="0" distR="0" wp14:anchorId="7B12EE11" wp14:editId="20440920">
            <wp:extent cx="5358809" cy="1010093"/>
            <wp:effectExtent l="0" t="0" r="0" b="0"/>
            <wp:docPr id="790" name="Picture 790" descr="C:\Users\Cesar Coelho\Desktop\GPS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 Coelho\Desktop\GPS_service.PNG"/>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t="-8435" b="-6118"/>
                    <a:stretch/>
                  </pic:blipFill>
                  <pic:spPr bwMode="auto">
                    <a:xfrm>
                      <a:off x="0" y="0"/>
                      <a:ext cx="5358809" cy="1010093"/>
                    </a:xfrm>
                    <a:prstGeom prst="rect">
                      <a:avLst/>
                    </a:prstGeom>
                    <a:noFill/>
                    <a:ln>
                      <a:noFill/>
                    </a:ln>
                    <a:extLst>
                      <a:ext uri="{53640926-AAD7-44D8-BBD7-CCE9431645EC}">
                        <a14:shadowObscured xmlns:a14="http://schemas.microsoft.com/office/drawing/2010/main"/>
                      </a:ext>
                    </a:extLst>
                  </pic:spPr>
                </pic:pic>
              </a:graphicData>
            </a:graphic>
          </wp:inline>
        </w:drawing>
      </w:r>
    </w:p>
    <w:p w:rsidR="0040064E" w:rsidRDefault="0040064E" w:rsidP="0040064E">
      <w:pPr>
        <w:jc w:val="center"/>
      </w:pPr>
      <w:r w:rsidRPr="00C94A7D">
        <w:rPr>
          <w:b/>
        </w:rPr>
        <w:t>Figure</w:t>
      </w:r>
      <w:r>
        <w:rPr>
          <w:b/>
        </w:rPr>
        <w:t xml:space="preserve"> 26:</w:t>
      </w:r>
      <w:r w:rsidRPr="00082492">
        <w:t xml:space="preserve"> </w:t>
      </w:r>
      <w:r>
        <w:t>Component diagram showing an NMF App connected to the GPS service of the NanoSat MO Supervisor</w:t>
      </w:r>
      <w:r w:rsidRPr="00FE1C55">
        <w:t>.</w:t>
      </w:r>
    </w:p>
    <w:p w:rsidR="0040064E" w:rsidRDefault="0040064E" w:rsidP="0040064E"/>
    <w:p w:rsidR="0040064E" w:rsidRDefault="0040064E" w:rsidP="0040064E">
      <w:r>
        <w:lastRenderedPageBreak/>
        <w:t xml:space="preserve">The NanoSat MO Supervisor is able to install packages carrying applications or libraries via the Package Management service. After an application is installed, the Apps Launcher service can be used to start the application and afterwards stop it. The Package Management is able to update a certain package which allows, for example, new features or bug fixes to be ported into an application. Lastly, a package can be uninstalled by the NanoSat MO Supervisor. </w:t>
      </w:r>
      <w:r w:rsidRPr="008B0407">
        <w:t>Figure</w:t>
      </w:r>
      <w:r>
        <w:t xml:space="preserve"> 27 presents a sequence diagram with the lifecycle of an application.</w:t>
      </w:r>
    </w:p>
    <w:p w:rsidR="0040064E" w:rsidRDefault="0040064E" w:rsidP="0040064E">
      <w:pPr>
        <w:jc w:val="center"/>
      </w:pPr>
      <w:r>
        <w:rPr>
          <w:noProof/>
          <w:lang w:eastAsia="zh-CN"/>
        </w:rPr>
        <w:drawing>
          <wp:inline distT="0" distB="0" distL="0" distR="0" wp14:anchorId="6D1EC958" wp14:editId="511F2210">
            <wp:extent cx="3699569" cy="5135445"/>
            <wp:effectExtent l="0" t="0" r="0" b="8255"/>
            <wp:docPr id="15" name="Picture 15" descr="C:\Users\Cesar Coelho\Dropbox\PhD\Dissertation\pictures\uml\Apps_Launcher_Package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Coelho\Dropbox\PhD\Dissertation\pictures\uml\Apps_Launcher_Package_Manager.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699514" cy="5135368"/>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27:</w:t>
      </w:r>
      <w:r w:rsidRPr="00082492">
        <w:t xml:space="preserve"> </w:t>
      </w:r>
      <w:r>
        <w:t>Sequence Diagram of the expected lifecycle of an application</w:t>
      </w:r>
      <w:r w:rsidRPr="00FE1C55">
        <w:t>.</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50" w:name="_Toc497299791"/>
      <w:bookmarkStart w:id="51" w:name="_Toc499226783"/>
      <w:r>
        <w:rPr>
          <w:lang w:val="en-US"/>
        </w:rPr>
        <w:t>NanoSat MO Connector</w:t>
      </w:r>
      <w:bookmarkEnd w:id="50"/>
      <w:bookmarkEnd w:id="51"/>
    </w:p>
    <w:p w:rsidR="0040064E" w:rsidRDefault="0040064E" w:rsidP="0040064E">
      <w:r>
        <w:t>The NanoSat MO Connector is an NMF Composite that acts as a connector to the NanoSat MO Supervisor and it is intended to be deployed on the NanoSat segment for an on-</w:t>
      </w:r>
      <w:r w:rsidRPr="00E66DBA">
        <w:t xml:space="preserve">board </w:t>
      </w:r>
      <w:r>
        <w:t xml:space="preserve">deployment with multiple applications. It is able to connect to the Directory service and register its services, connect to the Platform services to interact with the on-board </w:t>
      </w:r>
      <w:r>
        <w:lastRenderedPageBreak/>
        <w:t xml:space="preserve">peripherals, receive </w:t>
      </w:r>
      <w:proofErr w:type="spellStart"/>
      <w:r>
        <w:t>CloseApp</w:t>
      </w:r>
      <w:proofErr w:type="spellEnd"/>
      <w:r>
        <w:t xml:space="preserve"> event requests from the supervisor, and unregister from the Directory service. Additionally, it can provide monitoring and control capabilities to the layers above this component. </w:t>
      </w:r>
      <w:r w:rsidRPr="002F1125">
        <w:t>This component</w:t>
      </w:r>
      <w:r w:rsidRPr="00E66DBA">
        <w:t xml:space="preserve"> </w:t>
      </w:r>
      <w:r>
        <w:t>doesn’t need to be extended but it is expected to be integrated with other software to form an NMF App</w:t>
      </w:r>
      <w:r w:rsidRPr="00E66DBA">
        <w:t>.</w:t>
      </w:r>
    </w:p>
    <w:p w:rsidR="0040064E" w:rsidRDefault="0040064E" w:rsidP="0040064E">
      <w:r>
        <w:t>The interactions between the NanoSat MO Connector and the NanoSat MO Supervisor are expected to occur via IPC when they both run on the same operating system. This means that 2 different transports might coexist simultaneously, one for ground communications and another for IPC.</w:t>
      </w:r>
    </w:p>
    <w:p w:rsidR="0040064E" w:rsidRDefault="0040064E" w:rsidP="0040064E">
      <w:r>
        <w:t xml:space="preserve">Upon </w:t>
      </w:r>
      <w:proofErr w:type="spellStart"/>
      <w:r>
        <w:t>startup</w:t>
      </w:r>
      <w:proofErr w:type="spellEnd"/>
      <w:r>
        <w:t>, it shall make available the service provider connections to ground and then connects to the NanoSat MO Supervisor services and register the exposed services on the Central Directory service for visibility.</w:t>
      </w:r>
    </w:p>
    <w:p w:rsidR="0040064E" w:rsidRDefault="0040064E" w:rsidP="0040064E">
      <w:r>
        <w:t xml:space="preserve">It is possible to find the service URIs of the Platform services in the Central Directory service and then connect </w:t>
      </w:r>
      <w:r w:rsidRPr="00F46876">
        <w:t>to them using the consumer stub of the desired service. Figure</w:t>
      </w:r>
      <w:r>
        <w:t xml:space="preserve"> 28 displays an example for the GPS service.</w:t>
      </w:r>
    </w:p>
    <w:p w:rsidR="00D334E4" w:rsidRDefault="00D334E4" w:rsidP="0040064E"/>
    <w:p w:rsidR="0040064E" w:rsidRDefault="0040064E" w:rsidP="0040064E">
      <w:pPr>
        <w:jc w:val="center"/>
      </w:pPr>
      <w:r>
        <w:rPr>
          <w:noProof/>
          <w:lang w:eastAsia="zh-CN"/>
        </w:rPr>
        <w:drawing>
          <wp:inline distT="0" distB="0" distL="0" distR="0" wp14:anchorId="326AABA3" wp14:editId="41474E4D">
            <wp:extent cx="5082363" cy="3202068"/>
            <wp:effectExtent l="0" t="0" r="4445" b="0"/>
            <wp:docPr id="233" name="Picture 233" descr="C:\Users\Cesar Coelho\Dropbox\PhD\Dissertation\pictures\uml\Sequence_Diag_Directory_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 Coelho\Dropbox\PhD\Dissertation\pictures\uml\Sequence_Diag_Directory_Platform.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089599" cy="3206627"/>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28:</w:t>
      </w:r>
      <w:r w:rsidRPr="00082492">
        <w:t xml:space="preserve"> </w:t>
      </w:r>
      <w:r>
        <w:t>Sequence Diagram of an example showing the NanoSat MO Connector finding the GPS service address and then calling an operation</w:t>
      </w:r>
      <w:r w:rsidRPr="00FE1C55">
        <w:t>.</w:t>
      </w:r>
    </w:p>
    <w:p w:rsidR="0040064E" w:rsidRPr="00F46876" w:rsidRDefault="0040064E" w:rsidP="0040064E"/>
    <w:p w:rsidR="0040064E" w:rsidRDefault="0040064E" w:rsidP="0040064E">
      <w:r w:rsidRPr="00AF5633">
        <w:t xml:space="preserve">After the </w:t>
      </w:r>
      <w:proofErr w:type="spellStart"/>
      <w:r w:rsidRPr="00AF5633">
        <w:t>stopApp</w:t>
      </w:r>
      <w:proofErr w:type="spellEnd"/>
      <w:r w:rsidRPr="00AF5633">
        <w:t xml:space="preserve"> operation is called from ground on the NanoSat MO Supervisor, it will send an event to instruct the NanoSat MO Connector to close. After receiving </w:t>
      </w:r>
      <w:r>
        <w:t>the</w:t>
      </w:r>
      <w:r w:rsidRPr="00AF5633">
        <w:t xml:space="preserve"> event to close, the component </w:t>
      </w:r>
      <w:r>
        <w:t>will</w:t>
      </w:r>
      <w:r w:rsidRPr="00AF5633">
        <w:t xml:space="preserve"> unregister the application from the Central Directory service and gracefully close the application. Additionally, an adapter can be set which</w:t>
      </w:r>
      <w:r w:rsidRPr="00291B22">
        <w:t xml:space="preserve"> will execute application-specific logic upon the reception of such event</w:t>
      </w:r>
      <w:r>
        <w:t xml:space="preserve"> for the gracefully termination of the</w:t>
      </w:r>
      <w:r w:rsidRPr="00291B22">
        <w:t xml:space="preserve"> application</w:t>
      </w:r>
      <w:r>
        <w:t xml:space="preserve"> logic</w:t>
      </w:r>
      <w:r w:rsidRPr="00291B22">
        <w:t>.</w:t>
      </w:r>
    </w:p>
    <w:p w:rsidR="0040064E" w:rsidRDefault="0040064E" w:rsidP="0040064E"/>
    <w:p w:rsidR="0040064E" w:rsidRPr="0073785D" w:rsidRDefault="0040064E" w:rsidP="0040064E">
      <w:r w:rsidRPr="0073785D">
        <w:t xml:space="preserve">Optionally, the NanoSat MO Connector can provide monitoring and control capabilities that can be integrated by the developer via the registration of Parameters definitions, </w:t>
      </w:r>
      <w:r w:rsidRPr="0073785D">
        <w:lastRenderedPageBreak/>
        <w:t xml:space="preserve">Aggregations definitions, Alerts definitions and Actions definitions. The M&amp;C services’ logic doesn’t need to be </w:t>
      </w:r>
      <w:proofErr w:type="spellStart"/>
      <w:r w:rsidRPr="0073785D">
        <w:t>reimplemented</w:t>
      </w:r>
      <w:proofErr w:type="spellEnd"/>
      <w:r w:rsidRPr="0073785D">
        <w:t xml:space="preserve"> multiple times and instead, it can be implemented one single time and used by the developers by simply taking advantage of the adapter pattern for the retrieval of parameters and </w:t>
      </w:r>
      <w:r>
        <w:t xml:space="preserve">execution of </w:t>
      </w:r>
      <w:r w:rsidRPr="0073785D">
        <w:t>actions.</w:t>
      </w:r>
    </w:p>
    <w:p w:rsidR="0040064E" w:rsidRDefault="0040064E" w:rsidP="0040064E"/>
    <w:p w:rsidR="0040064E" w:rsidRDefault="0040064E" w:rsidP="0040064E">
      <w:r w:rsidRPr="006761E0">
        <w:t xml:space="preserve">The NanoSat MO Connector allows the development of NMF Apps. This </w:t>
      </w:r>
      <w:r>
        <w:t xml:space="preserve">is </w:t>
      </w:r>
      <w:r w:rsidRPr="006761E0">
        <w:t>further described in the NMF App section and how they are related.</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52" w:name="_Toc497299792"/>
      <w:bookmarkStart w:id="53" w:name="_Toc499226784"/>
      <w:r>
        <w:rPr>
          <w:lang w:val="en-US"/>
        </w:rPr>
        <w:t>Ground MO Adapter</w:t>
      </w:r>
      <w:bookmarkEnd w:id="52"/>
      <w:bookmarkEnd w:id="53"/>
    </w:p>
    <w:p w:rsidR="0040064E" w:rsidRDefault="0040064E" w:rsidP="0040064E">
      <w:r>
        <w:t xml:space="preserve">The Ground MO Adapter is an NMF Composite that enables ground systems to connect to MO providers. It is intended to be deployed on ground and it </w:t>
      </w:r>
      <w:r w:rsidRPr="001604DC">
        <w:t>is able to connect to all the other NMF Composites. Service interfaces are exposed to the ground system for interactions with MO providers. The services’ communication configurations can be automatically discovered from the Directory service by using the provider’s URI of the Directory service.</w:t>
      </w:r>
    </w:p>
    <w:p w:rsidR="0040064E" w:rsidRDefault="0040064E" w:rsidP="0040064E">
      <w:r w:rsidRPr="001604DC">
        <w:t xml:space="preserve">This component is foreseen to be used for the development of Monitor and Control Systems (MCS) or ground applications capable of interfacing with an </w:t>
      </w:r>
      <w:r>
        <w:t>NMF App</w:t>
      </w:r>
      <w:r w:rsidRPr="001604DC">
        <w:t xml:space="preserve"> however it is not limited </w:t>
      </w:r>
      <w:r>
        <w:t>NMF software</w:t>
      </w:r>
      <w:r w:rsidRPr="001604DC">
        <w:t>. This means that a ground consumer using this component shall be able to connect to other different providers, such as a simple provider with only a Parameter service.</w:t>
      </w:r>
    </w:p>
    <w:p w:rsidR="0040064E" w:rsidRDefault="0040064E" w:rsidP="0040064E">
      <w:pPr>
        <w:jc w:val="center"/>
      </w:pPr>
      <w:r>
        <w:rPr>
          <w:noProof/>
          <w:lang w:eastAsia="zh-CN"/>
        </w:rPr>
        <mc:AlternateContent>
          <mc:Choice Requires="wpc">
            <w:drawing>
              <wp:inline distT="0" distB="0" distL="0" distR="0" wp14:anchorId="6793C1C1" wp14:editId="2A7CE487">
                <wp:extent cx="5191125" cy="3219450"/>
                <wp:effectExtent l="0" t="0" r="0" b="0"/>
                <wp:docPr id="244" name="Canvas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5" name="Rounded Rectangle 235"/>
                        <wps:cNvSpPr/>
                        <wps:spPr>
                          <a:xfrm>
                            <a:off x="119666" y="106041"/>
                            <a:ext cx="4950677" cy="3019765"/>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40064E" w:rsidRPr="008E55AD" w:rsidRDefault="0040064E"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Ground MO 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Rounded Rectangle 236"/>
                        <wps:cNvSpPr/>
                        <wps:spPr>
                          <a:xfrm>
                            <a:off x="3478713" y="5934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 xml:space="preserve">Platform </w:t>
                              </w:r>
                              <w:r w:rsidRPr="00BD2430">
                                <w:rPr>
                                  <w:rFonts w:asciiTheme="minorHAnsi" w:eastAsia="Calibri" w:hAnsiTheme="minorHAnsi"/>
                                  <w:b/>
                                  <w:bCs/>
                                  <w:lang w:val="pt-PT"/>
                                </w:rPr>
                                <w:t>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Rounded Rectangle 237"/>
                        <wps:cNvSpPr/>
                        <wps:spPr>
                          <a:xfrm>
                            <a:off x="119866" y="1232953"/>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 name="Rounded Rectangle 238"/>
                        <wps:cNvSpPr/>
                        <wps:spPr>
                          <a:xfrm>
                            <a:off x="1873696" y="592831"/>
                            <a:ext cx="1435100" cy="54229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SM 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Rounded Rectangle 239"/>
                        <wps:cNvSpPr/>
                        <wps:spPr>
                          <a:xfrm>
                            <a:off x="300634" y="5934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 xml:space="preserve">M&amp;C </w:t>
                              </w:r>
                              <w:r w:rsidRPr="00BD2430">
                                <w:rPr>
                                  <w:rFonts w:asciiTheme="minorHAnsi" w:eastAsia="Calibri" w:hAnsiTheme="minorHAnsi"/>
                                  <w:b/>
                                  <w:bCs/>
                                  <w:lang w:val="pt-PT"/>
                                </w:rPr>
                                <w:t>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Rounded Rectangle 240"/>
                        <wps:cNvSpPr/>
                        <wps:spPr>
                          <a:xfrm>
                            <a:off x="1873696" y="1605202"/>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Rounded Rectangle 241"/>
                        <wps:cNvSpPr/>
                        <wps:spPr>
                          <a:xfrm>
                            <a:off x="301258" y="1605188"/>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 xml:space="preserve">COM </w:t>
                              </w:r>
                              <w:r w:rsidRPr="00BD2430">
                                <w:rPr>
                                  <w:rFonts w:asciiTheme="minorHAnsi" w:eastAsia="Calibri" w:hAnsiTheme="minorHAnsi"/>
                                  <w:b/>
                                  <w:bCs/>
                                  <w:lang w:val="pt-PT"/>
                                </w:rPr>
                                <w:t>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40064E" w:rsidRPr="00BD2430" w:rsidRDefault="0040064E" w:rsidP="0040064E">
                              <w:pPr>
                                <w:pStyle w:val="NormalWeb"/>
                                <w:spacing w:before="0" w:beforeAutospacing="0" w:after="0" w:afterAutospacing="0" w:line="276"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Rounded Rectangle 242"/>
                        <wps:cNvSpPr/>
                        <wps:spPr>
                          <a:xfrm>
                            <a:off x="3479720" y="1605174"/>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Common 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Rounded Rectangle 243"/>
                        <wps:cNvSpPr/>
                        <wps:spPr>
                          <a:xfrm>
                            <a:off x="119680" y="2454847"/>
                            <a:ext cx="4949825" cy="341365"/>
                          </a:xfrm>
                          <a:prstGeom prst="roundRect">
                            <a:avLst/>
                          </a:prstGeom>
                          <a:gradFill>
                            <a:gsLst>
                              <a:gs pos="0">
                                <a:schemeClr val="bg1">
                                  <a:lumMod val="78000"/>
                                </a:schemeClr>
                              </a:gs>
                              <a:gs pos="87000">
                                <a:schemeClr val="bg1">
                                  <a:lumMod val="80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40064E" w:rsidRPr="00B50FA5" w:rsidRDefault="0040064E"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4" o:spid="_x0000_s1108" editas="canvas" style="width:408.75pt;height:253.5pt;mso-position-horizontal-relative:char;mso-position-vertical-relative:line" coordsize="51911,3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">
                <v:shape id="_x0000_s1109" type="#_x0000_t75" style="position:absolute;width:51911;height:32194;visibility:visible;mso-wrap-style:square">
                  <v:fill o:detectmouseclick="t"/>
                  <v:path o:connecttype="none"/>
                </v:shape>
                <v:roundrect id="Rounded Rectangle 235" o:spid="_x0000_s1110" style="position:absolute;left:1196;top:1060;width:49507;height:30198;visibility:visible;mso-wrap-style:square;v-text-anchor:top" arcsize="69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HMMA&#10;AADcAAAADwAAAGRycy9kb3ducmV2LnhtbESPQYvCMBSE7wv+h/AEb2uqiyJdo1RBUfCi9rDHR/Ns&#10;is1LabK1/nsjLOxxmJlvmOW6t7XoqPWVYwWTcQKCuHC64lJBft19LkD4gKyxdkwKnuRhvRp8LDHV&#10;7sFn6i6hFBHCPkUFJoQmldIXhiz6sWuIo3dzrcUQZVtK3eIjwm0tp0kylxYrjgsGG9oaKu6XX6tg&#10;c6Sk353y/c8+y4/XLlvczckrNRr22TeIQH34D/+1D1rB9GsG7zPx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YZHMMAAADcAAAADwAAAAAAAAAAAAAAAACYAgAAZHJzL2Rv&#10;d25yZXYueG1sUEsFBgAAAAAEAAQA9QAAAIgDAAAAAA==&#10;" fillcolor="#d9efed" strokecolor="#4f81bd [3204]" strokeweight="2pt">
                  <v:fill color2="#d0ebe9" rotate="t" angle="180" colors="0 #d9efed;58982f #abdbd6;1 #d0ebe9" focus="100%" type="gradient"/>
                  <v:shadow on="t" color="black" opacity="24903f" origin=",.5" offset="0,.55556mm"/>
                  <v:textbox>
                    <w:txbxContent>
                      <w:p w:rsidR="0040064E" w:rsidRPr="008E55AD" w:rsidRDefault="0040064E"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Ground MO Adapter</w:t>
                        </w:r>
                      </w:p>
                    </w:txbxContent>
                  </v:textbox>
                </v:roundrect>
                <v:roundrect id="Rounded Rectangle 236" o:spid="_x0000_s1111" style="position:absolute;left:34787;top:5934;width:14344;height:54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KJscYA&#10;AADcAAAADwAAAGRycy9kb3ducmV2LnhtbESPT0vDQBTE74LfYXmCN7sxlbTEbosIsYqH/j30+Mg+&#10;k2D27bK7TaOf3hUEj8PM/IZZrEbTi4F86CwruJ9kIIhrqztuFBwP1d0cRIjIGnvLpOCLAqyW11cL&#10;LLW98I6GfWxEgnAoUUEboyulDHVLBsPEOuLkfVhvMCbpG6k9XhLc9DLPskIa7DgttOjouaX6c382&#10;Cl5O28FNafdQ1D5/W7v3avM9q5S6vRmfHkFEGuN/+K/9qhXk0wJ+z6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KJscYAAADcAAAADwAAAAAAAAAAAAAAAACYAgAAZHJz&#10;L2Rvd25yZXYueG1sUEsFBgAAAAAEAAQA9QAAAIsDAAAAAA==&#10;" fillcolor="#829ab3" strokecolor="#607882" strokeweight="2pt">
                  <v:textbo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 xml:space="preserve">Platform </w:t>
                        </w:r>
                        <w:r w:rsidRPr="00BD2430">
                          <w:rPr>
                            <w:rFonts w:asciiTheme="minorHAnsi" w:eastAsia="Calibri" w:hAnsiTheme="minorHAnsi"/>
                            <w:b/>
                            <w:bCs/>
                            <w:lang w:val="pt-PT"/>
                          </w:rPr>
                          <w:t>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237" o:spid="_x0000_s1112" style="position:absolute;left:1198;top:12329;width:49503;height:107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H7SccA&#10;AADcAAAADwAAAGRycy9kb3ducmV2LnhtbESPT2vCQBTE74V+h+UJvRTdNFot0VXaEkFv9Q/F4yP7&#10;TILZt2l21ein7wqCx2FmfsNMZq2pxIkaV1pW8NaLQBBnVpecK9hu5t0PEM4ja6wsk4ILOZhNn58m&#10;mGh75hWd1j4XAcIuQQWF93UipcsKMuh6tiYO3t42Bn2QTS51g+cAN5WMo2goDZYcFgqs6bug7LA+&#10;GgW/6Wv8t/spl4vDVzq47t8Hq2O6U+ql036OQXhq/SN8by+0grg/gtuZcAT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x+0nHAAAA3AAAAA8AAAAAAAAAAAAAAAAAmAIAAGRy&#10;cy9kb3ducmV2LnhtbFBLBQYAAAAABAAEAPUAAACMAwAAAAA=&#10;" fillcolor="#c6c6c6 [2508]" strokecolor="#795d9b [3047]">
                  <v:fill color2="#e2e2e2 [2860]" rotate="t" angle="180" colors="0 #c7c7c7;57016f #a3a3a3;1 #e3e3e3" focus="100%" type="gradient"/>
                  <v:shadow on="t" color="black" opacity="24903f" origin=",.5" offset="0,.55556mm"/>
                  <v:textbox>
                    <w:txbxContent>
                      <w:p w:rsidR="0040064E" w:rsidRPr="00191C83" w:rsidRDefault="0040064E"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238" o:spid="_x0000_s1113" style="position:absolute;left:18736;top:5928;width:14351;height:54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4WMQA&#10;AADcAAAADwAAAGRycy9kb3ducmV2LnhtbERPz0/CMBS+m/A/NI+Em3QMA2RSCDGZYDwo6MHjy/rY&#10;FtbXpi1j+tfbg4nHL9/v9XYwnejJh9aygtk0A0FcWd1yreDzo7xfgQgRWWNnmRR8U4DtZnS3xkLb&#10;Gx+pP8VapBAOBSpoYnSFlKFqyGCYWkecuLP1BmOCvpba4y2Fm07mWbaQBltODQ06emqoupyuRsHz&#10;13vv5nR8WFQ+f9m71/LtZ1kqNRkPu0cQkYb4L/5zH7SCfJ7WpjPpC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BuFjEAAAA3AAAAA8AAAAAAAAAAAAAAAAAmAIAAGRycy9k&#10;b3ducmV2LnhtbFBLBQYAAAAABAAEAPUAAACJAwAAAAA=&#10;" fillcolor="#829ab3" strokecolor="#607882" strokeweight="2pt">
                  <v:textbo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SM 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239" o:spid="_x0000_s1114" style="position:absolute;left:3006;top:5934;width:14344;height:54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0dw8cA&#10;AADcAAAADwAAAGRycy9kb3ducmV2LnhtbESPT0sDMRTE74LfITzBW5vtVmq7Ni0ibFU8aP8cPD42&#10;r7uLm5eQpNvVT2+EgsdhZn7DLNeD6URPPrSWFUzGGQjiyuqWawWHfTmagwgRWWNnmRR8U4D16vpq&#10;iYW2Z95Sv4u1SBAOBSpoYnSFlKFqyGAYW0ecvKP1BmOSvpba4znBTSfzLJtJgy2nhQYdPTVUfe1O&#10;RsHm86N3U9rezSqfvz67t/L9575U6vZmeHwAEWmI/+FL+0UryKcL+Du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NHcPHAAAA3AAAAA8AAAAAAAAAAAAAAAAAmAIAAGRy&#10;cy9kb3ducmV2LnhtbFBLBQYAAAAABAAEAPUAAACMAwAAAAA=&#10;" fillcolor="#829ab3" strokecolor="#607882" strokeweight="2pt">
                  <v:textbo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 xml:space="preserve">M&amp;C </w:t>
                        </w:r>
                        <w:r w:rsidRPr="00BD2430">
                          <w:rPr>
                            <w:rFonts w:asciiTheme="minorHAnsi" w:eastAsia="Calibri" w:hAnsiTheme="minorHAnsi"/>
                            <w:b/>
                            <w:bCs/>
                            <w:lang w:val="pt-PT"/>
                          </w:rPr>
                          <w:t>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v:textbox>
                </v:roundrect>
                <v:roundrect id="Rounded Rectangle 240" o:spid="_x0000_s1115" style="position:absolute;left:18736;top:16052;width:14345;height:5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HI8QA&#10;AADcAAAADwAAAGRycy9kb3ducmV2LnhtbERPTWvCMBi+D/wP4RW8aWoVlc4oMug+2GHT7bDjS/Pa&#10;Fps3Iclqt1+/HIQdH57v7X4wnejJh9aygvksA0FcWd1yreDzo5xuQISIrLGzTAp+KMB+N7rbYqHt&#10;lY/Un2ItUgiHAhU0MbpCylA1ZDDMrCNO3Nl6gzFBX0vt8ZrCTSfzLFtJgy2nhgYdPTRUXU7fRsHj&#10;13vvFnRcriqfvzy51/Ltd10qNRkPh3sQkYb4L765n7WCfJnmpzPpCM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xxyPEAAAA3AAAAA8AAAAAAAAAAAAAAAAAmAIAAGRycy9k&#10;b3ducmV2LnhtbFBLBQYAAAAABAAEAPUAAACJAwAAAAA=&#10;" fillcolor="#829ab3" strokecolor="#607882" strokeweight="2pt">
                  <v:textbo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MAL</w:t>
                        </w:r>
                      </w:p>
                    </w:txbxContent>
                  </v:textbox>
                </v:roundrect>
                <v:roundrect id="Rounded Rectangle 241" o:spid="_x0000_s1116" style="position:absolute;left:3012;top:16051;width:14338;height:54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1iuMcA&#10;AADcAAAADwAAAGRycy9kb3ducmV2LnhtbESPT0sDMRTE74LfITzBW5vtWtqybVpEWFvxoP1z6PGx&#10;ee4ubl5CErern94IBY/DzPyGWW0G04mefGgtK5iMMxDEldUt1wpOx3K0ABEissbOMin4pgCb9e3N&#10;CgttL7yn/hBrkSAcClTQxOgKKUPVkMEwto44eR/WG4xJ+lpqj5cEN53Ms2wmDbacFhp09NRQ9Xn4&#10;Mgqez++9e6D9dFb5/GXrXsu3n3mp1P3d8LgEEWmI/+Fre6cV5NMJ/J1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9YrjHAAAA3AAAAA8AAAAAAAAAAAAAAAAAmAIAAGRy&#10;cy9kb3ducmV2LnhtbFBLBQYAAAAABAAEAPUAAACMAwAAAAA=&#10;" fillcolor="#829ab3" strokecolor="#607882" strokeweight="2pt">
                  <v:textbo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 xml:space="preserve">COM </w:t>
                        </w:r>
                        <w:r w:rsidRPr="00BD2430">
                          <w:rPr>
                            <w:rFonts w:asciiTheme="minorHAnsi" w:eastAsia="Calibri" w:hAnsiTheme="minorHAnsi"/>
                            <w:b/>
                            <w:bCs/>
                            <w:lang w:val="pt-PT"/>
                          </w:rPr>
                          <w:t>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40064E" w:rsidRPr="00BD2430" w:rsidRDefault="0040064E" w:rsidP="0040064E">
                        <w:pPr>
                          <w:pStyle w:val="NormalWeb"/>
                          <w:spacing w:before="0" w:beforeAutospacing="0" w:after="0" w:afterAutospacing="0" w:line="276" w:lineRule="auto"/>
                          <w:jc w:val="center"/>
                          <w:rPr>
                            <w:rFonts w:asciiTheme="minorHAnsi" w:hAnsiTheme="minorHAnsi"/>
                          </w:rPr>
                        </w:pPr>
                      </w:p>
                    </w:txbxContent>
                  </v:textbox>
                </v:roundrect>
                <v:roundrect id="Rounded Rectangle 242" o:spid="_x0000_s1117" style="position:absolute;left:34797;top:16051;width:14332;height:54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8z8YA&#10;AADcAAAADwAAAGRycy9kb3ducmV2LnhtbESPS2vDMBCE74X+B7GF3ho5bkiCGyWEgPughzwPOS7W&#10;1jaxVkJSHbe/vioUehxm5htmsRpMJ3ryobWsYDzKQBBXVrdcKzgdy4c5iBCRNXaWScEXBVgtb28W&#10;WGh75T31h1iLBOFQoIImRldIGaqGDIaRdcTJ+7DeYEzS11J7vCa46WSeZVNpsOW00KCjTUPV5fBp&#10;FDyfd717pP1kWvn87cW9l9vvWanU/d2wfgIRaYj/4b/2q1aQT3L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8z8YAAADcAAAADwAAAAAAAAAAAAAAAACYAgAAZHJz&#10;L2Rvd25yZXYueG1sUEsFBgAAAAAEAAQA9QAAAIsDAAAAAA==&#10;" fillcolor="#829ab3" strokecolor="#607882" strokeweight="2pt">
                  <v:textbox>
                    <w:txbxContent>
                      <w:p w:rsidR="0040064E" w:rsidRPr="00BD2430" w:rsidRDefault="0040064E"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Common services</w:t>
                        </w:r>
                      </w:p>
                      <w:p w:rsidR="0040064E" w:rsidRPr="00BD2430" w:rsidRDefault="0040064E"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v:textbox>
                </v:roundrect>
                <v:roundrect id="Rounded Rectangle 243" o:spid="_x0000_s1118" style="position:absolute;left:1196;top:24548;width:49499;height:34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MUA&#10;AADcAAAADwAAAGRycy9kb3ducmV2LnhtbESPQWvCQBSE7wX/w/KE3urGtFaJriJCsdCDNgpeH7vP&#10;JJh9m2S3Gv+9Wyj0OMzMN8xi1dtaXKnzlWMF41ECglg7U3Gh4Hj4eJmB8AHZYO2YFNzJw2o5eFpg&#10;ZtyNv+mah0JECPsMFZQhNJmUXpdk0Y9cQxy9s+sshii7QpoObxFua5kmybu0WHFcKLGhTUn6kv9Y&#10;BXq7rr/aXeHzdmLadDM9nfV+q9TzsF/PQQTqw3/4r/1pFKRvr/B7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478xQAAANwAAAAPAAAAAAAAAAAAAAAAAJgCAABkcnMv&#10;ZG93bnJldi54bWxQSwUGAAAAAAQABAD1AAAAigMAAAAA&#10;" fillcolor="#c6c6c6 [2508]" strokecolor="#795d9b [3047]">
                  <v:fill color2="#e2e2e2 [2860]" rotate="t" angle="180" colors="0 #c7c7c7;57016f #ccc;1 #e3e3e3" focus="100%" type="gradient"/>
                  <v:shadow on="t" color="black" opacity="24903f" origin=",.5" offset="0,.55556mm"/>
                  <v:textbox>
                    <w:txbxContent>
                      <w:p w:rsidR="0040064E" w:rsidRPr="00B50FA5" w:rsidRDefault="0040064E"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v:textbox>
                </v:roundrect>
                <w10:anchorlock/>
              </v:group>
            </w:pict>
          </mc:Fallback>
        </mc:AlternateContent>
      </w:r>
    </w:p>
    <w:p w:rsidR="0040064E" w:rsidRDefault="0040064E" w:rsidP="0040064E">
      <w:pPr>
        <w:jc w:val="center"/>
      </w:pPr>
      <w:r w:rsidRPr="00C94A7D">
        <w:rPr>
          <w:b/>
        </w:rPr>
        <w:t>Figure</w:t>
      </w:r>
      <w:r>
        <w:rPr>
          <w:b/>
        </w:rPr>
        <w:t xml:space="preserve"> 29:</w:t>
      </w:r>
      <w:r w:rsidRPr="00082492">
        <w:t xml:space="preserve"> </w:t>
      </w:r>
      <w:r>
        <w:t>Ground MO Adapter component representation.</w:t>
      </w:r>
    </w:p>
    <w:p w:rsidR="0040064E" w:rsidRDefault="0040064E" w:rsidP="0040064E">
      <w:pPr>
        <w:rPr>
          <w:highlight w:val="yellow"/>
        </w:rPr>
      </w:pPr>
    </w:p>
    <w:p w:rsidR="0040064E" w:rsidRPr="00ED4D8D" w:rsidRDefault="0040064E" w:rsidP="0040064E">
      <w:r w:rsidRPr="00ED4D8D">
        <w:t>The integration of this component with a</w:t>
      </w:r>
      <w:r>
        <w:t>nother</w:t>
      </w:r>
      <w:r w:rsidRPr="00ED4D8D">
        <w:t xml:space="preserve"> ground system </w:t>
      </w:r>
      <w:r>
        <w:t xml:space="preserve">application is reduced </w:t>
      </w:r>
      <w:r w:rsidRPr="00ED4D8D">
        <w:t>to link</w:t>
      </w:r>
      <w:r>
        <w:t>ing</w:t>
      </w:r>
      <w:r w:rsidRPr="00ED4D8D">
        <w:t xml:space="preserve"> the services that are intended to be used to the rest of the application</w:t>
      </w:r>
      <w:r>
        <w:t xml:space="preserve">. This </w:t>
      </w:r>
      <w:r>
        <w:lastRenderedPageBreak/>
        <w:t xml:space="preserve">integration can be done for </w:t>
      </w:r>
      <w:r w:rsidRPr="00ED4D8D">
        <w:t>an MCS, a mission automation system</w:t>
      </w:r>
      <w:r>
        <w:t>,</w:t>
      </w:r>
      <w:r w:rsidRPr="00ED4D8D">
        <w:t xml:space="preserve"> or </w:t>
      </w:r>
      <w:r>
        <w:t xml:space="preserve">a dedicated </w:t>
      </w:r>
      <w:r w:rsidRPr="00ED4D8D">
        <w:t>application designed to connect to a specific NMF App.</w:t>
      </w:r>
    </w:p>
    <w:p w:rsidR="00A40BE9" w:rsidRDefault="00A40BE9" w:rsidP="0040064E"/>
    <w:p w:rsidR="0040064E" w:rsidRDefault="0040064E" w:rsidP="0040064E">
      <w:r>
        <w:t>The Ground MO Adapter opens many possibilities for the integration with other ground systems</w:t>
      </w:r>
      <w:r w:rsidR="00F77C9F">
        <w:t>.</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54" w:name="_Ref497239619"/>
      <w:bookmarkStart w:id="55" w:name="_Toc497299793"/>
      <w:bookmarkStart w:id="56" w:name="_Toc499226785"/>
      <w:r>
        <w:rPr>
          <w:lang w:val="en-US"/>
        </w:rPr>
        <w:t>Ground MO Proxy</w:t>
      </w:r>
      <w:bookmarkEnd w:id="54"/>
      <w:bookmarkEnd w:id="55"/>
      <w:bookmarkEnd w:id="56"/>
    </w:p>
    <w:p w:rsidR="0040064E" w:rsidRDefault="0040064E" w:rsidP="0040064E">
      <w:r w:rsidRPr="00634A22">
        <w:t xml:space="preserve">The Ground MO Proxy is an NMF Composite that acts as a proxy for ground systems </w:t>
      </w:r>
      <w:r>
        <w:t xml:space="preserve">that use </w:t>
      </w:r>
      <w:r w:rsidRPr="00634A22">
        <w:t>the Ground MO Adapter.</w:t>
      </w:r>
      <w:r>
        <w:t xml:space="preserve"> The Ground MO Proxy has 3 main functionalities, to act as a protocol bridge, as a COM Archive mirror, and it allows the queuing of actions. As a result, multiple consumers can share the same ground-to-space connection to the spacecraft, and connect to independent NMF Apps simultaneously.</w:t>
      </w:r>
    </w:p>
    <w:p w:rsidR="0040064E" w:rsidRDefault="0040064E" w:rsidP="0040064E">
      <w:r w:rsidRPr="00E52A0C">
        <w:t xml:space="preserve">This component has been included as part of the </w:t>
      </w:r>
      <w:r>
        <w:t>NMF Composites</w:t>
      </w:r>
      <w:r w:rsidRPr="00E52A0C">
        <w:t xml:space="preserve"> in order to solve the problem of using mission-specific protocols in the space-to-ground link </w:t>
      </w:r>
      <w:r>
        <w:t>while</w:t>
      </w:r>
      <w:r w:rsidRPr="00E52A0C">
        <w:t xml:space="preserve"> still remain</w:t>
      </w:r>
      <w:r>
        <w:t>ing</w:t>
      </w:r>
      <w:r w:rsidRPr="00E52A0C">
        <w:t xml:space="preserve"> agnostic from any mission.</w:t>
      </w:r>
    </w:p>
    <w:p w:rsidR="0040064E" w:rsidRDefault="0040064E" w:rsidP="0040064E"/>
    <w:p w:rsidR="0040064E" w:rsidRDefault="0040064E" w:rsidP="0040064E">
      <w:r>
        <w:t xml:space="preserve">The MO Architecture allows the </w:t>
      </w:r>
      <w:r w:rsidRPr="004218F0">
        <w:t xml:space="preserve">creation of a protocol-matching bridge or Gateway that allows translation from one encoding/transport choice to another </w:t>
      </w:r>
      <w:r>
        <w:t>because it supports the s</w:t>
      </w:r>
      <w:r w:rsidRPr="004218F0">
        <w:t>eparation of information interoperability (MAL and higher layers) and protocol interoperability (encoding and transport).</w:t>
      </w:r>
      <w:r>
        <w:t xml:space="preserve"> Figure 30 shows an example of a protocol bridge with different transport/encodings.</w:t>
      </w:r>
    </w:p>
    <w:p w:rsidR="0040064E" w:rsidRDefault="0040064E" w:rsidP="0040064E">
      <w:r>
        <w:t>The Ground MO Proxy</w:t>
      </w:r>
      <w:r w:rsidRPr="005923ED">
        <w:t xml:space="preserve"> shall connect to the </w:t>
      </w:r>
      <w:r>
        <w:t>NanoSat MO Supervisor</w:t>
      </w:r>
      <w:r w:rsidRPr="005923ED">
        <w:t xml:space="preserve">, typically via SPP </w:t>
      </w:r>
      <w:r>
        <w:t>(</w:t>
      </w:r>
      <w:r w:rsidRPr="005923ED">
        <w:t xml:space="preserve">but IP connections are </w:t>
      </w:r>
      <w:r>
        <w:t xml:space="preserve">not uncommon in </w:t>
      </w:r>
      <w:r w:rsidRPr="005923ED">
        <w:t>nanosatellites</w:t>
      </w:r>
      <w:r>
        <w:t>)</w:t>
      </w:r>
      <w:r w:rsidRPr="005923ED">
        <w:t>, and expose</w:t>
      </w:r>
      <w:r>
        <w:t xml:space="preserve"> on ground</w:t>
      </w:r>
      <w:r w:rsidRPr="005923ED">
        <w:t xml:space="preserve"> all the </w:t>
      </w:r>
      <w:r>
        <w:t xml:space="preserve">providers </w:t>
      </w:r>
      <w:r w:rsidRPr="005923ED">
        <w:t>available on the Central Directory service.</w:t>
      </w:r>
      <w:r>
        <w:t xml:space="preserve"> The connections details are edited to include the URI of the protocol bridge to route correctly </w:t>
      </w:r>
      <w:r w:rsidRPr="005923ED">
        <w:t>forthcoming ground consumers</w:t>
      </w:r>
      <w:r>
        <w:t xml:space="preserve">. </w:t>
      </w:r>
      <w:r w:rsidRPr="005923ED">
        <w:t xml:space="preserve">Examples of suitable protocol transports that can be exposed to ground consumers are HTTP, TCP/IP, </w:t>
      </w:r>
      <w:proofErr w:type="spellStart"/>
      <w:r w:rsidRPr="005923ED">
        <w:t>ActiveMQ</w:t>
      </w:r>
      <w:proofErr w:type="spellEnd"/>
      <w:r w:rsidRPr="005923ED">
        <w:t xml:space="preserve"> and/or RMI.</w:t>
      </w:r>
    </w:p>
    <w:p w:rsidR="0001286A" w:rsidRPr="005923ED" w:rsidRDefault="0001286A" w:rsidP="0040064E"/>
    <w:p w:rsidR="0040064E" w:rsidRDefault="0040064E" w:rsidP="00105BE2">
      <w:pPr>
        <w:jc w:val="center"/>
      </w:pPr>
      <w:r>
        <w:rPr>
          <w:noProof/>
          <w:lang w:eastAsia="zh-CN"/>
        </w:rPr>
        <w:lastRenderedPageBreak/>
        <w:drawing>
          <wp:inline distT="0" distB="0" distL="0" distR="0" wp14:anchorId="1457D99A" wp14:editId="09439229">
            <wp:extent cx="5400040" cy="339233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a:ext>
                      </a:extLst>
                    </a:blip>
                    <a:stretch>
                      <a:fillRect/>
                    </a:stretch>
                  </pic:blipFill>
                  <pic:spPr>
                    <a:xfrm>
                      <a:off x="0" y="0"/>
                      <a:ext cx="5400040" cy="3392333"/>
                    </a:xfrm>
                    <a:prstGeom prst="rect">
                      <a:avLst/>
                    </a:prstGeom>
                  </pic:spPr>
                </pic:pic>
              </a:graphicData>
            </a:graphic>
          </wp:inline>
        </w:drawing>
      </w:r>
    </w:p>
    <w:p w:rsidR="0040064E" w:rsidRDefault="0040064E" w:rsidP="0040064E">
      <w:pPr>
        <w:jc w:val="center"/>
      </w:pPr>
      <w:r w:rsidRPr="005163AB">
        <w:rPr>
          <w:b/>
        </w:rPr>
        <w:t>Figure</w:t>
      </w:r>
      <w:r>
        <w:rPr>
          <w:b/>
        </w:rPr>
        <w:t xml:space="preserve"> 30:</w:t>
      </w:r>
      <w:r>
        <w:t xml:space="preserve"> Protocol Bridge Example</w:t>
      </w:r>
    </w:p>
    <w:p w:rsidR="0040064E" w:rsidRDefault="0040064E" w:rsidP="0040064E"/>
    <w:p w:rsidR="0040064E" w:rsidRDefault="0040064E" w:rsidP="0040064E">
      <w:r>
        <w:t>When the connection to the spacecraft is done using the MAL-SPP transport, address mapping has to be defined. This is because the MAL-SPP transport binding does not support routing as part of the binding protocol. A solution is to use a range of APIDs dedicated to the creation of virtual URIs that are dynamically mapped to the source URI upon the connection of a new consumer.</w:t>
      </w:r>
    </w:p>
    <w:p w:rsidR="0040064E" w:rsidRDefault="0040064E" w:rsidP="0040064E">
      <w:pPr>
        <w:jc w:val="left"/>
      </w:pPr>
    </w:p>
    <w:p w:rsidR="0040064E" w:rsidRDefault="0040064E" w:rsidP="0040064E">
      <w:r w:rsidRPr="00785A24">
        <w:t>Figure</w:t>
      </w:r>
      <w:r>
        <w:t xml:space="preserve"> 31</w:t>
      </w:r>
      <w:r w:rsidRPr="00785A24">
        <w:t xml:space="preserve"> shows </w:t>
      </w:r>
      <w:r>
        <w:t>a</w:t>
      </w:r>
      <w:r w:rsidRPr="00785A24">
        <w:t xml:space="preserve"> Proxy component acting as a consumer of Service A from the Provider component and as a provider of Service C to the Consumer component. A </w:t>
      </w:r>
      <w:r>
        <w:t>P</w:t>
      </w:r>
      <w:r w:rsidRPr="00785A24">
        <w:t>roxy provides a way of exposing a service to external consumers where direct visibility would not be desirable. In the example the Proxy component is also acting as a protocol bridge; however, this is not required.</w:t>
      </w:r>
    </w:p>
    <w:p w:rsidR="0001286A" w:rsidRDefault="0001286A" w:rsidP="0040064E"/>
    <w:p w:rsidR="0040064E" w:rsidRDefault="0040064E" w:rsidP="0040064E">
      <w:pPr>
        <w:jc w:val="center"/>
      </w:pPr>
      <w:r>
        <w:rPr>
          <w:noProof/>
          <w:lang w:eastAsia="zh-CN"/>
        </w:rPr>
        <w:lastRenderedPageBreak/>
        <w:drawing>
          <wp:inline distT="0" distB="0" distL="0" distR="0" wp14:anchorId="004ADEA1" wp14:editId="534B6EA6">
            <wp:extent cx="4793361" cy="348747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a:ext>
                      </a:extLst>
                    </a:blip>
                    <a:stretch>
                      <a:fillRect/>
                    </a:stretch>
                  </pic:blipFill>
                  <pic:spPr>
                    <a:xfrm>
                      <a:off x="0" y="0"/>
                      <a:ext cx="4796549" cy="3489798"/>
                    </a:xfrm>
                    <a:prstGeom prst="rect">
                      <a:avLst/>
                    </a:prstGeom>
                  </pic:spPr>
                </pic:pic>
              </a:graphicData>
            </a:graphic>
          </wp:inline>
        </w:drawing>
      </w:r>
    </w:p>
    <w:p w:rsidR="0040064E" w:rsidRPr="00B95F88" w:rsidRDefault="0040064E" w:rsidP="0040064E">
      <w:pPr>
        <w:jc w:val="center"/>
      </w:pPr>
      <w:r w:rsidRPr="00B95F88">
        <w:rPr>
          <w:b/>
        </w:rPr>
        <w:t>Figure 31:</w:t>
      </w:r>
      <w:r w:rsidRPr="00B95F88">
        <w:t xml:space="preserve"> Service Extension</w:t>
      </w:r>
      <w:r w:rsidR="003B41F6">
        <w:t xml:space="preserve"> Example</w:t>
      </w:r>
    </w:p>
    <w:p w:rsidR="0040064E" w:rsidRPr="00B95F88" w:rsidRDefault="0040064E" w:rsidP="0040064E"/>
    <w:p w:rsidR="0040064E" w:rsidRDefault="0040064E" w:rsidP="0040064E">
      <w:r w:rsidRPr="00785A24">
        <w:t xml:space="preserve">For some services, the Ground MO Proxy follows the concept of proxy service extension defined in the MO Reference Model book. This allows, for example, queuing actions, exposing a Directory service with re-routed URIs to the correct location, having an Archive service </w:t>
      </w:r>
      <w:r>
        <w:t>replica</w:t>
      </w:r>
      <w:r w:rsidRPr="00785A24">
        <w:t xml:space="preserve"> on ground in order to minimize the access to the on-board Archive services of each </w:t>
      </w:r>
      <w:r>
        <w:t>NMF App</w:t>
      </w:r>
      <w:r w:rsidRPr="00785A24">
        <w:t xml:space="preserve"> and activity tracking for the forwarding of actions.</w:t>
      </w:r>
    </w:p>
    <w:p w:rsidR="0040064E" w:rsidRDefault="0040064E" w:rsidP="0040064E">
      <w:pPr>
        <w:jc w:val="left"/>
      </w:pPr>
    </w:p>
    <w:p w:rsidR="0040064E" w:rsidRDefault="0040064E" w:rsidP="0040064E">
      <w:pPr>
        <w:jc w:val="left"/>
      </w:pPr>
      <w:r>
        <w:br w:type="page"/>
      </w:r>
    </w:p>
    <w:p w:rsidR="0040064E" w:rsidRPr="00AB425C" w:rsidRDefault="0040064E" w:rsidP="006F71A5">
      <w:pPr>
        <w:pStyle w:val="Heading2"/>
        <w:keepLines/>
        <w:spacing w:before="0" w:after="0" w:line="480" w:lineRule="auto"/>
        <w:contextualSpacing/>
      </w:pPr>
      <w:bookmarkStart w:id="57" w:name="_Toc497299794"/>
      <w:bookmarkStart w:id="58" w:name="_Toc499226786"/>
      <w:r w:rsidRPr="00AB425C">
        <w:lastRenderedPageBreak/>
        <w:t xml:space="preserve">NMF </w:t>
      </w:r>
      <w:r>
        <w:t>Concepts</w:t>
      </w:r>
      <w:bookmarkEnd w:id="57"/>
      <w:bookmarkEnd w:id="58"/>
    </w:p>
    <w:p w:rsidR="0040064E" w:rsidRDefault="0040064E" w:rsidP="0040064E">
      <w:r>
        <w:t>This section defines the NMF Concepts of the NanoSat MO Framework. Some of them are interconnected.</w:t>
      </w:r>
    </w:p>
    <w:p w:rsidR="0040064E" w:rsidRDefault="0040064E" w:rsidP="0040064E"/>
    <w:p w:rsidR="0040064E" w:rsidRPr="00592A92" w:rsidRDefault="0040064E" w:rsidP="006F71A5">
      <w:pPr>
        <w:pStyle w:val="Heading3"/>
        <w:keepLines/>
        <w:numPr>
          <w:ilvl w:val="2"/>
          <w:numId w:val="5"/>
        </w:numPr>
        <w:spacing w:before="200" w:after="0" w:line="480" w:lineRule="auto"/>
        <w:contextualSpacing/>
      </w:pPr>
      <w:bookmarkStart w:id="59" w:name="_Toc497299795"/>
      <w:bookmarkStart w:id="60" w:name="_Toc499226787"/>
      <w:r w:rsidRPr="001E5DF5">
        <w:t>NMF App</w:t>
      </w:r>
      <w:bookmarkEnd w:id="59"/>
      <w:bookmarkEnd w:id="60"/>
    </w:p>
    <w:p w:rsidR="0040064E" w:rsidRDefault="0040064E" w:rsidP="0040064E">
      <w:r w:rsidRPr="00A275EC">
        <w:t>An NMF A</w:t>
      </w:r>
      <w:r>
        <w:t xml:space="preserve">pp is </w:t>
      </w:r>
      <w:r w:rsidRPr="00A275EC">
        <w:t>a</w:t>
      </w:r>
      <w:r>
        <w:t xml:space="preserve">n </w:t>
      </w:r>
      <w:r w:rsidRPr="00A275EC">
        <w:t xml:space="preserve">on-board software application </w:t>
      </w:r>
      <w:r>
        <w:t xml:space="preserve">based on the NanoSat MO Framework. </w:t>
      </w:r>
      <w:r w:rsidRPr="00A275EC">
        <w:t>Upon start-up, it register</w:t>
      </w:r>
      <w:r>
        <w:t>s</w:t>
      </w:r>
      <w:r w:rsidRPr="00A275EC">
        <w:t xml:space="preserve"> itself in the Central Directory service </w:t>
      </w:r>
      <w:r>
        <w:t xml:space="preserve">for visibility </w:t>
      </w:r>
      <w:r w:rsidRPr="00A275EC">
        <w:t>from ground and unregister</w:t>
      </w:r>
      <w:r>
        <w:t>s</w:t>
      </w:r>
      <w:r w:rsidRPr="00A275EC">
        <w:t xml:space="preserve"> before terminating</w:t>
      </w:r>
      <w:r>
        <w:t xml:space="preserve"> </w:t>
      </w:r>
      <w:r w:rsidRPr="00A275EC">
        <w:t xml:space="preserve">gracefully. Additionally, </w:t>
      </w:r>
      <w:r>
        <w:t>it can connect and interact with the Platform services implementation available on the nanosatellite. An NMF App can be monitored and controlled from ground by taking advantage of the CCSDS-standardized M&amp;C services if the services are available.</w:t>
      </w:r>
    </w:p>
    <w:p w:rsidR="0040064E" w:rsidRDefault="0040064E" w:rsidP="0040064E">
      <w:r>
        <w:t xml:space="preserve">An NMF App is developed by integrating the NanoSat MO Connector component into the software application and they are expected </w:t>
      </w:r>
      <w:r w:rsidRPr="00825644">
        <w:t>to be start</w:t>
      </w:r>
      <w:r>
        <w:t>ed, monitored, stopped</w:t>
      </w:r>
      <w:r w:rsidRPr="00825644">
        <w:t>, or kill</w:t>
      </w:r>
      <w:r>
        <w:t xml:space="preserve">ed by </w:t>
      </w:r>
      <w:r w:rsidRPr="00825644">
        <w:t>the NanoSat MO Supervisor component.</w:t>
      </w:r>
    </w:p>
    <w:p w:rsidR="0040064E" w:rsidRDefault="0040064E" w:rsidP="0040064E">
      <w:pPr>
        <w:jc w:val="center"/>
        <w:rPr>
          <w:rFonts w:asciiTheme="minorHAnsi" w:hAnsiTheme="minorHAnsi"/>
        </w:rPr>
      </w:pPr>
      <w:r>
        <w:rPr>
          <w:noProof/>
          <w:lang w:eastAsia="zh-CN"/>
        </w:rPr>
        <mc:AlternateContent>
          <mc:Choice Requires="wpg">
            <w:drawing>
              <wp:inline distT="0" distB="0" distL="0" distR="0" wp14:anchorId="0FE0BDEF" wp14:editId="3BE343B4">
                <wp:extent cx="3371215" cy="882650"/>
                <wp:effectExtent l="0" t="0" r="0" b="0"/>
                <wp:docPr id="96" name="Group 96"/>
                <wp:cNvGraphicFramePr/>
                <a:graphic xmlns:a="http://schemas.openxmlformats.org/drawingml/2006/main">
                  <a:graphicData uri="http://schemas.microsoft.com/office/word/2010/wordprocessingGroup">
                    <wpg:wgp>
                      <wpg:cNvGrpSpPr/>
                      <wpg:grpSpPr>
                        <a:xfrm>
                          <a:off x="0" y="0"/>
                          <a:ext cx="3371215" cy="882015"/>
                          <a:chOff x="0" y="0"/>
                          <a:chExt cx="3371215" cy="882015"/>
                        </a:xfrm>
                      </wpg:grpSpPr>
                      <wps:wsp>
                        <wps:cNvPr id="337" name="Rectangle 337"/>
                        <wps:cNvSpPr/>
                        <wps:spPr>
                          <a:xfrm>
                            <a:off x="0" y="0"/>
                            <a:ext cx="3371215" cy="882015"/>
                          </a:xfrm>
                          <a:prstGeom prst="rect">
                            <a:avLst/>
                          </a:prstGeom>
                        </wps:spPr>
                        <wps:bodyPr/>
                      </wps:wsp>
                      <wps:wsp>
                        <wps:cNvPr id="338" name="Rounded Rectangle 338"/>
                        <wps:cNvSpPr/>
                        <wps:spPr>
                          <a:xfrm>
                            <a:off x="61499" y="70753"/>
                            <a:ext cx="1563061"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9" name="Rounded Rectangle 339"/>
                        <wps:cNvSpPr/>
                        <wps:spPr>
                          <a:xfrm>
                            <a:off x="1747859" y="70753"/>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App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0" name="Rounded Rectangle 340"/>
                        <wps:cNvSpPr/>
                        <wps:spPr>
                          <a:xfrm>
                            <a:off x="61050" y="442836"/>
                            <a:ext cx="1563510" cy="348007"/>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hAnsiTheme="minorHAnsi"/>
                                  <w:sz w:val="20"/>
                                  <w:szCs w:val="20"/>
                                </w:rPr>
                              </w:pPr>
                              <w:r>
                                <w:rPr>
                                  <w:rFonts w:asciiTheme="minorHAnsi" w:eastAsia="Calibri" w:hAnsiTheme="minorHAnsi"/>
                                  <w:b/>
                                  <w:bCs/>
                                  <w:sz w:val="20"/>
                                  <w:szCs w:val="20"/>
                                  <w:lang w:val="pt-PT"/>
                                </w:rPr>
                                <w:t xml:space="preserve">NanoSat </w:t>
                              </w:r>
                              <w:r>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Rounded Rectangle 341"/>
                        <wps:cNvSpPr/>
                        <wps:spPr>
                          <a:xfrm>
                            <a:off x="1747859" y="442724"/>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96" o:spid="_x0000_s1119" style="width:265.45pt;height:69.5pt;mso-position-horizontal-relative:char;mso-position-vertical-relative:line" coordsize="33712,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">
                <v:rect id="Rectangle 337" o:spid="_x0000_s1120" style="position:absolute;width:33712;height:8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nOsUA&#10;AADcAAAADwAAAGRycy9kb3ducmV2LnhtbESPQWvCQBSE70L/w/KEXkrdWEEldZUiSIMIYrSeH9nX&#10;JJh9G7PbJP57Vyh4HGbmG2ax6k0lWmpcaVnBeBSBIM6sLjlXcDpu3ucgnEfWWFkmBTdysFq+DBYY&#10;a9vxgdrU5yJA2MWooPC+jqV0WUEG3cjWxMH7tY1BH2STS91gF+Cmkh9RNJUGSw4LBda0Lii7pH9G&#10;QZft2/Nx9y33b+fE8jW5rtOfrVKvw/7rE4Sn3j/D/+1EK5hMZ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c6xQAAANwAAAAPAAAAAAAAAAAAAAAAAJgCAABkcnMv&#10;ZG93bnJldi54bWxQSwUGAAAAAAQABAD1AAAAigMAAAAA&#10;" filled="f" stroked="f"/>
                <v:roundrect id="Rounded Rectangle 338" o:spid="_x0000_s1121" style="position:absolute;left:614;top:707;width:15631;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vqVcIA&#10;AADcAAAADwAAAGRycy9kb3ducmV2LnhtbERPz2vCMBS+D/Y/hDfYbaZTUKlGGQPF4UnrQW+P5tnW&#10;NS8liTb615vDYMeP7/d8GU0rbuR8Y1nB5yADQVxa3XCl4FCsPqYgfEDW2FomBXfysFy8vswx17bn&#10;Hd32oRIphH2OCuoQulxKX9Zk0A9sR5y4s3UGQ4Kuktphn8JNK4dZNpYGG04NNXb0XVP5u78aBdfe&#10;ObtdT46PU/yRx8mpkH28KPX+Fr9mIALF8C/+c2+0gtEorU1n0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y+pVwgAAANwAAAAPAAAAAAAAAAAAAAAAAJgCAABkcnMvZG93&#10;bnJldi54bWxQSwUGAAAAAAQABAD1AAAAhwMAAAAA&#10;" fillcolor="white [3201]" strokecolor="#4f81bd [3204]" strokeweight="2pt">
                  <v:textbox>
                    <w:txbxContent>
                      <w:p w:rsidR="0040064E"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App A</w:t>
                        </w:r>
                      </w:p>
                    </w:txbxContent>
                  </v:textbox>
                </v:roundrect>
                <v:roundrect id="Rounded Rectangle 339" o:spid="_x0000_s1122" style="position:absolute;left:17478;top:707;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dPzsUA&#10;AADcAAAADwAAAGRycy9kb3ducmV2LnhtbESPQWsCMRSE7wX/Q3hCbzVrhaqrUURosfRU9aC3x+a5&#10;u7p5WZLoxv76plDwOMzMN8x8GU0jbuR8bVnBcJCBIC6srrlUsN+9v0xA+ICssbFMCu7kYbnoPc0x&#10;17bjb7ptQykShH2OCqoQ2lxKX1Rk0A9sS5y8k3UGQ5KulNphl+Cmka9Z9iYN1pwWKmxpXVFx2V6N&#10;gmvnnP36GB9+jvFTHsbHneziWannflzNQASK4RH+b2+0gtFoCn9n0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0/OxQAAANwAAAAPAAAAAAAAAAAAAAAAAJgCAABkcnMv&#10;ZG93bnJldi54bWxQSwUGAAAAAAQABAD1AAAAigMAAAAA&#10;" fillcolor="white [3201]" strokecolor="#4f81bd [3204]" strokeweight="2pt">
                  <v:textbox>
                    <w:txbxContent>
                      <w:p w:rsidR="0040064E"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App B</w:t>
                        </w:r>
                      </w:p>
                    </w:txbxContent>
                  </v:textbox>
                </v:roundrect>
                <v:roundrect id="Rounded Rectangle 340" o:spid="_x0000_s1123" style="position:absolute;left:610;top:4428;width:15635;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DIvsMA&#10;AADcAAAADwAAAGRycy9kb3ducmV2LnhtbERPz2vCMBS+C/4P4QneNJ2KG51RRKib7OB0O+z4aN7a&#10;suYlJFnt/OuXg+Dx4/u92vSmFR350FhW8DDNQBCXVjdcKfj8KCZPIEJE1thaJgV/FGCzHg5WmGt7&#10;4RN151iJFMIhRwV1jC6XMpQ1GQxT64gT9229wZigr6T2eEnhppWzLFtKgw2nhhod7Woqf86/RsH+&#10;671zczotlqWfHV7cW3G8PhZKjUf99hlEpD7exTf3q1YwX6T56Uw6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DIvsMAAADcAAAADwAAAAAAAAAAAAAAAACYAgAAZHJzL2Rv&#10;d25yZXYueG1sUEsFBgAAAAAEAAQA9QAAAIgDAAAAAA==&#10;" fillcolor="#829ab3" strokecolor="#607882" strokeweight="2pt">
                  <v:textbox>
                    <w:txbxContent>
                      <w:p w:rsidR="0040064E" w:rsidRDefault="0040064E" w:rsidP="0040064E">
                        <w:pPr>
                          <w:pStyle w:val="NormalWeb"/>
                          <w:spacing w:before="0" w:beforeAutospacing="0" w:after="0" w:afterAutospacing="0"/>
                          <w:jc w:val="center"/>
                          <w:rPr>
                            <w:rFonts w:asciiTheme="minorHAnsi" w:hAnsiTheme="minorHAnsi"/>
                            <w:sz w:val="20"/>
                            <w:szCs w:val="20"/>
                          </w:rPr>
                        </w:pPr>
                        <w:r>
                          <w:rPr>
                            <w:rFonts w:asciiTheme="minorHAnsi" w:eastAsia="Calibri" w:hAnsiTheme="minorHAnsi"/>
                            <w:b/>
                            <w:bCs/>
                            <w:sz w:val="20"/>
                            <w:szCs w:val="20"/>
                            <w:lang w:val="pt-PT"/>
                          </w:rPr>
                          <w:t xml:space="preserve">NanoSat </w:t>
                        </w:r>
                        <w:r>
                          <w:rPr>
                            <w:rFonts w:asciiTheme="minorHAnsi" w:eastAsia="Calibri" w:hAnsiTheme="minorHAnsi"/>
                            <w:b/>
                            <w:bCs/>
                            <w:sz w:val="20"/>
                            <w:szCs w:val="20"/>
                            <w:lang w:val="pt-PT"/>
                          </w:rPr>
                          <w:t>MO Connector</w:t>
                        </w:r>
                      </w:p>
                    </w:txbxContent>
                  </v:textbox>
                </v:roundrect>
                <v:roundrect id="Rounded Rectangle 341" o:spid="_x0000_s1124" style="position:absolute;left:17478;top:4427;width:15634;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tJccA&#10;AADcAAAADwAAAGRycy9kb3ducmV2LnhtbESPS2vDMBCE74X+B7GB3BI5D9LgRgml4D7oIc3jkONi&#10;bW0TayUkxXH766tCoMdhZr5hVpvetKIjHxrLCibjDARxaXXDlYLjoRgtQYSIrLG1TAq+KcBmfX+3&#10;wlzbK++o28dKJAiHHBXUMbpcylDWZDCMrSNO3pf1BmOSvpLa4zXBTSunWbaQBhtOCzU6eq6pPO8v&#10;RsHL6bNzM9rNF6Wfvr+6j2L781AoNRz0T48gIvXxP3xrv2kFs/kE/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cbSXHAAAA3AAAAA8AAAAAAAAAAAAAAAAAmAIAAGRy&#10;cy9kb3ducmV2LnhtbFBLBQYAAAAABAAEAPUAAACMAwAAAAA=&#10;" fillcolor="#829ab3" strokecolor="#607882" strokeweight="2pt">
                  <v:textbox>
                    <w:txbxContent>
                      <w:p w:rsidR="0040064E" w:rsidRDefault="0040064E"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0"/>
                            <w:szCs w:val="20"/>
                            <w:lang w:val="pt-PT"/>
                          </w:rPr>
                          <w:t>NanoSat MO Connector</w:t>
                        </w:r>
                      </w:p>
                    </w:txbxContent>
                  </v:textbox>
                </v:roundrect>
                <w10:anchorlock/>
              </v:group>
            </w:pict>
          </mc:Fallback>
        </mc:AlternateContent>
      </w:r>
    </w:p>
    <w:p w:rsidR="0040064E" w:rsidRDefault="0040064E" w:rsidP="0040064E">
      <w:pPr>
        <w:jc w:val="center"/>
      </w:pPr>
      <w:r w:rsidRPr="005163AB">
        <w:rPr>
          <w:b/>
        </w:rPr>
        <w:t>Figure</w:t>
      </w:r>
      <w:r>
        <w:rPr>
          <w:b/>
        </w:rPr>
        <w:t xml:space="preserve"> 32:</w:t>
      </w:r>
      <w:r>
        <w:t xml:space="preserve"> Conceptual visualization of two NMF Apps.</w:t>
      </w:r>
    </w:p>
    <w:p w:rsidR="0040064E" w:rsidRPr="0021471D" w:rsidRDefault="0040064E" w:rsidP="0040064E"/>
    <w:p w:rsidR="0040064E" w:rsidRDefault="0040064E" w:rsidP="0040064E">
      <w:r>
        <w:t xml:space="preserve">On-board software portability is a key principle of the NMF design that allows the use of the same NMF App in different nanosatellites. Section </w:t>
      </w:r>
      <w:r>
        <w:fldChar w:fldCharType="begin"/>
      </w:r>
      <w:r>
        <w:instrText xml:space="preserve"> REF _Ref497245281 \r \h </w:instrText>
      </w:r>
      <w:r>
        <w:fldChar w:fldCharType="separate"/>
      </w:r>
      <w:r w:rsidR="00C23A44">
        <w:t>3.1.3</w:t>
      </w:r>
      <w:r>
        <w:fldChar w:fldCharType="end"/>
      </w:r>
      <w:r>
        <w:t xml:space="preserve"> presents in more detail how this is achieved.</w:t>
      </w:r>
    </w:p>
    <w:p w:rsidR="0040064E" w:rsidRDefault="0040064E" w:rsidP="0040064E">
      <w:r>
        <w:t>The simplest NMF App needs as minimum requirements to:</w:t>
      </w:r>
    </w:p>
    <w:p w:rsidR="0040064E" w:rsidRDefault="0040064E" w:rsidP="006F71A5">
      <w:pPr>
        <w:pStyle w:val="ListParagraph"/>
        <w:numPr>
          <w:ilvl w:val="0"/>
          <w:numId w:val="18"/>
        </w:numPr>
        <w:spacing w:after="200" w:line="276" w:lineRule="auto"/>
      </w:pPr>
      <w:r>
        <w:t>Have a Directory service provider and consumer</w:t>
      </w:r>
    </w:p>
    <w:p w:rsidR="0040064E" w:rsidRDefault="0040064E" w:rsidP="006F71A5">
      <w:pPr>
        <w:pStyle w:val="ListParagraph"/>
        <w:numPr>
          <w:ilvl w:val="0"/>
          <w:numId w:val="18"/>
        </w:numPr>
        <w:spacing w:after="200" w:line="276" w:lineRule="auto"/>
      </w:pPr>
      <w:r>
        <w:t>Have an Event service provider and consumer</w:t>
      </w:r>
    </w:p>
    <w:p w:rsidR="0040064E" w:rsidRPr="008D404D" w:rsidRDefault="0040064E" w:rsidP="0040064E"/>
    <w:p w:rsidR="0040064E" w:rsidRDefault="0040064E" w:rsidP="0040064E">
      <w:r>
        <w:t xml:space="preserve">The Directory service provider is necessary to hold the list of available services by the NMF App. </w:t>
      </w:r>
      <w:r w:rsidRPr="008D404D">
        <w:t xml:space="preserve">The Directory service consumer is </w:t>
      </w:r>
      <w:r>
        <w:t>necessary for finding the Platform services in the system and to register the services of the NMF App to be exposed to ground and other consumers. The Event service consumer is necessary in order to listen for “Close App” events on the Event service from the NanoSat MO Supervisor. The  Event service provider is necessary to release an event to the NanoSat MO Supervisor explicitly informing that the NMF App is closing.</w:t>
      </w:r>
    </w:p>
    <w:p w:rsidR="0040064E" w:rsidRPr="004F5B64" w:rsidRDefault="0040064E" w:rsidP="0040064E">
      <w:r>
        <w:t>More complex NMF Apps can have the CCCSDS MO Monitor and Control services in order to be monitored and controlled from a consumer. However this is not mandatory for an NMF App. This is not enforced because there are use cases where having monitor and control services might not be necessary, for example, if a simple NMF App just needs to read periodically a value from the GPS service and store it in a file. For more complex applications, the use of the M&amp;C services is of course advised.</w:t>
      </w:r>
    </w:p>
    <w:p w:rsidR="0040064E" w:rsidRDefault="0040064E" w:rsidP="0040064E">
      <w:pPr>
        <w:rPr>
          <w:highlight w:val="yellow"/>
        </w:rPr>
      </w:pPr>
    </w:p>
    <w:p w:rsidR="0040064E" w:rsidRPr="00012D96" w:rsidRDefault="0040064E" w:rsidP="0040064E">
      <w:r w:rsidRPr="00012D96">
        <w:t xml:space="preserve">The NanoSat MO Supervisor is also expected to install, uninstall and update NMF Apps via packages. A dedicated package format </w:t>
      </w:r>
      <w:r>
        <w:t xml:space="preserve">for the NMF </w:t>
      </w:r>
      <w:r w:rsidRPr="00012D96">
        <w:t xml:space="preserve">was defined and it </w:t>
      </w:r>
      <w:r>
        <w:t>is</w:t>
      </w:r>
      <w:r w:rsidRPr="00012D96">
        <w:t xml:space="preserve"> presented in section</w:t>
      </w:r>
      <w:r>
        <w:t xml:space="preserve"> </w:t>
      </w:r>
      <w:r>
        <w:fldChar w:fldCharType="begin"/>
      </w:r>
      <w:r>
        <w:instrText xml:space="preserve"> REF _Ref497245304 \r \h </w:instrText>
      </w:r>
      <w:r>
        <w:fldChar w:fldCharType="separate"/>
      </w:r>
      <w:r w:rsidR="00C23A44">
        <w:t>3.7.3</w:t>
      </w:r>
      <w:r>
        <w:fldChar w:fldCharType="end"/>
      </w:r>
      <w:r w:rsidRPr="00012D96">
        <w:t>.</w:t>
      </w:r>
    </w:p>
    <w:p w:rsidR="0040064E" w:rsidRDefault="006F39D1" w:rsidP="0040064E">
      <w:r>
        <w:t>T</w:t>
      </w:r>
      <w:r w:rsidR="0040064E">
        <w:t xml:space="preserve">he word “application” is not used interchangeably with “NMF App”. An “application” is defined as a </w:t>
      </w:r>
      <w:r w:rsidR="0040064E" w:rsidRPr="00863DAC">
        <w:t>computer program designated to perform a set of defined functions, tasks, or activities in a computer system.</w:t>
      </w:r>
      <w:r w:rsidR="0040064E">
        <w:t xml:space="preserve"> In this sense, an application might or might not be an NMF App.</w:t>
      </w:r>
    </w:p>
    <w:p w:rsidR="0040064E" w:rsidRDefault="0040064E" w:rsidP="0040064E"/>
    <w:p w:rsidR="00192686" w:rsidRDefault="00192686" w:rsidP="0040064E">
      <w:pPr>
        <w:rPr>
          <w:highlight w:val="yellow"/>
        </w:rPr>
      </w:pPr>
    </w:p>
    <w:p w:rsidR="0040064E" w:rsidRDefault="0040064E" w:rsidP="0040064E">
      <w:r>
        <w:t>Nowadays, there’s a high demand for mobile app software developers in the market mainly because of the new generation of phones with advanced processing capabilities that can run full Operating Systems that have internet access most of the time. These mobile app developers do not know the implementation details of every single smartphone and instead they develop their apps against well-defined interfaces that let them do the operations they intend on most of the smartphones.</w:t>
      </w:r>
    </w:p>
    <w:p w:rsidR="0040064E" w:rsidRDefault="0040064E" w:rsidP="0040064E">
      <w:r>
        <w:t>When a mobile app is developed, it is never intended to cover all the possible functionalities of a normal phone but instead they are software entities dedicated to executing particular tasks in order to reach the user goals. Transposing this idea to the space domain could potentially create a new set of space software developers focused on particular satellite operations and functionalities. Just as the Uber™ app and Snapchat™ app have very different purposes to the user.</w:t>
      </w:r>
    </w:p>
    <w:p w:rsidR="0040064E" w:rsidRDefault="0040064E" w:rsidP="0040064E">
      <w:r>
        <w:t xml:space="preserve">By shifting the software development approach to a low risk activity focused on nanosatellite-specific functionality rather than the development of complete systems, smaller companies are be able to specialize on particular spacecraft functionalities and easily enter the space software arena with specialized software functionalities that could be reused by different spacecraft. This on-board software development fits into the NMF App Development problem domain mentioned in section </w:t>
      </w:r>
      <w:r>
        <w:fldChar w:fldCharType="begin"/>
      </w:r>
      <w:r>
        <w:instrText xml:space="preserve"> REF _Ref497245402 \r \h </w:instrText>
      </w:r>
      <w:r>
        <w:fldChar w:fldCharType="separate"/>
      </w:r>
      <w:r w:rsidR="00C23A44">
        <w:t>3.1.2</w:t>
      </w:r>
      <w:r>
        <w:fldChar w:fldCharType="end"/>
      </w:r>
      <w:r>
        <w:t>.</w:t>
      </w:r>
    </w:p>
    <w:p w:rsidR="0040064E" w:rsidRDefault="0040064E" w:rsidP="0040064E"/>
    <w:p w:rsidR="0040064E" w:rsidRPr="00592A92" w:rsidRDefault="0040064E" w:rsidP="006F71A5">
      <w:pPr>
        <w:pStyle w:val="Heading3"/>
        <w:keepLines/>
        <w:numPr>
          <w:ilvl w:val="2"/>
          <w:numId w:val="5"/>
        </w:numPr>
        <w:spacing w:before="200" w:after="0" w:line="480" w:lineRule="auto"/>
        <w:contextualSpacing/>
      </w:pPr>
      <w:bookmarkStart w:id="61" w:name="_Toc497299796"/>
      <w:bookmarkStart w:id="62" w:name="_Toc499226788"/>
      <w:r>
        <w:t>NMF Ground application</w:t>
      </w:r>
      <w:bookmarkEnd w:id="61"/>
      <w:bookmarkEnd w:id="62"/>
    </w:p>
    <w:p w:rsidR="0040064E" w:rsidRDefault="0040064E" w:rsidP="0040064E">
      <w:r w:rsidRPr="00A275EC">
        <w:t xml:space="preserve">An NMF </w:t>
      </w:r>
      <w:r>
        <w:t>Ground application is a ground</w:t>
      </w:r>
      <w:r w:rsidRPr="00A275EC">
        <w:t xml:space="preserve"> software application </w:t>
      </w:r>
      <w:r>
        <w:t>based on the NanoSat MO Framework</w:t>
      </w:r>
      <w:r w:rsidRPr="00A275EC">
        <w:t>.</w:t>
      </w:r>
      <w:r>
        <w:t xml:space="preserve"> An </w:t>
      </w:r>
      <w:r w:rsidRPr="00A275EC">
        <w:t xml:space="preserve">NMF </w:t>
      </w:r>
      <w:r>
        <w:t>Ground application is developed by integrating the Ground MO Adapter component into the software application</w:t>
      </w:r>
      <w:r w:rsidRPr="00825644">
        <w:t>.</w:t>
      </w:r>
      <w:r>
        <w:t xml:space="preserve"> This makes it able to connect to any NMF App and also to connect to the Ground MO Proxy.</w:t>
      </w:r>
    </w:p>
    <w:p w:rsidR="0001286A" w:rsidRDefault="0001286A" w:rsidP="0040064E"/>
    <w:p w:rsidR="0040064E" w:rsidRDefault="0040064E" w:rsidP="0040064E">
      <w:pPr>
        <w:jc w:val="center"/>
      </w:pPr>
      <w:r w:rsidRPr="00D96E46">
        <w:rPr>
          <w:rFonts w:asciiTheme="minorHAnsi" w:hAnsiTheme="minorHAnsi"/>
          <w:noProof/>
          <w:lang w:eastAsia="zh-CN"/>
        </w:rPr>
        <mc:AlternateContent>
          <mc:Choice Requires="wpc">
            <w:drawing>
              <wp:inline distT="0" distB="0" distL="0" distR="0" wp14:anchorId="18A92DFB" wp14:editId="2D55A4A4">
                <wp:extent cx="1701209" cy="861238"/>
                <wp:effectExtent l="0" t="0" r="0" b="0"/>
                <wp:docPr id="228" name="Canvas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ounded Rectangle 8"/>
                        <wps:cNvSpPr/>
                        <wps:spPr>
                          <a:xfrm>
                            <a:off x="65695" y="6396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682593" w:rsidRDefault="0040064E"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 xml:space="preserve">Ground </w:t>
                              </w:r>
                              <w:r w:rsidRPr="00682593">
                                <w:rPr>
                                  <w:rFonts w:asciiTheme="minorHAnsi" w:eastAsia="Calibri" w:hAnsiTheme="minorHAnsi"/>
                                  <w:b/>
                                  <w:bCs/>
                                  <w:lang w:val="pt-PT"/>
                                </w:rPr>
                                <w:t>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Rounded Rectangle 10"/>
                        <wps:cNvSpPr/>
                        <wps:spPr>
                          <a:xfrm>
                            <a:off x="65666" y="43989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5070" w:rsidRDefault="0040064E"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28" o:spid="_x0000_s1125" editas="canvas" style="width:133.95pt;height:67.8pt;mso-position-horizontal-relative:char;mso-position-vertical-relative:line" coordsize="17011,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">
                <v:shape id="_x0000_s1126" type="#_x0000_t75" style="position:absolute;width:17011;height:8610;visibility:visible;mso-wrap-style:square">
                  <v:fill o:detectmouseclick="t"/>
                  <v:path o:connecttype="none"/>
                </v:shape>
                <v:roundrect id="Rounded Rectangle 8" o:spid="_x0000_s1127" style="position:absolute;left:656;top:639;width:15621;height:723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jQLsA&#10;AADaAAAADwAAAGRycy9kb3ducmV2LnhtbERPyQrCMBC9C/5DGMGbpvYgUo3iCoInFzwPzdgUm0lp&#10;ola/3hwEj4+3zxatrcSTGl86VjAaJiCIc6dLLhRczrvBBIQPyBorx6TgTR4W825nhpl2Lz7S8xQK&#10;EUPYZ6jAhFBnUvrckEU/dDVx5G6usRgibAqpG3zFcFvJNEnG0mLJscFgTWtD+f30sArS3fadHzeH&#10;z3n/SXCljb1u0lSpfq9dTkEEasNf/HPvtYK4NV6JN0DO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SvI0C7AAAA2gAAAA8AAAAAAAAAAAAAAAAAmAIAAGRycy9kb3ducmV2Lnht&#10;bFBLBQYAAAAABAAEAPUAAACAAwAAAAA=&#10;" fillcolor="white [3201]" strokecolor="#fabf8f [1945]" strokeweight="2pt">
                  <v:textbox>
                    <w:txbxContent>
                      <w:p w:rsidR="0040064E" w:rsidRPr="00682593" w:rsidRDefault="0040064E"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 xml:space="preserve">Ground </w:t>
                        </w:r>
                        <w:r w:rsidRPr="00682593">
                          <w:rPr>
                            <w:rFonts w:asciiTheme="minorHAnsi" w:eastAsia="Calibri" w:hAnsiTheme="minorHAnsi"/>
                            <w:b/>
                            <w:bCs/>
                            <w:lang w:val="pt-PT"/>
                          </w:rPr>
                          <w:t>System A</w:t>
                        </w:r>
                      </w:p>
                    </w:txbxContent>
                  </v:textbox>
                </v:roundrect>
                <v:roundrect id="Rounded Rectangle 10" o:spid="_x0000_s1128" style="position:absolute;left:656;top:4398;width:15627;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vrMIA&#10;AADbAAAADwAAAGRycy9kb3ducmV2LnhtbESPzWrDQAyE74W8w6JAb826paTGzSYYQ6HXug7kKLyK&#10;bezVGu/6p29fHQq9Scxo5tPpsrlBLTSFzrOB50MCirj2tuPGQPX98ZSCChHZ4uCZDPxQgMt593DC&#10;zPqVv2gpY6MkhEOGBtoYx0zrULfkMBz8SCza3U8Oo6xTo+2Eq4S7Qb8kyVE77FgaWhypaKnuy9kZ&#10;WLZ1TvOxupX527XA62vVH/vEmMf9lr+DirTFf/Pf9acVfKGXX2QAf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NG+swgAAANsAAAAPAAAAAAAAAAAAAAAAAJgCAABkcnMvZG93&#10;bnJldi54bWxQSwUGAAAAAAQABAD1AAAAhwMAAAAA&#10;" fillcolor="#f2a368" strokecolor="#ee8332" strokeweight="2pt">
                  <v:textbox>
                    <w:txbxContent>
                      <w:p w:rsidR="0040064E" w:rsidRPr="00BD5070" w:rsidRDefault="0040064E"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w10:anchorlock/>
              </v:group>
            </w:pict>
          </mc:Fallback>
        </mc:AlternateContent>
      </w:r>
    </w:p>
    <w:p w:rsidR="0040064E" w:rsidRDefault="0040064E" w:rsidP="0040064E">
      <w:pPr>
        <w:jc w:val="center"/>
      </w:pPr>
      <w:r w:rsidRPr="005163AB">
        <w:rPr>
          <w:b/>
        </w:rPr>
        <w:t>Figure</w:t>
      </w:r>
      <w:r>
        <w:rPr>
          <w:b/>
        </w:rPr>
        <w:t xml:space="preserve"> 33:</w:t>
      </w:r>
      <w:r>
        <w:t xml:space="preserve"> Conceptual visualization of a NMF Ground application.</w:t>
      </w:r>
    </w:p>
    <w:p w:rsidR="0040064E" w:rsidRDefault="0040064E" w:rsidP="0040064E"/>
    <w:p w:rsidR="0040064E" w:rsidRPr="00081E4E" w:rsidRDefault="0040064E" w:rsidP="006F71A5">
      <w:pPr>
        <w:pStyle w:val="Heading3"/>
        <w:keepLines/>
        <w:numPr>
          <w:ilvl w:val="2"/>
          <w:numId w:val="5"/>
        </w:numPr>
        <w:spacing w:before="200" w:after="0" w:line="480" w:lineRule="auto"/>
        <w:contextualSpacing/>
        <w:rPr>
          <w:lang w:val="en-US"/>
        </w:rPr>
      </w:pPr>
      <w:bookmarkStart w:id="63" w:name="_Ref497239563"/>
      <w:bookmarkStart w:id="64" w:name="_Ref497245304"/>
      <w:bookmarkStart w:id="65" w:name="_Toc497299797"/>
      <w:bookmarkStart w:id="66" w:name="_Toc499226789"/>
      <w:r>
        <w:lastRenderedPageBreak/>
        <w:t>NMF Package</w:t>
      </w:r>
      <w:bookmarkEnd w:id="63"/>
      <w:bookmarkEnd w:id="64"/>
      <w:bookmarkEnd w:id="65"/>
      <w:bookmarkEnd w:id="66"/>
    </w:p>
    <w:p w:rsidR="0040064E" w:rsidRDefault="0040064E" w:rsidP="0040064E">
      <w:r w:rsidRPr="00B4236C">
        <w:t>A NMF Package is a digital content distribution package intended to be used to install, uninstall and update applications on a spacecraft system that</w:t>
      </w:r>
      <w:r>
        <w:t xml:space="preserve"> uses the NanoSat MO Framework. </w:t>
      </w:r>
      <w:r w:rsidRPr="003F2FB2">
        <w:t>The package shall support versioning, digital signature and file checksums in order to facilitate updates, prevent content tainting and checking for possible data corruption.</w:t>
      </w:r>
    </w:p>
    <w:p w:rsidR="0040064E" w:rsidRPr="00B4236C" w:rsidRDefault="0040064E" w:rsidP="0040064E">
      <w:r>
        <w:t>An</w:t>
      </w:r>
      <w:r w:rsidRPr="00B4236C">
        <w:t xml:space="preserve"> application </w:t>
      </w:r>
      <w:r>
        <w:t>inside a NMF</w:t>
      </w:r>
      <w:r w:rsidRPr="00B4236C">
        <w:t xml:space="preserve"> </w:t>
      </w:r>
      <w:r>
        <w:t>P</w:t>
      </w:r>
      <w:r w:rsidRPr="00B4236C">
        <w:t>ackage doesn’</w:t>
      </w:r>
      <w:r>
        <w:t xml:space="preserve">t necessarily need to be a NMF App and instead </w:t>
      </w:r>
      <w:r w:rsidRPr="00B4236C">
        <w:t>it can also be a dedicated or spacecraft-specific application.</w:t>
      </w:r>
    </w:p>
    <w:p w:rsidR="0040064E" w:rsidRDefault="0040064E" w:rsidP="0040064E">
      <w:r w:rsidRPr="00B4236C">
        <w:t>The Package Management service does not handle d</w:t>
      </w:r>
      <w:r>
        <w:t>igital distribution of software (transfer of files). I</w:t>
      </w:r>
      <w:r w:rsidRPr="00B4236C">
        <w:t xml:space="preserve">t is responsible </w:t>
      </w:r>
      <w:r>
        <w:t>sole</w:t>
      </w:r>
      <w:r w:rsidRPr="00B4236C">
        <w:t xml:space="preserve">ly for installing, uninstalling and updating the applications </w:t>
      </w:r>
      <w:r>
        <w:t xml:space="preserve">contained </w:t>
      </w:r>
      <w:r w:rsidRPr="00B4236C">
        <w:t>inside the packages. In order to transfer the packages to the spacecraft, third-par</w:t>
      </w:r>
      <w:r>
        <w:t>ty software for file transfer</w:t>
      </w:r>
      <w:r w:rsidRPr="00B4236C">
        <w:t xml:space="preserve"> is necessary.</w:t>
      </w:r>
    </w:p>
    <w:p w:rsidR="006D2BC2" w:rsidRDefault="006D2BC2" w:rsidP="0040064E"/>
    <w:p w:rsidR="0040064E" w:rsidRDefault="0040064E" w:rsidP="0040064E">
      <w:r w:rsidRPr="004F0944">
        <w:t>A</w:t>
      </w:r>
      <w:r>
        <w:t>n</w:t>
      </w:r>
      <w:r w:rsidRPr="004F0944">
        <w:t xml:space="preserve"> NMF Package is a </w:t>
      </w:r>
      <w:r>
        <w:t xml:space="preserve">simple </w:t>
      </w:r>
      <w:r w:rsidRPr="004F0944">
        <w:t xml:space="preserve">zip file </w:t>
      </w:r>
      <w:r>
        <w:t>with the extension “.</w:t>
      </w:r>
      <w:proofErr w:type="spellStart"/>
      <w:r>
        <w:t>nmfpack</w:t>
      </w:r>
      <w:proofErr w:type="spellEnd"/>
      <w:r>
        <w:t>” that follows the following conditions:</w:t>
      </w:r>
    </w:p>
    <w:p w:rsidR="0040064E" w:rsidRDefault="0040064E" w:rsidP="006F71A5">
      <w:pPr>
        <w:pStyle w:val="ListParagraph"/>
        <w:numPr>
          <w:ilvl w:val="0"/>
          <w:numId w:val="20"/>
        </w:numPr>
        <w:spacing w:after="200" w:line="276" w:lineRule="auto"/>
      </w:pPr>
      <w:r w:rsidRPr="004F0944">
        <w:t>The package shall contain a ‘</w:t>
      </w:r>
      <w:proofErr w:type="spellStart"/>
      <w:r w:rsidRPr="004F0944">
        <w:t>nmfPackage.receipt</w:t>
      </w:r>
      <w:proofErr w:type="spellEnd"/>
      <w:r w:rsidRPr="004F0944">
        <w:t>’ file.</w:t>
      </w:r>
    </w:p>
    <w:p w:rsidR="0040064E" w:rsidRPr="004F0944" w:rsidRDefault="0040064E" w:rsidP="006F71A5">
      <w:pPr>
        <w:pStyle w:val="ListParagraph"/>
        <w:numPr>
          <w:ilvl w:val="0"/>
          <w:numId w:val="20"/>
        </w:numPr>
        <w:spacing w:after="200" w:line="276" w:lineRule="auto"/>
      </w:pPr>
      <w:r w:rsidRPr="004F0944">
        <w:t>The package shall contain a ‘</w:t>
      </w:r>
      <w:proofErr w:type="spellStart"/>
      <w:r w:rsidRPr="004F0944">
        <w:t>digitalSignature.key</w:t>
      </w:r>
      <w:proofErr w:type="spellEnd"/>
      <w:r w:rsidRPr="004F0944">
        <w:t>’ file.</w:t>
      </w:r>
    </w:p>
    <w:p w:rsidR="0040064E" w:rsidRDefault="0040064E" w:rsidP="006F71A5">
      <w:pPr>
        <w:pStyle w:val="ListParagraph"/>
        <w:numPr>
          <w:ilvl w:val="0"/>
          <w:numId w:val="19"/>
        </w:numPr>
        <w:spacing w:after="200" w:line="276" w:lineRule="auto"/>
      </w:pPr>
      <w:r w:rsidRPr="004F0944">
        <w:t>The package may contain an ‘apps’ folder.</w:t>
      </w:r>
    </w:p>
    <w:p w:rsidR="0040064E" w:rsidRPr="004F0944" w:rsidRDefault="0040064E" w:rsidP="006F71A5">
      <w:pPr>
        <w:pStyle w:val="ListParagraph"/>
        <w:numPr>
          <w:ilvl w:val="0"/>
          <w:numId w:val="19"/>
        </w:numPr>
        <w:spacing w:after="200" w:line="276" w:lineRule="auto"/>
      </w:pPr>
      <w:r w:rsidRPr="004F0944">
        <w:t>The package may contain a ‘libs’ folder.</w:t>
      </w:r>
    </w:p>
    <w:p w:rsidR="0040064E" w:rsidRDefault="0040064E" w:rsidP="0040064E">
      <w:pPr>
        <w:jc w:val="left"/>
      </w:pPr>
    </w:p>
    <w:p w:rsidR="0040064E" w:rsidRPr="004F0944" w:rsidRDefault="0040064E" w:rsidP="0040064E">
      <w:r>
        <w:t>Additional conditions are:</w:t>
      </w:r>
    </w:p>
    <w:p w:rsidR="0040064E" w:rsidRDefault="0040064E" w:rsidP="006F71A5">
      <w:pPr>
        <w:pStyle w:val="ListParagraph"/>
        <w:numPr>
          <w:ilvl w:val="0"/>
          <w:numId w:val="21"/>
        </w:numPr>
        <w:spacing w:after="200" w:line="276" w:lineRule="auto"/>
      </w:pPr>
      <w:r w:rsidRPr="002B17D4">
        <w:t>The package may contain both an ‘apps’ folder and a ‘libs’ folder simultaneously.</w:t>
      </w:r>
    </w:p>
    <w:p w:rsidR="0040064E" w:rsidRDefault="0040064E" w:rsidP="006F71A5">
      <w:pPr>
        <w:pStyle w:val="ListParagraph"/>
        <w:numPr>
          <w:ilvl w:val="0"/>
          <w:numId w:val="21"/>
        </w:numPr>
        <w:spacing w:after="200" w:line="276" w:lineRule="auto"/>
      </w:pPr>
      <w:r w:rsidRPr="004F0944">
        <w:t>The package may contain either an ‘apps’ folder or a ‘libs’ folder.</w:t>
      </w:r>
    </w:p>
    <w:p w:rsidR="0040064E" w:rsidRPr="002B17D4" w:rsidRDefault="0040064E" w:rsidP="006F71A5">
      <w:pPr>
        <w:pStyle w:val="ListParagraph"/>
        <w:numPr>
          <w:ilvl w:val="0"/>
          <w:numId w:val="21"/>
        </w:numPr>
        <w:spacing w:after="200" w:line="276" w:lineRule="auto"/>
      </w:pPr>
      <w:r w:rsidRPr="004F0944">
        <w:t>The package shall not be valid if the ‘apps’ folder and the ‘libs’ folder simultaneously do not exist.</w:t>
      </w:r>
    </w:p>
    <w:p w:rsidR="0040064E" w:rsidRDefault="0040064E" w:rsidP="0040064E"/>
    <w:p w:rsidR="0040064E" w:rsidRDefault="0040064E" w:rsidP="0040064E">
      <w:r>
        <w:t>In Figure 34</w:t>
      </w:r>
      <w:r w:rsidRPr="002B17D4">
        <w:t xml:space="preserve">, it is </w:t>
      </w:r>
      <w:r>
        <w:t>possible to visualize an NMF Package based on the conditions mentioned above.</w:t>
      </w:r>
    </w:p>
    <w:p w:rsidR="009E611E" w:rsidRDefault="009E611E" w:rsidP="0040064E"/>
    <w:p w:rsidR="0040064E" w:rsidRDefault="0040064E" w:rsidP="0040064E">
      <w:pPr>
        <w:jc w:val="center"/>
      </w:pPr>
      <w:r>
        <w:rPr>
          <w:noProof/>
          <w:lang w:eastAsia="zh-CN"/>
        </w:rPr>
        <w:drawing>
          <wp:inline distT="0" distB="0" distL="0" distR="0" wp14:anchorId="4999F2BB" wp14:editId="3201D0E4">
            <wp:extent cx="4306186" cy="797826"/>
            <wp:effectExtent l="0" t="0" r="0" b="2540"/>
            <wp:docPr id="229" name="Picture 229" descr="C:\Users\Cesar Coelho\Dropbox\PhD\Dissertation\pictures\NMF_Package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NMF_Package_content.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306030" cy="797797"/>
                    </a:xfrm>
                    <a:prstGeom prst="rect">
                      <a:avLst/>
                    </a:prstGeom>
                    <a:noFill/>
                    <a:ln>
                      <a:noFill/>
                    </a:ln>
                  </pic:spPr>
                </pic:pic>
              </a:graphicData>
            </a:graphic>
          </wp:inline>
        </w:drawing>
      </w:r>
    </w:p>
    <w:p w:rsidR="0040064E" w:rsidRDefault="0040064E" w:rsidP="0040064E">
      <w:pPr>
        <w:jc w:val="center"/>
      </w:pPr>
      <w:r w:rsidRPr="005163AB">
        <w:rPr>
          <w:b/>
        </w:rPr>
        <w:t>Figure</w:t>
      </w:r>
      <w:r>
        <w:rPr>
          <w:b/>
        </w:rPr>
        <w:t xml:space="preserve"> 34:</w:t>
      </w:r>
      <w:r>
        <w:t xml:space="preserve"> Content of an NMF Package.</w:t>
      </w:r>
    </w:p>
    <w:p w:rsidR="0040064E" w:rsidRDefault="0040064E" w:rsidP="0040064E"/>
    <w:p w:rsidR="0040064E" w:rsidRDefault="0040064E" w:rsidP="0040064E">
      <w:r>
        <w:t>For the “apps” folder the conditions are the following:</w:t>
      </w:r>
    </w:p>
    <w:p w:rsidR="0040064E" w:rsidRDefault="0040064E" w:rsidP="006F71A5">
      <w:pPr>
        <w:pStyle w:val="ListParagraph"/>
        <w:numPr>
          <w:ilvl w:val="0"/>
          <w:numId w:val="21"/>
        </w:numPr>
        <w:spacing w:after="200" w:line="276" w:lineRule="auto"/>
      </w:pPr>
      <w:r w:rsidRPr="00B3223A">
        <w:t>The folder apps shall contain the a</w:t>
      </w:r>
      <w:r>
        <w:t>pps to be digitally distributed</w:t>
      </w:r>
      <w:r w:rsidRPr="002B17D4">
        <w:t>.</w:t>
      </w:r>
    </w:p>
    <w:p w:rsidR="0040064E" w:rsidRDefault="0040064E" w:rsidP="006F71A5">
      <w:pPr>
        <w:pStyle w:val="ListParagraph"/>
        <w:numPr>
          <w:ilvl w:val="0"/>
          <w:numId w:val="21"/>
        </w:numPr>
        <w:spacing w:after="200" w:line="276" w:lineRule="auto"/>
      </w:pPr>
      <w:r w:rsidRPr="00A80F81">
        <w:t>A package is not limited to a single app and therefore ca</w:t>
      </w:r>
      <w:r>
        <w:t>n have 2 or more different apps</w:t>
      </w:r>
      <w:r w:rsidRPr="004F0944">
        <w:t>.</w:t>
      </w:r>
    </w:p>
    <w:p w:rsidR="0040064E" w:rsidRDefault="0040064E" w:rsidP="006F71A5">
      <w:pPr>
        <w:pStyle w:val="ListParagraph"/>
        <w:numPr>
          <w:ilvl w:val="0"/>
          <w:numId w:val="21"/>
        </w:numPr>
        <w:spacing w:after="200" w:line="276" w:lineRule="auto"/>
      </w:pPr>
      <w:r w:rsidRPr="00A80F81">
        <w:t>The folder apps shall not exist in case the package is only distributing libraries.</w:t>
      </w:r>
    </w:p>
    <w:p w:rsidR="0040064E" w:rsidRDefault="0040064E" w:rsidP="0040064E">
      <w:r>
        <w:lastRenderedPageBreak/>
        <w:t>For the “libs” folder the conditions are the following:</w:t>
      </w:r>
    </w:p>
    <w:p w:rsidR="0040064E" w:rsidRDefault="0040064E" w:rsidP="006F71A5">
      <w:pPr>
        <w:pStyle w:val="ListParagraph"/>
        <w:numPr>
          <w:ilvl w:val="0"/>
          <w:numId w:val="21"/>
        </w:numPr>
        <w:spacing w:after="200" w:line="276" w:lineRule="auto"/>
      </w:pPr>
      <w:r>
        <w:t>The folder libs shall contain the libraries to be digitally distributed.</w:t>
      </w:r>
    </w:p>
    <w:p w:rsidR="0040064E" w:rsidRDefault="0040064E" w:rsidP="006F71A5">
      <w:pPr>
        <w:pStyle w:val="ListParagraph"/>
        <w:numPr>
          <w:ilvl w:val="0"/>
          <w:numId w:val="21"/>
        </w:numPr>
        <w:spacing w:after="200" w:line="276" w:lineRule="auto"/>
      </w:pPr>
      <w:r w:rsidRPr="00A80F81">
        <w:t xml:space="preserve">A </w:t>
      </w:r>
      <w:r>
        <w:t>package is not limited to a single library and therefore can have 2 or more different libraries.</w:t>
      </w:r>
    </w:p>
    <w:p w:rsidR="0040064E" w:rsidRDefault="0040064E" w:rsidP="0040064E">
      <w:pPr>
        <w:rPr>
          <w:highlight w:val="yellow"/>
        </w:rPr>
      </w:pPr>
    </w:p>
    <w:p w:rsidR="0040064E" w:rsidRDefault="0040064E" w:rsidP="0040064E">
      <w:r w:rsidRPr="00E83B1F">
        <w:t xml:space="preserve">The file </w:t>
      </w:r>
      <w:proofErr w:type="spellStart"/>
      <w:r w:rsidRPr="00E83B1F">
        <w:t>nmfPackage.receipt</w:t>
      </w:r>
      <w:proofErr w:type="spellEnd"/>
      <w:r w:rsidRPr="00E83B1F">
        <w:t xml:space="preserve"> is a NMF Package statement that contains </w:t>
      </w:r>
      <w:r>
        <w:t xml:space="preserve">metadata </w:t>
      </w:r>
      <w:r w:rsidRPr="00E83B1F">
        <w:t>information about the package.</w:t>
      </w:r>
      <w:r>
        <w:t xml:space="preserve"> Version 1 of the receipt file specifies that t</w:t>
      </w:r>
      <w:r w:rsidRPr="00E83B1F">
        <w:t xml:space="preserve">he </w:t>
      </w:r>
      <w:proofErr w:type="spellStart"/>
      <w:r w:rsidRPr="00E83B1F">
        <w:t>nmfPackage.receipt</w:t>
      </w:r>
      <w:proofErr w:type="spellEnd"/>
      <w:r w:rsidRPr="00E83B1F">
        <w:t xml:space="preserve"> contains a list of the files and folders contained in the package and their respective checksums. It also contains the version and additional</w:t>
      </w:r>
      <w:r>
        <w:t xml:space="preserve"> information about the package. The NMF Package concept allows further evolution by supporting newer version of the receipt file. These new versions can hold more metadata.</w:t>
      </w:r>
    </w:p>
    <w:p w:rsidR="0040064E" w:rsidRDefault="0040064E" w:rsidP="0040064E">
      <w:r>
        <w:t>In Figure 35</w:t>
      </w:r>
      <w:r w:rsidRPr="002B17D4">
        <w:t xml:space="preserve">, it is </w:t>
      </w:r>
      <w:r>
        <w:t>possible to visualize an NMF Package receipt file.</w:t>
      </w:r>
    </w:p>
    <w:p w:rsidR="0040064E" w:rsidRPr="00E83B1F" w:rsidRDefault="0040064E" w:rsidP="0040064E"/>
    <w:p w:rsidR="0040064E" w:rsidRDefault="0040064E" w:rsidP="0040064E">
      <w:pPr>
        <w:jc w:val="center"/>
      </w:pPr>
      <w:r>
        <w:rPr>
          <w:noProof/>
          <w:lang w:eastAsia="zh-CN"/>
        </w:rPr>
        <w:drawing>
          <wp:inline distT="0" distB="0" distL="0" distR="0" wp14:anchorId="0AB79652" wp14:editId="400E72F3">
            <wp:extent cx="3763926" cy="1858418"/>
            <wp:effectExtent l="0" t="0" r="8255" b="8890"/>
            <wp:docPr id="230" name="Picture 230" descr="C:\Users\Cesar Coelho\Dropbox\PhD\Dissertation\pictures\NMF_Package_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NMF_Package_receipt.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763691" cy="1858302"/>
                    </a:xfrm>
                    <a:prstGeom prst="rect">
                      <a:avLst/>
                    </a:prstGeom>
                    <a:noFill/>
                    <a:ln>
                      <a:noFill/>
                    </a:ln>
                  </pic:spPr>
                </pic:pic>
              </a:graphicData>
            </a:graphic>
          </wp:inline>
        </w:drawing>
      </w:r>
    </w:p>
    <w:p w:rsidR="0040064E" w:rsidRDefault="0040064E" w:rsidP="0040064E">
      <w:pPr>
        <w:jc w:val="center"/>
      </w:pPr>
      <w:r w:rsidRPr="005163AB">
        <w:rPr>
          <w:b/>
        </w:rPr>
        <w:t>Figure</w:t>
      </w:r>
      <w:r>
        <w:rPr>
          <w:b/>
        </w:rPr>
        <w:t xml:space="preserve"> 35:</w:t>
      </w:r>
      <w:r>
        <w:t xml:space="preserve"> Example of an NMF Package receipt file.</w:t>
      </w:r>
    </w:p>
    <w:p w:rsidR="0040064E" w:rsidRPr="00817375" w:rsidRDefault="0040064E" w:rsidP="0040064E"/>
    <w:p w:rsidR="0040064E" w:rsidRDefault="003B19DF" w:rsidP="0040064E">
      <w:r>
        <w:t>T</w:t>
      </w:r>
      <w:r w:rsidR="0040064E">
        <w:t>he idea of packages is not new and i</w:t>
      </w:r>
      <w:r w:rsidR="0040064E" w:rsidRPr="00036E22">
        <w:t>n Linux-based systems, the installation of software has been long done through package management systems.</w:t>
      </w:r>
      <w:r w:rsidR="0040064E">
        <w:t xml:space="preserve"> However, creating a dedicated package for nanosatellites and apply the same concept in space has never been done before.</w:t>
      </w:r>
    </w:p>
    <w:p w:rsidR="0040064E" w:rsidRPr="000E6A55" w:rsidRDefault="0040064E" w:rsidP="0040064E">
      <w:r w:rsidRPr="000E6A55">
        <w:t xml:space="preserve">The possibility for an open repository of NMF Packages </w:t>
      </w:r>
      <w:r>
        <w:t xml:space="preserve">online </w:t>
      </w:r>
      <w:r w:rsidRPr="000E6A55">
        <w:t xml:space="preserve">would increase the reuse of software among nanosatellite </w:t>
      </w:r>
      <w:r w:rsidR="00884393">
        <w:t>developers.</w:t>
      </w:r>
    </w:p>
    <w:p w:rsidR="0040064E" w:rsidRPr="00F73DD0" w:rsidRDefault="0040064E" w:rsidP="0040064E"/>
    <w:p w:rsidR="0040064E" w:rsidRPr="00081E4E" w:rsidRDefault="0040064E" w:rsidP="006F71A5">
      <w:pPr>
        <w:pStyle w:val="Heading3"/>
        <w:keepLines/>
        <w:numPr>
          <w:ilvl w:val="2"/>
          <w:numId w:val="5"/>
        </w:numPr>
        <w:spacing w:before="200" w:after="0" w:line="480" w:lineRule="auto"/>
        <w:contextualSpacing/>
        <w:rPr>
          <w:lang w:val="en-US"/>
        </w:rPr>
      </w:pPr>
      <w:bookmarkStart w:id="67" w:name="_Toc497299798"/>
      <w:bookmarkStart w:id="68" w:name="_Toc499226790"/>
      <w:r>
        <w:t>NMF Mission</w:t>
      </w:r>
      <w:bookmarkEnd w:id="67"/>
      <w:bookmarkEnd w:id="68"/>
    </w:p>
    <w:p w:rsidR="0040064E" w:rsidRDefault="0040064E" w:rsidP="0040064E">
      <w:r>
        <w:t xml:space="preserve">An NMF Mission is a concrete implementation of the NanoSat MO Framework for a specific mission. </w:t>
      </w:r>
      <w:r w:rsidRPr="008D0674">
        <w:t>The NMF Mission development includes activities such as implementing the Platform services and the NanoSat MO Supervisor for the specific platform. If a custom or tailored t</w:t>
      </w:r>
      <w:r w:rsidRPr="00777BCB">
        <w:t xml:space="preserve">ransport is used for the mission, then the transport binding </w:t>
      </w:r>
      <w:r>
        <w:t>must</w:t>
      </w:r>
      <w:r w:rsidRPr="00777BCB">
        <w:t xml:space="preserve"> be implemented and additionally, integrated with the Ground MO Proxy for protocol bridging.</w:t>
      </w:r>
    </w:p>
    <w:p w:rsidR="0040064E" w:rsidRPr="00E716D2" w:rsidRDefault="0040064E" w:rsidP="0040064E">
      <w:r w:rsidRPr="00E716D2">
        <w:t xml:space="preserve">An important part of an NMF Mission is to define the end-to-end scenario </w:t>
      </w:r>
      <w:r>
        <w:t xml:space="preserve">to describe </w:t>
      </w:r>
      <w:r w:rsidRPr="00E716D2">
        <w:t xml:space="preserve">how the system </w:t>
      </w:r>
      <w:r>
        <w:t>operates</w:t>
      </w:r>
      <w:r w:rsidRPr="00E716D2">
        <w:t>. Section</w:t>
      </w:r>
      <w:r>
        <w:t xml:space="preserve"> </w:t>
      </w:r>
      <w:r>
        <w:fldChar w:fldCharType="begin"/>
      </w:r>
      <w:r>
        <w:instrText xml:space="preserve"> REF _Ref497239685 \r \h </w:instrText>
      </w:r>
      <w:r>
        <w:fldChar w:fldCharType="separate"/>
      </w:r>
      <w:r w:rsidR="00C23A44">
        <w:t>3.8</w:t>
      </w:r>
      <w:r>
        <w:fldChar w:fldCharType="end"/>
      </w:r>
      <w:r w:rsidRPr="00E716D2">
        <w:t xml:space="preserve"> presents some </w:t>
      </w:r>
      <w:r>
        <w:t>generic scenarios</w:t>
      </w:r>
      <w:r w:rsidRPr="00E716D2">
        <w:t xml:space="preserve"> that can be used to bui</w:t>
      </w:r>
      <w:r>
        <w:t>l</w:t>
      </w:r>
      <w:r w:rsidRPr="00E716D2">
        <w:t>d something more complex.</w:t>
      </w:r>
    </w:p>
    <w:p w:rsidR="0040064E" w:rsidRDefault="0040064E" w:rsidP="0040064E">
      <w:pPr>
        <w:jc w:val="left"/>
        <w:rPr>
          <w:highlight w:val="yellow"/>
        </w:rPr>
      </w:pPr>
    </w:p>
    <w:p w:rsidR="0040064E" w:rsidRDefault="0040064E" w:rsidP="0040064E">
      <w:r>
        <w:lastRenderedPageBreak/>
        <w:t xml:space="preserve">By reusing parts of an </w:t>
      </w:r>
      <w:r w:rsidRPr="008E20AC">
        <w:t>NMF implementation</w:t>
      </w:r>
      <w:r>
        <w:t xml:space="preserve">, it is possible to quickly develop a mission-specific service </w:t>
      </w:r>
      <w:r w:rsidRPr="008E20AC">
        <w:t xml:space="preserve">however </w:t>
      </w:r>
      <w:r>
        <w:t xml:space="preserve">an </w:t>
      </w:r>
      <w:r w:rsidRPr="008E20AC">
        <w:t xml:space="preserve">application </w:t>
      </w:r>
      <w:r>
        <w:t>connecting to this service would no longer</w:t>
      </w:r>
      <w:r w:rsidRPr="008E20AC">
        <w:t xml:space="preserve"> be </w:t>
      </w:r>
      <w:r>
        <w:t>considered</w:t>
      </w:r>
      <w:r w:rsidRPr="008E20AC">
        <w:t xml:space="preserve"> as </w:t>
      </w:r>
      <w:r>
        <w:t xml:space="preserve">an </w:t>
      </w:r>
      <w:r w:rsidRPr="008E20AC">
        <w:t>NMF App because it is no longer mission-agnostic.</w:t>
      </w:r>
    </w:p>
    <w:p w:rsidR="0040064E" w:rsidRDefault="0040064E" w:rsidP="0040064E">
      <w:pPr>
        <w:rPr>
          <w:highlight w:val="yellow"/>
        </w:rPr>
      </w:pPr>
    </w:p>
    <w:p w:rsidR="0040064E" w:rsidRDefault="0040064E" w:rsidP="0040064E">
      <w:r>
        <w:t>In order to develop an NMF Mission, a</w:t>
      </w:r>
      <w:r w:rsidRPr="005F78A9">
        <w:t xml:space="preserve">n NMF implementation </w:t>
      </w:r>
      <w:r>
        <w:t>is necessary</w:t>
      </w:r>
      <w:r w:rsidRPr="005F78A9">
        <w:t>.</w:t>
      </w:r>
    </w:p>
    <w:p w:rsidR="0040064E" w:rsidRDefault="0040064E" w:rsidP="0040064E"/>
    <w:p w:rsidR="0040064E" w:rsidRPr="00D96E46" w:rsidRDefault="0040064E" w:rsidP="0040064E">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055C9FBC" wp14:editId="4D689F66">
                <wp:extent cx="5048250" cy="1333500"/>
                <wp:effectExtent l="0" t="0" r="0" b="0"/>
                <wp:docPr id="251" name="Canvas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2" name="Cube 252"/>
                        <wps:cNvSpPr/>
                        <wps:spPr>
                          <a:xfrm>
                            <a:off x="57148" y="629625"/>
                            <a:ext cx="4914902"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064E" w:rsidRPr="00CB6CA9" w:rsidRDefault="0040064E" w:rsidP="0040064E">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be 118"/>
                        <wps:cNvSpPr/>
                        <wps:spPr>
                          <a:xfrm>
                            <a:off x="54245" y="65700"/>
                            <a:ext cx="1484391"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064E" w:rsidRPr="00CB6CA9" w:rsidRDefault="0040064E" w:rsidP="0040064E">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Cube 119"/>
                        <wps:cNvSpPr/>
                        <wps:spPr>
                          <a:xfrm>
                            <a:off x="1478279"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064E" w:rsidRPr="00CB6CA9"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Mission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Cube 121"/>
                        <wps:cNvSpPr/>
                        <wps:spPr>
                          <a:xfrm>
                            <a:off x="3488055"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40064E" w:rsidRPr="00CC765D" w:rsidRDefault="0040064E" w:rsidP="0040064E">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 xml:space="preserve">NMF </w:t>
                              </w:r>
                              <w:r w:rsidRPr="00CC765D">
                                <w:rPr>
                                  <w:rFonts w:asciiTheme="majorHAnsi" w:eastAsia="Calibri" w:hAnsiTheme="majorHAnsi"/>
                                  <w:b/>
                                  <w:bCs/>
                                  <w:lang w:val="pt-PT"/>
                                </w:rPr>
                                <w:t>Mission 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Text Box 1"/>
                        <wps:cNvSpPr txBox="1"/>
                        <wps:spPr>
                          <a:xfrm>
                            <a:off x="2790825" y="180000"/>
                            <a:ext cx="8477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64E" w:rsidRPr="008A2620" w:rsidRDefault="0040064E" w:rsidP="0040064E">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51" o:spid="_x0000_s1129" editas="canvas" style="width:397.5pt;height:105pt;mso-position-horizontal-relative:char;mso-position-vertical-relative:line" coordsize="5048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">
                <v:shape id="_x0000_s1130" type="#_x0000_t75" style="position:absolute;width:50482;height:13335;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52" o:spid="_x0000_s1131" type="#_x0000_t16" style="position:absolute;left:571;top:6296;width:49149;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W9sYA&#10;AADcAAAADwAAAGRycy9kb3ducmV2LnhtbESPQWvCQBSE7wX/w/KEXkQ3CVRqdBUJJO2hl2rBHB/Z&#10;1yQ0+zZk15j213cLBY/DzHzD7A6T6cRIg2stK4hXEQjiyuqWawUf53z5DMJ5ZI2dZVLwTQ4O+9nD&#10;DlNtb/xO48nXIkDYpaig8b5PpXRVQwbdyvbEwfu0g0Ef5FBLPeAtwE0nkyhaS4Mth4UGe8oaqr5O&#10;V6PgLb9k5aYrWvPC60VhR/qJy4VSj/PpuAXhafL38H/7VStInhL4Ox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vW9sYAAADcAAAADwAAAAAAAAAAAAAAAACYAgAAZHJz&#10;L2Rvd25yZXYueG1sUEsFBgAAAAAEAAQA9QAAAIsDAAAAAA==&#10;" fillcolor="#9bbb59 [3206]" strokecolor="#4e6128 [1606]" strokeweight="2pt">
                  <v:textbox>
                    <w:txbxContent>
                      <w:p w:rsidR="0040064E" w:rsidRPr="00CB6CA9" w:rsidRDefault="0040064E" w:rsidP="0040064E">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v:textbox>
                </v:shape>
                <v:shape id="Cube 118" o:spid="_x0000_s1132" type="#_x0000_t16" style="position:absolute;left:542;top:657;width:1484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5oMYA&#10;AADcAAAADwAAAGRycy9kb3ducmV2LnhtbESPzWvCQBDF74X+D8sUepG6SQ9So6uI4MehFz+gHofs&#10;mASzsyG7xuhf7xwK3mZ4b977zXTeu1p11IbKs4F0mIAizr2tuDBwPKy+fkCFiGyx9kwG7hRgPnt/&#10;m2Jm/Y131O1joSSEQ4YGyhibTOuQl+QwDH1DLNrZtw6jrG2hbYs3CXe1/k6SkXZYsTSU2NCypPyy&#10;vzoDv6u/5Wlcryu34dFg7Tt6pKeBMZ8f/WICKlIfX+b/660V/FRo5RmZQM+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w5oMYAAADcAAAADwAAAAAAAAAAAAAAAACYAgAAZHJz&#10;L2Rvd25yZXYueG1sUEsFBgAAAAAEAAQA9QAAAIsDAAAAAA==&#10;" fillcolor="#9bbb59 [3206]" strokecolor="#4e6128 [1606]" strokeweight="2pt">
                  <v:textbox>
                    <w:txbxContent>
                      <w:p w:rsidR="0040064E" w:rsidRPr="00CB6CA9" w:rsidRDefault="0040064E" w:rsidP="0040064E">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v:textbox>
                </v:shape>
                <v:shape id="Cube 119" o:spid="_x0000_s1133" type="#_x0000_t16" style="position:absolute;left:14782;top:657;width:1484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cO8MA&#10;AADcAAAADwAAAGRycy9kb3ducmV2LnhtbERPS2vCQBC+F/oflin0IrpJD9JEVymCqQcvPsAch+yY&#10;BLOzIbtNUn+9KxR6m4/vOcv1aBrRU+dqywriWQSCuLC65lLB+bSdfoJwHlljY5kU/JKD9er1ZYmp&#10;tgMfqD/6UoQQdikqqLxvUyldUZFBN7MtceCutjPoA+xKqTscQrhp5EcUzaXBmkNDhS1tKipuxx+j&#10;YL+9bPKkyWrzzfNJZnu6x/lEqfe38WsBwtPo/8V/7p0O8+MEns+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CcO8MAAADcAAAADwAAAAAAAAAAAAAAAACYAgAAZHJzL2Rv&#10;d25yZXYueG1sUEsFBgAAAAAEAAQA9QAAAIgDAAAAAA==&#10;" fillcolor="#9bbb59 [3206]" strokecolor="#4e6128 [1606]" strokeweight="2pt">
                  <v:textbox>
                    <w:txbxContent>
                      <w:p w:rsidR="0040064E" w:rsidRPr="00CB6CA9"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Mission 2</w:t>
                        </w:r>
                      </w:p>
                    </w:txbxContent>
                  </v:textbox>
                </v:shape>
                <v:shape id="Cube 121" o:spid="_x0000_s1134" type="#_x0000_t16" style="position:absolute;left:34880;top:657;width:1484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agMEA&#10;AADcAAAADwAAAGRycy9kb3ducmV2LnhtbERPy6rCMBDdC/5DGMGNaFoXor1GEUG9Czc+QJdDM7ct&#10;NpPSxFrv1xtBcDeH85z5sjWlaKh2hWUF8SgCQZxaXXCm4HzaDKcgnEfWWFomBU9ysFx0O3NMtH3w&#10;gZqjz0QIYZeggtz7KpHSpTkZdCNbEQfuz9YGfYB1JnWNjxBuSjmOook0WHBoyLGidU7p7Xg3Cvab&#10;y/o6K7eF2fFksLUN/cfXgVL9Xrv6AeGp9V/xx/2rw/xxDO9nwgV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qWoDBAAAA3AAAAA8AAAAAAAAAAAAAAAAAmAIAAGRycy9kb3du&#10;cmV2LnhtbFBLBQYAAAAABAAEAPUAAACGAwAAAAA=&#10;" fillcolor="#9bbb59 [3206]" strokecolor="#4e6128 [1606]" strokeweight="2pt">
                  <v:textbox>
                    <w:txbxContent>
                      <w:p w:rsidR="0040064E" w:rsidRPr="00CC765D" w:rsidRDefault="0040064E" w:rsidP="0040064E">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 xml:space="preserve">NMF </w:t>
                        </w:r>
                        <w:r w:rsidRPr="00CC765D">
                          <w:rPr>
                            <w:rFonts w:asciiTheme="majorHAnsi" w:eastAsia="Calibri" w:hAnsiTheme="majorHAnsi"/>
                            <w:b/>
                            <w:bCs/>
                            <w:lang w:val="pt-PT"/>
                          </w:rPr>
                          <w:t>Mission n</w:t>
                        </w:r>
                      </w:p>
                    </w:txbxContent>
                  </v:textbox>
                </v:shape>
                <v:shape id="Text Box 1" o:spid="_x0000_s1135" type="#_x0000_t202" style="position:absolute;left:27908;top:1800;width:847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40064E" w:rsidRPr="008A2620" w:rsidRDefault="0040064E" w:rsidP="0040064E">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v:textbox>
                </v:shape>
                <w10:anchorlock/>
              </v:group>
            </w:pict>
          </mc:Fallback>
        </mc:AlternateContent>
      </w:r>
    </w:p>
    <w:p w:rsidR="0040064E" w:rsidRDefault="0040064E" w:rsidP="0040064E">
      <w:pPr>
        <w:jc w:val="center"/>
      </w:pPr>
      <w:r w:rsidRPr="005163AB">
        <w:rPr>
          <w:b/>
        </w:rPr>
        <w:t>Figure</w:t>
      </w:r>
      <w:r>
        <w:rPr>
          <w:b/>
        </w:rPr>
        <w:t xml:space="preserve"> 36:</w:t>
      </w:r>
      <w:r>
        <w:t xml:space="preserve"> NMF Missions developed on top of an NMF Implementation</w:t>
      </w:r>
    </w:p>
    <w:p w:rsidR="0040064E" w:rsidRPr="0074031E" w:rsidRDefault="0040064E" w:rsidP="0040064E">
      <w:pPr>
        <w:rPr>
          <w:highlight w:val="yellow"/>
        </w:rPr>
      </w:pPr>
    </w:p>
    <w:p w:rsidR="0040064E" w:rsidRPr="00431B80" w:rsidRDefault="0040064E" w:rsidP="0040064E">
      <w:r w:rsidRPr="00431B80">
        <w:t>As mentioned in section</w:t>
      </w:r>
      <w:r>
        <w:t xml:space="preserve"> </w:t>
      </w:r>
      <w:r>
        <w:fldChar w:fldCharType="begin"/>
      </w:r>
      <w:r>
        <w:instrText xml:space="preserve"> REF _Ref497245402 \r \h </w:instrText>
      </w:r>
      <w:r>
        <w:fldChar w:fldCharType="separate"/>
      </w:r>
      <w:r w:rsidR="00C23A44">
        <w:t>3.1.2</w:t>
      </w:r>
      <w:r>
        <w:fldChar w:fldCharType="end"/>
      </w:r>
      <w:r w:rsidRPr="00431B80">
        <w:t xml:space="preserve">, the NMF Mission development is separate from the NMF Ground development and also from the NMF App development. This means that it is possible to have </w:t>
      </w:r>
      <w:r>
        <w:t>two</w:t>
      </w:r>
      <w:r w:rsidRPr="00431B80">
        <w:t xml:space="preserve"> different implementations of the NMF in different languages and still be able to connect the NMF Composites to each other as section</w:t>
      </w:r>
      <w:r>
        <w:t xml:space="preserve"> </w:t>
      </w:r>
      <w:r>
        <w:fldChar w:fldCharType="begin"/>
      </w:r>
      <w:r>
        <w:instrText xml:space="preserve"> REF _Ref497239685 \r \h </w:instrText>
      </w:r>
      <w:r>
        <w:fldChar w:fldCharType="separate"/>
      </w:r>
      <w:r w:rsidR="00C23A44">
        <w:t>3.8</w:t>
      </w:r>
      <w:r>
        <w:fldChar w:fldCharType="end"/>
      </w:r>
      <w:r w:rsidRPr="00431B80">
        <w:t xml:space="preserve"> describes.</w:t>
      </w:r>
    </w:p>
    <w:p w:rsidR="0040064E" w:rsidRDefault="0040064E" w:rsidP="0040064E">
      <w:pPr>
        <w:jc w:val="left"/>
      </w:pPr>
    </w:p>
    <w:p w:rsidR="0040064E" w:rsidRPr="00081E4E" w:rsidRDefault="0040064E" w:rsidP="006F71A5">
      <w:pPr>
        <w:pStyle w:val="Heading3"/>
        <w:keepLines/>
        <w:numPr>
          <w:ilvl w:val="2"/>
          <w:numId w:val="5"/>
        </w:numPr>
        <w:spacing w:before="200" w:after="0" w:line="480" w:lineRule="auto"/>
        <w:contextualSpacing/>
        <w:rPr>
          <w:lang w:val="en-US"/>
        </w:rPr>
      </w:pPr>
      <w:bookmarkStart w:id="69" w:name="_Ref497248651"/>
      <w:bookmarkStart w:id="70" w:name="_Toc497299799"/>
      <w:bookmarkStart w:id="71" w:name="_Toc499226791"/>
      <w:r>
        <w:t>NMF Library</w:t>
      </w:r>
      <w:bookmarkEnd w:id="69"/>
      <w:bookmarkEnd w:id="70"/>
      <w:bookmarkEnd w:id="71"/>
    </w:p>
    <w:p w:rsidR="0040064E" w:rsidRDefault="0040064E" w:rsidP="0040064E">
      <w:r>
        <w:t>An NMF Library is a shared library made available on the on-board computer that includes the NMF Mission implementation software. It includes all the necessary dependencies to execute the implementation of the NanoSat MO Supervisor for that mission and also NMF Apps.</w:t>
      </w:r>
    </w:p>
    <w:p w:rsidR="0040064E" w:rsidRDefault="0040064E" w:rsidP="0040064E">
      <w:r>
        <w:t>By definition, shared libraries are intended to be shared by different applications and they include resources, pre-written code, subroutines, classes, and others, that are loaded at runtime. In contrast, a static library is added with the executable file by the compiler which replicates the same logic multiple times. Figure 37 depicts both types.</w:t>
      </w:r>
    </w:p>
    <w:p w:rsidR="0040064E" w:rsidRDefault="0040064E" w:rsidP="0040064E"/>
    <w:p w:rsidR="0040064E" w:rsidRDefault="0040064E" w:rsidP="0040064E">
      <w:pPr>
        <w:jc w:val="center"/>
      </w:pPr>
      <w:r>
        <w:rPr>
          <w:noProof/>
          <w:lang w:eastAsia="zh-CN"/>
        </w:rPr>
        <w:drawing>
          <wp:inline distT="0" distB="0" distL="0" distR="0" wp14:anchorId="41B7FD6C" wp14:editId="4A81EB41">
            <wp:extent cx="4720856" cy="1642928"/>
            <wp:effectExtent l="0" t="0" r="3810" b="0"/>
            <wp:docPr id="35" name="Picture 35" descr="C:\Users\Cesar Coelho\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esktop\Untitled.bmp"/>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735577" cy="1648051"/>
                    </a:xfrm>
                    <a:prstGeom prst="rect">
                      <a:avLst/>
                    </a:prstGeom>
                    <a:noFill/>
                    <a:ln>
                      <a:noFill/>
                    </a:ln>
                  </pic:spPr>
                </pic:pic>
              </a:graphicData>
            </a:graphic>
          </wp:inline>
        </w:drawing>
      </w:r>
    </w:p>
    <w:p w:rsidR="0040064E" w:rsidRDefault="0040064E" w:rsidP="0040064E">
      <w:pPr>
        <w:jc w:val="center"/>
      </w:pPr>
      <w:r w:rsidRPr="005163AB">
        <w:rPr>
          <w:b/>
        </w:rPr>
        <w:t>Figure</w:t>
      </w:r>
      <w:r>
        <w:rPr>
          <w:b/>
        </w:rPr>
        <w:t xml:space="preserve"> 37:</w:t>
      </w:r>
      <w:r>
        <w:t xml:space="preserve"> Difference between a static library and a shared library in relation to the application.</w:t>
      </w:r>
    </w:p>
    <w:p w:rsidR="0040064E" w:rsidRDefault="0040064E" w:rsidP="0040064E">
      <w:pPr>
        <w:jc w:val="left"/>
      </w:pPr>
    </w:p>
    <w:p w:rsidR="0040064E" w:rsidRPr="000E1DBF" w:rsidRDefault="0040064E" w:rsidP="0040064E">
      <w:r w:rsidRPr="00901BB6">
        <w:lastRenderedPageBreak/>
        <w:t>The use of shared libraries reduces the file size of the applications because it holds just the logic part of the application while the common code is loaded from the shared library when needed. An NMF Package can take advantage of this reduction in the application’s file size in order to reduce the necessary time for the uplink of the package to the nanos</w:t>
      </w:r>
      <w:r w:rsidRPr="00035FBA">
        <w:t xml:space="preserve">atellite. For example, an NMF App </w:t>
      </w:r>
      <w:r>
        <w:t>would</w:t>
      </w:r>
      <w:r w:rsidRPr="00035FBA">
        <w:t xml:space="preserve"> expect to have </w:t>
      </w:r>
      <w:r>
        <w:t>the</w:t>
      </w:r>
      <w:r w:rsidRPr="00035FBA">
        <w:t xml:space="preserve"> NanoSat MO Connector available on-board </w:t>
      </w:r>
      <w:r>
        <w:t>bundled with</w:t>
      </w:r>
      <w:r w:rsidRPr="00035FBA">
        <w:t xml:space="preserve"> the NMF Library and thus it does not need to </w:t>
      </w:r>
      <w:r>
        <w:t>be</w:t>
      </w:r>
      <w:r w:rsidRPr="00035FBA">
        <w:t xml:space="preserve"> in</w:t>
      </w:r>
      <w:r>
        <w:t>side</w:t>
      </w:r>
      <w:r w:rsidRPr="00035FBA">
        <w:t xml:space="preserve"> the package.</w:t>
      </w:r>
    </w:p>
    <w:p w:rsidR="0040064E" w:rsidRPr="002C2EFC" w:rsidRDefault="0040064E" w:rsidP="0040064E">
      <w:pPr>
        <w:jc w:val="left"/>
      </w:pPr>
    </w:p>
    <w:p w:rsidR="0040064E" w:rsidRDefault="0040064E" w:rsidP="0040064E">
      <w:r w:rsidRPr="002959F6">
        <w:t xml:space="preserve">On the ground segment, it is not necessary to have shared libraries </w:t>
      </w:r>
      <w:r>
        <w:t xml:space="preserve">for the applications </w:t>
      </w:r>
      <w:r w:rsidRPr="002959F6">
        <w:t xml:space="preserve">because the amount of </w:t>
      </w:r>
      <w:r>
        <w:t>memory storage</w:t>
      </w:r>
      <w:r w:rsidRPr="002959F6">
        <w:t xml:space="preserve"> on ground computers is not</w:t>
      </w:r>
      <w:r>
        <w:t xml:space="preserve"> as</w:t>
      </w:r>
      <w:r w:rsidRPr="002959F6">
        <w:t xml:space="preserve"> constrained as in space and</w:t>
      </w:r>
      <w:r>
        <w:t xml:space="preserve"> the</w:t>
      </w:r>
      <w:r w:rsidRPr="002959F6">
        <w:t xml:space="preserve"> amount of resources</w:t>
      </w:r>
      <w:r>
        <w:t xml:space="preserve"> is greater</w:t>
      </w:r>
      <w:r w:rsidRPr="002959F6">
        <w:t>.</w:t>
      </w:r>
    </w:p>
    <w:p w:rsidR="0040064E" w:rsidRDefault="0040064E" w:rsidP="0040064E">
      <w:pPr>
        <w:rPr>
          <w:highlight w:val="yellow"/>
        </w:rPr>
      </w:pPr>
    </w:p>
    <w:p w:rsidR="0040064E" w:rsidRDefault="0040064E" w:rsidP="0040064E">
      <w:r w:rsidRPr="009869BA">
        <w:t>NMF Apps</w:t>
      </w:r>
      <w:r>
        <w:t xml:space="preserve"> developed</w:t>
      </w:r>
      <w:r w:rsidRPr="009869BA">
        <w:t xml:space="preserve"> in Java running on-board </w:t>
      </w:r>
      <w:r>
        <w:t xml:space="preserve">can </w:t>
      </w:r>
      <w:r w:rsidRPr="009869BA">
        <w:t xml:space="preserve">link to this library that contains the NanoSat MO Connector component and therefore the </w:t>
      </w:r>
      <w:r>
        <w:t xml:space="preserve">compiled </w:t>
      </w:r>
      <w:r w:rsidRPr="009869BA">
        <w:t xml:space="preserve">jar file doesn’t need to integrate it. This technique minimizes the content </w:t>
      </w:r>
      <w:r>
        <w:t>needed</w:t>
      </w:r>
      <w:r w:rsidRPr="009869BA">
        <w:t xml:space="preserve"> to be transferred to the spacecraft, to just the logic of the application.</w:t>
      </w:r>
    </w:p>
    <w:p w:rsidR="0040064E" w:rsidRDefault="0040064E" w:rsidP="0040064E">
      <w:pPr>
        <w:jc w:val="left"/>
      </w:pPr>
    </w:p>
    <w:p w:rsidR="0040064E" w:rsidRPr="00081E4E" w:rsidRDefault="0040064E" w:rsidP="006F71A5">
      <w:pPr>
        <w:pStyle w:val="Heading3"/>
        <w:keepLines/>
        <w:numPr>
          <w:ilvl w:val="2"/>
          <w:numId w:val="5"/>
        </w:numPr>
        <w:spacing w:before="200" w:after="0" w:line="480" w:lineRule="auto"/>
        <w:contextualSpacing/>
        <w:rPr>
          <w:lang w:val="en-US"/>
        </w:rPr>
      </w:pPr>
      <w:bookmarkStart w:id="72" w:name="_Toc497299800"/>
      <w:bookmarkStart w:id="73" w:name="_Toc499226792"/>
      <w:r>
        <w:t>NMF SDK</w:t>
      </w:r>
      <w:bookmarkEnd w:id="72"/>
      <w:bookmarkEnd w:id="73"/>
    </w:p>
    <w:p w:rsidR="0040064E" w:rsidRDefault="0040064E" w:rsidP="0040064E">
      <w:r w:rsidRPr="00A96BF2">
        <w:t xml:space="preserve">The NanoSat MO Framework Software Development Kit (NMF SDK) is a set of development tools and software </w:t>
      </w:r>
      <w:r>
        <w:t xml:space="preserve">source code </w:t>
      </w:r>
      <w:r w:rsidRPr="00A96BF2">
        <w:t>that facilitate the creation of application</w:t>
      </w:r>
      <w:r>
        <w:t>s</w:t>
      </w:r>
      <w:r w:rsidRPr="00A96BF2">
        <w:t xml:space="preserve"> </w:t>
      </w:r>
      <w:r>
        <w:t>with</w:t>
      </w:r>
      <w:r w:rsidRPr="00A96BF2">
        <w:t xml:space="preserve"> the NanoSat MO Framework.</w:t>
      </w:r>
    </w:p>
    <w:p w:rsidR="0040064E" w:rsidRDefault="0040064E" w:rsidP="0040064E">
      <w:pPr>
        <w:jc w:val="left"/>
      </w:pPr>
      <w:r w:rsidRPr="00A37B07">
        <w:t>It is composed of:</w:t>
      </w:r>
    </w:p>
    <w:p w:rsidR="0040064E" w:rsidRDefault="0040064E" w:rsidP="006F71A5">
      <w:pPr>
        <w:pStyle w:val="ListParagraph"/>
        <w:numPr>
          <w:ilvl w:val="0"/>
          <w:numId w:val="15"/>
        </w:numPr>
        <w:spacing w:after="200" w:line="276" w:lineRule="auto"/>
        <w:jc w:val="left"/>
      </w:pPr>
      <w:r>
        <w:t>Demos for NMF Ground software development</w:t>
      </w:r>
    </w:p>
    <w:p w:rsidR="0040064E" w:rsidRDefault="0040064E" w:rsidP="006F71A5">
      <w:pPr>
        <w:pStyle w:val="ListParagraph"/>
        <w:numPr>
          <w:ilvl w:val="0"/>
          <w:numId w:val="15"/>
        </w:numPr>
        <w:spacing w:after="200" w:line="276" w:lineRule="auto"/>
        <w:jc w:val="left"/>
      </w:pPr>
      <w:r>
        <w:t>Demos of NMF Apps</w:t>
      </w:r>
    </w:p>
    <w:p w:rsidR="0040064E" w:rsidRDefault="0040064E" w:rsidP="006F71A5">
      <w:pPr>
        <w:pStyle w:val="ListParagraph"/>
        <w:numPr>
          <w:ilvl w:val="0"/>
          <w:numId w:val="15"/>
        </w:numPr>
        <w:spacing w:after="200" w:line="276" w:lineRule="auto"/>
        <w:jc w:val="left"/>
      </w:pPr>
      <w:r>
        <w:t>Consumer Test Tool (CTT)</w:t>
      </w:r>
    </w:p>
    <w:p w:rsidR="0040064E" w:rsidRDefault="0040064E" w:rsidP="006F71A5">
      <w:pPr>
        <w:pStyle w:val="ListParagraph"/>
        <w:numPr>
          <w:ilvl w:val="0"/>
          <w:numId w:val="15"/>
        </w:numPr>
        <w:spacing w:after="200" w:line="276" w:lineRule="auto"/>
        <w:jc w:val="left"/>
      </w:pPr>
      <w:r>
        <w:t>NMF Package Assembler</w:t>
      </w:r>
    </w:p>
    <w:p w:rsidR="0040064E" w:rsidRDefault="0040064E" w:rsidP="006F71A5">
      <w:pPr>
        <w:pStyle w:val="ListParagraph"/>
        <w:numPr>
          <w:ilvl w:val="0"/>
          <w:numId w:val="15"/>
        </w:numPr>
        <w:spacing w:after="200" w:line="276" w:lineRule="auto"/>
        <w:jc w:val="left"/>
      </w:pPr>
      <w:r>
        <w:t>NMF Playground</w:t>
      </w:r>
    </w:p>
    <w:p w:rsidR="0040064E" w:rsidRPr="00A37B07" w:rsidRDefault="0040064E" w:rsidP="006F71A5">
      <w:pPr>
        <w:pStyle w:val="ListParagraph"/>
        <w:numPr>
          <w:ilvl w:val="0"/>
          <w:numId w:val="15"/>
        </w:numPr>
        <w:spacing w:after="200" w:line="276" w:lineRule="auto"/>
        <w:jc w:val="left"/>
      </w:pPr>
      <w:r>
        <w:t>Documentation</w:t>
      </w:r>
    </w:p>
    <w:p w:rsidR="0040064E" w:rsidRDefault="0040064E" w:rsidP="0040064E">
      <w:pPr>
        <w:jc w:val="left"/>
        <w:rPr>
          <w:highlight w:val="yellow"/>
        </w:rPr>
      </w:pPr>
    </w:p>
    <w:p w:rsidR="0040064E" w:rsidRDefault="0040064E" w:rsidP="0040064E">
      <w:r w:rsidRPr="003A779B">
        <w:t>The NMF SDK is the starting point for a software developer willing to develop applications with the NMF</w:t>
      </w:r>
      <w:r w:rsidR="00047BA4">
        <w:t>.</w:t>
      </w:r>
    </w:p>
    <w:p w:rsidR="0040064E" w:rsidRDefault="0040064E" w:rsidP="0040064E">
      <w:pPr>
        <w:jc w:val="left"/>
      </w:pPr>
    </w:p>
    <w:p w:rsidR="0040064E" w:rsidRDefault="0040064E" w:rsidP="0040064E">
      <w:pPr>
        <w:jc w:val="left"/>
      </w:pPr>
      <w:r>
        <w:br w:type="page"/>
      </w:r>
    </w:p>
    <w:p w:rsidR="0040064E" w:rsidRPr="00667488" w:rsidRDefault="0040064E" w:rsidP="006F71A5">
      <w:pPr>
        <w:pStyle w:val="Heading2"/>
        <w:keepLines/>
        <w:spacing w:before="0" w:after="0" w:line="480" w:lineRule="auto"/>
        <w:contextualSpacing/>
        <w:rPr>
          <w:lang w:val="en-US"/>
        </w:rPr>
      </w:pPr>
      <w:bookmarkStart w:id="74" w:name="_Ref497239685"/>
      <w:bookmarkStart w:id="75" w:name="_Ref497239762"/>
      <w:bookmarkStart w:id="76" w:name="_Toc497299801"/>
      <w:bookmarkStart w:id="77" w:name="_Toc499226793"/>
      <w:r w:rsidRPr="00667488">
        <w:rPr>
          <w:lang w:val="en-US"/>
        </w:rPr>
        <w:lastRenderedPageBreak/>
        <w:t>Generic scenarios</w:t>
      </w:r>
      <w:bookmarkEnd w:id="74"/>
      <w:bookmarkEnd w:id="75"/>
      <w:bookmarkEnd w:id="76"/>
      <w:bookmarkEnd w:id="77"/>
    </w:p>
    <w:p w:rsidR="0040064E" w:rsidRDefault="0040064E" w:rsidP="0040064E">
      <w:r>
        <w:t xml:space="preserve">This section includes common scenarios that can be put together with the NMF Composites. It is possible to compose complex scenarios by combining multiple of the generic scenarios. One example of a complex scenario is presented in section </w:t>
      </w:r>
      <w:r>
        <w:fldChar w:fldCharType="begin"/>
      </w:r>
      <w:r>
        <w:instrText xml:space="preserve"> REF _Ref497246920 \r \h </w:instrText>
      </w:r>
      <w:r>
        <w:fldChar w:fldCharType="separate"/>
      </w:r>
      <w:r w:rsidR="00C23A44">
        <w:t>3.8.6</w:t>
      </w:r>
      <w:r>
        <w:fldChar w:fldCharType="end"/>
      </w:r>
      <w:r>
        <w:t>.</w:t>
      </w:r>
    </w:p>
    <w:p w:rsidR="0040064E" w:rsidRDefault="0040064E" w:rsidP="0040064E">
      <w:r>
        <w:t>Some of these scenarios are only possible because of the flexibility gained from the idea of separating the on-board software into multiple applications.</w:t>
      </w:r>
    </w:p>
    <w:p w:rsidR="0040064E" w:rsidRDefault="0040064E" w:rsidP="0040064E">
      <w:r w:rsidRPr="00FB3C83">
        <w:t xml:space="preserve">The scenarios represent the </w:t>
      </w:r>
      <w:r>
        <w:t>applications</w:t>
      </w:r>
      <w:r w:rsidRPr="00FB3C83">
        <w:t xml:space="preserve"> </w:t>
      </w:r>
      <w:r>
        <w:t>down</w:t>
      </w:r>
      <w:r w:rsidRPr="00FB3C83">
        <w:t xml:space="preserve"> to the </w:t>
      </w:r>
      <w:r>
        <w:t>NMF Composites</w:t>
      </w:r>
      <w:r w:rsidRPr="00FB3C83">
        <w:t xml:space="preserve"> and do not </w:t>
      </w:r>
      <w:r>
        <w:t xml:space="preserve">go to the layers below that. The transport binding is only </w:t>
      </w:r>
      <w:proofErr w:type="spellStart"/>
      <w:r>
        <w:t>color</w:t>
      </w:r>
      <w:proofErr w:type="spellEnd"/>
      <w:r>
        <w:t xml:space="preserve"> coded in order to differentiate between multiple possibilities in any specific scenario. The scenarios also do not </w:t>
      </w:r>
      <w:r w:rsidRPr="00FB3C83">
        <w:t>represent the system where they are deployed</w:t>
      </w:r>
      <w:r>
        <w:t xml:space="preserve"> </w:t>
      </w:r>
      <w:r w:rsidRPr="00FB3C83">
        <w:t xml:space="preserve">nor any </w:t>
      </w:r>
      <w:r>
        <w:t xml:space="preserve">system’s </w:t>
      </w:r>
      <w:r w:rsidRPr="00FB3C83">
        <w:t xml:space="preserve">components </w:t>
      </w:r>
      <w:r>
        <w:t>in between</w:t>
      </w:r>
      <w:r w:rsidRPr="00FB3C83">
        <w:t>.</w:t>
      </w:r>
    </w:p>
    <w:p w:rsidR="0040064E" w:rsidRPr="00453A43"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78" w:name="_Toc497299802"/>
      <w:bookmarkStart w:id="79" w:name="_Toc499226794"/>
      <w:r>
        <w:rPr>
          <w:lang w:val="en-US"/>
        </w:rPr>
        <w:t>Simple Scenario</w:t>
      </w:r>
      <w:bookmarkEnd w:id="78"/>
      <w:bookmarkEnd w:id="79"/>
    </w:p>
    <w:p w:rsidR="0040064E" w:rsidRDefault="0040064E" w:rsidP="0040064E">
      <w:r>
        <w:t>The Simple Scenario is the most basic end-to-end scenario that can be assembled and it consists of an application developed using the Ground MO Adapter connected to an NMF App. Figure 38 shows this scenario.</w:t>
      </w:r>
    </w:p>
    <w:p w:rsidR="0001286A" w:rsidRDefault="0001286A" w:rsidP="0040064E"/>
    <w:p w:rsidR="0040064E" w:rsidRDefault="0040064E" w:rsidP="0040064E">
      <w:pPr>
        <w:jc w:val="center"/>
      </w:pPr>
      <w:r w:rsidRPr="00D96E46">
        <w:rPr>
          <w:rFonts w:asciiTheme="minorHAnsi" w:hAnsiTheme="minorHAnsi"/>
          <w:noProof/>
          <w:lang w:eastAsia="zh-CN"/>
        </w:rPr>
        <mc:AlternateContent>
          <mc:Choice Requires="wpc">
            <w:drawing>
              <wp:inline distT="0" distB="0" distL="0" distR="0" wp14:anchorId="752B0057" wp14:editId="0DB900BF">
                <wp:extent cx="3467595" cy="1258784"/>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Rounded Rectangle 1"/>
                        <wps:cNvSpPr/>
                        <wps:spPr>
                          <a:xfrm>
                            <a:off x="65695" y="6396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682593" w:rsidRDefault="0040064E"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Rounded Rectangle 2"/>
                        <wps:cNvSpPr/>
                        <wps:spPr>
                          <a:xfrm>
                            <a:off x="1844380" y="63965"/>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 name="Rounded Rectangle 3"/>
                        <wps:cNvSpPr/>
                        <wps:spPr>
                          <a:xfrm>
                            <a:off x="1844380" y="43989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329D3" w:rsidRDefault="0040064E"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 xml:space="preserve">NanoSat </w:t>
                              </w:r>
                              <w:r w:rsidRPr="00B329D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ounded Rectangle 7"/>
                        <wps:cNvSpPr/>
                        <wps:spPr>
                          <a:xfrm>
                            <a:off x="65666" y="43989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5070" w:rsidRDefault="0040064E"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Elbow Connector 10"/>
                        <wps:cNvCnPr/>
                        <wps:spPr>
                          <a:xfrm rot="16200000" flipH="1">
                            <a:off x="1736532" y="-101662"/>
                            <a:ext cx="12700" cy="1779066"/>
                          </a:xfrm>
                          <a:prstGeom prst="bentConnector3">
                            <a:avLst>
                              <a:gd name="adj1" fmla="val 238126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6" o:spid="_x0000_s1136" editas="canvas" style="width:273.05pt;height:99.1pt;mso-position-horizontal-relative:char;mso-position-vertical-relative:line" coordsize="34671,1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">
                <v:shape id="_x0000_s1137" type="#_x0000_t75" style="position:absolute;width:34671;height:12585;visibility:visible;mso-wrap-style:square">
                  <v:fill o:detectmouseclick="t"/>
                  <v:path o:connecttype="none"/>
                </v:shape>
                <v:roundrect id="Rounded Rectangle 1" o:spid="_x0000_s1138" style="position:absolute;left:656;top:639;width:15621;height:723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6M3sEA&#10;AADaAAAADwAAAGRycy9kb3ducmV2LnhtbESPT4vCMBTE78J+h/AW9qapBUWqsehWQfDkHzw/mmdT&#10;bF5Kk9Xqp98sLHgcZuY3zCLvbSPu1PnasYLxKAFBXDpdc6XgfNoOZyB8QNbYOCYFT/KQLz8GC8y0&#10;e/CB7sdQiQhhn6ECE0KbSelLQxb9yLXE0bu6zmKIsquk7vAR4baRaZJMpcWa44LBlr4Nlbfjj1WQ&#10;bjfP8lDsX6fdK8G1NvZSpKlSX5/9ag4iUB/e4f/2TiuYwN+VeA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ujN7BAAAA2gAAAA8AAAAAAAAAAAAAAAAAmAIAAGRycy9kb3du&#10;cmV2LnhtbFBLBQYAAAAABAAEAPUAAACGAwAAAAA=&#10;" fillcolor="white [3201]" strokecolor="#fabf8f [1945]" strokeweight="2pt">
                  <v:textbox>
                    <w:txbxContent>
                      <w:p w:rsidR="0040064E" w:rsidRPr="00682593" w:rsidRDefault="0040064E"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v:textbox>
                </v:roundrect>
                <v:roundrect id="Rounded Rectangle 2" o:spid="_x0000_s1139" style="position:absolute;left:18443;top:639;width:15628;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idsMA&#10;AADaAAAADwAAAGRycy9kb3ducmV2LnhtbESPT2sCMRTE74LfITyhN83ag5bVKCJYWjz556C3x+a5&#10;u7p5WZLopn56Uyj0OMzMb5j5MppGPMj52rKC8SgDQVxYXXOp4HjYDD9A+ICssbFMCn7Iw3LR780x&#10;17bjHT32oRQJwj5HBVUIbS6lLyoy6Ee2JU7exTqDIUlXSu2wS3DTyPcsm0iDNaeFCltaV1Tc9nej&#10;4N45Z7ef09PzHL/laXo+yC5elXobxNUMRKAY/sN/7S+tYAK/V9IN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1idsMAAADaAAAADwAAAAAAAAAAAAAAAACYAgAAZHJzL2Rv&#10;d25yZXYueG1sUEsFBgAAAAAEAAQA9QAAAIgDAAAAAA==&#10;" fillcolor="white [3201]" strokecolor="#4f81bd [3204]" strokeweight="2pt">
                  <v:textbo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Pr>
                            <w:rFonts w:asciiTheme="minorHAnsi" w:eastAsia="Calibri" w:hAnsiTheme="minorHAnsi"/>
                            <w:b/>
                            <w:bCs/>
                            <w:lang w:val="pt-PT"/>
                          </w:rPr>
                          <w:t>App A</w:t>
                        </w:r>
                      </w:p>
                    </w:txbxContent>
                  </v:textbox>
                </v:roundrect>
                <v:roundrect id="Rounded Rectangle 3" o:spid="_x0000_s1140" style="position:absolute;left:18443;top:4398;width:15634;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ovI8UA&#10;AADaAAAADwAAAGRycy9kb3ducmV2LnhtbESPT2sCMRTE74LfITyhN81Wi5atUURY/9CD1fbQ42Pz&#10;urt08xKSdN366ZtCocdhZn7DLNe9aUVHPjSWFdxPMhDEpdUNVwreXovxI4gQkTW2lknBNwVYr4aD&#10;JebaXvlM3SVWIkE45KigjtHlUoayJoNhYh1x8j6sNxiT9JXUHq8Jblo5zbK5NNhwWqjR0bam8vPy&#10;ZRTs3l86N6Pzw7z00+PePRen26JQ6m7Ub55AROrjf/ivfdAKFvB7Jd0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Wi8jxQAAANoAAAAPAAAAAAAAAAAAAAAAAJgCAABkcnMv&#10;ZG93bnJldi54bWxQSwUGAAAAAAQABAD1AAAAigMAAAAA&#10;" fillcolor="#829ab3" strokecolor="#607882" strokeweight="2pt">
                  <v:textbox>
                    <w:txbxContent>
                      <w:p w:rsidR="0040064E" w:rsidRPr="00B329D3" w:rsidRDefault="0040064E"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 xml:space="preserve">NanoSat </w:t>
                        </w:r>
                        <w:r w:rsidRPr="00B329D3">
                          <w:rPr>
                            <w:rFonts w:asciiTheme="minorHAnsi" w:eastAsia="Calibri" w:hAnsiTheme="minorHAnsi"/>
                            <w:b/>
                            <w:bCs/>
                            <w:sz w:val="20"/>
                            <w:szCs w:val="20"/>
                            <w:lang w:val="pt-PT"/>
                          </w:rPr>
                          <w:t>MO Connector</w:t>
                        </w:r>
                      </w:p>
                    </w:txbxContent>
                  </v:textbox>
                </v:roundrect>
                <v:roundrect id="Rounded Rectangle 7" o:spid="_x0000_s1141" style="position:absolute;left:656;top:4398;width:15627;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KN78A&#10;AADbAAAADwAAAGRycy9kb3ducmV2LnhtbERPTYvCMBC9C/6HMMLeNK0sKtVYiiB43VrB49CMbWkz&#10;KU1su/9+s7Cwt3m8zzmls+nESINrLCuINxEI4tLqhisFxf26PoBwHlljZ5kUfJOD9LxcnDDRduIv&#10;GnNfiRDCLkEFtfd9IqUrazLoNrYnDtzLDgZ9gEMl9YBTCDed3EbRThpsODTU2NOlprLN30bBOE/v&#10;Q9YXzzzbPy74+CzaXRsp9bGasyMIT7P/F/+5bzrMj+H3l3CAP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eMo3vwAAANsAAAAPAAAAAAAAAAAAAAAAAJgCAABkcnMvZG93bnJl&#10;di54bWxQSwUGAAAAAAQABAD1AAAAhAMAAAAA&#10;" fillcolor="#f2a368" strokecolor="#ee8332" strokeweight="2pt">
                  <v:textbox>
                    <w:txbxContent>
                      <w:p w:rsidR="0040064E" w:rsidRPr="00BD5070" w:rsidRDefault="0040064E"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v:shape id="Elbow Connector 10" o:spid="_x0000_s1142" type="#_x0000_t34" style="position:absolute;left:17365;top:-1017;width:127;height:1779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Qh28YAAADbAAAADwAAAGRycy9kb3ducmV2LnhtbESPzWvCQBTE7wX/h+UJvdVNc/AjdROq&#10;qIjQg+kHPT6yr0lq9m3IbjX617sFweMwM79h5llvGnGkztWWFTyPIhDEhdU1lwo+3tdPUxDOI2ts&#10;LJOCMznI0sHDHBNtT7ynY+5LESDsElRQed8mUrqiIoNuZFvi4P3YzqAPsiul7vAU4KaRcRSNpcGa&#10;w0KFLS0rKg75n1Hw9Ta76HyyXvafBe4W2m9+v1cbpR6H/esLCE+9v4dv7a1WEMfw/yX8AJl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10IdvGAAAA2wAAAA8AAAAAAAAA&#10;AAAAAAAAoQIAAGRycy9kb3ducmV2LnhtbFBLBQYAAAAABAAEAPkAAACUAwAAAAA=&#10;" adj="514352" strokecolor="#00b050"/>
                <w10:anchorlock/>
              </v:group>
            </w:pict>
          </mc:Fallback>
        </mc:AlternateContent>
      </w:r>
    </w:p>
    <w:p w:rsidR="0040064E" w:rsidRDefault="0040064E" w:rsidP="0040064E">
      <w:pPr>
        <w:jc w:val="center"/>
      </w:pPr>
      <w:r w:rsidRPr="005163AB">
        <w:rPr>
          <w:b/>
        </w:rPr>
        <w:t>Figure</w:t>
      </w:r>
      <w:r>
        <w:rPr>
          <w:b/>
        </w:rPr>
        <w:t xml:space="preserve"> 38:</w:t>
      </w:r>
      <w:r>
        <w:t xml:space="preserve"> Simple Scenario example.</w:t>
      </w:r>
    </w:p>
    <w:p w:rsidR="0040064E" w:rsidRPr="004A171C" w:rsidRDefault="0040064E" w:rsidP="0040064E">
      <w:pPr>
        <w:jc w:val="left"/>
      </w:pPr>
    </w:p>
    <w:p w:rsidR="0040064E" w:rsidRDefault="0040064E" w:rsidP="0040064E">
      <w:r w:rsidRPr="008133A1">
        <w:t xml:space="preserve">Both the NanoSat MO Connector and the Ground MO Adapter extend the NMF Generic Model, and thus </w:t>
      </w:r>
      <w:r>
        <w:t>the applications</w:t>
      </w:r>
      <w:r w:rsidRPr="008133A1">
        <w:t xml:space="preserve"> </w:t>
      </w:r>
      <w:r>
        <w:t>are</w:t>
      </w:r>
      <w:r w:rsidRPr="008133A1">
        <w:t xml:space="preserve"> able to exchange data using</w:t>
      </w:r>
      <w:r>
        <w:t xml:space="preserve"> a</w:t>
      </w:r>
      <w:r w:rsidRPr="008133A1">
        <w:t xml:space="preserve"> </w:t>
      </w:r>
      <w:r>
        <w:t>MAL-</w:t>
      </w:r>
      <w:r w:rsidRPr="008133A1">
        <w:t xml:space="preserve">TCP/IP </w:t>
      </w:r>
      <w:r>
        <w:t>Binding with B</w:t>
      </w:r>
      <w:r w:rsidRPr="008133A1">
        <w:t>inary encoding</w:t>
      </w:r>
      <w:r>
        <w:t xml:space="preserve"> as this transport binding is expected to be in all NMF Composites</w:t>
      </w:r>
      <w:r w:rsidRPr="008133A1">
        <w:t xml:space="preserve">. Moreover, the software development of the 2 applications is separate </w:t>
      </w:r>
      <w:r>
        <w:t xml:space="preserve">in two different </w:t>
      </w:r>
      <w:r w:rsidRPr="008133A1">
        <w:t xml:space="preserve">problem domains </w:t>
      </w:r>
      <w:r>
        <w:t xml:space="preserve">so, as long as both rely on the NMF Composites to exchange data, they can be </w:t>
      </w:r>
      <w:r w:rsidRPr="008133A1">
        <w:t xml:space="preserve">used for any </w:t>
      </w:r>
      <w:r>
        <w:t>NMF Mission</w:t>
      </w:r>
      <w:r w:rsidRPr="008133A1">
        <w:t>.</w:t>
      </w:r>
    </w:p>
    <w:p w:rsidR="0040064E" w:rsidRDefault="0040064E" w:rsidP="0040064E">
      <w:r>
        <w:t>The Ground MO Adapter is not limited to the NanoSat MO Connector component and can also be used for the NanoSat MO Supervisor and for the NanoSat MO Monolithic therefore the scenario could be further generalized, although this would be more complex to describe.</w:t>
      </w:r>
    </w:p>
    <w:p w:rsidR="0040064E" w:rsidRDefault="0040064E" w:rsidP="0040064E">
      <w:r>
        <w:t>This scenario is expected to be used for both the NMF Ground development and NMF App development problem domains. On the NMF Ground development problem domain, a developer can use the NMF SDK to start developing the ground application by taking as example one of the ground demos and use one of the demo NMF Apps to test the counterpart.</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80" w:name="_Toc497299803"/>
      <w:bookmarkStart w:id="81" w:name="_Toc499226795"/>
      <w:r>
        <w:rPr>
          <w:lang w:val="en-US"/>
        </w:rPr>
        <w:lastRenderedPageBreak/>
        <w:t>Multiple Consumers Scenario</w:t>
      </w:r>
      <w:bookmarkEnd w:id="80"/>
      <w:bookmarkEnd w:id="81"/>
    </w:p>
    <w:p w:rsidR="0040064E" w:rsidRPr="00D91E87" w:rsidRDefault="0040064E" w:rsidP="0040064E">
      <w:r w:rsidRPr="00816E98">
        <w:t>The Multiple Consumers Scenario consists of multiple consumers connected to a provider either via a protocol bridge or directly to a NMF App.</w:t>
      </w:r>
      <w:r>
        <w:t xml:space="preserve"> Figure 39 presents an example with 2 consumers connected to a single NMF App.</w:t>
      </w:r>
    </w:p>
    <w:p w:rsidR="0040064E" w:rsidRDefault="0040064E" w:rsidP="0040064E">
      <w:pPr>
        <w:jc w:val="center"/>
      </w:pPr>
      <w:r w:rsidRPr="00D96E46">
        <w:rPr>
          <w:rFonts w:asciiTheme="minorHAnsi" w:hAnsiTheme="minorHAnsi"/>
          <w:noProof/>
          <w:lang w:eastAsia="zh-CN"/>
        </w:rPr>
        <mc:AlternateContent>
          <mc:Choice Requires="wpc">
            <w:drawing>
              <wp:inline distT="0" distB="0" distL="0" distR="0" wp14:anchorId="0D5E4B86" wp14:editId="758406A1">
                <wp:extent cx="5232400" cy="1130300"/>
                <wp:effectExtent l="0" t="0" r="0" b="0"/>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Rounded Rectangle 75"/>
                        <wps:cNvSpPr/>
                        <wps:spPr>
                          <a:xfrm>
                            <a:off x="62856" y="8124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682593" w:rsidRDefault="0040064E"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Rounded Rectangle 76"/>
                        <wps:cNvSpPr/>
                        <wps:spPr>
                          <a:xfrm>
                            <a:off x="1841541" y="81245"/>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334701" w:rsidRDefault="0040064E" w:rsidP="0040064E">
                              <w:pPr>
                                <w:pStyle w:val="NormalWeb"/>
                                <w:spacing w:before="0" w:beforeAutospacing="0" w:after="0" w:afterAutospacing="0" w:line="276" w:lineRule="auto"/>
                                <w:jc w:val="center"/>
                                <w:rPr>
                                  <w:rFonts w:asciiTheme="minorHAnsi" w:hAnsiTheme="minorHAnsi"/>
                                </w:rPr>
                              </w:pPr>
                              <w:r w:rsidRPr="00334701">
                                <w:rPr>
                                  <w:rFonts w:asciiTheme="minorHAnsi" w:eastAsia="Calibri" w:hAnsiTheme="minorHAnsi"/>
                                  <w:b/>
                                  <w:bCs/>
                                  <w:lang w:val="pt-PT"/>
                                </w:rPr>
                                <w:t xml:space="preserve">NMF </w:t>
                              </w:r>
                              <w:r w:rsidRPr="00334701">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Rounded Rectangle 77"/>
                        <wps:cNvSpPr/>
                        <wps:spPr>
                          <a:xfrm>
                            <a:off x="1841541" y="45717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334701" w:rsidRDefault="0040064E"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 xml:space="preserve">NanoSat </w:t>
                              </w:r>
                              <w:r w:rsidRPr="00334701">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62827" y="45717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D5070" w:rsidRDefault="0040064E"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3601658" y="81886"/>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334701"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Ground System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Rounded Rectangle 187"/>
                        <wps:cNvSpPr/>
                        <wps:spPr>
                          <a:xfrm>
                            <a:off x="3601658" y="457806"/>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334701" w:rsidRDefault="0040064E"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 xml:space="preserve">Ground </w:t>
                              </w:r>
                              <w:r w:rsidRPr="00334701">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Elbow Connector 193"/>
                        <wps:cNvCnPr>
                          <a:stCxn id="78" idx="2"/>
                          <a:endCxn id="77" idx="2"/>
                        </wps:cNvCnPr>
                        <wps:spPr>
                          <a:xfrm rot="16200000" flipH="1">
                            <a:off x="1733693" y="-84382"/>
                            <a:ext cx="12700" cy="1779066"/>
                          </a:xfrm>
                          <a:prstGeom prst="bentConnector3">
                            <a:avLst>
                              <a:gd name="adj1" fmla="val 180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4" name="Elbow Connector 194"/>
                        <wps:cNvCnPr>
                          <a:stCxn id="77" idx="2"/>
                          <a:endCxn id="187" idx="2"/>
                        </wps:cNvCnPr>
                        <wps:spPr>
                          <a:xfrm rot="16200000" flipH="1">
                            <a:off x="3502967" y="-74590"/>
                            <a:ext cx="12700" cy="1759482"/>
                          </a:xfrm>
                          <a:prstGeom prst="bentConnector3">
                            <a:avLst>
                              <a:gd name="adj1" fmla="val 180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1" o:spid="_x0000_s1143" editas="canvas" style="width:412pt;height:89pt;mso-position-horizontal-relative:char;mso-position-vertical-relative:line" coordsize="52324,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">
                <v:shape id="_x0000_s1144" type="#_x0000_t75" style="position:absolute;width:52324;height:11303;visibility:visible;mso-wrap-style:square">
                  <v:fill o:detectmouseclick="t"/>
                  <v:path o:connecttype="none"/>
                </v:shape>
                <v:roundrect id="Rounded Rectangle 75" o:spid="_x0000_s1145" style="position:absolute;left:628;top:812;width:15621;height:723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3d8IA&#10;AADbAAAADwAAAGRycy9kb3ducmV2LnhtbESPT4vCMBTE78J+h/CEvWlqwVWqUVz/gODJuuz50Tyb&#10;YvNSmqjVT79ZEDwOM/MbZr7sbC1u1PrKsYLRMAFBXDhdcang57QbTEH4gKyxdkwKHuRhufjozTHT&#10;7s5HuuWhFBHCPkMFJoQmk9IXhiz6oWuIo3d2rcUQZVtK3eI9wm0t0yT5khYrjgsGG1obKi751SpI&#10;d9tHcdwcnqf9M8FvbezvJk2V+ux3qxmIQF14h1/tvVYwGcP/l/g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vHd3wgAAANsAAAAPAAAAAAAAAAAAAAAAAJgCAABkcnMvZG93&#10;bnJldi54bWxQSwUGAAAAAAQABAD1AAAAhwMAAAAA&#10;" fillcolor="white [3201]" strokecolor="#fabf8f [1945]" strokeweight="2pt">
                  <v:textbox>
                    <w:txbxContent>
                      <w:p w:rsidR="0040064E" w:rsidRPr="00682593" w:rsidRDefault="0040064E"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v:textbox>
                </v:roundrect>
                <v:roundrect id="Rounded Rectangle 76" o:spid="_x0000_s1146" style="position:absolute;left:18415;top:812;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YPsMA&#10;AADbAAAADwAAAGRycy9kb3ducmV2LnhtbESPQWsCMRSE7wX/Q3iCt5q1B7esRhHB0uKp6kFvj81z&#10;d3XzsiTRjf76plDocZiZb5j5MppW3Mn5xrKCyTgDQVxa3XCl4LDfvL6D8AFZY2uZFDzIw3IxeJlj&#10;oW3P33TfhUokCPsCFdQhdIWUvqzJoB/bjjh5Z+sMhiRdJbXDPsFNK9+ybCoNNpwWauxoXVN53d2M&#10;glvvnN1+5MfnKX7JY37ayz5elBoN42oGIlAM/+G/9qdWkE/h90v6A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lYPsMAAADbAAAADwAAAAAAAAAAAAAAAACYAgAAZHJzL2Rv&#10;d25yZXYueG1sUEsFBgAAAAAEAAQA9QAAAIgDAAAAAA==&#10;" fillcolor="white [3201]" strokecolor="#4f81bd [3204]" strokeweight="2pt">
                  <v:textbox>
                    <w:txbxContent>
                      <w:p w:rsidR="0040064E" w:rsidRPr="00334701" w:rsidRDefault="0040064E" w:rsidP="0040064E">
                        <w:pPr>
                          <w:pStyle w:val="NormalWeb"/>
                          <w:spacing w:before="0" w:beforeAutospacing="0" w:after="0" w:afterAutospacing="0" w:line="276" w:lineRule="auto"/>
                          <w:jc w:val="center"/>
                          <w:rPr>
                            <w:rFonts w:asciiTheme="minorHAnsi" w:hAnsiTheme="minorHAnsi"/>
                          </w:rPr>
                        </w:pPr>
                        <w:r w:rsidRPr="00334701">
                          <w:rPr>
                            <w:rFonts w:asciiTheme="minorHAnsi" w:eastAsia="Calibri" w:hAnsiTheme="minorHAnsi"/>
                            <w:b/>
                            <w:bCs/>
                            <w:lang w:val="pt-PT"/>
                          </w:rPr>
                          <w:t xml:space="preserve">NMF </w:t>
                        </w:r>
                        <w:r w:rsidRPr="00334701">
                          <w:rPr>
                            <w:rFonts w:asciiTheme="minorHAnsi" w:eastAsia="Calibri" w:hAnsiTheme="minorHAnsi"/>
                            <w:b/>
                            <w:bCs/>
                            <w:lang w:val="pt-PT"/>
                          </w:rPr>
                          <w:t>App A</w:t>
                        </w:r>
                      </w:p>
                    </w:txbxContent>
                  </v:textbox>
                </v:roundrect>
                <v:roundrect id="Rounded Rectangle 77" o:spid="_x0000_s1147" style="position:absolute;left:18415;top:4571;width:15634;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LR8YA&#10;AADbAAAADwAAAGRycy9kb3ducmV2LnhtbESPT0sDMRTE74LfITyhN5ttK92yNi0ibFU81P459PjY&#10;PHeXbl5Ckm5XP70RBI/DzPyGWa4H04mefGgtK5iMMxDEldUt1wqOh/J+ASJEZI2dZVLwRQHWq9ub&#10;JRbaXnlH/T7WIkE4FKigidEVUoaqIYNhbB1x8j6tNxiT9LXUHq8Jbjo5zbK5NNhyWmjQ0XND1Xl/&#10;MQo2p4/ezWj3MK/89O3FvZfb77xUanQ3PD2CiDTE//Bf+1UryHP4/ZJ+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eLR8YAAADbAAAADwAAAAAAAAAAAAAAAACYAgAAZHJz&#10;L2Rvd25yZXYueG1sUEsFBgAAAAAEAAQA9QAAAIsDAAAAAA==&#10;" fillcolor="#829ab3" strokecolor="#607882" strokeweight="2pt">
                  <v:textbox>
                    <w:txbxContent>
                      <w:p w:rsidR="0040064E" w:rsidRPr="00334701" w:rsidRDefault="0040064E"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 xml:space="preserve">NanoSat </w:t>
                        </w:r>
                        <w:r w:rsidRPr="00334701">
                          <w:rPr>
                            <w:rFonts w:asciiTheme="minorHAnsi" w:eastAsia="Calibri" w:hAnsiTheme="minorHAnsi"/>
                            <w:b/>
                            <w:bCs/>
                            <w:sz w:val="20"/>
                            <w:szCs w:val="20"/>
                            <w:lang w:val="pt-PT"/>
                          </w:rPr>
                          <w:t>MO Connector</w:t>
                        </w:r>
                      </w:p>
                    </w:txbxContent>
                  </v:textbox>
                </v:roundrect>
                <v:roundrect id="Rounded Rectangle 78" o:spid="_x0000_s1148" style="position:absolute;left:628;top:4571;width:15626;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2GCr0A&#10;AADbAAAADwAAAGRycy9kb3ducmV2LnhtbERPTYvCMBC9C/6HMAveNF0RLV2jFEHwaq3gcWhm29Jm&#10;UprY1n9vDoLHx/veHyfTioF6V1tW8LuKQBAXVtdcKshv52UMwnlkja1lUvAiB8fDfLbHRNuRrzRk&#10;vhQhhF2CCirvu0RKV1Rk0K1sRxy4f9sb9AH2pdQ9jiHctHIdRVtpsObQUGFHp4qKJnsaBcM0PuO0&#10;yx9Zuruf8L7Jm20TKbX4mdI/EJ4m/xV/3BetYBfGhi/hB8jD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52GCr0AAADbAAAADwAAAAAAAAAAAAAAAACYAgAAZHJzL2Rvd25yZXYu&#10;eG1sUEsFBgAAAAAEAAQA9QAAAIIDAAAAAA==&#10;" fillcolor="#f2a368" strokecolor="#ee8332" strokeweight="2pt">
                  <v:textbox>
                    <w:txbxContent>
                      <w:p w:rsidR="0040064E" w:rsidRPr="00BD5070" w:rsidRDefault="0040064E"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v:roundrect id="Rounded Rectangle 186" o:spid="_x0000_s1149" style="position:absolute;left:36016;top:818;width:15615;height:72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hBjMEA&#10;AADcAAAADwAAAGRycy9kb3ducmV2LnhtbERPS4vCMBC+L+x/CLPgbU3toUjXKD6hsKeq7HloxqbY&#10;TEoTtfbXm4WFvc3H95zFarCtuFPvG8cKZtMEBHHldMO1gvPp8DkH4QOyxtYxKXiSh9Xy/W2BuXYP&#10;Lul+DLWIIexzVGBC6HIpfWXIop+6jjhyF9dbDBH2tdQ9PmK4bWWaJJm02HBsMNjR1lB1Pd6sgvSw&#10;f1bl7ns8FWOCG23szy5NlZp8DOsvEIGG8C/+cxc6zp9n8Pt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QYzBAAAA3AAAAA8AAAAAAAAAAAAAAAAAmAIAAGRycy9kb3du&#10;cmV2LnhtbFBLBQYAAAAABAAEAPUAAACGAwAAAAA=&#10;" fillcolor="white [3201]" strokecolor="#fabf8f [1945]" strokeweight="2pt">
                  <v:textbox>
                    <w:txbxContent>
                      <w:p w:rsidR="0040064E" w:rsidRPr="00334701"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Ground System B</w:t>
                        </w:r>
                      </w:p>
                    </w:txbxContent>
                  </v:textbox>
                </v:roundrect>
                <v:roundrect id="Rounded Rectangle 187" o:spid="_x0000_s1150" style="position:absolute;left:36016;top:4578;width:15621;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I6L8A&#10;AADcAAAADwAAAGRycy9kb3ducmV2LnhtbERPTYvCMBC9C/6HMII3TRXRUo1SBGGv263gcWjGtrSZ&#10;lCa23X+/EYS9zeN9zukymVYM1LvasoLNOgJBXFhdc6kg/7mtYhDOI2tsLZOCX3JwOc9nJ0y0Hfmb&#10;hsyXIoSwS1BB5X2XSOmKigy6te2IA/e0vUEfYF9K3eMYwk0rt1G0lwZrDg0VdnStqGiyl1EwTOMr&#10;Trv8kaWH+xXvu7zZN5FSy8WUHkF4mvy/+OP+0mF+fID3M+ECe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4AjovwAAANwAAAAPAAAAAAAAAAAAAAAAAJgCAABkcnMvZG93bnJl&#10;di54bWxQSwUGAAAAAAQABAD1AAAAhAMAAAAA&#10;" fillcolor="#f2a368" strokecolor="#ee8332" strokeweight="2pt">
                  <v:textbox>
                    <w:txbxContent>
                      <w:p w:rsidR="0040064E" w:rsidRPr="00334701" w:rsidRDefault="0040064E"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 xml:space="preserve">Ground </w:t>
                        </w:r>
                        <w:r w:rsidRPr="00334701">
                          <w:rPr>
                            <w:rFonts w:asciiTheme="minorHAnsi" w:eastAsia="Calibri" w:hAnsiTheme="minorHAnsi"/>
                            <w:b/>
                            <w:bCs/>
                            <w:sz w:val="20"/>
                            <w:szCs w:val="20"/>
                            <w:lang w:val="pt-PT"/>
                          </w:rPr>
                          <w:t>MO Adapter</w:t>
                        </w:r>
                      </w:p>
                    </w:txbxContent>
                  </v:textbox>
                </v:roundrect>
                <v:shape id="Elbow Connector 193" o:spid="_x0000_s1151" type="#_x0000_t34" style="position:absolute;left:17336;top:-843;width:127;height:1779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0xMcEAAADcAAAADwAAAGRycy9kb3ducmV2LnhtbERP24rCMBB9F/yHMMK+ramueKlGkQVB&#10;BBWrHzA0Y1ttJrXJav17Iyz4NodzndmiMaW4U+0Kywp63QgEcWp1wZmC03H1PQbhPLLG0jIpeJKD&#10;xbzdmmGs7YMPdE98JkIIuxgV5N5XsZQuzcmg69qKOHBnWxv0AdaZ1DU+QrgpZT+KhtJgwaEhx4p+&#10;c0qvyZ9RsN1YfRukclUckt3y4rZndxntlfrqNMspCE+N/4j/3Wsd5k9+4P1MuE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TExwQAAANwAAAAPAAAAAAAAAAAAAAAA&#10;AKECAABkcnMvZG93bnJldi54bWxQSwUGAAAAAAQABAD5AAAAjwMAAAAA&#10;" adj="388800" strokecolor="#00b050"/>
                <v:shape id="Elbow Connector 194" o:spid="_x0000_s1152" type="#_x0000_t34" style="position:absolute;left:35029;top:-746;width:127;height:175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SpRcAAAADcAAAADwAAAGRycy9kb3ducmV2LnhtbERP24rCMBB9F/yHMIJvmiripRpFBEEE&#10;V6x+wNCMbbWZ1CZq/fvNwoJvczjXWawaU4oX1a6wrGDQj0AQp1YXnCm4nLe9KQjnkTWWlknBhxys&#10;lu3WAmNt33yiV+IzEULYxagg976KpXRpTgZd31bEgbva2qAPsM6krvEdwk0ph1E0lgYLDg05VrTJ&#10;Kb0nT6PgsLf6MUrltjglP+ubO1zdbXJUqttp1nMQnhr/Ff+7dzrMn43g75lwgV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UqUXAAAAA3AAAAA8AAAAAAAAAAAAAAAAA&#10;oQIAAGRycy9kb3ducmV2LnhtbFBLBQYAAAAABAAEAPkAAACOAwAAAAA=&#10;" adj="388800" strokecolor="#00b050"/>
                <w10:anchorlock/>
              </v:group>
            </w:pict>
          </mc:Fallback>
        </mc:AlternateContent>
      </w:r>
    </w:p>
    <w:p w:rsidR="0040064E" w:rsidRDefault="0040064E" w:rsidP="0040064E">
      <w:pPr>
        <w:jc w:val="center"/>
      </w:pPr>
      <w:r w:rsidRPr="005163AB">
        <w:rPr>
          <w:b/>
        </w:rPr>
        <w:t xml:space="preserve"> Figure</w:t>
      </w:r>
      <w:r>
        <w:rPr>
          <w:b/>
        </w:rPr>
        <w:t xml:space="preserve"> 39:</w:t>
      </w:r>
      <w:r>
        <w:t xml:space="preserve"> Multiple Consumers Scenario example.</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82" w:name="_Toc497299804"/>
      <w:bookmarkStart w:id="83" w:name="_Toc499226796"/>
      <w:r>
        <w:rPr>
          <w:lang w:val="en-US"/>
        </w:rPr>
        <w:t>Multiple NMF Apps Scenario</w:t>
      </w:r>
      <w:bookmarkEnd w:id="82"/>
      <w:bookmarkEnd w:id="83"/>
    </w:p>
    <w:p w:rsidR="0040064E" w:rsidRDefault="0040064E" w:rsidP="0040064E">
      <w:r>
        <w:t>The Multiple NMF Apps Scenario consists of multiple NMF Apps running on the NanoSat segment that are connected to the Platform services of the NanoSat MO Supervisor using the NanoSat MO Connector. Figure 40 shows this scenario.</w:t>
      </w:r>
    </w:p>
    <w:p w:rsidR="0001286A" w:rsidRPr="0007732A" w:rsidRDefault="0001286A" w:rsidP="0040064E"/>
    <w:p w:rsidR="0040064E" w:rsidRPr="00D96E46" w:rsidRDefault="0040064E" w:rsidP="0040064E">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64FF3C1B" wp14:editId="2EB1CE1F">
                <wp:extent cx="5067300" cy="1733550"/>
                <wp:effectExtent l="0" t="0" r="0" b="0"/>
                <wp:docPr id="709" name="Canvas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ounded Rectangle 57"/>
                        <wps:cNvSpPr/>
                        <wps:spPr>
                          <a:xfrm>
                            <a:off x="61499" y="70753"/>
                            <a:ext cx="1563061"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flipV="1">
                            <a:off x="849338" y="794626"/>
                            <a:ext cx="0" cy="306282"/>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2" name="Rounded Rectangle 132"/>
                        <wps:cNvSpPr/>
                        <wps:spPr>
                          <a:xfrm>
                            <a:off x="1747859" y="70753"/>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535894" y="794653"/>
                            <a:ext cx="0" cy="306070"/>
                          </a:xfrm>
                          <a:prstGeom prst="straightConnector1">
                            <a:avLst/>
                          </a:prstGeom>
                          <a:ln>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V="1">
                            <a:off x="2536529" y="798436"/>
                            <a:ext cx="0" cy="30607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8" name="Rounded Rectangle 138"/>
                        <wps:cNvSpPr/>
                        <wps:spPr>
                          <a:xfrm>
                            <a:off x="3435054" y="74536"/>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V="1">
                            <a:off x="4223089" y="798436"/>
                            <a:ext cx="0" cy="30607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46" name="Rounded Rectangle 146"/>
                        <wps:cNvSpPr/>
                        <wps:spPr>
                          <a:xfrm>
                            <a:off x="61499" y="1104506"/>
                            <a:ext cx="4936925" cy="553717"/>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C3329A" w:rsidRDefault="0040064E" w:rsidP="0040064E">
                              <w:pPr>
                                <w:pStyle w:val="NormalWeb"/>
                                <w:spacing w:before="0" w:beforeAutospacing="0" w:after="0" w:afterAutospacing="0"/>
                                <w:jc w:val="center"/>
                                <w:rPr>
                                  <w:rFonts w:asciiTheme="minorHAnsi" w:hAnsiTheme="minorHAnsi"/>
                                </w:rPr>
                              </w:pPr>
                              <w:r w:rsidRPr="00C3329A">
                                <w:rPr>
                                  <w:rFonts w:asciiTheme="minorHAnsi" w:eastAsia="Calibri" w:hAnsiTheme="minorHAnsi"/>
                                  <w:b/>
                                  <w:bCs/>
                                  <w:sz w:val="26"/>
                                  <w:szCs w:val="26"/>
                                  <w:lang w:val="pt-PT"/>
                                </w:rPr>
                                <w:t xml:space="preserve">NanoSat </w:t>
                              </w:r>
                              <w:r w:rsidRPr="00C3329A">
                                <w:rPr>
                                  <w:rFonts w:asciiTheme="minorHAnsi" w:eastAsia="Calibri" w:hAnsiTheme="minorHAnsi"/>
                                  <w:b/>
                                  <w:bCs/>
                                  <w:sz w:val="26"/>
                                  <w:szCs w:val="26"/>
                                  <w:lang w:val="pt-PT"/>
                                </w:rPr>
                                <w:t>MO Supervisor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61050" y="442836"/>
                            <a:ext cx="1563510" cy="348007"/>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4321F1" w:rsidRDefault="0040064E" w:rsidP="0040064E">
                              <w:pPr>
                                <w:pStyle w:val="NormalWeb"/>
                                <w:spacing w:before="0" w:beforeAutospacing="0" w:after="0" w:afterAutospacing="0"/>
                                <w:jc w:val="center"/>
                                <w:rPr>
                                  <w:rFonts w:asciiTheme="minorHAnsi" w:hAnsiTheme="minorHAnsi"/>
                                  <w:sz w:val="20"/>
                                  <w:szCs w:val="20"/>
                                </w:rPr>
                              </w:pPr>
                              <w:r w:rsidRPr="004321F1">
                                <w:rPr>
                                  <w:rFonts w:asciiTheme="minorHAnsi" w:eastAsia="Calibri" w:hAnsiTheme="minorHAnsi"/>
                                  <w:b/>
                                  <w:bCs/>
                                  <w:sz w:val="20"/>
                                  <w:szCs w:val="20"/>
                                  <w:lang w:val="pt-PT"/>
                                </w:rPr>
                                <w:t>NanoSat</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1747859" y="442724"/>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329D3" w:rsidRDefault="0040064E"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3435054" y="450462"/>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B329D3" w:rsidRDefault="0040064E"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 xml:space="preserve">NanoSat </w:t>
                              </w:r>
                              <w:r w:rsidRPr="00B329D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09" o:spid="_x0000_s1153" editas="canvas" style="width:399pt;height:136.5pt;mso-position-horizontal-relative:char;mso-position-vertical-relative:line" coordsize="50673,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">
                <v:shape id="_x0000_s1154" type="#_x0000_t75" style="position:absolute;width:50673;height:17335;visibility:visible;mso-wrap-style:square">
                  <v:fill o:detectmouseclick="t"/>
                  <v:path o:connecttype="none"/>
                </v:shape>
                <v:roundrect id="Rounded Rectangle 57" o:spid="_x0000_s1155" style="position:absolute;left:614;top:707;width:15631;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hxcQA&#10;AADbAAAADwAAAGRycy9kb3ducmV2LnhtbESPQWsCMRSE7wX/Q3iCt5q10K6sRpFCS6Wnqge9PTbP&#10;3dXNy5JEN/rrm0LB4zAz3zDzZTStuJLzjWUFk3EGgri0uuFKwW778TwF4QOyxtYyKbiRh+Vi8DTH&#10;Qtuef+i6CZVIEPYFKqhD6AopfVmTQT+2HXHyjtYZDEm6SmqHfYKbVr5k2Zs02HBaqLGj95rK8+Zi&#10;FFx65+z3Z76/H+Ja7vPDVvbxpNRoGFczEIFieIT/219awWsOf1/SD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ocXEAAAA2wAAAA8AAAAAAAAAAAAAAAAAmAIAAGRycy9k&#10;b3ducmV2LnhtbFBLBQYAAAAABAAEAPUAAACJAwAAAAA=&#10;" fillcolor="white [3201]" strokecolor="#4f81bd [3204]" strokeweight="2pt">
                  <v:textbo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A</w:t>
                        </w:r>
                      </w:p>
                    </w:txbxContent>
                  </v:textbox>
                </v:roundrect>
                <v:shapetype id="_x0000_t32" coordsize="21600,21600" o:spt="32" o:oned="t" path="m,l21600,21600e" filled="f">
                  <v:path arrowok="t" fillok="f" o:connecttype="none"/>
                  <o:lock v:ext="edit" shapetype="t"/>
                </v:shapetype>
                <v:shape id="Straight Arrow Connector 56" o:spid="_x0000_s1156" type="#_x0000_t32" style="position:absolute;left:8493;top:7946;width:0;height:30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PgzMYAAADbAAAADwAAAGRycy9kb3ducmV2LnhtbESPQWvCQBSE7wX/w/IEL0U3VQw2dZUi&#10;GNqLtGrb62v2mQSzb8PuNqb99W6h0OMwM98wy3VvGtGR87VlBXeTBARxYXXNpYLjYTtegPABWWNj&#10;mRR8k4f1anCzxEzbC79Stw+liBD2GSqoQmgzKX1RkUE/sS1x9E7WGQxRulJqh5cIN42cJkkqDdYc&#10;FypsaVNRcd5/mUh5/vy47+r0HfNZvnP5bfnz1r0oNRr2jw8gAvXhP/zXftIK5in8fok/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D4MzGAAAA2wAAAA8AAAAAAAAA&#10;AAAAAAAAoQIAAGRycy9kb3ducmV2LnhtbFBLBQYAAAAABAAEAPkAAACUAwAAAAA=&#10;" strokecolor="#00b050">
                  <v:stroke dashstyle="longDash" startarrow="open" endarrow="open"/>
                </v:shape>
                <v:roundrect id="Rounded Rectangle 132" o:spid="_x0000_s1157" style="position:absolute;left:17478;top:707;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zXsMA&#10;AADcAAAADwAAAGRycy9kb3ducmV2LnhtbERPTWsCMRC9F/ofwhR6q9kqVFnNLqXQYulJ7UFvw2bc&#10;XbuZLEl0o7/eCEJv83ifsyij6cSJnG8tK3gdZSCIK6tbrhX8bj5fZiB8QNbYWSYFZ/JQFo8PC8y1&#10;HXhFp3WoRQphn6OCJoQ+l9JXDRn0I9sTJ25vncGQoKuldjikcNPJcZa9SYMtp4YGe/poqPpbH42C&#10;4+Cc/fmabi+7+C23091GDvGg1PNTfJ+DCBTDv/juXuo0fzKG2zPpAll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ezXsMAAADcAAAADwAAAAAAAAAAAAAAAACYAgAAZHJzL2Rv&#10;d25yZXYueG1sUEsFBgAAAAAEAAQA9QAAAIgDAAAAAA==&#10;" fillcolor="white [3201]" strokecolor="#4f81bd [3204]" strokeweight="2pt">
                  <v:textbo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B</w:t>
                        </w:r>
                      </w:p>
                    </w:txbxContent>
                  </v:textbox>
                </v:roundrect>
                <v:shape id="Straight Arrow Connector 133" o:spid="_x0000_s1158" type="#_x0000_t32" style="position:absolute;left:25358;top:7946;width:0;height:30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Jkb8MAAADcAAAADwAAAGRycy9kb3ducmV2LnhtbERPTWvCQBC9C/6HZYRepG7aQCnRVdrS&#10;gLlI3Rb0OGTHJDQ7G7Krif/eLRS8zeN9zmoz2lZcqPeNYwVPiwQEcelMw5WCn+/88RWED8gGW8ek&#10;4EoeNuvpZIWZcQPv6aJDJWII+wwV1CF0mZS+rMmiX7iOOHIn11sMEfaVND0OMdy28jlJXqTFhmND&#10;jR191FT+6rNVoOnz7Py8OehjoQ3t8vfCfe2VepiNb0sQgcZwF/+7tybOT1P4eyZe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SZG/DAAAA3AAAAA8AAAAAAAAAAAAA&#10;AAAAoQIAAGRycy9kb3ducmV2LnhtbFBLBQYAAAAABAAEAPkAAACRAwAAAAA=&#10;" strokecolor="#4579b8 [3044]">
                  <v:stroke dashstyle="longDash" startarrow="open" endarrow="open"/>
                </v:shape>
                <v:shape id="Straight Arrow Connector 136" o:spid="_x0000_s1159" type="#_x0000_t32" style="position:absolute;left:25365;top:7984;width:0;height:30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RDzMcAAADcAAAADwAAAGRycy9kb3ducmV2LnhtbESPQUvDQBCF74L/YRnBizQbLQQbuw0i&#10;GOxFam31OmbHJJidDbtrkvrru4WCtxnee9+8WRaT6cRAzreWFdwmKQjiyuqWawW79+fZPQgfkDV2&#10;lknBgTwUq8uLJebajvxGwzbUIkLY56igCaHPpfRVQwZ9YnviqH1bZzDE1dVSOxwj3HTyLk0zabDl&#10;eKHBnp4aqn62vyZS1l+fi6HNPrCcl6+uvKn/9sNGqeur6fEBRKAp/JvP6Rcd688zOD0TJ5CrI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VEPMxwAAANwAAAAPAAAAAAAA&#10;AAAAAAAAAKECAABkcnMvZG93bnJldi54bWxQSwUGAAAAAAQABAD5AAAAlQMAAAAA&#10;" strokecolor="#00b050">
                  <v:stroke dashstyle="longDash" startarrow="open" endarrow="open"/>
                </v:shape>
                <v:roundrect id="Rounded Rectangle 138" o:spid="_x0000_s1160" style="position:absolute;left:34350;top:745;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tMUA&#10;AADcAAAADwAAAGRycy9kb3ducmV2LnhtbESPQWsCMRCF70L/Q5hCb5ptBS1boxTBYvFU7UFvw2a6&#10;u7qZLEl00/76zqHQ2wzvzXvfLFbZdepGIbaeDTxOClDElbct1wY+D5vxM6iYkC12nsnAN0VYLe9G&#10;CyytH/iDbvtUKwnhWKKBJqW+1DpWDTmME98Ti/blg8Mka6i1DThIuOv0U1HMtMOWpaHBntYNVZf9&#10;1Rm4DiH43dv8+HPK7/o4Px30kM/GPNzn1xdQiXL6N/9db63gT4VWnpEJ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4S0xQAAANwAAAAPAAAAAAAAAAAAAAAAAJgCAABkcnMv&#10;ZG93bnJldi54bWxQSwUGAAAAAAQABAD1AAAAigMAAAAA&#10;" fillcolor="white [3201]" strokecolor="#4f81bd [3204]" strokeweight="2pt">
                  <v:textbox>
                    <w:txbxContent>
                      <w:p w:rsidR="0040064E" w:rsidRPr="008B36B2" w:rsidRDefault="0040064E"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C</w:t>
                        </w:r>
                      </w:p>
                    </w:txbxContent>
                  </v:textbox>
                </v:roundrect>
                <v:shape id="Straight Arrow Connector 139" o:spid="_x0000_s1161" type="#_x0000_t32" style="position:absolute;left:42230;top:7984;width:0;height:30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vXvscAAADcAAAADwAAAGRycy9kb3ducmV2LnhtbESPT2vCQBDF74LfYRmhF6kbK0iNrlIK&#10;Bnsp9U/b65gdk2B2NuyuMe2nd4VCbzO8937zZrHqTC1acr6yrGA8SkAQ51ZXXCg47NePzyB8QNZY&#10;WyYFP+Rhtez3Fphqe+UttbtQiAhhn6KCMoQmldLnJRn0I9sQR+1kncEQV1dI7fAa4aaWT0kylQYr&#10;jhdKbOi1pPy8u5hIeTt+z9pq+oXZJHt32bD4/Ww/lHoYdC9zEIG68G/+S290rD+Zwf2ZOIF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y9e+xwAAANwAAAAPAAAAAAAA&#10;AAAAAAAAAKECAABkcnMvZG93bnJldi54bWxQSwUGAAAAAAQABAD5AAAAlQMAAAAA&#10;" strokecolor="#00b050">
                  <v:stroke dashstyle="longDash" startarrow="open" endarrow="open"/>
                </v:shape>
                <v:roundrect id="Rounded Rectangle 146" o:spid="_x0000_s1162" style="position:absolute;left:614;top:11045;width:49370;height:55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bsMQA&#10;AADcAAAADwAAAGRycy9kb3ducmV2LnhtbERPS0sDMRC+C/6HMEJvNtsHa1mbFhG2Kh5qH4ceh824&#10;u3QzCUm6Xf31RhC8zcf3nOV6MJ3oyYfWsoLJOANBXFndcq3geCjvFyBCRNbYWSYFXxRgvbq9WWKh&#10;7ZV31O9jLVIIhwIVNDG6QspQNWQwjK0jTtyn9QZjgr6W2uM1hZtOTrMslwZbTg0NOnpuqDrvL0bB&#10;5vTRuxnt5nnlp28v7r3cfj+USo3uhqdHEJGG+C/+c7/qNH+e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m7DEAAAA3AAAAA8AAAAAAAAAAAAAAAAAmAIAAGRycy9k&#10;b3ducmV2LnhtbFBLBQYAAAAABAAEAPUAAACJAwAAAAA=&#10;" fillcolor="#829ab3" strokecolor="#607882" strokeweight="2pt">
                  <v:textbox>
                    <w:txbxContent>
                      <w:p w:rsidR="0040064E" w:rsidRPr="00C3329A" w:rsidRDefault="0040064E" w:rsidP="0040064E">
                        <w:pPr>
                          <w:pStyle w:val="NormalWeb"/>
                          <w:spacing w:before="0" w:beforeAutospacing="0" w:after="0" w:afterAutospacing="0"/>
                          <w:jc w:val="center"/>
                          <w:rPr>
                            <w:rFonts w:asciiTheme="minorHAnsi" w:hAnsiTheme="minorHAnsi"/>
                          </w:rPr>
                        </w:pPr>
                        <w:r w:rsidRPr="00C3329A">
                          <w:rPr>
                            <w:rFonts w:asciiTheme="minorHAnsi" w:eastAsia="Calibri" w:hAnsiTheme="minorHAnsi"/>
                            <w:b/>
                            <w:bCs/>
                            <w:sz w:val="26"/>
                            <w:szCs w:val="26"/>
                            <w:lang w:val="pt-PT"/>
                          </w:rPr>
                          <w:t xml:space="preserve">NanoSat </w:t>
                        </w:r>
                        <w:r w:rsidRPr="00C3329A">
                          <w:rPr>
                            <w:rFonts w:asciiTheme="minorHAnsi" w:eastAsia="Calibri" w:hAnsiTheme="minorHAnsi"/>
                            <w:b/>
                            <w:bCs/>
                            <w:sz w:val="26"/>
                            <w:szCs w:val="26"/>
                            <w:lang w:val="pt-PT"/>
                          </w:rPr>
                          <w:t>MO Supervisor</w:t>
                        </w:r>
                      </w:p>
                    </w:txbxContent>
                  </v:textbox>
                </v:roundrect>
                <v:roundrect id="Rounded Rectangle 147" o:spid="_x0000_s1163" style="position:absolute;left:610;top:4428;width:15635;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8QA&#10;AADcAAAADwAAAGRycy9kb3ducmV2LnhtbERPS2sCMRC+C/6HMII3zfpAZWsUKWwf9FC1PfQ4bMbd&#10;xc0kJOm67a9vCoXe5uN7znbfm1Z05ENjWcFsmoEgLq1uuFLw/lZMNiBCRNbYWiYFXxRgvxsOtphr&#10;e+MTdedYiRTCIUcFdYwulzKUNRkMU+uIE3ex3mBM0FdSe7ylcNPKeZatpMGGU0ONju5rKq/nT6Pg&#10;4ePYuQWdlqvSz58f3Uvx+r0ulBqP+sMdiEh9/Bf/uZ90mr9cw+8z6QK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PivEAAAA3AAAAA8AAAAAAAAAAAAAAAAAmAIAAGRycy9k&#10;b3ducmV2LnhtbFBLBQYAAAAABAAEAPUAAACJAwAAAAA=&#10;" fillcolor="#829ab3" strokecolor="#607882" strokeweight="2pt">
                  <v:textbox>
                    <w:txbxContent>
                      <w:p w:rsidR="0040064E" w:rsidRPr="004321F1" w:rsidRDefault="0040064E" w:rsidP="0040064E">
                        <w:pPr>
                          <w:pStyle w:val="NormalWeb"/>
                          <w:spacing w:before="0" w:beforeAutospacing="0" w:after="0" w:afterAutospacing="0"/>
                          <w:jc w:val="center"/>
                          <w:rPr>
                            <w:rFonts w:asciiTheme="minorHAnsi" w:hAnsiTheme="minorHAnsi"/>
                            <w:sz w:val="20"/>
                            <w:szCs w:val="20"/>
                          </w:rPr>
                        </w:pPr>
                        <w:r w:rsidRPr="004321F1">
                          <w:rPr>
                            <w:rFonts w:asciiTheme="minorHAnsi" w:eastAsia="Calibri" w:hAnsiTheme="minorHAnsi"/>
                            <w:b/>
                            <w:bCs/>
                            <w:sz w:val="20"/>
                            <w:szCs w:val="20"/>
                            <w:lang w:val="pt-PT"/>
                          </w:rPr>
                          <w:t>NanoSat</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Connector</w:t>
                        </w:r>
                      </w:p>
                    </w:txbxContent>
                  </v:textbox>
                </v:roundrect>
                <v:roundrect id="Rounded Rectangle 148" o:spid="_x0000_s1164" style="position:absolute;left:17478;top:4427;width:15634;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qWccA&#10;AADcAAAADwAAAGRycy9kb3ducmV2LnhtbESPT0/DMAzF70j7DpGRdmMp2zRQt2yakMofcYANDjta&#10;jWkrGidKQlf49PiAxM3We37v581udL0aKKbOs4HrWQGKuPa248bA+1t1dQsqZWSLvWcy8E0JdtvJ&#10;xQZL6898oOGYGyUhnEo00OYcSq1T3ZLDNPOBWLQPHx1mWWOjbcSzhLtez4tipR12LA0tBrprqf48&#10;fjkD96fXISzosFzVcf70EJ6rl5+bypjp5bhfg8o05n/z3/WjFfyl0MozMoH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iqlnHAAAA3AAAAA8AAAAAAAAAAAAAAAAAmAIAAGRy&#10;cy9kb3ducmV2LnhtbFBLBQYAAAAABAAEAPUAAACMAwAAAAA=&#10;" fillcolor="#829ab3" strokecolor="#607882" strokeweight="2pt">
                  <v:textbox>
                    <w:txbxContent>
                      <w:p w:rsidR="0040064E" w:rsidRPr="00B329D3" w:rsidRDefault="0040064E"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v:textbox>
                </v:roundrect>
                <v:roundrect id="Rounded Rectangle 149" o:spid="_x0000_s1165" style="position:absolute;left:34350;top:4504;width:15634;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4PwsUA&#10;AADcAAAADwAAAGRycy9kb3ducmV2LnhtbERPTU8CMRC9m/AfmiHxBl2BgK4UYkgWNB4E9OBxsh13&#10;N26nTVuXlV9PTUi8zcv7nOW6N63oyIfGsoK7cQaCuLS64UrBx3sxugcRIrLG1jIp+KUA69XgZom5&#10;tic+UHeMlUghHHJUUMfocilDWZPBMLaOOHFf1huMCfpKao+nFG5aOcmyuTTYcGqo0dGmpvL7+GMU&#10;bD/3nZvSYTYv/eRl516Lt/OiUOp22D89gojUx3/x1f2s0/zZA/w9ky6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g/CxQAAANwAAAAPAAAAAAAAAAAAAAAAAJgCAABkcnMv&#10;ZG93bnJldi54bWxQSwUGAAAAAAQABAD1AAAAigMAAAAA&#10;" fillcolor="#829ab3" strokecolor="#607882" strokeweight="2pt">
                  <v:textbox>
                    <w:txbxContent>
                      <w:p w:rsidR="0040064E" w:rsidRPr="00B329D3" w:rsidRDefault="0040064E"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 xml:space="preserve">NanoSat </w:t>
                        </w:r>
                        <w:r w:rsidRPr="00B329D3">
                          <w:rPr>
                            <w:rFonts w:asciiTheme="minorHAnsi" w:eastAsia="Calibri" w:hAnsiTheme="minorHAnsi"/>
                            <w:b/>
                            <w:bCs/>
                            <w:sz w:val="20"/>
                            <w:szCs w:val="20"/>
                            <w:lang w:val="pt-PT"/>
                          </w:rPr>
                          <w:t>MO Connector</w:t>
                        </w:r>
                      </w:p>
                    </w:txbxContent>
                  </v:textbox>
                </v:roundrect>
                <w10:anchorlock/>
              </v:group>
            </w:pict>
          </mc:Fallback>
        </mc:AlternateContent>
      </w:r>
    </w:p>
    <w:p w:rsidR="0040064E" w:rsidRPr="002745A7" w:rsidRDefault="0040064E" w:rsidP="0040064E">
      <w:pPr>
        <w:jc w:val="center"/>
      </w:pPr>
      <w:r w:rsidRPr="002745A7">
        <w:rPr>
          <w:b/>
        </w:rPr>
        <w:t>Figure</w:t>
      </w:r>
      <w:r>
        <w:rPr>
          <w:b/>
        </w:rPr>
        <w:t xml:space="preserve"> 40:</w:t>
      </w:r>
      <w:r w:rsidRPr="002745A7">
        <w:t xml:space="preserve"> Multiple NMF Apps Scenario example.</w:t>
      </w:r>
    </w:p>
    <w:p w:rsidR="0040064E" w:rsidRPr="002745A7" w:rsidRDefault="0040064E" w:rsidP="0040064E">
      <w:pPr>
        <w:jc w:val="left"/>
      </w:pPr>
    </w:p>
    <w:p w:rsidR="0040064E" w:rsidRPr="007D6C6A" w:rsidRDefault="0040064E" w:rsidP="0040064E">
      <w:r>
        <w:t>The NanoSat MO Supervisor includes the Central Directory service that plays an important role in this scenario as it allows NMF Apps to be found. A ground application can connect to the Central Directory service and find the right NMF App to connect to. NMF Apps can also use the Central Directory service to find each other.</w:t>
      </w:r>
    </w:p>
    <w:p w:rsidR="0040064E" w:rsidRDefault="0040064E" w:rsidP="0040064E">
      <w:r w:rsidRPr="004F2976">
        <w:t>This scenario</w:t>
      </w:r>
      <w:r>
        <w:t xml:space="preserve"> is expected to be deployed in the NanoSat segment therefore the communications between the NMF Apps and the NanoSat MO Supervisor are expected to occur via IPC.</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84" w:name="_Toc497299805"/>
      <w:bookmarkStart w:id="85" w:name="_Toc499226797"/>
      <w:r>
        <w:rPr>
          <w:lang w:val="en-US"/>
        </w:rPr>
        <w:lastRenderedPageBreak/>
        <w:t>Proxy Scenario</w:t>
      </w:r>
      <w:bookmarkEnd w:id="84"/>
      <w:bookmarkEnd w:id="85"/>
    </w:p>
    <w:p w:rsidR="0040064E" w:rsidRDefault="0040064E" w:rsidP="0040064E">
      <w:r>
        <w:t>The Proxy Scenario consists of an application developed using the Ground MO Adapter connected to an NMF App via a Ground MO Proxy implemented for a specific mission. Figure 41shows an example.</w:t>
      </w:r>
    </w:p>
    <w:p w:rsidR="0040064E" w:rsidRPr="009A5916" w:rsidRDefault="0040064E" w:rsidP="0040064E">
      <w:r>
        <w:t xml:space="preserve">The purpose and added functionality of having a Ground MO Proxy is presented in section </w:t>
      </w:r>
      <w:r>
        <w:fldChar w:fldCharType="begin"/>
      </w:r>
      <w:r>
        <w:instrText xml:space="preserve"> REF _Ref497239619 \r \h </w:instrText>
      </w:r>
      <w:r>
        <w:fldChar w:fldCharType="separate"/>
      </w:r>
      <w:r w:rsidR="00C23A44">
        <w:t>3.6.5</w:t>
      </w:r>
      <w:r>
        <w:fldChar w:fldCharType="end"/>
      </w:r>
      <w:r>
        <w:t xml:space="preserve">. Summarizing, it acts as a protocol bridge, a COM Archive replica, a Directory service rerouting the connections for the ground consumers, and </w:t>
      </w:r>
      <w:r w:rsidRPr="00E44C97">
        <w:t>queu</w:t>
      </w:r>
      <w:r>
        <w:t>e</w:t>
      </w:r>
      <w:r w:rsidRPr="00E44C97">
        <w:t>ing of actions</w:t>
      </w:r>
      <w:r>
        <w:t xml:space="preserve"> if necessary</w:t>
      </w:r>
      <w:r w:rsidRPr="00E44C97">
        <w:t>.</w:t>
      </w:r>
    </w:p>
    <w:p w:rsidR="0040064E" w:rsidRDefault="0040064E" w:rsidP="0040064E"/>
    <w:p w:rsidR="0040064E" w:rsidRPr="00D96E46" w:rsidRDefault="0040064E" w:rsidP="0040064E">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29D7E543" wp14:editId="5A82FC4D">
                <wp:extent cx="5086350" cy="1263650"/>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Rounded Rectangle 172"/>
                        <wps:cNvSpPr/>
                        <wps:spPr>
                          <a:xfrm>
                            <a:off x="61262" y="74153"/>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EB7226" w:rsidRDefault="0040064E" w:rsidP="0040064E">
                              <w:pPr>
                                <w:pStyle w:val="NormalWeb"/>
                                <w:spacing w:before="0" w:beforeAutospacing="0" w:after="0" w:afterAutospacing="0" w:line="276" w:lineRule="auto"/>
                                <w:jc w:val="center"/>
                                <w:rPr>
                                  <w:rFonts w:asciiTheme="minorHAnsi" w:hAnsiTheme="minorHAnsi"/>
                                </w:rPr>
                              </w:pPr>
                              <w:r w:rsidRPr="00EB7226">
                                <w:rPr>
                                  <w:rFonts w:asciiTheme="minorHAnsi" w:eastAsia="Calibri" w:hAnsiTheme="minorHAnsi"/>
                                  <w:b/>
                                  <w:bCs/>
                                  <w:lang w:val="pt-PT"/>
                                </w:rPr>
                                <w:t xml:space="preserve">Ground </w:t>
                              </w:r>
                              <w:r w:rsidRPr="00EB7226">
                                <w:rPr>
                                  <w:rFonts w:asciiTheme="minorHAnsi" w:eastAsia="Calibri" w:hAnsiTheme="minorHAnsi"/>
                                  <w:b/>
                                  <w:bCs/>
                                  <w:lang w:val="pt-PT"/>
                                </w:rPr>
                                <w:t>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 name="Rounded Rectangle 173"/>
                        <wps:cNvSpPr/>
                        <wps:spPr>
                          <a:xfrm>
                            <a:off x="61262" y="450073"/>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EB7226" w:rsidRDefault="0040064E"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 xml:space="preserve">Ground </w:t>
                              </w:r>
                              <w:r w:rsidRPr="00EB7226">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Rounded Rectangle 174"/>
                        <wps:cNvSpPr/>
                        <wps:spPr>
                          <a:xfrm>
                            <a:off x="3431206" y="65771"/>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F139D0" w:rsidRDefault="0040064E" w:rsidP="0040064E">
                              <w:pPr>
                                <w:pStyle w:val="NormalWeb"/>
                                <w:spacing w:before="0" w:beforeAutospacing="0" w:after="0" w:afterAutospacing="0" w:line="276" w:lineRule="auto"/>
                                <w:jc w:val="center"/>
                                <w:rPr>
                                  <w:rFonts w:asciiTheme="minorHAnsi" w:hAnsiTheme="minorHAnsi"/>
                                </w:rPr>
                              </w:pPr>
                              <w:r w:rsidRPr="00F139D0">
                                <w:rPr>
                                  <w:rFonts w:asciiTheme="minorHAnsi" w:eastAsia="Calibri" w:hAnsiTheme="minorHAnsi"/>
                                  <w:b/>
                                  <w:bCs/>
                                  <w:lang w:val="pt-PT"/>
                                </w:rPr>
                                <w:t xml:space="preserve">NMF </w:t>
                              </w:r>
                              <w:r w:rsidRPr="00F139D0">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Elbow Connector 200"/>
                        <wps:cNvCnPr/>
                        <wps:spPr>
                          <a:xfrm rot="5400000" flipH="1" flipV="1">
                            <a:off x="3487912" y="-51484"/>
                            <a:ext cx="11557" cy="1686247"/>
                          </a:xfrm>
                          <a:prstGeom prst="bentConnector3">
                            <a:avLst>
                              <a:gd name="adj1" fmla="val -329670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Rounded Rectangle 175"/>
                        <wps:cNvSpPr/>
                        <wps:spPr>
                          <a:xfrm>
                            <a:off x="3431206" y="43788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F139D0" w:rsidRDefault="0040064E" w:rsidP="0040064E">
                              <w:pPr>
                                <w:pStyle w:val="NormalWeb"/>
                                <w:spacing w:before="0" w:beforeAutospacing="0" w:after="0" w:afterAutospacing="0"/>
                                <w:jc w:val="center"/>
                                <w:rPr>
                                  <w:rFonts w:asciiTheme="minorHAnsi" w:hAnsiTheme="minorHAnsi"/>
                                </w:rPr>
                              </w:pPr>
                              <w:r w:rsidRPr="00F139D0">
                                <w:rPr>
                                  <w:rFonts w:asciiTheme="minorHAnsi" w:eastAsia="Calibri" w:hAnsiTheme="minorHAnsi"/>
                                  <w:b/>
                                  <w:bCs/>
                                  <w:sz w:val="20"/>
                                  <w:szCs w:val="20"/>
                                  <w:lang w:val="pt-PT"/>
                                </w:rPr>
                                <w:t xml:space="preserve">NanoSat </w:t>
                              </w:r>
                              <w:r w:rsidRPr="00F139D0">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Elbow Connector 201"/>
                        <wps:cNvCnPr/>
                        <wps:spPr>
                          <a:xfrm rot="5400000" flipH="1" flipV="1">
                            <a:off x="1562287" y="-39830"/>
                            <a:ext cx="11430" cy="1685925"/>
                          </a:xfrm>
                          <a:prstGeom prst="bentConnector3">
                            <a:avLst>
                              <a:gd name="adj1" fmla="val -323223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5" name="Rounded Rectangle 195"/>
                        <wps:cNvSpPr/>
                        <wps:spPr>
                          <a:xfrm>
                            <a:off x="1745911" y="74203"/>
                            <a:ext cx="1561465" cy="72321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EB7226" w:rsidRDefault="0040064E"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 xml:space="preserve">Ground </w:t>
                              </w:r>
                              <w:r w:rsidRPr="00EB7226">
                                <w:rPr>
                                  <w:rFonts w:asciiTheme="minorHAnsi" w:eastAsia="Calibri" w:hAnsiTheme="minorHAnsi"/>
                                  <w:b/>
                                  <w:bCs/>
                                  <w:sz w:val="20"/>
                                  <w:szCs w:val="20"/>
                                  <w:lang w:val="pt-PT"/>
                                </w:rPr>
                                <w:t>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60" o:spid="_x0000_s1166" editas="canvas" style="width:400.5pt;height:99.5pt;mso-position-horizontal-relative:char;mso-position-vertical-relative:line" coordsize="50863,1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">
                <v:shape id="_x0000_s1167" type="#_x0000_t75" style="position:absolute;width:50863;height:12636;visibility:visible;mso-wrap-style:square">
                  <v:fill o:detectmouseclick="t"/>
                  <v:path o:connecttype="none"/>
                </v:shape>
                <v:roundrect id="Rounded Rectangle 172" o:spid="_x0000_s1168" style="position:absolute;left:612;top:741;width:15615;height:72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3qMIA&#10;AADcAAAADwAAAGRycy9kb3ducmV2LnhtbERPTWvCQBC9F/oflil4qxv30JboKlUbCPQULT0P2TEb&#10;mp0N2VVjfr1bKPQ2j/c5q83oOnGhIbSeNSzmGQji2puWGw1fx+L5DUSIyAY7z6ThRgE268eHFebG&#10;X7miyyE2IoVwyFGDjbHPpQy1JYdh7nvixJ384DAmODTSDHhN4a6TKstepMOWU4PFnnaW6p/D2WlQ&#10;xcetrvaf07GcMtwa6773Smk9exrflyAijfFf/OcuTZr/quD3mXSB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djeowgAAANwAAAAPAAAAAAAAAAAAAAAAAJgCAABkcnMvZG93&#10;bnJldi54bWxQSwUGAAAAAAQABAD1AAAAhwMAAAAA&#10;" fillcolor="white [3201]" strokecolor="#fabf8f [1945]" strokeweight="2pt">
                  <v:textbox>
                    <w:txbxContent>
                      <w:p w:rsidR="0040064E" w:rsidRPr="00EB7226" w:rsidRDefault="0040064E" w:rsidP="0040064E">
                        <w:pPr>
                          <w:pStyle w:val="NormalWeb"/>
                          <w:spacing w:before="0" w:beforeAutospacing="0" w:after="0" w:afterAutospacing="0" w:line="276" w:lineRule="auto"/>
                          <w:jc w:val="center"/>
                          <w:rPr>
                            <w:rFonts w:asciiTheme="minorHAnsi" w:hAnsiTheme="minorHAnsi"/>
                          </w:rPr>
                        </w:pPr>
                        <w:r w:rsidRPr="00EB7226">
                          <w:rPr>
                            <w:rFonts w:asciiTheme="minorHAnsi" w:eastAsia="Calibri" w:hAnsiTheme="minorHAnsi"/>
                            <w:b/>
                            <w:bCs/>
                            <w:lang w:val="pt-PT"/>
                          </w:rPr>
                          <w:t xml:space="preserve">Ground </w:t>
                        </w:r>
                        <w:r w:rsidRPr="00EB7226">
                          <w:rPr>
                            <w:rFonts w:asciiTheme="minorHAnsi" w:eastAsia="Calibri" w:hAnsiTheme="minorHAnsi"/>
                            <w:b/>
                            <w:bCs/>
                            <w:lang w:val="pt-PT"/>
                          </w:rPr>
                          <w:t>System A</w:t>
                        </w:r>
                      </w:p>
                    </w:txbxContent>
                  </v:textbox>
                </v:roundrect>
                <v:roundrect id="Rounded Rectangle 173" o:spid="_x0000_s1169" style="position:absolute;left:612;top:4500;width:15621;height:34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5+zL8A&#10;AADcAAAADwAAAGRycy9kb3ducmV2LnhtbERPTYvCMBC9L/gfwgje1lRdVKpRirDg1VrB49CMbWkz&#10;KU1su//eCAve5vE+Z38cTSN66lxlWcFiHoEgzq2uuFCQXX+/tyCcR9bYWCYFf+TgeJh87THWduAL&#10;9akvRAhhF6OC0vs2ltLlJRl0c9sSB+5hO4M+wK6QusMhhJtGLqNoLQ1WHBpKbOlUUl6nT6OgH4fn&#10;Nmmze5psbie8/WT1uo6Umk3HZAfC0+g/4n/3WYf5mxW8nwkXyMM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Dn7MvwAAANwAAAAPAAAAAAAAAAAAAAAAAJgCAABkcnMvZG93bnJl&#10;di54bWxQSwUGAAAAAAQABAD1AAAAhAMAAAAA&#10;" fillcolor="#f2a368" strokecolor="#ee8332" strokeweight="2pt">
                  <v:textbox>
                    <w:txbxContent>
                      <w:p w:rsidR="0040064E" w:rsidRPr="00EB7226" w:rsidRDefault="0040064E"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 xml:space="preserve">Ground </w:t>
                        </w:r>
                        <w:r w:rsidRPr="00EB7226">
                          <w:rPr>
                            <w:rFonts w:asciiTheme="minorHAnsi" w:eastAsia="Calibri" w:hAnsiTheme="minorHAnsi"/>
                            <w:b/>
                            <w:bCs/>
                            <w:sz w:val="20"/>
                            <w:szCs w:val="20"/>
                            <w:lang w:val="pt-PT"/>
                          </w:rPr>
                          <w:t>MO Adapter</w:t>
                        </w:r>
                      </w:p>
                    </w:txbxContent>
                  </v:textbox>
                </v:roundrect>
                <v:roundrect id="Rounded Rectangle 174" o:spid="_x0000_s1170" style="position:absolute;left:34312;top:657;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3ccIA&#10;AADcAAAADwAAAGRycy9kb3ducmV2LnhtbERPTWsCMRC9F/wPYQRvNWspXVmNIoWWSk9VD3obNuPu&#10;6mayJNGN/vqmUPA2j/c582U0rbiS841lBZNxBoK4tLrhSsFu+/E8BeEDssbWMim4kYflYvA0x0Lb&#10;nn/ougmVSCHsC1RQh9AVUvqyJoN+bDvixB2tMxgSdJXUDvsUblr5kmVv0mDDqaHGjt5rKs+bi1Fw&#10;6Z2z35/5/n6Ia7nPD1vZx5NSo2FczUAEiuEh/nd/6TQ/f4W/Z9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DdxwgAAANwAAAAPAAAAAAAAAAAAAAAAAJgCAABkcnMvZG93&#10;bnJldi54bWxQSwUGAAAAAAQABAD1AAAAhwMAAAAA&#10;" fillcolor="white [3201]" strokecolor="#4f81bd [3204]" strokeweight="2pt">
                  <v:textbox>
                    <w:txbxContent>
                      <w:p w:rsidR="0040064E" w:rsidRPr="00F139D0" w:rsidRDefault="0040064E" w:rsidP="0040064E">
                        <w:pPr>
                          <w:pStyle w:val="NormalWeb"/>
                          <w:spacing w:before="0" w:beforeAutospacing="0" w:after="0" w:afterAutospacing="0" w:line="276" w:lineRule="auto"/>
                          <w:jc w:val="center"/>
                          <w:rPr>
                            <w:rFonts w:asciiTheme="minorHAnsi" w:hAnsiTheme="minorHAnsi"/>
                          </w:rPr>
                        </w:pPr>
                        <w:r w:rsidRPr="00F139D0">
                          <w:rPr>
                            <w:rFonts w:asciiTheme="minorHAnsi" w:eastAsia="Calibri" w:hAnsiTheme="minorHAnsi"/>
                            <w:b/>
                            <w:bCs/>
                            <w:lang w:val="pt-PT"/>
                          </w:rPr>
                          <w:t xml:space="preserve">NMF </w:t>
                        </w:r>
                        <w:r w:rsidRPr="00F139D0">
                          <w:rPr>
                            <w:rFonts w:asciiTheme="minorHAnsi" w:eastAsia="Calibri" w:hAnsiTheme="minorHAnsi"/>
                            <w:b/>
                            <w:bCs/>
                            <w:lang w:val="pt-PT"/>
                          </w:rPr>
                          <w:t>App A</w:t>
                        </w:r>
                      </w:p>
                    </w:txbxContent>
                  </v:textbox>
                </v:roundrect>
                <v:shape id="Elbow Connector 200" o:spid="_x0000_s1171" type="#_x0000_t34" style="position:absolute;left:34879;top:-516;width:116;height:168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ClsUAAADcAAAADwAAAGRycy9kb3ducmV2LnhtbESP0WrCQBRE3wv+w3KFvtWNFUTTrCJK&#10;QfpiE/MBt9nbJDZ7N2ZXE/36bqHg4zAzZ5hkPZhGXKlztWUF00kEgriwuuZSQX58f1mAcB5ZY2OZ&#10;FNzIwXo1ekow1rbnlK6ZL0WAsItRQeV9G0vpiooMuoltiYP3bTuDPsiulLrDPsBNI1+jaC4N1hwW&#10;KmxpW1Hxk12MgmFx2C3T+j49zfLtLms+z5fT14dSz+Nh8wbC0+Af4f/2XisIRPg7E46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VClsUAAADcAAAADwAAAAAAAAAA&#10;AAAAAAChAgAAZHJzL2Rvd25yZXYueG1sUEsFBgAAAAAEAAQA+QAAAJMDAAAAAA==&#10;" adj="-712088" strokecolor="#00b050"/>
                <v:roundrect id="Rounded Rectangle 175" o:spid="_x0000_s1172" style="position:absolute;left:34312;top:4378;width:15633;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esUA&#10;AADcAAAADwAAAGRycy9kb3ducmV2LnhtbERPS0sDMRC+C/0PYQrebLZV27I2LSJsrXjQPg49Dptx&#10;d+lmEpJ0u/XXG0HwNh/fcxar3rSiIx8aywrGowwEcWl1w5WCw764m4MIEVlja5kUXCnAajm4WWCu&#10;7YW31O1iJVIIhxwV1DG6XMpQ1mQwjKwjTtyX9QZjgr6S2uMlhZtWTrJsKg02nBpqdPRSU3nanY2C&#10;9fGzc/e0fZiWfvL26t6Lj+9ZodTtsH9+AhGpj//iP/dGp/mzR/h9Jl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896xQAAANwAAAAPAAAAAAAAAAAAAAAAAJgCAABkcnMv&#10;ZG93bnJldi54bWxQSwUGAAAAAAQABAD1AAAAigMAAAAA&#10;" fillcolor="#829ab3" strokecolor="#607882" strokeweight="2pt">
                  <v:textbox>
                    <w:txbxContent>
                      <w:p w:rsidR="0040064E" w:rsidRPr="00F139D0" w:rsidRDefault="0040064E" w:rsidP="0040064E">
                        <w:pPr>
                          <w:pStyle w:val="NormalWeb"/>
                          <w:spacing w:before="0" w:beforeAutospacing="0" w:after="0" w:afterAutospacing="0"/>
                          <w:jc w:val="center"/>
                          <w:rPr>
                            <w:rFonts w:asciiTheme="minorHAnsi" w:hAnsiTheme="minorHAnsi"/>
                          </w:rPr>
                        </w:pPr>
                        <w:r w:rsidRPr="00F139D0">
                          <w:rPr>
                            <w:rFonts w:asciiTheme="minorHAnsi" w:eastAsia="Calibri" w:hAnsiTheme="minorHAnsi"/>
                            <w:b/>
                            <w:bCs/>
                            <w:sz w:val="20"/>
                            <w:szCs w:val="20"/>
                            <w:lang w:val="pt-PT"/>
                          </w:rPr>
                          <w:t xml:space="preserve">NanoSat </w:t>
                        </w:r>
                        <w:r w:rsidRPr="00F139D0">
                          <w:rPr>
                            <w:rFonts w:asciiTheme="minorHAnsi" w:eastAsia="Calibri" w:hAnsiTheme="minorHAnsi"/>
                            <w:b/>
                            <w:bCs/>
                            <w:sz w:val="20"/>
                            <w:szCs w:val="20"/>
                            <w:lang w:val="pt-PT"/>
                          </w:rPr>
                          <w:t>MO Connector</w:t>
                        </w:r>
                      </w:p>
                    </w:txbxContent>
                  </v:textbox>
                </v:roundrect>
                <v:shape id="Elbow Connector 201" o:spid="_x0000_s1173" type="#_x0000_t34" style="position:absolute;left:15623;top:-399;width:114;height:1685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HfIMUAAADcAAAADwAAAGRycy9kb3ducmV2LnhtbESPQWsCMRSE70L/Q3iF3jRRyipbo6gg&#10;FfHStYceH5vX3W03L0sSde2vN0LB4zAz3zDzZW9bcSYfGscaxiMFgrh0puFKw+dxO5yBCBHZYOuY&#10;NFwpwHLxNJhjbtyFP+hcxEokCIccNdQxdrmUoazJYhi5jjh5385bjEn6ShqPlwS3rZwolUmLDaeF&#10;Gjva1FT+Fier4W8a1So7/Pj99PX6jkXmvor1TuuX5371BiJSHx/h//bOaJioMdzPpCM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8HfIMUAAADcAAAADwAAAAAAAAAA&#10;AAAAAAChAgAAZHJzL2Rvd25yZXYueG1sUEsFBgAAAAAEAAQA+QAAAJMDAAAAAA==&#10;" adj="-698162" strokecolor="#00b050"/>
                <v:roundrect id="Rounded Rectangle 195" o:spid="_x0000_s1174" style="position:absolute;left:17459;top:742;width:15614;height:72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l2cAA&#10;AADcAAAADwAAAGRycy9kb3ducmV2LnhtbERPS4vCMBC+C/sfwix403QXn9UoRRC8breCx6EZ29Jm&#10;UprY1n9vFoS9zcf3nP1xNI3oqXOVZQVf8wgEcW51xYWC7Pc824BwHlljY5kUPMnB8fAx2WOs7cA/&#10;1Ke+ECGEXYwKSu/bWEqXl2TQzW1LHLi77Qz6ALtC6g6HEG4a+R1FK2mw4tBQYkunkvI6fRgF/Tg8&#10;Nkmb3dJkfT3hdZHVqzpSavo5JjsQnkb/L367LzrM3y7h75lwgT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el2cAAAADcAAAADwAAAAAAAAAAAAAAAACYAgAAZHJzL2Rvd25y&#10;ZXYueG1sUEsFBgAAAAAEAAQA9QAAAIUDAAAAAA==&#10;" fillcolor="#f2a368" strokecolor="#ee8332" strokeweight="2pt">
                  <v:textbox>
                    <w:txbxContent>
                      <w:p w:rsidR="0040064E" w:rsidRPr="00EB7226" w:rsidRDefault="0040064E"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 xml:space="preserve">Ground </w:t>
                        </w:r>
                        <w:r w:rsidRPr="00EB7226">
                          <w:rPr>
                            <w:rFonts w:asciiTheme="minorHAnsi" w:eastAsia="Calibri" w:hAnsiTheme="minorHAnsi"/>
                            <w:b/>
                            <w:bCs/>
                            <w:sz w:val="20"/>
                            <w:szCs w:val="20"/>
                            <w:lang w:val="pt-PT"/>
                          </w:rPr>
                          <w:t>MO Proxy</w:t>
                        </w:r>
                      </w:p>
                    </w:txbxContent>
                  </v:textbox>
                </v:roundrect>
                <w10:anchorlock/>
              </v:group>
            </w:pict>
          </mc:Fallback>
        </mc:AlternateContent>
      </w:r>
    </w:p>
    <w:p w:rsidR="0040064E" w:rsidRDefault="0040064E" w:rsidP="0040064E">
      <w:pPr>
        <w:jc w:val="center"/>
      </w:pPr>
      <w:r w:rsidRPr="005163AB">
        <w:rPr>
          <w:b/>
        </w:rPr>
        <w:t>Figure</w:t>
      </w:r>
      <w:r>
        <w:rPr>
          <w:b/>
        </w:rPr>
        <w:t xml:space="preserve"> 41:</w:t>
      </w:r>
      <w:r>
        <w:t xml:space="preserve"> Ground MO Proxy connected to an NMF App.</w:t>
      </w:r>
    </w:p>
    <w:p w:rsidR="0040064E" w:rsidRPr="00DD34EE" w:rsidRDefault="0040064E" w:rsidP="0040064E">
      <w:pPr>
        <w:jc w:val="left"/>
      </w:pPr>
    </w:p>
    <w:p w:rsidR="0040064E" w:rsidRDefault="0040064E" w:rsidP="0040064E">
      <w:r w:rsidRPr="00DA3DC7">
        <w:t xml:space="preserve">Ground consumers </w:t>
      </w:r>
      <w:r>
        <w:t>can</w:t>
      </w:r>
      <w:r w:rsidRPr="00DA3DC7">
        <w:t xml:space="preserve"> connect to NMF App</w:t>
      </w:r>
      <w:r>
        <w:t>s</w:t>
      </w:r>
      <w:r w:rsidRPr="00DA3DC7">
        <w:t xml:space="preserve"> through the proxy.</w:t>
      </w:r>
      <w:r>
        <w:t xml:space="preserve"> </w:t>
      </w:r>
      <w:r w:rsidRPr="00B60C1E">
        <w:t>The scenario is initiated by connecting a Ground MO Proxy to a NanoSat MO Supervisor. After the connection is established, it will look up for the available providers on the Central Directory service of the NanoSat MO Supervisor and then edit the URIs of the services to have the URI including the protocol bridge URI. This allows ground consumers to be able to find the providers even if there is no link to the spacecraft av</w:t>
      </w:r>
      <w:r>
        <w:t>a</w:t>
      </w:r>
      <w:r w:rsidRPr="00B60C1E">
        <w:t>ilable</w:t>
      </w:r>
      <w:r>
        <w:t>.</w:t>
      </w:r>
    </w:p>
    <w:p w:rsidR="0040064E" w:rsidRPr="0029660F"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86" w:name="_Toc497299806"/>
      <w:bookmarkStart w:id="87" w:name="_Toc499226798"/>
      <w:r>
        <w:rPr>
          <w:lang w:val="en-US"/>
        </w:rPr>
        <w:t>Other Envisaged Scenarios</w:t>
      </w:r>
      <w:bookmarkEnd w:id="86"/>
      <w:bookmarkEnd w:id="87"/>
    </w:p>
    <w:p w:rsidR="0040064E" w:rsidRDefault="0040064E" w:rsidP="0040064E">
      <w:r>
        <w:t>This section presents other envisaged scenarios that can be created. These have not been implemented during the research work however they are technically feasible.</w:t>
      </w:r>
    </w:p>
    <w:p w:rsidR="0040064E" w:rsidRDefault="0040064E" w:rsidP="0040064E"/>
    <w:p w:rsidR="0040064E" w:rsidRDefault="0040064E" w:rsidP="0040064E">
      <w:r>
        <w:t>The Cascading NMF Apps Scenario consists of multiple NMF Apps connected to each other in a cascading way. It is possible to create new solutions where an NMF App exposes</w:t>
      </w:r>
      <w:r w:rsidRPr="00F56741">
        <w:t xml:space="preserve"> services and connects to the services exposed by another </w:t>
      </w:r>
      <w:r>
        <w:t>NMF App</w:t>
      </w:r>
      <w:r w:rsidRPr="00F56741">
        <w:t xml:space="preserve"> at the same time</w:t>
      </w:r>
      <w:r w:rsidRPr="00565E6C">
        <w:t xml:space="preserve">. This is based on the service composability </w:t>
      </w:r>
      <w:r>
        <w:t xml:space="preserve">design </w:t>
      </w:r>
      <w:r w:rsidRPr="00565E6C">
        <w:t>principle of SOA.</w:t>
      </w:r>
      <w:r>
        <w:t xml:space="preserve"> Figure 42 shows this scenario.</w:t>
      </w:r>
    </w:p>
    <w:p w:rsidR="0040064E" w:rsidRDefault="0040064E" w:rsidP="0040064E">
      <w:pPr>
        <w:pStyle w:val="ieeenormal"/>
        <w:keepNext/>
        <w:jc w:val="center"/>
      </w:pPr>
      <w:r>
        <w:rPr>
          <w:noProof/>
          <w:sz w:val="20"/>
          <w:lang w:val="en-GB" w:eastAsia="zh-CN"/>
        </w:rPr>
        <w:lastRenderedPageBreak/>
        <w:drawing>
          <wp:inline distT="0" distB="0" distL="0" distR="0" wp14:anchorId="6E160251" wp14:editId="5D63D04A">
            <wp:extent cx="3907155" cy="2327275"/>
            <wp:effectExtent l="0" t="0" r="0" b="0"/>
            <wp:docPr id="62" name="Picture 62" descr="C:\Users\Cesar Coelho\Dropbox\PhD\MyConferences\5.NMF - When OBSW turns into apps\apps_casca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MyConferences\5.NMF - When OBSW turns into apps\apps_cascading.wmf"/>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907155" cy="2327275"/>
                    </a:xfrm>
                    <a:prstGeom prst="rect">
                      <a:avLst/>
                    </a:prstGeom>
                    <a:noFill/>
                    <a:ln>
                      <a:noFill/>
                    </a:ln>
                  </pic:spPr>
                </pic:pic>
              </a:graphicData>
            </a:graphic>
          </wp:inline>
        </w:drawing>
      </w:r>
    </w:p>
    <w:p w:rsidR="0040064E" w:rsidRPr="005211E6" w:rsidRDefault="0040064E" w:rsidP="0040064E">
      <w:pPr>
        <w:jc w:val="center"/>
        <w:rPr>
          <w:lang w:val="it-IT"/>
        </w:rPr>
      </w:pPr>
      <w:r w:rsidRPr="005211E6">
        <w:rPr>
          <w:b/>
          <w:lang w:val="it-IT"/>
        </w:rPr>
        <w:t>Figure 42:</w:t>
      </w:r>
      <w:r w:rsidRPr="005211E6">
        <w:rPr>
          <w:lang w:val="it-IT"/>
        </w:rPr>
        <w:t xml:space="preserve"> </w:t>
      </w:r>
      <w:proofErr w:type="spellStart"/>
      <w:r w:rsidRPr="005211E6">
        <w:rPr>
          <w:lang w:val="it-IT"/>
        </w:rPr>
        <w:t>Cascading</w:t>
      </w:r>
      <w:proofErr w:type="spellEnd"/>
      <w:r w:rsidRPr="005211E6">
        <w:rPr>
          <w:lang w:val="it-IT"/>
        </w:rPr>
        <w:t xml:space="preserve"> NMF </w:t>
      </w:r>
      <w:proofErr w:type="spellStart"/>
      <w:r w:rsidRPr="005211E6">
        <w:rPr>
          <w:lang w:val="it-IT"/>
        </w:rPr>
        <w:t>Apps</w:t>
      </w:r>
      <w:proofErr w:type="spellEnd"/>
      <w:r w:rsidRPr="005211E6">
        <w:rPr>
          <w:lang w:val="it-IT"/>
        </w:rPr>
        <w:t xml:space="preserve"> Scenario.</w:t>
      </w:r>
    </w:p>
    <w:p w:rsidR="0040064E" w:rsidRPr="005211E6" w:rsidRDefault="0040064E" w:rsidP="0040064E">
      <w:pPr>
        <w:jc w:val="left"/>
        <w:rPr>
          <w:lang w:val="it-IT"/>
        </w:rPr>
      </w:pPr>
    </w:p>
    <w:p w:rsidR="0040064E" w:rsidRDefault="0040064E" w:rsidP="0040064E">
      <w:r>
        <w:t>The Multiple Ground MO Proxies Scenario consists of connected Ground MO Proxy instances deployed in different locations. For example, one Ground MO Proxy could be connected directly to the NanoSat segment and then a second one on a remote location connected to the first. This would allow the first one to open a single TCP/IP port to the second Ground MO Proxy in the remote location and then the remote proxy would allow the access of multiple consumers internally such as it is presented in Figure 43.</w:t>
      </w:r>
    </w:p>
    <w:p w:rsidR="0001286A" w:rsidRDefault="0001286A" w:rsidP="0040064E"/>
    <w:p w:rsidR="0040064E" w:rsidRPr="00D96E46" w:rsidRDefault="0040064E" w:rsidP="0040064E">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593A9241" wp14:editId="3709AC9E">
                <wp:extent cx="3853543" cy="1929741"/>
                <wp:effectExtent l="0" t="0" r="0" b="0"/>
                <wp:docPr id="280" name="Canvas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3" name="Rounded Rectangle 273"/>
                        <wps:cNvSpPr/>
                        <wps:spPr>
                          <a:xfrm>
                            <a:off x="61262" y="74153"/>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660B83" w:rsidRDefault="0040064E"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 xml:space="preserve">Ground </w:t>
                              </w:r>
                              <w:r w:rsidRPr="00660B83">
                                <w:rPr>
                                  <w:rFonts w:asciiTheme="minorHAnsi" w:eastAsia="Calibri" w:hAnsiTheme="minorHAnsi"/>
                                  <w:b/>
                                  <w:bCs/>
                                  <w:lang w:val="pt-PT"/>
                                </w:rPr>
                                <w:t>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Rounded Rectangle 274"/>
                        <wps:cNvSpPr/>
                        <wps:spPr>
                          <a:xfrm>
                            <a:off x="61262" y="450073"/>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 xml:space="preserve">Ground </w:t>
                              </w:r>
                              <w:r w:rsidRPr="00660B83">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Rounded Rectangle 275"/>
                        <wps:cNvSpPr/>
                        <wps:spPr>
                          <a:xfrm>
                            <a:off x="2209731" y="85333"/>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660B83" w:rsidRDefault="0040064E"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 xml:space="preserve">NMF </w:t>
                              </w:r>
                              <w:r w:rsidRPr="00660B83">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Rounded Rectangle 277"/>
                        <wps:cNvSpPr/>
                        <wps:spPr>
                          <a:xfrm>
                            <a:off x="2209731" y="457443"/>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 xml:space="preserve">NanoSat </w:t>
                              </w:r>
                              <w:r w:rsidRPr="00660B8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Elbow Connector 278"/>
                        <wps:cNvCnPr>
                          <a:stCxn id="274" idx="2"/>
                          <a:endCxn id="281" idx="0"/>
                        </wps:cNvCnPr>
                        <wps:spPr>
                          <a:xfrm rot="16200000" flipH="1">
                            <a:off x="678327" y="961402"/>
                            <a:ext cx="328610" cy="641"/>
                          </a:xfrm>
                          <a:prstGeom prst="bentConnector3">
                            <a:avLst>
                              <a:gd name="adj1" fmla="val 50000"/>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281" name="Rounded Rectangle 281"/>
                        <wps:cNvSpPr/>
                        <wps:spPr>
                          <a:xfrm>
                            <a:off x="62538" y="1126028"/>
                            <a:ext cx="1560830" cy="72263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 xml:space="preserve">Ground </w:t>
                              </w:r>
                              <w:r w:rsidRPr="00660B83">
                                <w:rPr>
                                  <w:rFonts w:asciiTheme="minorHAnsi" w:eastAsia="Calibri" w:hAnsiTheme="minorHAnsi"/>
                                  <w:b/>
                                  <w:bCs/>
                                  <w:lang w:val="pt-PT"/>
                                </w:rPr>
                                <w:t>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Rounded Rectangle 282"/>
                        <wps:cNvSpPr/>
                        <wps:spPr>
                          <a:xfrm>
                            <a:off x="2208975" y="1126009"/>
                            <a:ext cx="1562961" cy="722649"/>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 xml:space="preserve">Ground </w:t>
                              </w:r>
                              <w:r w:rsidRPr="00660B83">
                                <w:rPr>
                                  <w:rFonts w:asciiTheme="minorHAnsi" w:eastAsia="Calibri" w:hAnsiTheme="minorHAnsi"/>
                                  <w:b/>
                                  <w:bCs/>
                                  <w:lang w:val="pt-PT"/>
                                </w:rPr>
                                <w:t>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Elbow Connector 283"/>
                        <wps:cNvCnPr>
                          <a:stCxn id="282" idx="1"/>
                          <a:endCxn id="281" idx="3"/>
                        </wps:cNvCnPr>
                        <wps:spPr>
                          <a:xfrm rot="10800000" flipV="1">
                            <a:off x="1623369" y="1487333"/>
                            <a:ext cx="585607" cy="9"/>
                          </a:xfrm>
                          <a:prstGeom prst="bentConnector3">
                            <a:avLst>
                              <a:gd name="adj1"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0" name="Elbow Connector 170"/>
                        <wps:cNvCnPr>
                          <a:stCxn id="277" idx="2"/>
                          <a:endCxn id="282" idx="0"/>
                        </wps:cNvCnPr>
                        <wps:spPr>
                          <a:xfrm rot="5400000">
                            <a:off x="2830643" y="965236"/>
                            <a:ext cx="320586" cy="960"/>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80" o:spid="_x0000_s1175" editas="canvas" style="width:303.45pt;height:151.95pt;mso-position-horizontal-relative:char;mso-position-vertical-relative:line" coordsize="38531,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">
                <v:shape id="_x0000_s1176" type="#_x0000_t75" style="position:absolute;width:38531;height:19291;visibility:visible;mso-wrap-style:square">
                  <v:fill o:detectmouseclick="t"/>
                  <v:path o:connecttype="none"/>
                </v:shape>
                <v:roundrect id="Rounded Rectangle 273" o:spid="_x0000_s1177" style="position:absolute;left:612;top:741;width:15615;height:72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T8QA&#10;AADcAAAADwAAAGRycy9kb3ducmV2LnhtbESPQWvCQBSE7wX/w/IK3ppNU7CSuorWBoSeNOL5kX3N&#10;BrNvQ3arib/eFQo9DjPfDLNYDbYVF+p941jBa5KCIK6cbrhWcCyLlzkIH5A1to5JwUgeVsvJ0wJz&#10;7a68p8sh1CKWsM9RgQmhy6X0lSGLPnEdcfR+XG8xRNnXUvd4jeW2lVmazqTFhuOCwY4+DVXnw69V&#10;kBVfY7Xfft/K3S3FjTb2tM0ypabPw/oDRKAh/If/6J2O3Psb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80/EAAAA3AAAAA8AAAAAAAAAAAAAAAAAmAIAAGRycy9k&#10;b3ducmV2LnhtbFBLBQYAAAAABAAEAPUAAACJAwAAAAA=&#10;" fillcolor="white [3201]" strokecolor="#fabf8f [1945]" strokeweight="2pt">
                  <v:textbox>
                    <w:txbxContent>
                      <w:p w:rsidR="0040064E" w:rsidRPr="00660B83" w:rsidRDefault="0040064E"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 xml:space="preserve">Ground </w:t>
                        </w:r>
                        <w:r w:rsidRPr="00660B83">
                          <w:rPr>
                            <w:rFonts w:asciiTheme="minorHAnsi" w:eastAsia="Calibri" w:hAnsiTheme="minorHAnsi"/>
                            <w:b/>
                            <w:bCs/>
                            <w:lang w:val="pt-PT"/>
                          </w:rPr>
                          <w:t>System A</w:t>
                        </w:r>
                      </w:p>
                    </w:txbxContent>
                  </v:textbox>
                </v:roundrect>
                <v:roundrect id="Rounded Rectangle 274" o:spid="_x0000_s1178" style="position:absolute;left:612;top:4500;width:15621;height:34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HxMEA&#10;AADcAAAADwAAAGRycy9kb3ducmV2LnhtbESPQYvCMBSE74L/ITzBm6aKqFSjFEHwareCx0fzbEub&#10;l9LEtv57s7Cwx2FmvmGO59E0oqfOVZYVrJYRCOLc6ooLBdnPdbEH4TyyxsYyKfiQg/NpOjlirO3A&#10;d+pTX4gAYRejgtL7NpbS5SUZdEvbEgfvZTuDPsiukLrDIcBNI9dRtJUGKw4LJbZ0KSmv07dR0I/D&#10;e5+02TNNdo8LPjZZva0jpeazMTmA8DT6//Bf+6YVrHcb+D0TjoA8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Ch8TBAAAA3AAAAA8AAAAAAAAAAAAAAAAAmAIAAGRycy9kb3du&#10;cmV2LnhtbFBLBQYAAAAABAAEAPUAAACGAwAAAAA=&#10;" fillcolor="#f2a368" strokecolor="#ee8332" strokeweight="2pt">
                  <v:textbo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 xml:space="preserve">Ground </w:t>
                        </w:r>
                        <w:r w:rsidRPr="00660B83">
                          <w:rPr>
                            <w:rFonts w:asciiTheme="minorHAnsi" w:eastAsia="Calibri" w:hAnsiTheme="minorHAnsi"/>
                            <w:b/>
                            <w:bCs/>
                            <w:sz w:val="20"/>
                            <w:szCs w:val="20"/>
                            <w:lang w:val="pt-PT"/>
                          </w:rPr>
                          <w:t>MO Adapter</w:t>
                        </w:r>
                      </w:p>
                    </w:txbxContent>
                  </v:textbox>
                </v:roundrect>
                <v:roundrect id="Rounded Rectangle 275" o:spid="_x0000_s1179" style="position:absolute;left:22097;top:853;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zlsUA&#10;AADcAAAADwAAAGRycy9kb3ducmV2LnhtbESPQWsCMRSE7wX/Q3iCt5pVsCurUURoUXqq9qC3x+a5&#10;u7p5WZLopv31TaHQ4zAz3zDLdTSteJDzjWUFk3EGgri0uuFKwefx9XkOwgdkja1lUvBFHtarwdMS&#10;C217/qDHIVQiQdgXqKAOoSuk9GVNBv3YdsTJu1hnMCTpKqkd9gluWjnNshdpsOG0UGNH25rK2+Fu&#10;FNx75+z7W376Pse9POXno+zjVanRMG4WIALF8B/+a++0gmk+g9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fOWxQAAANwAAAAPAAAAAAAAAAAAAAAAAJgCAABkcnMv&#10;ZG93bnJldi54bWxQSwUGAAAAAAQABAD1AAAAigMAAAAA&#10;" fillcolor="white [3201]" strokecolor="#4f81bd [3204]" strokeweight="2pt">
                  <v:textbox>
                    <w:txbxContent>
                      <w:p w:rsidR="0040064E" w:rsidRPr="00660B83" w:rsidRDefault="0040064E"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 xml:space="preserve">NMF </w:t>
                        </w:r>
                        <w:r w:rsidRPr="00660B83">
                          <w:rPr>
                            <w:rFonts w:asciiTheme="minorHAnsi" w:eastAsia="Calibri" w:hAnsiTheme="minorHAnsi"/>
                            <w:b/>
                            <w:bCs/>
                            <w:lang w:val="pt-PT"/>
                          </w:rPr>
                          <w:t>App A</w:t>
                        </w:r>
                      </w:p>
                    </w:txbxContent>
                  </v:textbox>
                </v:roundrect>
                <v:roundrect id="Rounded Rectangle 277" o:spid="_x0000_s1180" style="position:absolute;left:22097;top:4574;width:15634;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V6sYA&#10;AADcAAAADwAAAGRycy9kb3ducmV2LnhtbESPS2vDMBCE74X+B7GF3Bq5bomDGyWUgvughzwPOS7W&#10;1ja1VkJSHLe/vioUchxm5htmsRpNLwbyobOs4G6agSCure64UXDYV7dzECEia+wtk4JvCrBaXl8t&#10;sNT2zFsadrERCcKhRAVtjK6UMtQtGQxT64iT92m9wZikb6T2eE5w08s8y2bSYMdpoUVHzy3VX7uT&#10;UfBy3AzunrYPs9rn76/uo1r/FJVSk5vx6RFEpDFewv/tN60gLwr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SV6sYAAADcAAAADwAAAAAAAAAAAAAAAACYAgAAZHJz&#10;L2Rvd25yZXYueG1sUEsFBgAAAAAEAAQA9QAAAIsDAAAAAA==&#10;" fillcolor="#829ab3" strokecolor="#607882" strokeweight="2pt">
                  <v:textbo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 xml:space="preserve">NanoSat </w:t>
                        </w:r>
                        <w:r w:rsidRPr="00660B83">
                          <w:rPr>
                            <w:rFonts w:asciiTheme="minorHAnsi" w:eastAsia="Calibri" w:hAnsiTheme="minorHAnsi"/>
                            <w:b/>
                            <w:bCs/>
                            <w:sz w:val="20"/>
                            <w:szCs w:val="20"/>
                            <w:lang w:val="pt-PT"/>
                          </w:rPr>
                          <w:t>MO Connector</w:t>
                        </w:r>
                      </w:p>
                    </w:txbxContent>
                  </v:textbox>
                </v:roundrect>
                <v:shape id="Elbow Connector 278" o:spid="_x0000_s1181" type="#_x0000_t34" style="position:absolute;left:6783;top:9614;width:3286;height: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GAFcEAAADcAAAADwAAAGRycy9kb3ducmV2LnhtbERP3WrCMBS+F3yHcITdaaLClGoUGciG&#10;bEirD3Bsjm21OSlJpt3bLxeDXX58/+ttb1vxIB8axxqmEwWCuHSm4UrD+bQfL0GEiGywdUwafijA&#10;djMcrDEz7sk5PYpYiRTCIUMNdYxdJmUoa7IYJq4jTtzVeYsxQV9J4/GZwm0rZ0q9SosNp4YaO3qr&#10;qbwX31bDPHQqFl+Hg9+XJ5VfbvPPY/6u9cuo361AROrjv/jP/WE0zBZpbTqTj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YAVwQAAANwAAAAPAAAAAAAAAAAAAAAA&#10;AKECAABkcnMvZG93bnJldi54bWxQSwUGAAAAAAQABAD5AAAAjwMAAAAA&#10;" strokecolor="#f79646 [3209]"/>
                <v:roundrect id="Rounded Rectangle 281" o:spid="_x0000_s1182" style="position:absolute;left:625;top:11260;width:15608;height:72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BUe8IA&#10;AADcAAAADwAAAGRycy9kb3ducmV2LnhtbESPQYvCMBSE78L+h/AW9mZTRbRUoxRhYa/WCh4fzbMt&#10;bV5KE9v6783Cwh6HmfmGOZxm04mRBtdYVrCKYhDEpdUNVwqK6/cyAeE8ssbOMil4kYPT8WNxwFTb&#10;iS805r4SAcIuRQW1930qpStrMugi2xMH72EHgz7IoZJ6wCnATSfXcbyVBhsOCzX2dK6pbPOnUTDO&#10;0zPJ+uKeZ7vbGW+bot22sVJfn3O2B+Fp9v/hv/aPVrBOVvB7JhwBeX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YFR7wgAAANwAAAAPAAAAAAAAAAAAAAAAAJgCAABkcnMvZG93&#10;bnJldi54bWxQSwUGAAAAAAQABAD1AAAAhwMAAAAA&#10;" fillcolor="#f2a368" strokecolor="#ee8332" strokeweight="2pt">
                  <v:textbo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 xml:space="preserve">Ground </w:t>
                        </w:r>
                        <w:r w:rsidRPr="00660B83">
                          <w:rPr>
                            <w:rFonts w:asciiTheme="minorHAnsi" w:eastAsia="Calibri" w:hAnsiTheme="minorHAnsi"/>
                            <w:b/>
                            <w:bCs/>
                            <w:lang w:val="pt-PT"/>
                          </w:rPr>
                          <w:t>MO Proxy</w:t>
                        </w:r>
                      </w:p>
                    </w:txbxContent>
                  </v:textbox>
                </v:roundrect>
                <v:roundrect id="Rounded Rectangle 282" o:spid="_x0000_s1183" style="position:absolute;left:22089;top:11260;width:15630;height:72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KDMIA&#10;AADcAAAADwAAAGRycy9kb3ducmV2LnhtbESPQYvCMBSE78L+h/AWvGm6RdzSNUoRBK92K+zx0bxt&#10;S5uX0sS2/nsjCB6HmfmG2R1m04mRBtdYVvC1jkAQl1Y3XCkofk+rBITzyBo7y6TgTg4O+4/FDlNt&#10;J77QmPtKBAi7FBXU3veplK6syaBb2544eP92MOiDHCqpB5wC3HQyjqKtNNhwWKixp2NNZZvfjIJx&#10;nm5J1hd/efZ9PeJ1U7TbNlJq+TlnPyA8zf4dfrXPWkGcxPA8E46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ssoMwgAAANwAAAAPAAAAAAAAAAAAAAAAAJgCAABkcnMvZG93&#10;bnJldi54bWxQSwUGAAAAAAQABAD1AAAAhwMAAAAA&#10;" fillcolor="#f2a368" strokecolor="#ee8332" strokeweight="2pt">
                  <v:textbox>
                    <w:txbxContent>
                      <w:p w:rsidR="0040064E" w:rsidRPr="00660B83" w:rsidRDefault="0040064E"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 xml:space="preserve">Ground </w:t>
                        </w:r>
                        <w:r w:rsidRPr="00660B83">
                          <w:rPr>
                            <w:rFonts w:asciiTheme="minorHAnsi" w:eastAsia="Calibri" w:hAnsiTheme="minorHAnsi"/>
                            <w:b/>
                            <w:bCs/>
                            <w:lang w:val="pt-PT"/>
                          </w:rPr>
                          <w:t>MO Proxy</w:t>
                        </w:r>
                      </w:p>
                    </w:txbxContent>
                  </v:textbox>
                </v:roundrect>
                <v:shape id="Elbow Connector 283" o:spid="_x0000_s1184" type="#_x0000_t34" style="position:absolute;left:16233;top:14873;width:5856;height: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cWA8MAAADcAAAADwAAAGRycy9kb3ducmV2LnhtbESPT4vCMBTE7wt+h/CEvSyarIqWahRZ&#10;cPHqH8Tjo3m2xealNrHWb2+EhT0OM/MbZrHqbCVaanzpWMP3UIEgzpwpOddwPGwGCQgfkA1WjknD&#10;kzyslr2PBabGPXhH7T7kIkLYp6ihCKFOpfRZQRb90NXE0bu4xmKIssmlafAR4baSI6Wm0mLJcaHA&#10;mn4Kyq77u9WQt5NE3eikqt/J17GUPOPzaab1Z79bz0EE6sJ/+K+9NRpGyRjeZ+IRkM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3FgPDAAAA3AAAAA8AAAAAAAAAAAAA&#10;AAAAoQIAAGRycy9kb3ducmV2LnhtbFBLBQYAAAAABAAEAPkAAACRAwAAAAA=&#10;" strokecolor="#00b050"/>
                <v:shape id="Elbow Connector 170" o:spid="_x0000_s1185" type="#_x0000_t34" style="position:absolute;left:28306;top:9652;width:3206;height:1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pcYAAADcAAAADwAAAGRycy9kb3ducmV2LnhtbESPQWvCQBCF74X+h2UK3uqmgm2JriJC&#10;VahQtDm0tyE7JsHsbNhdTfz3zqHQ2wzvzXvfzJeDa9WVQmw8G3gZZ6CIS28brgwU3x/P76BiQrbY&#10;eiYDN4qwXDw+zDG3vucDXY+pUhLCMUcDdUpdrnUsa3IYx74jFu3kg8Mka6i0DdhLuGv1JMtetcOG&#10;paHGjtY1lefjxRlIp231VXyGTXme7n9p0q9/bkVjzOhpWM1AJRrSv/nvemcF/03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tKXGAAAA3AAAAA8AAAAAAAAA&#10;AAAAAAAAoQIAAGRycy9kb3ducmV2LnhtbFBLBQYAAAAABAAEAPkAAACUAwAAAAA=&#10;" strokecolor="#00b0f0"/>
                <w10:anchorlock/>
              </v:group>
            </w:pict>
          </mc:Fallback>
        </mc:AlternateContent>
      </w:r>
    </w:p>
    <w:p w:rsidR="0040064E" w:rsidRDefault="0040064E" w:rsidP="0040064E">
      <w:pPr>
        <w:jc w:val="center"/>
      </w:pPr>
      <w:r w:rsidRPr="005163AB">
        <w:rPr>
          <w:b/>
        </w:rPr>
        <w:t>Figure</w:t>
      </w:r>
      <w:r>
        <w:rPr>
          <w:b/>
        </w:rPr>
        <w:t xml:space="preserve"> 43:</w:t>
      </w:r>
      <w:r>
        <w:t xml:space="preserve"> Multiple Ground MO Proxies Scenario.</w:t>
      </w:r>
    </w:p>
    <w:p w:rsidR="0040064E" w:rsidRDefault="0040064E" w:rsidP="0040064E"/>
    <w:p w:rsidR="0040064E" w:rsidRDefault="0040064E" w:rsidP="0040064E">
      <w:r>
        <w:t>Another envisaged scenario could be for constellations of nanosatellites. These could deploy an instance of the same NMF App in all the spacecraft in order to achieve a certain goal. The different instances could be aware of each other for better performance of the task to be accomplished by the constellation.</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88" w:name="_Ref497246920"/>
      <w:bookmarkStart w:id="89" w:name="_Toc497299807"/>
      <w:bookmarkStart w:id="90" w:name="_Toc499226799"/>
      <w:r>
        <w:rPr>
          <w:lang w:val="en-US"/>
        </w:rPr>
        <w:t>Complex Scenario Example</w:t>
      </w:r>
      <w:bookmarkEnd w:id="88"/>
      <w:bookmarkEnd w:id="89"/>
      <w:bookmarkEnd w:id="90"/>
    </w:p>
    <w:p w:rsidR="0040064E" w:rsidRDefault="0040064E" w:rsidP="0040064E">
      <w:r>
        <w:t xml:space="preserve">This section presents an example of a possible scenario that can be created by combining some of the generic scenarios presented before. Figure 44 presents a complex scenario </w:t>
      </w:r>
      <w:r>
        <w:lastRenderedPageBreak/>
        <w:t>example comp</w:t>
      </w:r>
      <w:r w:rsidRPr="00733C83">
        <w:t>osed of the generic scenarios: Multiple Consumers, Multiple NMF Apps, and Proxy.</w:t>
      </w:r>
    </w:p>
    <w:p w:rsidR="0040064E" w:rsidRPr="00D96E46" w:rsidRDefault="0040064E" w:rsidP="0040064E">
      <w:pPr>
        <w:jc w:val="center"/>
        <w:rPr>
          <w:rFonts w:asciiTheme="minorHAnsi" w:hAnsiTheme="minorHAnsi"/>
        </w:rPr>
      </w:pPr>
      <w:r w:rsidRPr="00D96E46">
        <w:rPr>
          <w:rFonts w:asciiTheme="minorHAnsi" w:hAnsiTheme="minorHAnsi"/>
          <w:noProof/>
          <w:lang w:eastAsia="zh-CN"/>
        </w:rPr>
        <mc:AlternateContent>
          <mc:Choice Requires="wpc">
            <w:drawing>
              <wp:inline distT="0" distB="0" distL="0" distR="0" wp14:anchorId="3BCEE6B4" wp14:editId="0B7549B5">
                <wp:extent cx="5279666" cy="2806811"/>
                <wp:effectExtent l="0" t="0" r="0" b="0"/>
                <wp:docPr id="272" name="Canvas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0" name="Rounded Rectangle 90"/>
                        <wps:cNvSpPr/>
                        <wps:spPr>
                          <a:xfrm>
                            <a:off x="25565" y="1562237"/>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Ground </w:t>
                              </w:r>
                              <w:r w:rsidRPr="00566803">
                                <w:rPr>
                                  <w:rFonts w:asciiTheme="minorHAnsi" w:eastAsia="Calibri" w:hAnsiTheme="minorHAnsi"/>
                                  <w:b/>
                                  <w:bCs/>
                                  <w:lang w:val="pt-PT"/>
                                </w:rPr>
                                <w:t>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ounded Rectangle 91"/>
                        <wps:cNvSpPr/>
                        <wps:spPr>
                          <a:xfrm>
                            <a:off x="25565" y="1938157"/>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Elbow Connector 93"/>
                        <wps:cNvCnPr/>
                        <wps:spPr>
                          <a:xfrm rot="5400000" flipH="1" flipV="1">
                            <a:off x="3685805" y="1424344"/>
                            <a:ext cx="11557" cy="1686247"/>
                          </a:xfrm>
                          <a:prstGeom prst="bentConnector3">
                            <a:avLst>
                              <a:gd name="adj1" fmla="val -329670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95" name="Elbow Connector 95"/>
                        <wps:cNvCnPr/>
                        <wps:spPr>
                          <a:xfrm rot="5400000" flipH="1" flipV="1">
                            <a:off x="1562292" y="1447417"/>
                            <a:ext cx="11430" cy="1685925"/>
                          </a:xfrm>
                          <a:prstGeom prst="bentConnector3">
                            <a:avLst>
                              <a:gd name="adj1" fmla="val -323223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259" name="Rounded Rectangle 259"/>
                        <wps:cNvSpPr/>
                        <wps:spPr>
                          <a:xfrm>
                            <a:off x="23622" y="121799"/>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NMF </w:t>
                              </w:r>
                              <w:r w:rsidRPr="00566803">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Straight Arrow Connector 260"/>
                        <wps:cNvCnPr/>
                        <wps:spPr>
                          <a:xfrm flipH="1">
                            <a:off x="1587010" y="667411"/>
                            <a:ext cx="296619"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61" name="Rounded Rectangle 261"/>
                        <wps:cNvSpPr/>
                        <wps:spPr>
                          <a:xfrm>
                            <a:off x="3671206" y="114180"/>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NMF </w:t>
                              </w:r>
                              <w:r w:rsidRPr="00566803">
                                <w:rPr>
                                  <w:rFonts w:asciiTheme="minorHAnsi" w:eastAsia="Calibri" w:hAnsiTheme="minorHAnsi"/>
                                  <w:b/>
                                  <w:bCs/>
                                  <w:lang w:val="pt-PT"/>
                                </w:rPr>
                                <w:t>App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Rounded Rectangle 262"/>
                        <wps:cNvSpPr/>
                        <wps:spPr>
                          <a:xfrm>
                            <a:off x="23622" y="493909"/>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Rounded Rectangle 263"/>
                        <wps:cNvSpPr/>
                        <wps:spPr>
                          <a:xfrm>
                            <a:off x="3671206" y="486290"/>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Rounded Rectangle 264"/>
                        <wps:cNvSpPr/>
                        <wps:spPr>
                          <a:xfrm>
                            <a:off x="3674461" y="1562034"/>
                            <a:ext cx="1560830" cy="722630"/>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Ground </w:t>
                              </w:r>
                              <w:r w:rsidRPr="00566803">
                                <w:rPr>
                                  <w:rFonts w:asciiTheme="minorHAnsi" w:eastAsia="Calibri" w:hAnsiTheme="minorHAnsi"/>
                                  <w:b/>
                                  <w:bCs/>
                                  <w:lang w:val="pt-PT"/>
                                </w:rPr>
                                <w:t>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Rounded Rectangle 265"/>
                        <wps:cNvSpPr/>
                        <wps:spPr>
                          <a:xfrm>
                            <a:off x="3674461" y="1937954"/>
                            <a:ext cx="1561465" cy="34671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Straight Arrow Connector 266"/>
                        <wps:cNvCnPr/>
                        <wps:spPr>
                          <a:xfrm flipH="1">
                            <a:off x="3377275" y="667497"/>
                            <a:ext cx="296545"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wps:spPr>
                          <a:xfrm rot="16200000" flipH="1">
                            <a:off x="1357090" y="290105"/>
                            <a:ext cx="720078" cy="1823645"/>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68" name="Elbow Connector 268"/>
                        <wps:cNvCnPr/>
                        <wps:spPr>
                          <a:xfrm rot="5400000">
                            <a:off x="3177074" y="286149"/>
                            <a:ext cx="727697" cy="1823939"/>
                          </a:xfrm>
                          <a:prstGeom prst="bentConnector3">
                            <a:avLst>
                              <a:gd name="adj1" fmla="val 5045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rot="5400000">
                            <a:off x="2269280" y="1201563"/>
                            <a:ext cx="720077" cy="731"/>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70" name="Rounded Rectangle 270"/>
                        <wps:cNvSpPr/>
                        <wps:spPr>
                          <a:xfrm>
                            <a:off x="1883638" y="121916"/>
                            <a:ext cx="1492090" cy="719974"/>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566803" w:rsidRDefault="0040064E" w:rsidP="0040064E">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Supervisor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Rounded Rectangle 271"/>
                        <wps:cNvSpPr/>
                        <wps:spPr>
                          <a:xfrm>
                            <a:off x="1883086" y="1561967"/>
                            <a:ext cx="1491732" cy="723268"/>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72" o:spid="_x0000_s1186" editas="canvas" style="width:415.7pt;height:221pt;mso-position-horizontal-relative:char;mso-position-vertical-relative:line" coordsize="52793,28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">
                <v:shape id="_x0000_s1187" type="#_x0000_t75" style="position:absolute;width:52793;height:28067;visibility:visible;mso-wrap-style:square">
                  <v:fill o:detectmouseclick="t"/>
                  <v:path o:connecttype="none"/>
                </v:shape>
                <v:roundrect id="Rounded Rectangle 90" o:spid="_x0000_s1188" style="position:absolute;left:255;top:15622;width:15615;height:723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yFcEA&#10;AADbAAAADwAAAGRycy9kb3ducmV2LnhtbERPu2rDMBTdC/0HcQPdGjkeSutGNkldQyBTHnS+WDeW&#10;iXVlLNV28vXRUOh4OO91MdtOjDT41rGC1TIBQVw73XKj4HyqXt9B+ICssXNMCm7kocifn9aYaTfx&#10;gcZjaEQMYZ+hAhNCn0npa0MW/dL1xJG7uMFiiHBopB5wiuG2k2mSvEmLLccGgz19Gaqvx1+rIK2+&#10;b/Wh3N9Pu3uCW23sT5mmSr0s5s0niEBz+Bf/uXdawUdcH7/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HMhXBAAAA2wAAAA8AAAAAAAAAAAAAAAAAmAIAAGRycy9kb3du&#10;cmV2LnhtbFBLBQYAAAAABAAEAPUAAACGAwAAAAA=&#10;" fillcolor="white [3201]" strokecolor="#fabf8f [1945]" strokeweight="2pt">
                  <v:textbo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Ground </w:t>
                        </w:r>
                        <w:r w:rsidRPr="00566803">
                          <w:rPr>
                            <w:rFonts w:asciiTheme="minorHAnsi" w:eastAsia="Calibri" w:hAnsiTheme="minorHAnsi"/>
                            <w:b/>
                            <w:bCs/>
                            <w:lang w:val="pt-PT"/>
                          </w:rPr>
                          <w:t>System A</w:t>
                        </w:r>
                      </w:p>
                    </w:txbxContent>
                  </v:textbox>
                </v:roundrect>
                <v:roundrect id="Rounded Rectangle 91" o:spid="_x0000_s1189" style="position:absolute;left:255;top:19381;width:15621;height:34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JbcEA&#10;AADbAAAADwAAAGRycy9kb3ducmV2LnhtbESPT4vCMBTE7wt+h/AEb2uqiH+qUYqw4NVaweOjebal&#10;zUtpYtv99kZY2OMwM79hDqfRNKKnzlWWFSzmEQji3OqKCwXZ7ed7C8J5ZI2NZVLwSw5Ox8nXAWNt&#10;B75Sn/pCBAi7GBWU3rexlC4vyaCb25Y4eE/bGfRBdoXUHQ4Bbhq5jKK1NFhxWCixpXNJeZ2+jIJ+&#10;HF7bpM0eabK5n/G+yup1HSk1m47JHoSn0f+H/9oXrWC3gM+X8APk8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ryW3BAAAA2wAAAA8AAAAAAAAAAAAAAAAAmAIAAGRycy9kb3du&#10;cmV2LnhtbFBLBQYAAAAABAAEAPUAAACGAwAAAAA=&#10;" fillcolor="#f2a368" strokecolor="#ee8332" strokeweight="2pt">
                  <v:textbo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v:textbox>
                </v:roundrect>
                <v:shape id="Elbow Connector 93" o:spid="_x0000_s1190" type="#_x0000_t34" style="position:absolute;left:36858;top:14242;width:116;height:168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mG6MMAAADbAAAADwAAAGRycy9kb3ducmV2LnhtbESP0YrCMBRE3xf8h3AF39bUFRatRhFl&#10;QXxZrX7Atbm21eamNlGrX28EwcdhZs4w42ljSnGl2hWWFfS6EQji1OqCMwW77d/3AITzyBpLy6Tg&#10;Tg6mk9bXGGNtb7yha+IzESDsYlSQe1/FUro0J4Ouayvi4B1sbdAHWWdS13gLcFPKnyj6lQYLDgs5&#10;VjTPKT0lF6OgGfwvhpvi0Tv2d/NFUq7Pl+N+pVSn3cxGIDw1/hN+t5dawbAPry/hB8jJ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5hujDAAAA2wAAAA8AAAAAAAAAAAAA&#10;AAAAoQIAAGRycy9kb3ducmV2LnhtbFBLBQYAAAAABAAEAPkAAACRAwAAAAA=&#10;" adj="-712088" strokecolor="#00b050"/>
                <v:shape id="Elbow Connector 95" o:spid="_x0000_s1191" type="#_x0000_t34" style="position:absolute;left:15623;top:14473;width:114;height:1685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XMPcUAAADbAAAADwAAAGRycy9kb3ducmV2LnhtbESPQWvCQBSE7wX/w/KE3pqNpcYaXcUW&#10;SqV4MfXg8ZF9TVKzb8PuVqO/3hUKHoeZ+YaZL3vTiiM531hWMEpSEMSl1Q1XCnbfH0+vIHxA1tha&#10;JgVn8rBcDB7mmGt74i0di1CJCGGfo4I6hC6X0pc1GfSJ7Yij92OdwRClq6R2eIpw08rnNM2kwYbj&#10;Qo0dvddUHoo/o+AyCekq2/y6r8nL+ROLzO6Lt7VSj8N+NQMRqA/38H97rRVMx3D7En+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XMPcUAAADbAAAADwAAAAAAAAAA&#10;AAAAAAChAgAAZHJzL2Rvd25yZXYueG1sUEsFBgAAAAAEAAQA+QAAAJMDAAAAAA==&#10;" adj="-698162" strokecolor="#00b050"/>
                <v:roundrect id="Rounded Rectangle 259" o:spid="_x0000_s1192" style="position:absolute;left:236;top:1217;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l88UA&#10;AADcAAAADwAAAGRycy9kb3ducmV2LnhtbESPQWsCMRSE7wX/Q3hCbzVbodpujSKCUvGk9qC3x+a5&#10;u3bzsiTRTfvrG0HwOMzMN8xkFk0jruR8bVnB6yADQVxYXXOp4Hu/fHkH4QOyxsYyKfglD7Np72mC&#10;ubYdb+m6C6VIEPY5KqhCaHMpfVGRQT+wLXHyTtYZDEm6UmqHXYKbRg6zbCQN1pwWKmxpUVHxs7sY&#10;BZfOObtZjQ9/x7iWh/FxL7t4Vuq5H+efIALF8Ajf219awfDtA25n0hGQ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aXzxQAAANwAAAAPAAAAAAAAAAAAAAAAAJgCAABkcnMv&#10;ZG93bnJldi54bWxQSwUGAAAAAAQABAD1AAAAigMAAAAA&#10;" fillcolor="white [3201]" strokecolor="#4f81bd [3204]" strokeweight="2pt">
                  <v:textbo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NMF </w:t>
                        </w:r>
                        <w:r w:rsidRPr="00566803">
                          <w:rPr>
                            <w:rFonts w:asciiTheme="minorHAnsi" w:eastAsia="Calibri" w:hAnsiTheme="minorHAnsi"/>
                            <w:b/>
                            <w:bCs/>
                            <w:lang w:val="pt-PT"/>
                          </w:rPr>
                          <w:t>App A</w:t>
                        </w:r>
                      </w:p>
                    </w:txbxContent>
                  </v:textbox>
                </v:roundrect>
                <v:shape id="Straight Arrow Connector 260" o:spid="_x0000_s1193" type="#_x0000_t32" style="position:absolute;left:15870;top:6674;width:2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cwQscAAADcAAAADwAAAGRycy9kb3ducmV2LnhtbESPTUvDQBCG7wX/wzKCl2I3rRA0dluk&#10;YNBLsfXrOmbHJJidDbtrmvbXdw6Cx+Gd95l5luvRdWqgEFvPBuazDBRx5W3LtYG318frW1AxIVvs&#10;PJOBI0VYry4mSyysP/COhn2qlUA4FmigSakvtI5VQw7jzPfEkn374DDJGGptAx4E7jq9yLJcO2xZ&#10;LjTY06ah6mf/64Ty/PV5N7T5B5Y35TaU0/r0PrwYc3U5PtyDSjSm/+W/9pM1sMjlfZEREdCr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ZzBCxwAAANwAAAAPAAAAAAAA&#10;AAAAAAAAAKECAABkcnMvZG93bnJldi54bWxQSwUGAAAAAAQABAD5AAAAlQMAAAAA&#10;" strokecolor="#00b050">
                  <v:stroke dashstyle="longDash" startarrow="open" endarrow="open"/>
                </v:shape>
                <v:roundrect id="Rounded Rectangle 261" o:spid="_x0000_s1194" style="position:absolute;left:36712;top:1141;width:15627;height:7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jSMQA&#10;AADcAAAADwAAAGRycy9kb3ducmV2LnhtbESPQWsCMRSE7wX/Q3hCbzWrB5XVKCIoLZ6qHvT22Dx3&#10;VzcvSxLd1F/fFAoeh5n5hpkvo2nEg5yvLSsYDjIQxIXVNZcKjofNxxSED8gaG8uk4Ic8LBe9tznm&#10;2nb8TY99KEWCsM9RQRVCm0vpi4oM+oFtiZN3sc5gSNKVUjvsEtw0cpRlY2mw5rRQYUvriorb/m4U&#10;3Dvn7G47OT3P8UueJueD7OJVqfd+XM1ABIrhFf5vf2oFo/EQ/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jY0jEAAAA3AAAAA8AAAAAAAAAAAAAAAAAmAIAAGRycy9k&#10;b3ducmV2LnhtbFBLBQYAAAAABAAEAPUAAACJAwAAAAA=&#10;" fillcolor="white [3201]" strokecolor="#4f81bd [3204]" strokeweight="2pt">
                  <v:textbo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NMF </w:t>
                        </w:r>
                        <w:r w:rsidRPr="00566803">
                          <w:rPr>
                            <w:rFonts w:asciiTheme="minorHAnsi" w:eastAsia="Calibri" w:hAnsiTheme="minorHAnsi"/>
                            <w:b/>
                            <w:bCs/>
                            <w:lang w:val="pt-PT"/>
                          </w:rPr>
                          <w:t>App B</w:t>
                        </w:r>
                      </w:p>
                    </w:txbxContent>
                  </v:textbox>
                </v:roundrect>
                <v:roundrect id="Rounded Rectangle 262" o:spid="_x0000_s1195" style="position:absolute;left:236;top:4939;width:1563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gr8cA&#10;AADcAAAADwAAAGRycy9kb3ducmV2LnhtbESPzWrDMBCE74W8g9hAbo0cp7jFiRJCwf2hhzZpDzku&#10;1sY2sVZCUh23T18VCj0OM/MNs96OphcD+dBZVrCYZyCIa6s7bhR8vFfXdyBCRNbYWyYFXxRgu5lc&#10;rbHU9sJ7Gg6xEQnCoUQFbYyulDLULRkMc+uIk3ey3mBM0jdSe7wkuOllnmWFNNhxWmjR0X1L9fnw&#10;aRQ8HN8Gt6T9TVH7/PnRvVSv37eVUrPpuFuBiDTG//Bf+0kryIscfs+kI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aoK/HAAAA3AAAAA8AAAAAAAAAAAAAAAAAmAIAAGRy&#10;cy9kb3ducmV2LnhtbFBLBQYAAAAABAAEAPUAAACMAwAAAAA=&#10;" fillcolor="#829ab3" strokecolor="#607882" strokeweight="2pt">
                  <v:textbo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Connector</w:t>
                        </w:r>
                      </w:p>
                    </w:txbxContent>
                  </v:textbox>
                </v:roundrect>
                <v:roundrect id="Rounded Rectangle 263" o:spid="_x0000_s1196" style="position:absolute;left:36712;top:4862;width:15633;height:34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FNMYA&#10;AADcAAAADwAAAGRycy9kb3ducmV2LnhtbESPT0vDQBTE74LfYXmCN7sxlbTEbosIsYqH/j30+Mg+&#10;k2D27bK7TaOf3hUEj8PM/IZZrEbTi4F86CwruJ9kIIhrqztuFBwP1d0cRIjIGnvLpOCLAqyW11cL&#10;LLW98I6GfWxEgnAoUUEboyulDHVLBsPEOuLkfVhvMCbpG6k9XhLc9DLPskIa7DgttOjouaX6c382&#10;Cl5O28FNafdQ1D5/W7v3avM9q5S6vRmfHkFEGuN/+K/9qhXkxRR+z6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YFNMYAAADcAAAADwAAAAAAAAAAAAAAAACYAgAAZHJz&#10;L2Rvd25yZXYueG1sUEsFBgAAAAAEAAQA9QAAAIsDAAAAAA==&#10;" fillcolor="#829ab3" strokecolor="#607882" strokeweight="2pt">
                  <v:textbo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Connector</w:t>
                        </w:r>
                      </w:p>
                    </w:txbxContent>
                  </v:textbox>
                </v:roundrect>
                <v:roundrect id="Rounded Rectangle 264" o:spid="_x0000_s1197" style="position:absolute;left:36744;top:15620;width:15608;height:722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95sQA&#10;AADcAAAADwAAAGRycy9kb3ducmV2LnhtbESPzWrDMBCE74G+g9hCb4lcU0Jxo5i2TsCQU37oebG2&#10;lqm1Mpbi2H76qFDocZj5ZphNPtpWDNT7xrGC51UCgrhyuuFaweW8X76C8AFZY+uYFEzkId8+LDaY&#10;aXfjIw2nUItYwj5DBSaELpPSV4Ys+pXriKP37XqLIcq+lrrHWyy3rUyTZC0tNhwXDHb0aaj6OV2t&#10;gnS/m6pjcZjP5Zzghzb2q0hTpZ4ex/c3EIHG8B/+o0sdufUL/J6JR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v/ebEAAAA3AAAAA8AAAAAAAAAAAAAAAAAmAIAAGRycy9k&#10;b3ducmV2LnhtbFBLBQYAAAAABAAEAPUAAACJAwAAAAA=&#10;" fillcolor="white [3201]" strokecolor="#fabf8f [1945]" strokeweight="2pt">
                  <v:textbox>
                    <w:txbxContent>
                      <w:p w:rsidR="0040064E" w:rsidRPr="00566803" w:rsidRDefault="0040064E"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 xml:space="preserve">Ground </w:t>
                        </w:r>
                        <w:r w:rsidRPr="00566803">
                          <w:rPr>
                            <w:rFonts w:asciiTheme="minorHAnsi" w:eastAsia="Calibri" w:hAnsiTheme="minorHAnsi"/>
                            <w:b/>
                            <w:bCs/>
                            <w:lang w:val="pt-PT"/>
                          </w:rPr>
                          <w:t>System A</w:t>
                        </w:r>
                      </w:p>
                    </w:txbxContent>
                  </v:textbox>
                </v:roundrect>
                <v:roundrect id="Rounded Rectangle 265" o:spid="_x0000_s1198" style="position:absolute;left:36744;top:19379;width:15615;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e0gsIA&#10;AADcAAAADwAAAGRycy9kb3ducmV2LnhtbESPQYvCMBSE74L/ITxhb5oqa5VqlCIIe91uBY+P5tmW&#10;Ni+liW3995sFYY/DzHzDHM+TacVAvastK1ivIhDEhdU1lwryn+tyD8J5ZI2tZVLwIgfn03x2xETb&#10;kb9pyHwpAoRdggoq77tESldUZNCtbEccvIftDfog+1LqHscAN63cRFEsDdYcFirs6FJR0WRPo2CY&#10;xuc+7fJ7lu5uF7x95k3cREp9LKb0AMLT5P/D7/aXVrCJt/B3JhwBe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7SCwgAAANwAAAAPAAAAAAAAAAAAAAAAAJgCAABkcnMvZG93&#10;bnJldi54bWxQSwUGAAAAAAQABAD1AAAAhwMAAAAA&#10;" fillcolor="#f2a368" strokecolor="#ee8332" strokeweight="2pt">
                  <v:textbo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Adapter</w:t>
                        </w:r>
                      </w:p>
                    </w:txbxContent>
                  </v:textbox>
                </v:roundrect>
                <v:shape id="Straight Arrow Connector 266" o:spid="_x0000_s1199" type="#_x0000_t32" style="position:absolute;left:33772;top:6674;width:29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NrcYAAADcAAAADwAAAGRycy9kb3ducmV2LnhtbESPQWvCQBSE7wX/w/IKXopuqhBq6ioi&#10;NOhFWqvt9TX7mgSzb8PuGqO/vlso9DjMzDfMfNmbRnTkfG1ZweM4AUFcWF1zqeDw/jJ6AuEDssbG&#10;Mim4koflYnA3x0zbC79Rtw+liBD2GSqoQmgzKX1RkUE/ti1x9L6tMxiidKXUDi8Rbho5SZJUGqw5&#10;LlTY0rqi4rQ/m0jZfn3Oujr9wHya71z+UN6O3atSw/t+9QwiUB/+w3/tjVYwSVP4PROP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CDa3GAAAA3AAAAA8AAAAAAAAA&#10;AAAAAAAAoQIAAGRycy9kb3ducmV2LnhtbFBLBQYAAAAABAAEAPkAAACUAwAAAAA=&#10;" strokecolor="#00b050">
                  <v:stroke dashstyle="longDash" startarrow="open" endarrow="open"/>
                </v:shape>
                <v:shape id="Elbow Connector 267" o:spid="_x0000_s1200" type="#_x0000_t34" style="position:absolute;left:13570;top:2901;width:7201;height:182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JGXsIAAADcAAAADwAAAGRycy9kb3ducmV2LnhtbESPzWrDMBCE74G+g9hCb4lsh6bFsWxM&#10;IVByy0/vi7W1TayVK6mO+/ZRIZDjMDPfMEU1m0FM5HxvWUG6SkAQN1b33Co4n3bLdxA+IGscLJOC&#10;P/JQlU+LAnNtr3yg6RhaESHsc1TQhTDmUvqmI4N+ZUfi6H1bZzBE6VqpHV4j3AwyS5KNNNhzXOhw&#10;pI+Omsvx1ygwdj3vfg771iGd6jW6NEyvX0q9PM/1FkSgOTzC9/anVpBt3uD/TDwCsr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JGXsIAAADcAAAADwAAAAAAAAAAAAAA&#10;AAChAgAAZHJzL2Rvd25yZXYueG1sUEsFBgAAAAAEAAQA+QAAAJADAAAAAA==&#10;" strokecolor="#00b0f0"/>
                <v:shape id="Elbow Connector 268" o:spid="_x0000_s1201" type="#_x0000_t34" style="position:absolute;left:31770;top:2861;width:7277;height:182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e34sUAAADcAAAADwAAAGRycy9kb3ducmV2LnhtbESPwWrCQBCG74W+wzIFL6VuGqmU6EZK&#10;QSn0pLWex+yYxGZnQ3aN0ad3DgWPwz//N9/MF4NrVE9dqD0beB0noIgLb2suDWx/li/voEJEtth4&#10;JgMXCrDIHx/mmFl/5jX1m1gqgXDI0EAVY5tpHYqKHIaxb4klO/jOYZSxK7Xt8Cxw1+g0SabaYc1y&#10;ocKWPisq/jYnJxoNX4q36/Z5930c6t/V3k7SXTRm9DR8zEBFGuJ9+b/9ZQ2kU7GVZ4QAO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e34sUAAADcAAAADwAAAAAAAAAA&#10;AAAAAAChAgAAZHJzL2Rvd25yZXYueG1sUEsFBgAAAAAEAAQA+QAAAJMDAAAAAA==&#10;" adj="10897" strokecolor="#00b0f0"/>
                <v:shape id="Elbow Connector 269" o:spid="_x0000_s1202" type="#_x0000_t34" style="position:absolute;left:22692;top:12015;width:7201;height: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qmcYAAADcAAAADwAAAGRycy9kb3ducmV2LnhtbESPQWvCQBSE74L/YXmF3uqmgUqNboII&#10;toUWRM2hvT2yzySYfRt2tyb++25B8DjMzDfMqhhNJy7kfGtZwfMsAUFcWd1yraA8bp9eQfiArLGz&#10;TAqu5KHIp5MVZtoOvKfLIdQiQthnqKAJoc+k9FVDBv3M9sTRO1lnMETpaqkdDhFuOpkmyVwabDku&#10;NNjTpqHqfPg1CsLpvd6Vn+6tOr98/VA6bL6vZavU48O4XoIINIZ7+Nb+0ArS+QL+z8Qj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56pnGAAAA3AAAAA8AAAAAAAAA&#10;AAAAAAAAoQIAAGRycy9kb3ducmV2LnhtbFBLBQYAAAAABAAEAPkAAACUAwAAAAA=&#10;" strokecolor="#00b0f0"/>
                <v:roundrect id="Rounded Rectangle 270" o:spid="_x0000_s1203" style="position:absolute;left:18836;top:1219;width:14921;height:7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0NnsQA&#10;AADcAAAADwAAAGRycy9kb3ducmV2LnhtbERPz0/CMBS+m/A/NI+Em3RMA2ZQCCGZYDwo6MHjy/rY&#10;FtbXpi1j+tfbg4nHL9/v1WYwnejJh9aygtk0A0FcWd1yreDzo7x/AhEissbOMin4pgCb9ehuhYW2&#10;Nz5Sf4q1SCEcClTQxOgKKUPVkMEwtY44cWfrDcYEfS21x1sKN53Ms2wuDbacGhp0tGuoupyuRsHz&#10;13vvHuj4OK98/rJ3r+Xbz6JUajIetksQkYb4L/5zH7SCfJHmp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dDZ7EAAAA3AAAAA8AAAAAAAAAAAAAAAAAmAIAAGRycy9k&#10;b3ducmV2LnhtbFBLBQYAAAAABAAEAPUAAACJAwAAAAA=&#10;" fillcolor="#829ab3" strokecolor="#607882" strokeweight="2pt">
                  <v:textbox>
                    <w:txbxContent>
                      <w:p w:rsidR="0040064E" w:rsidRPr="00566803" w:rsidRDefault="0040064E" w:rsidP="0040064E">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 xml:space="preserve">NanoSat </w:t>
                        </w:r>
                        <w:r w:rsidRPr="00566803">
                          <w:rPr>
                            <w:rFonts w:asciiTheme="minorHAnsi" w:eastAsia="Calibri" w:hAnsiTheme="minorHAnsi"/>
                            <w:b/>
                            <w:bCs/>
                            <w:sz w:val="20"/>
                            <w:szCs w:val="20"/>
                            <w:lang w:val="pt-PT"/>
                          </w:rPr>
                          <w:t>MO Supervisor</w:t>
                        </w:r>
                      </w:p>
                    </w:txbxContent>
                  </v:textbox>
                </v:roundrect>
                <v:roundrect id="Rounded Rectangle 271" o:spid="_x0000_s1204" style="position:absolute;left:18830;top:15619;width:14918;height:72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kXMEA&#10;AADcAAAADwAAAGRycy9kb3ducmV2LnhtbESPQYvCMBSE74L/ITzBm6aKqFSjFEHYq90KHh/Nsy1t&#10;XkoT2+6/N4Kwx2FmvmGO59E0oqfOVZYVrJYRCOLc6ooLBdnvdbEH4TyyxsYyKfgjB+fTdHLEWNuB&#10;b9SnvhABwi5GBaX3bSyly0sy6Ja2JQ7e03YGfZBdIXWHQ4CbRq6jaCsNVhwWSmzpUlJepy+joB+H&#10;1z5ps0ea7O4XvG+yeltHSs1nY3IA4Wn0/+Fv+0crWO9W8DkTjoA8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1JFzBAAAA3AAAAA8AAAAAAAAAAAAAAAAAmAIAAGRycy9kb3du&#10;cmV2LnhtbFBLBQYAAAAABAAEAPUAAACGAwAAAAA=&#10;" fillcolor="#f2a368" strokecolor="#ee8332" strokeweight="2pt">
                  <v:textbox>
                    <w:txbxContent>
                      <w:p w:rsidR="0040064E" w:rsidRPr="00566803" w:rsidRDefault="0040064E"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 xml:space="preserve">Ground </w:t>
                        </w:r>
                        <w:r w:rsidRPr="00566803">
                          <w:rPr>
                            <w:rFonts w:asciiTheme="minorHAnsi" w:eastAsia="Calibri" w:hAnsiTheme="minorHAnsi"/>
                            <w:b/>
                            <w:bCs/>
                            <w:sz w:val="20"/>
                            <w:szCs w:val="20"/>
                            <w:lang w:val="pt-PT"/>
                          </w:rPr>
                          <w:t>MO Proxy</w:t>
                        </w:r>
                      </w:p>
                    </w:txbxContent>
                  </v:textbox>
                </v:roundrect>
                <w10:anchorlock/>
              </v:group>
            </w:pict>
          </mc:Fallback>
        </mc:AlternateContent>
      </w:r>
    </w:p>
    <w:p w:rsidR="0040064E" w:rsidRDefault="0040064E" w:rsidP="0040064E">
      <w:pPr>
        <w:jc w:val="center"/>
      </w:pPr>
      <w:r w:rsidRPr="005163AB">
        <w:rPr>
          <w:b/>
        </w:rPr>
        <w:t>Figure</w:t>
      </w:r>
      <w:r>
        <w:rPr>
          <w:b/>
        </w:rPr>
        <w:t xml:space="preserve"> 44:</w:t>
      </w:r>
      <w:r>
        <w:t xml:space="preserve"> Complex Scenario example.</w:t>
      </w:r>
    </w:p>
    <w:p w:rsidR="0040064E" w:rsidRDefault="0040064E" w:rsidP="0040064E">
      <w:pPr>
        <w:jc w:val="left"/>
      </w:pPr>
    </w:p>
    <w:p w:rsidR="009D26E1" w:rsidRDefault="009D26E1" w:rsidP="001404C6">
      <w:pPr>
        <w:pStyle w:val="BodytextJustified"/>
      </w:pPr>
    </w:p>
    <w:p w:rsidR="0040064E" w:rsidRDefault="0040064E" w:rsidP="001404C6">
      <w:pPr>
        <w:pStyle w:val="BodytextJustified"/>
      </w:pPr>
    </w:p>
    <w:p w:rsidR="0040064E" w:rsidRDefault="0040064E">
      <w:pPr>
        <w:spacing w:line="240" w:lineRule="auto"/>
        <w:rPr>
          <w:szCs w:val="20"/>
        </w:rPr>
      </w:pPr>
      <w:r>
        <w:br w:type="page"/>
      </w:r>
    </w:p>
    <w:p w:rsidR="00D34074" w:rsidRPr="007B24EE" w:rsidRDefault="00D34074" w:rsidP="00D34074">
      <w:pPr>
        <w:pStyle w:val="Heading1"/>
        <w:keepNext/>
        <w:keepLines/>
        <w:spacing w:before="120" w:after="0" w:line="360" w:lineRule="auto"/>
        <w:jc w:val="both"/>
      </w:pPr>
      <w:bookmarkStart w:id="91" w:name="_Toc495399396"/>
      <w:bookmarkStart w:id="92" w:name="_Ref497238853"/>
      <w:bookmarkStart w:id="93" w:name="_Ref497238943"/>
      <w:bookmarkStart w:id="94" w:name="_Ref497239001"/>
      <w:bookmarkStart w:id="95" w:name="_Ref497246705"/>
      <w:bookmarkStart w:id="96" w:name="_Ref497248859"/>
      <w:bookmarkStart w:id="97" w:name="_Ref497249039"/>
      <w:bookmarkStart w:id="98" w:name="_Ref497249063"/>
      <w:bookmarkStart w:id="99" w:name="_Ref497249590"/>
      <w:bookmarkStart w:id="100" w:name="_Ref497249614"/>
      <w:bookmarkStart w:id="101" w:name="_Ref497250328"/>
      <w:bookmarkStart w:id="102" w:name="_Ref497250344"/>
      <w:bookmarkStart w:id="103" w:name="_Ref497250378"/>
      <w:bookmarkStart w:id="104" w:name="_Ref497250416"/>
      <w:bookmarkStart w:id="105" w:name="_Ref497250525"/>
      <w:bookmarkStart w:id="106" w:name="_Ref497250669"/>
      <w:bookmarkStart w:id="107" w:name="_Ref497251923"/>
      <w:bookmarkStart w:id="108" w:name="_Toc497299808"/>
      <w:bookmarkStart w:id="109" w:name="_Toc499226800"/>
      <w:r w:rsidRPr="007B24EE">
        <w:lastRenderedPageBreak/>
        <w:t>NanoSat MO Framework: Java Implementation</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D34074" w:rsidRPr="007B24EE" w:rsidRDefault="00D34074" w:rsidP="00D34074"/>
    <w:p w:rsidR="00D34074" w:rsidRPr="007B24EE" w:rsidRDefault="00D34074" w:rsidP="00D34074">
      <w:r w:rsidRPr="007B24EE">
        <w:t xml:space="preserve">In this </w:t>
      </w:r>
      <w:r w:rsidR="0068238A">
        <w:t>section</w:t>
      </w:r>
      <w:r w:rsidRPr="007B24EE">
        <w:t xml:space="preserve">, the Java implementation of the NanoSat MO Framework is presented and the most important information </w:t>
      </w:r>
      <w:r>
        <w:t>is</w:t>
      </w:r>
      <w:r w:rsidR="00720939">
        <w:t xml:space="preserve"> described.</w:t>
      </w:r>
    </w:p>
    <w:p w:rsidR="00D34074" w:rsidRDefault="00D34074" w:rsidP="00D34074">
      <w:r>
        <w:t xml:space="preserve">It can be considered as a reference implementation because it provides a concrete interpretation for the “specifications” presented in </w:t>
      </w:r>
      <w:r w:rsidR="00720939">
        <w:t>the previous section</w:t>
      </w:r>
      <w:r w:rsidRPr="007B24EE">
        <w:t xml:space="preserve"> </w:t>
      </w:r>
      <w:r>
        <w:t>and additionally it allowed the discovery of problems, errors and ambiguities in the interfaces.</w:t>
      </w:r>
    </w:p>
    <w:p w:rsidR="00D34074" w:rsidRPr="007B24EE" w:rsidRDefault="00D34074" w:rsidP="00D34074">
      <w:r>
        <w:t>Software r</w:t>
      </w:r>
      <w:r w:rsidRPr="007B24EE">
        <w:t>eusability has been taken into account since the first lines were written</w:t>
      </w:r>
      <w:r>
        <w:t xml:space="preserve"> therefore the implementation </w:t>
      </w:r>
      <w:r w:rsidRPr="007B24EE">
        <w:t xml:space="preserve">is not limited to a specific mission and it can be extended to many missions. The “NMF Core” project in the repository includes generic classes that can be extended by the specific missions while the projects starting in “NMF Mission” are specific to a certain mission. This </w:t>
      </w:r>
      <w:r w:rsidR="00CD201D">
        <w:t xml:space="preserve">section </w:t>
      </w:r>
      <w:r w:rsidRPr="007B24EE">
        <w:t>is focused on the “NMF Core” which includes the implementation of all the services and also of the NMF Composites.</w:t>
      </w:r>
    </w:p>
    <w:p w:rsidR="00D34074" w:rsidRPr="007B24EE" w:rsidRDefault="00D34074" w:rsidP="00D34074"/>
    <w:p w:rsidR="00D34074" w:rsidRPr="007B24EE" w:rsidRDefault="00D34074" w:rsidP="00D34074">
      <w:r w:rsidRPr="007B24EE">
        <w:t xml:space="preserve">The code of the implementation mentioned in this </w:t>
      </w:r>
      <w:r w:rsidR="00CD201D">
        <w:t>section</w:t>
      </w:r>
      <w:r w:rsidRPr="007B24EE">
        <w:t xml:space="preserve"> is not directly present in the dissertation because it is very extensive. However it is available online under ESA’s open-source licence. The </w:t>
      </w:r>
      <w:r>
        <w:t xml:space="preserve">paragraph </w:t>
      </w:r>
      <w:r w:rsidRPr="007B24EE">
        <w:t>reference includes the link to the repository online w</w:t>
      </w:r>
      <w:r w:rsidR="00B9538A">
        <w:t>here the code can be accessed.</w:t>
      </w:r>
    </w:p>
    <w:p w:rsidR="00D34074" w:rsidRDefault="00D34074" w:rsidP="00D34074">
      <w:pPr>
        <w:jc w:val="left"/>
      </w:pPr>
    </w:p>
    <w:p w:rsidR="00D34074" w:rsidRPr="00D4703C" w:rsidRDefault="00D34074" w:rsidP="00D34074">
      <w:pPr>
        <w:pStyle w:val="Heading2"/>
        <w:keepLines/>
        <w:spacing w:before="0" w:after="0" w:line="480" w:lineRule="auto"/>
        <w:contextualSpacing/>
        <w:jc w:val="left"/>
        <w:rPr>
          <w:lang w:val="en-US"/>
        </w:rPr>
      </w:pPr>
      <w:bookmarkStart w:id="110" w:name="_Toc495399397"/>
      <w:bookmarkStart w:id="111" w:name="_Toc497299809"/>
      <w:bookmarkStart w:id="112" w:name="_Toc499226801"/>
      <w:r>
        <w:rPr>
          <w:lang w:val="en-US"/>
        </w:rPr>
        <w:t>Rationale</w:t>
      </w:r>
      <w:bookmarkEnd w:id="110"/>
      <w:bookmarkEnd w:id="111"/>
      <w:bookmarkEnd w:id="112"/>
    </w:p>
    <w:p w:rsidR="00D34074" w:rsidRDefault="00D34074" w:rsidP="00D34074">
      <w:r>
        <w:t xml:space="preserve">The selection of Java as the programming </w:t>
      </w:r>
      <w:r w:rsidRPr="007B24EE">
        <w:t xml:space="preserve">language for the reference implementation of the NanoSat MO Framework might </w:t>
      </w:r>
      <w:r>
        <w:t xml:space="preserve">not </w:t>
      </w:r>
      <w:r w:rsidRPr="007B24EE">
        <w:t xml:space="preserve">appear to be the best choice by some individuals. This section presents the </w:t>
      </w:r>
      <w:r>
        <w:t xml:space="preserve">reasoning </w:t>
      </w:r>
      <w:r w:rsidRPr="007B24EE">
        <w:t>behind this</w:t>
      </w:r>
      <w:r>
        <w:t xml:space="preserve"> choice.</w:t>
      </w:r>
    </w:p>
    <w:p w:rsidR="00D34074" w:rsidRDefault="00D34074" w:rsidP="00D34074"/>
    <w:p w:rsidR="00D34074" w:rsidRDefault="00D34074" w:rsidP="00D34074">
      <w:r>
        <w:t>The first version of Java was released in 1996 and many major releases were released since then. It</w:t>
      </w:r>
      <w:r w:rsidRPr="00052730">
        <w:t xml:space="preserve"> is a general-purpose computer programming language that is </w:t>
      </w:r>
      <w:r>
        <w:t xml:space="preserve">mature, </w:t>
      </w:r>
      <w:r w:rsidRPr="00052730">
        <w:t>concurrent, c</w:t>
      </w:r>
      <w:r>
        <w:t>lass-based, object-oriented,</w:t>
      </w:r>
      <w:r w:rsidRPr="00052730">
        <w:t xml:space="preserve"> and designed to have as few implementation dependencies as possible. It is intended to let application developers "write once, run an</w:t>
      </w:r>
      <w:r>
        <w:t xml:space="preserve">ywhere" by using a Java Virtual Machine (JVM) that runs the compiled bytecode of the application. This process </w:t>
      </w:r>
      <w:r w:rsidR="00B9538A">
        <w:t>can be visualized in Figure 45.</w:t>
      </w:r>
    </w:p>
    <w:p w:rsidR="00D34074" w:rsidRPr="0084414D" w:rsidRDefault="00D34074" w:rsidP="00D34074">
      <w:r w:rsidRPr="007870A0">
        <w:t xml:space="preserve">The </w:t>
      </w:r>
      <w:r>
        <w:t>JVM</w:t>
      </w:r>
      <w:r w:rsidRPr="007870A0">
        <w:t xml:space="preserve"> is an </w:t>
      </w:r>
      <w:r>
        <w:t>abstract</w:t>
      </w:r>
      <w:r w:rsidRPr="007870A0">
        <w:t xml:space="preserve"> </w:t>
      </w:r>
      <w:r>
        <w:t>machine</w:t>
      </w:r>
      <w:r w:rsidRPr="007870A0">
        <w:t xml:space="preserve"> </w:t>
      </w:r>
      <w:r w:rsidRPr="00BD5274">
        <w:t>for which Java programming langu</w:t>
      </w:r>
      <w:r>
        <w:t>age compilers can generate code</w:t>
      </w:r>
      <w:r w:rsidRPr="007870A0">
        <w:t xml:space="preserve">. </w:t>
      </w:r>
      <w:r>
        <w:t>Its specification is implemented</w:t>
      </w:r>
      <w:r w:rsidRPr="00BD5274">
        <w:t xml:space="preserve"> for specific hardware and software platforms </w:t>
      </w:r>
      <w:r>
        <w:t>in order to</w:t>
      </w:r>
      <w:r w:rsidRPr="00BD5274">
        <w:t xml:space="preserve"> provide the concrete rea</w:t>
      </w:r>
      <w:r>
        <w:t>lization of the virtual machine</w:t>
      </w:r>
      <w:r w:rsidRPr="007870A0">
        <w:t>.</w:t>
      </w:r>
    </w:p>
    <w:p w:rsidR="00D34074" w:rsidRDefault="00D34074" w:rsidP="00D34074">
      <w:pPr>
        <w:jc w:val="center"/>
      </w:pPr>
      <w:r w:rsidRPr="00D96E46">
        <w:rPr>
          <w:rFonts w:asciiTheme="minorHAnsi" w:hAnsiTheme="minorHAnsi"/>
          <w:noProof/>
          <w:lang w:eastAsia="zh-CN"/>
        </w:rPr>
        <w:lastRenderedPageBreak/>
        <mc:AlternateContent>
          <mc:Choice Requires="wpc">
            <w:drawing>
              <wp:inline distT="0" distB="0" distL="0" distR="0" wp14:anchorId="3F9DF84B" wp14:editId="2A4B3767">
                <wp:extent cx="5367130" cy="2154804"/>
                <wp:effectExtent l="0" t="0" r="508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 name="Picture 52" descr="C:\Users\Cesar Coelho\Desktop\text-file-icon.png"/>
                          <pic:cNvPicPr preferRelativeResize="0">
                            <a:picLocks noChangeAspect="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267444" y="654101"/>
                            <a:ext cx="819944" cy="820035"/>
                          </a:xfrm>
                          <a:prstGeom prst="rect">
                            <a:avLst/>
                          </a:prstGeom>
                          <a:noFill/>
                          <a:ln>
                            <a:noFill/>
                          </a:ln>
                        </pic:spPr>
                      </pic:pic>
                      <pic:pic xmlns:pic="http://schemas.openxmlformats.org/drawingml/2006/picture">
                        <pic:nvPicPr>
                          <pic:cNvPr id="53" name="Picture 53" descr="C:\Users\Cesar Coelho\Desktop\text-file-icon.png"/>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2010315" y="654396"/>
                            <a:ext cx="812398" cy="819740"/>
                          </a:xfrm>
                          <a:prstGeom prst="rect">
                            <a:avLst/>
                          </a:prstGeom>
                          <a:noFill/>
                          <a:ln>
                            <a:noFill/>
                          </a:ln>
                        </pic:spPr>
                      </pic:pic>
                      <wps:wsp>
                        <wps:cNvPr id="54" name="Straight Arrow Connector 54"/>
                        <wps:cNvCnPr>
                          <a:stCxn id="52" idx="3"/>
                          <a:endCxn id="53" idx="1"/>
                        </wps:cNvCnPr>
                        <wps:spPr>
                          <a:xfrm>
                            <a:off x="1087388" y="1064119"/>
                            <a:ext cx="922927" cy="14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 name="Picture 55" descr="C:\Users\Cesar Coelho\Desktop\services-xxl.png"/>
                          <pic:cNvPicPr preferRelativeResize="0">
                            <a:picLocks noChangeAspect="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1288111" y="1168644"/>
                            <a:ext cx="395452" cy="395496"/>
                          </a:xfrm>
                          <a:prstGeom prst="rect">
                            <a:avLst/>
                          </a:prstGeom>
                          <a:noFill/>
                          <a:ln>
                            <a:noFill/>
                          </a:ln>
                        </pic:spPr>
                      </pic:pic>
                      <wps:wsp>
                        <wps:cNvPr id="58" name="Text Box 248"/>
                        <wps:cNvSpPr txBox="1"/>
                        <wps:spPr>
                          <a:xfrm>
                            <a:off x="179980" y="1569192"/>
                            <a:ext cx="1020376"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CB0364" w:rsidRDefault="00D34074" w:rsidP="00D34074">
                              <w:pPr>
                                <w:pStyle w:val="NormalWeb"/>
                                <w:spacing w:before="0" w:beforeAutospacing="0" w:after="200" w:afterAutospacing="0" w:line="276" w:lineRule="auto"/>
                                <w:jc w:val="center"/>
                                <w:rPr>
                                  <w:rFonts w:asciiTheme="minorHAnsi" w:hAnsiTheme="minorHAnsi"/>
                                </w:rPr>
                              </w:pPr>
                              <w:r w:rsidRPr="00CB0364">
                                <w:rPr>
                                  <w:rFonts w:asciiTheme="minorHAnsi" w:eastAsia="Calibri" w:hAnsiTheme="minorHAnsi"/>
                                  <w:b/>
                                  <w:bCs/>
                                </w:rPr>
                                <w:t>MyApp.java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48"/>
                        <wps:cNvSpPr txBox="1"/>
                        <wps:spPr>
                          <a:xfrm>
                            <a:off x="1922851" y="1569138"/>
                            <a:ext cx="1010837" cy="29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CB0364" w:rsidRDefault="00D34074" w:rsidP="00D34074">
                              <w:pPr>
                                <w:pStyle w:val="NormalWeb"/>
                                <w:spacing w:before="0" w:beforeAutospacing="0" w:after="200" w:afterAutospacing="0" w:line="276" w:lineRule="auto"/>
                                <w:jc w:val="center"/>
                                <w:rPr>
                                  <w:rFonts w:asciiTheme="minorHAnsi" w:hAnsiTheme="minorHAnsi"/>
                                </w:rPr>
                              </w:pPr>
                              <w:proofErr w:type="spellStart"/>
                              <w:r w:rsidRPr="00CB0364">
                                <w:rPr>
                                  <w:rFonts w:asciiTheme="minorHAnsi" w:eastAsia="Calibri" w:hAnsiTheme="minorHAnsi"/>
                                  <w:b/>
                                  <w:bCs/>
                                  <w:lang w:val="en-US"/>
                                </w:rPr>
                                <w:t>MyApp</w:t>
                              </w:r>
                              <w:proofErr w:type="spellEnd"/>
                              <w:r w:rsidRPr="00CB0364">
                                <w:rPr>
                                  <w:rFonts w:asciiTheme="minorHAnsi" w:eastAsia="Calibri" w:hAnsiTheme="minorHAnsi"/>
                                  <w:b/>
                                  <w:bCs/>
                                  <w:lang w:val="en-US"/>
                                </w:rPr>
                                <w:t>.</w:t>
                              </w:r>
                              <w:r>
                                <w:rPr>
                                  <w:rFonts w:asciiTheme="minorHAnsi" w:eastAsia="Calibri" w:hAnsiTheme="minorHAnsi"/>
                                  <w:b/>
                                  <w:bCs/>
                                </w:rPr>
                                <w:t>class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48"/>
                        <wps:cNvSpPr txBox="1"/>
                        <wps:spPr>
                          <a:xfrm>
                            <a:off x="1123558" y="742159"/>
                            <a:ext cx="798581" cy="2782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B7282C" w:rsidRDefault="00D34074" w:rsidP="00D34074">
                              <w:pPr>
                                <w:pStyle w:val="NormalWeb"/>
                                <w:spacing w:before="0" w:beforeAutospacing="0" w:after="200" w:afterAutospacing="0" w:line="276" w:lineRule="auto"/>
                                <w:jc w:val="center"/>
                                <w:rPr>
                                  <w:rFonts w:asciiTheme="minorHAnsi" w:hAnsiTheme="minorHAnsi"/>
                                </w:rPr>
                              </w:pPr>
                              <w:r w:rsidRPr="00B7282C">
                                <w:rPr>
                                  <w:rFonts w:asciiTheme="minorHAnsi" w:eastAsia="Calibri" w:hAnsiTheme="minorHAnsi"/>
                                  <w:b/>
                                  <w:bCs/>
                                </w:rPr>
                                <w:t>Compile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63" descr="C:\Users\Cesar Coelho\Desktop\01-512.png"/>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4459154" y="1320678"/>
                            <a:ext cx="747395" cy="747395"/>
                          </a:xfrm>
                          <a:prstGeom prst="rect">
                            <a:avLst/>
                          </a:prstGeom>
                          <a:noFill/>
                          <a:ln>
                            <a:noFill/>
                          </a:ln>
                        </pic:spPr>
                      </pic:pic>
                      <pic:pic xmlns:pic="http://schemas.openxmlformats.org/drawingml/2006/picture">
                        <pic:nvPicPr>
                          <pic:cNvPr id="64" name="Picture 64" descr="C:\Users\Cesar Coelho\Desktop\29.Mac-512.png"/>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4513571" y="171876"/>
                            <a:ext cx="643890" cy="643890"/>
                          </a:xfrm>
                          <a:prstGeom prst="rect">
                            <a:avLst/>
                          </a:prstGeom>
                          <a:noFill/>
                          <a:ln>
                            <a:noFill/>
                          </a:ln>
                        </pic:spPr>
                      </pic:pic>
                      <wps:wsp>
                        <wps:cNvPr id="65" name="Text Box 248"/>
                        <wps:cNvSpPr txBox="1"/>
                        <wps:spPr>
                          <a:xfrm>
                            <a:off x="4379648" y="815759"/>
                            <a:ext cx="953339" cy="2652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8F17CB" w:rsidRDefault="00D34074"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rPr>
                                <w:t>Machine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Text Box 248"/>
                        <wps:cNvSpPr txBox="1"/>
                        <wps:spPr>
                          <a:xfrm>
                            <a:off x="4380481" y="1777878"/>
                            <a:ext cx="953135" cy="2901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8F17CB" w:rsidRDefault="00D34074"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lang w:val="en-US"/>
                                </w:rPr>
                                <w:t xml:space="preserve">Machine </w:t>
                              </w:r>
                              <w:r>
                                <w:rPr>
                                  <w:rFonts w:asciiTheme="minorHAnsi" w:eastAsia="Calibri" w:hAnsiTheme="minorHAnsi"/>
                                  <w:b/>
                                  <w:bCs/>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 Box 248"/>
                        <wps:cNvSpPr txBox="1"/>
                        <wps:spPr>
                          <a:xfrm>
                            <a:off x="3693413" y="405970"/>
                            <a:ext cx="687067" cy="264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5B4B57" w:rsidRDefault="00D34074" w:rsidP="00D34074">
                              <w:pPr>
                                <w:pStyle w:val="NormalWeb"/>
                                <w:spacing w:before="0" w:beforeAutospacing="0" w:after="200" w:afterAutospacing="0" w:line="276" w:lineRule="auto"/>
                                <w:jc w:val="center"/>
                                <w:rPr>
                                  <w:rFonts w:asciiTheme="minorHAnsi" w:hAnsiTheme="minorHAnsi"/>
                                </w:rPr>
                              </w:pPr>
                              <w:r>
                                <w:rPr>
                                  <w:rFonts w:asciiTheme="minorHAnsi" w:eastAsia="Calibri" w:hAnsiTheme="minorHAnsi"/>
                                  <w:b/>
                                  <w:bCs/>
                                </w:rPr>
                                <w:t>JVM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 Box 248"/>
                        <wps:cNvSpPr txBox="1"/>
                        <wps:spPr>
                          <a:xfrm>
                            <a:off x="3693413" y="1400191"/>
                            <a:ext cx="686435" cy="2641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476D0C" w:rsidRDefault="00D34074" w:rsidP="00D34074">
                              <w:pPr>
                                <w:pStyle w:val="NormalWeb"/>
                                <w:spacing w:before="0" w:beforeAutospacing="0" w:after="200" w:afterAutospacing="0" w:line="276" w:lineRule="auto"/>
                                <w:jc w:val="center"/>
                                <w:rPr>
                                  <w:rFonts w:asciiTheme="minorHAnsi" w:hAnsiTheme="minorHAnsi"/>
                                </w:rPr>
                              </w:pPr>
                              <w:r w:rsidRPr="00476D0C">
                                <w:rPr>
                                  <w:rFonts w:asciiTheme="minorHAnsi" w:eastAsia="Calibri" w:hAnsiTheme="minorHAnsi"/>
                                  <w:b/>
                                  <w:bCs/>
                                  <w:lang w:val="en-US"/>
                                </w:rPr>
                                <w:t>JVM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V="1">
                            <a:off x="2933002" y="718858"/>
                            <a:ext cx="620473" cy="27161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2933345" y="1128586"/>
                            <a:ext cx="620323" cy="2716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00" o:spid="_x0000_s1205" editas="canvas" style="width:422.6pt;height:169.65pt;mso-position-horizontal-relative:char;mso-position-vertical-relative:line" coordsize="53670,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">
                <v:shape id="_x0000_s1206" type="#_x0000_t75" style="position:absolute;width:53670;height:21545;visibility:visible;mso-wrap-style:square">
                  <v:fill o:detectmouseclick="t"/>
                  <v:path o:connecttype="none"/>
                </v:shape>
                <v:shape id="Picture 52" o:spid="_x0000_s1207" type="#_x0000_t75" style="position:absolute;left:2674;top:6541;width:8199;height:8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l1b/DAAAA2wAAAA8AAABkcnMvZG93bnJldi54bWxEj09rAjEUxO8Fv0N4greaNaDI1ihF8Q8U&#10;D7XS82PzmizdvCybqOu3NwWhx2FmfsMsVr1vxJW6WAfWMBkXIIirYGq2Gs5f29c5iJiQDTaBScOd&#10;IqyWg5cFlibc+JOup2RFhnAsUYNLqS2ljJUjj3EcWuLs/YTOY8qys9J0eMtw30hVFDPpsea84LCl&#10;taPq93TxGr43Svb3vd1MPo5q5i7nHc6t0no07N/fQCTq03/42T4YDVMFf1/yD5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XVv8MAAADbAAAADwAAAAAAAAAAAAAAAACf&#10;AgAAZHJzL2Rvd25yZXYueG1sUEsFBgAAAAAEAAQA9wAAAI8DAAAAAA==&#10;">
                  <v:imagedata r:id="rId47" o:title="text-file-icon"/>
                  <v:path arrowok="t"/>
                </v:shape>
                <v:shape id="Picture 53" o:spid="_x0000_s1208" type="#_x0000_t75" style="position:absolute;left:20103;top:6543;width:8124;height:8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OYzrDAAAA2wAAAA8AAABkcnMvZG93bnJldi54bWxEj0FrwkAUhO+C/2F5gre60dYiaVZRoVSF&#10;HtRAr4/sa5KafRt215j++65Q8DjMzDdMtupNIzpyvrasYDpJQBAXVtdcKsjP708LED4ga2wsk4Jf&#10;8rBaDgcZptre+EjdKZQiQtinqKAKoU2l9EVFBv3EtsTR+7bOYIjSlVI7vEW4aeQsSV6lwZrjQoUt&#10;bSsqLqerUbCVbmM+fo6HfReQvgrcfc7yF6XGo379BiJQHx7h//ZOK5g/w/1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5jOsMAAADbAAAADwAAAAAAAAAAAAAAAACf&#10;AgAAZHJzL2Rvd25yZXYueG1sUEsFBgAAAAAEAAQA9wAAAI8DAAAAAA==&#10;">
                  <v:imagedata r:id="rId48" o:title="text-file-icon"/>
                </v:shape>
                <v:shape id="Straight Arrow Connector 54" o:spid="_x0000_s1209" type="#_x0000_t32" style="position:absolute;left:10873;top:10641;width:92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yhb8IAAADbAAAADwAAAGRycy9kb3ducmV2LnhtbESPQWvCQBSE70L/w/IKvemmRq2k2Uhp&#10;FYo3U/H8yL4mIdm3YXcb4793C4Ueh5n5hsl3k+nFSM63lhU8LxIQxJXVLdcKzl+H+RaED8gae8uk&#10;4EYedsXDLMdM2yufaCxDLSKEfYYKmhCGTEpfNWTQL+xAHL1v6wyGKF0ttcNrhJteLpNkIw22HBca&#10;HOi9oaorf4yCltPAy4/0QMd9517qSzfa9KzU0+P09goi0BT+w3/tT61gvYLfL/EH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yhb8IAAADbAAAADwAAAAAAAAAAAAAA&#10;AAChAgAAZHJzL2Rvd25yZXYueG1sUEsFBgAAAAAEAAQA+QAAAJADAAAAAA==&#10;" strokecolor="black [3213]">
                  <v:stroke endarrow="open"/>
                </v:shape>
                <v:shape id="Picture 55" o:spid="_x0000_s1210" type="#_x0000_t75" style="position:absolute;left:12881;top:11686;width:3954;height:395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ylznFAAAA2wAAAA8AAABkcnMvZG93bnJldi54bWxEj09rwkAUxO+FfoflFbzVTQUlxGwkBARL&#10;8VD/4PWRfU2C2bcxu5rYT98tCB6HmfkNk65G04ob9a6xrOBjGoEgLq1uuFJw2K/fYxDOI2tsLZOC&#10;OzlYZa8vKSbaDvxNt52vRICwS1BB7X2XSOnKmgy6qe2Ig/dje4M+yL6SuschwE0rZ1G0kAYbDgs1&#10;dlTUVJ53V6Pg9Ls+H6/bw+flvijiuMNhf/nKlZq8jfkShKfRP8OP9kYrmM/h/0v4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spc5xQAAANsAAAAPAAAAAAAAAAAAAAAA&#10;AJ8CAABkcnMvZG93bnJldi54bWxQSwUGAAAAAAQABAD3AAAAkQMAAAAA&#10;">
                  <v:imagedata r:id="rId49" o:title="services-xxl"/>
                  <v:path arrowok="t"/>
                </v:shape>
                <v:shape id="Text Box 248" o:spid="_x0000_s1211" type="#_x0000_t202" style="position:absolute;left:1799;top:15691;width:10204;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rsidR="00D34074" w:rsidRPr="00CB0364" w:rsidRDefault="00D34074" w:rsidP="00D34074">
                        <w:pPr>
                          <w:pStyle w:val="NormalWeb"/>
                          <w:spacing w:before="0" w:beforeAutospacing="0" w:after="200" w:afterAutospacing="0" w:line="276" w:lineRule="auto"/>
                          <w:jc w:val="center"/>
                          <w:rPr>
                            <w:rFonts w:asciiTheme="minorHAnsi" w:hAnsiTheme="minorHAnsi"/>
                          </w:rPr>
                        </w:pPr>
                        <w:r w:rsidRPr="00CB0364">
                          <w:rPr>
                            <w:rFonts w:asciiTheme="minorHAnsi" w:eastAsia="Calibri" w:hAnsiTheme="minorHAnsi"/>
                            <w:b/>
                            <w:bCs/>
                          </w:rPr>
                          <w:t>MyApp.java</w:t>
                        </w:r>
                      </w:p>
                    </w:txbxContent>
                  </v:textbox>
                </v:shape>
                <v:shape id="Text Box 248" o:spid="_x0000_s1212" type="#_x0000_t202" style="position:absolute;left:19228;top:15691;width:10108;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XhcYA&#10;AADbAAAADwAAAGRycy9kb3ducmV2LnhtbESPT2vCQBTE70K/w/IKXopuqvin0VVEWiveNNrS2yP7&#10;TEKzb0N2m8Rv3y0UPA4z8xtmue5MKRqqXWFZwfMwAkGcWl1wpuCcvA3mIJxH1lhaJgU3crBePfSW&#10;GGvb8pGak89EgLCLUUHufRVL6dKcDLqhrYiDd7W1QR9knUldYxvgppSjKJpKgwWHhRwr2uaUfp9+&#10;jIKvp+zz4LrdpR1PxtXre5PMPnSiVP+x2yxAeOr8Pfzf3msFk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NXhcYAAADbAAAADwAAAAAAAAAAAAAAAACYAgAAZHJz&#10;L2Rvd25yZXYueG1sUEsFBgAAAAAEAAQA9QAAAIsDAAAAAA==&#10;" fillcolor="white [3201]" stroked="f" strokeweight=".5pt">
                  <v:textbox>
                    <w:txbxContent>
                      <w:p w:rsidR="00D34074" w:rsidRPr="00CB0364" w:rsidRDefault="00D34074" w:rsidP="00D34074">
                        <w:pPr>
                          <w:pStyle w:val="NormalWeb"/>
                          <w:spacing w:before="0" w:beforeAutospacing="0" w:after="200" w:afterAutospacing="0" w:line="276" w:lineRule="auto"/>
                          <w:jc w:val="center"/>
                          <w:rPr>
                            <w:rFonts w:asciiTheme="minorHAnsi" w:hAnsiTheme="minorHAnsi"/>
                          </w:rPr>
                        </w:pPr>
                        <w:proofErr w:type="spellStart"/>
                        <w:r w:rsidRPr="00CB0364">
                          <w:rPr>
                            <w:rFonts w:asciiTheme="minorHAnsi" w:eastAsia="Calibri" w:hAnsiTheme="minorHAnsi"/>
                            <w:b/>
                            <w:bCs/>
                            <w:lang w:val="en-US"/>
                          </w:rPr>
                          <w:t>MyApp</w:t>
                        </w:r>
                        <w:proofErr w:type="spellEnd"/>
                        <w:r w:rsidRPr="00CB0364">
                          <w:rPr>
                            <w:rFonts w:asciiTheme="minorHAnsi" w:eastAsia="Calibri" w:hAnsiTheme="minorHAnsi"/>
                            <w:b/>
                            <w:bCs/>
                            <w:lang w:val="en-US"/>
                          </w:rPr>
                          <w:t>.</w:t>
                        </w:r>
                        <w:r>
                          <w:rPr>
                            <w:rFonts w:asciiTheme="minorHAnsi" w:eastAsia="Calibri" w:hAnsiTheme="minorHAnsi"/>
                            <w:b/>
                            <w:bCs/>
                          </w:rPr>
                          <w:t>class</w:t>
                        </w:r>
                      </w:p>
                    </w:txbxContent>
                  </v:textbox>
                </v:shape>
                <v:shape id="Text Box 248" o:spid="_x0000_s1213" type="#_x0000_t202" style="position:absolute;left:11235;top:7421;width:7986;height:2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PsYA&#10;AADbAAAADwAAAGRycy9kb3ducmV2LnhtbESPT2vCQBTE74V+h+UVeil1Y0VboqsU8R/emmjF2yP7&#10;TEKzb0N2TdJv3xWEHoeZ+Q0zW/SmEi01rrSsYDiIQBBnVpecKzik69cPEM4ja6wsk4JfcrCYPz7M&#10;MNa24y9qE5+LAGEXo4LC+zqW0mUFGXQDWxMH72Ibgz7IJpe6wS7ATSXfomgiDZYcFgqsaVlQ9pNc&#10;jYLzS37au35z7EbjUb3atun7t06Ven7qP6cgPPX+P3xv77SCyRB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RPsYAAADbAAAADwAAAAAAAAAAAAAAAACYAgAAZHJz&#10;L2Rvd25yZXYueG1sUEsFBgAAAAAEAAQA9QAAAIsDAAAAAA==&#10;" fillcolor="white [3201]" stroked="f" strokeweight=".5pt">
                  <v:textbox>
                    <w:txbxContent>
                      <w:p w:rsidR="00D34074" w:rsidRPr="00B7282C" w:rsidRDefault="00D34074" w:rsidP="00D34074">
                        <w:pPr>
                          <w:pStyle w:val="NormalWeb"/>
                          <w:spacing w:before="0" w:beforeAutospacing="0" w:after="200" w:afterAutospacing="0" w:line="276" w:lineRule="auto"/>
                          <w:jc w:val="center"/>
                          <w:rPr>
                            <w:rFonts w:asciiTheme="minorHAnsi" w:hAnsiTheme="minorHAnsi"/>
                          </w:rPr>
                        </w:pPr>
                        <w:r w:rsidRPr="00B7282C">
                          <w:rPr>
                            <w:rFonts w:asciiTheme="minorHAnsi" w:eastAsia="Calibri" w:hAnsiTheme="minorHAnsi"/>
                            <w:b/>
                            <w:bCs/>
                          </w:rPr>
                          <w:t>Compile</w:t>
                        </w:r>
                      </w:p>
                    </w:txbxContent>
                  </v:textbox>
                </v:shape>
                <v:shape id="Picture 63" o:spid="_x0000_s1214" type="#_x0000_t75" style="position:absolute;left:44591;top:13206;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Gwl/CAAAA2wAAAA8AAABkcnMvZG93bnJldi54bWxEj0GLwjAUhO+C/yE8YW+a6oJK1ygiKB72&#10;ohbd46N525RtXkoTa91fbwTB4zAz3zCLVWcr0VLjS8cKxqMEBHHudMmFguy0Hc5B+ICssXJMCu7k&#10;YbXs9xaYanfjA7XHUIgIYZ+iAhNCnUrpc0MW/cjVxNH7dY3FEGVTSN3gLcJtJSdJMpUWS44LBmva&#10;GMr/jler4HL+2dKuvId/f8hmvjXf447mSn0MuvUXiEBdeIdf7b1WMP2E55f4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hsJfwgAAANsAAAAPAAAAAAAAAAAAAAAAAJ8C&#10;AABkcnMvZG93bnJldi54bWxQSwUGAAAAAAQABAD3AAAAjgMAAAAA&#10;">
                  <v:imagedata r:id="rId50" o:title="01-512"/>
                </v:shape>
                <v:shape id="Picture 64" o:spid="_x0000_s1215" type="#_x0000_t75" style="position:absolute;left:45135;top:1718;width:6439;height:6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wI8vBAAAA2wAAAA8AAABkcnMvZG93bnJldi54bWxEj0GLwjAUhO+C/yE8YS+i6YqIVKOI7C7i&#10;zaoHb4/m2Rabl5LE2v33RhA8DjPzDbNcd6YWLTlfWVbwPU5AEOdWV1woOB1/R3MQPiBrrC2Tgn/y&#10;sF71e0tMtX3wgdosFCJC2KeooAyhSaX0eUkG/dg2xNG7WmcwROkKqR0+ItzUcpIkM2mw4rhQYkPb&#10;kvJbdjcKih/O24nbnP0hG14vfxXeh7hX6mvQbRYgAnXhE363d1rBbAqv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9wI8vBAAAA2wAAAA8AAAAAAAAAAAAAAAAAnwIA&#10;AGRycy9kb3ducmV2LnhtbFBLBQYAAAAABAAEAPcAAACNAwAAAAA=&#10;">
                  <v:imagedata r:id="rId51" o:title="29.Mac-512"/>
                </v:shape>
                <v:shape id="Text Box 248" o:spid="_x0000_s1216" type="#_x0000_t202" style="position:absolute;left:43796;top:8157;width:9533;height:2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D34074" w:rsidRPr="008F17CB" w:rsidRDefault="00D34074"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rPr>
                          <w:t>Machine A</w:t>
                        </w:r>
                      </w:p>
                    </w:txbxContent>
                  </v:textbox>
                </v:shape>
                <v:shape id="Text Box 248" o:spid="_x0000_s1217" type="#_x0000_t202" style="position:absolute;left:43804;top:17778;width:9532;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D34074" w:rsidRPr="008F17CB" w:rsidRDefault="00D34074"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lang w:val="en-US"/>
                          </w:rPr>
                          <w:t xml:space="preserve">Machine </w:t>
                        </w:r>
                        <w:r>
                          <w:rPr>
                            <w:rFonts w:asciiTheme="minorHAnsi" w:eastAsia="Calibri" w:hAnsiTheme="minorHAnsi"/>
                            <w:b/>
                            <w:bCs/>
                          </w:rPr>
                          <w:t>B</w:t>
                        </w:r>
                      </w:p>
                    </w:txbxContent>
                  </v:textbox>
                </v:shape>
                <v:shape id="Text Box 248" o:spid="_x0000_s1218" type="#_x0000_t202" style="position:absolute;left:36934;top:4059;width:6870;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D34074" w:rsidRPr="005B4B57" w:rsidRDefault="00D34074" w:rsidP="00D34074">
                        <w:pPr>
                          <w:pStyle w:val="NormalWeb"/>
                          <w:spacing w:before="0" w:beforeAutospacing="0" w:after="200" w:afterAutospacing="0" w:line="276" w:lineRule="auto"/>
                          <w:jc w:val="center"/>
                          <w:rPr>
                            <w:rFonts w:asciiTheme="minorHAnsi" w:hAnsiTheme="minorHAnsi"/>
                          </w:rPr>
                        </w:pPr>
                        <w:r>
                          <w:rPr>
                            <w:rFonts w:asciiTheme="minorHAnsi" w:eastAsia="Calibri" w:hAnsiTheme="minorHAnsi"/>
                            <w:b/>
                            <w:bCs/>
                          </w:rPr>
                          <w:t>JVM</w:t>
                        </w:r>
                      </w:p>
                    </w:txbxContent>
                  </v:textbox>
                </v:shape>
                <v:shape id="Text Box 248" o:spid="_x0000_s1219" type="#_x0000_t202" style="position:absolute;left:36934;top:14001;width:6864;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4o8MA&#10;AADbAAAADwAAAGRycy9kb3ducmV2LnhtbERPTWvCQBC9C/6HZYRepG5a0ZY0G5HSVvGmaSvehuw0&#10;CWZnQ3abxH/vHgSPj/edrAZTi45aV1lW8DSLQBDnVldcKPjOPh9fQTiPrLG2TAou5GCVjkcJxtr2&#10;vKfu4AsRQtjFqKD0vomldHlJBt3MNsSB+7OtQR9gW0jdYh/CTS2fo2gpDVYcGkps6L2k/Hz4NwpO&#10;0+K4c8PXTz9fzJuPTZe9/OpMqYfJsH4D4Wnwd/HNvdUKl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M4o8MAAADbAAAADwAAAAAAAAAAAAAAAACYAgAAZHJzL2Rv&#10;d25yZXYueG1sUEsFBgAAAAAEAAQA9QAAAIgDAAAAAA==&#10;" fillcolor="white [3201]" stroked="f" strokeweight=".5pt">
                  <v:textbox>
                    <w:txbxContent>
                      <w:p w:rsidR="00D34074" w:rsidRPr="00476D0C" w:rsidRDefault="00D34074" w:rsidP="00D34074">
                        <w:pPr>
                          <w:pStyle w:val="NormalWeb"/>
                          <w:spacing w:before="0" w:beforeAutospacing="0" w:after="200" w:afterAutospacing="0" w:line="276" w:lineRule="auto"/>
                          <w:jc w:val="center"/>
                          <w:rPr>
                            <w:rFonts w:asciiTheme="minorHAnsi" w:hAnsiTheme="minorHAnsi"/>
                          </w:rPr>
                        </w:pPr>
                        <w:r w:rsidRPr="00476D0C">
                          <w:rPr>
                            <w:rFonts w:asciiTheme="minorHAnsi" w:eastAsia="Calibri" w:hAnsiTheme="minorHAnsi"/>
                            <w:b/>
                            <w:bCs/>
                            <w:lang w:val="en-US"/>
                          </w:rPr>
                          <w:t>JVM</w:t>
                        </w:r>
                      </w:p>
                    </w:txbxContent>
                  </v:textbox>
                </v:shape>
                <v:shape id="Straight Arrow Connector 69" o:spid="_x0000_s1220" type="#_x0000_t32" style="position:absolute;left:29330;top:7188;width:6204;height:2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2zmMAAAADbAAAADwAAAGRycy9kb3ducmV2LnhtbESP3WoCMRCF7wt9hzAF72pWQWlXo0hr&#10;wTut9gHGzbiJbiZLkur69kYQvDycn48znXeuEWcK0XpWMOgXIIgrry3XCv52P+8fIGJC1th4JgVX&#10;ijCfvb5MsdT+wr903qZa5BGOJSowKbWllLEy5DD2fUucvYMPDlOWoZY64CWPu0YOi2IsHVrOBIMt&#10;fRmqTtt/l7kLexx9B83Vcn+0m2BwfWhQqd5bt5iASNSlZ/jRXmkF40+4f8k/QM5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Kds5jAAAAA2wAAAA8AAAAAAAAAAAAAAAAA&#10;oQIAAGRycy9kb3ducmV2LnhtbFBLBQYAAAAABAAEAPkAAACOAwAAAAA=&#10;" strokecolor="black [3213]">
                  <v:stroke endarrow="open"/>
                </v:shape>
                <v:shape id="Straight Arrow Connector 70" o:spid="_x0000_s1221" type="#_x0000_t32" style="position:absolute;left:29333;top:11285;width:6203;height:27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L7DL4AAADbAAAADwAAAGRycy9kb3ducmV2LnhtbERPTYvCMBC9L/gfwgje1tQW1qUai7gK&#10;sjdd8Tw0Y1vaTEqSrfXfm4Pg8fG+18VoOjGQ841lBYt5AoK4tLrhSsHl7/D5DcIHZI2dZVLwIA/F&#10;ZvKxxlzbO59oOIdKxBD2OSqoQ+hzKX1Zk0E/tz1x5G7WGQwRukpqh/cYbjqZJsmXNNhwbKixp11N&#10;ZXv+NwoazgKnP9mBfvetW1bXdrDZRanZdNyuQAQaw1v8ch+1gmVcH7/EHyA3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ygvsMvgAAANsAAAAPAAAAAAAAAAAAAAAAAKEC&#10;AABkcnMvZG93bnJldi54bWxQSwUGAAAAAAQABAD5AAAAjAMAAAAA&#10;" strokecolor="black [3213]">
                  <v:stroke endarrow="open"/>
                </v:shape>
                <w10:anchorlock/>
              </v:group>
            </w:pict>
          </mc:Fallback>
        </mc:AlternateContent>
      </w:r>
    </w:p>
    <w:p w:rsidR="00D34074" w:rsidRDefault="00D34074" w:rsidP="00D34074">
      <w:pPr>
        <w:jc w:val="center"/>
      </w:pPr>
      <w:r w:rsidRPr="005163AB">
        <w:rPr>
          <w:b/>
        </w:rPr>
        <w:t>Figure</w:t>
      </w:r>
      <w:r>
        <w:rPr>
          <w:b/>
        </w:rPr>
        <w:t xml:space="preserve"> 45:</w:t>
      </w:r>
      <w:r>
        <w:t xml:space="preserve"> The process of running</w:t>
      </w:r>
      <w:r w:rsidRPr="00500560">
        <w:t xml:space="preserve"> </w:t>
      </w:r>
      <w:r>
        <w:t xml:space="preserve">a </w:t>
      </w:r>
      <w:r w:rsidRPr="00500560">
        <w:t xml:space="preserve">Java application </w:t>
      </w:r>
      <w:r>
        <w:t>in JVMs for two</w:t>
      </w:r>
      <w:r w:rsidRPr="00500560">
        <w:t xml:space="preserve"> different machines.</w:t>
      </w:r>
    </w:p>
    <w:p w:rsidR="00D34074" w:rsidRDefault="00D34074" w:rsidP="00D34074">
      <w:pPr>
        <w:jc w:val="left"/>
        <w:rPr>
          <w:highlight w:val="yellow"/>
        </w:rPr>
      </w:pPr>
    </w:p>
    <w:p w:rsidR="00D34074" w:rsidRDefault="00D34074" w:rsidP="00D34074">
      <w:r w:rsidRPr="006A15B9">
        <w:t xml:space="preserve">The Java portability characteristic mentioned above allows a developer to try and test applications without the need to have the same </w:t>
      </w:r>
      <w:r>
        <w:t>operating system</w:t>
      </w:r>
      <w:r w:rsidRPr="006A15B9">
        <w:t xml:space="preserve"> </w:t>
      </w:r>
      <w:r>
        <w:t>or</w:t>
      </w:r>
      <w:r w:rsidRPr="006A15B9">
        <w:t xml:space="preserve"> </w:t>
      </w:r>
      <w:r>
        <w:t xml:space="preserve">system hardware </w:t>
      </w:r>
      <w:r w:rsidRPr="006A15B9">
        <w:t xml:space="preserve">of the spacecraft. Therefore, an NMF App in Java can be developed and tested on the developer’s local machine, then be deployed on an advanced </w:t>
      </w:r>
      <w:proofErr w:type="spellStart"/>
      <w:r w:rsidRPr="006A15B9">
        <w:t>flatsat</w:t>
      </w:r>
      <w:proofErr w:type="spellEnd"/>
      <w:r w:rsidRPr="006A15B9">
        <w:t xml:space="preserve"> with the real hardware, and finally be transferred and </w:t>
      </w:r>
      <w:r w:rsidR="0038792C">
        <w:t>executed in the actual mission.</w:t>
      </w:r>
    </w:p>
    <w:p w:rsidR="00D34074" w:rsidRDefault="00D34074" w:rsidP="00D34074">
      <w:pPr>
        <w:jc w:val="left"/>
      </w:pPr>
    </w:p>
    <w:p w:rsidR="00D34074" w:rsidRDefault="00D34074" w:rsidP="00D34074">
      <w:r>
        <w:t xml:space="preserve">In terms of robustness, </w:t>
      </w:r>
      <w:r w:rsidRPr="002D1B14">
        <w:t>Java’s memory management model relies on the “new” operator to create objects</w:t>
      </w:r>
      <w:r>
        <w:t xml:space="preserve"> and t</w:t>
      </w:r>
      <w:r w:rsidRPr="002D1B14">
        <w:t xml:space="preserve">here are no explicit programmer-defined pointer data types, no pointer arithmetic, and automatic garbage collection takes care of reclaiming the memory taken by objects that are no longer in use. This memory management model eliminates entire classes of programming errors that </w:t>
      </w:r>
      <w:r>
        <w:t>usually cause many troubles to</w:t>
      </w:r>
      <w:r w:rsidR="00B9538A">
        <w:t xml:space="preserve"> C and C++ programmers.</w:t>
      </w:r>
    </w:p>
    <w:p w:rsidR="00D34074" w:rsidRPr="001D3590" w:rsidRDefault="00D34074" w:rsidP="00D34074">
      <w:pPr>
        <w:jc w:val="left"/>
      </w:pPr>
    </w:p>
    <w:p w:rsidR="00D34074" w:rsidRPr="003F3EF1" w:rsidRDefault="00D34074" w:rsidP="00D34074">
      <w:r>
        <w:t>When this research was started in 2014, only the “MO MAL - Java API” book was released and available. The “MO MAL – C++ API” was in the process of being standardized at the same time of this research. There is also a C implementation of the MAL API online developed by CNES however it is not follow</w:t>
      </w:r>
      <w:r w:rsidR="00B9538A">
        <w:t>ing an official CCSDS standard.</w:t>
      </w:r>
    </w:p>
    <w:p w:rsidR="00D34074" w:rsidRDefault="00D34074" w:rsidP="00D34074">
      <w:r>
        <w:t xml:space="preserve">Prior to this research, </w:t>
      </w:r>
      <w:r w:rsidRPr="001A3A8F">
        <w:t>ESA made available online MO software packages implemented in Java under ESA’s open-source licence. The Java implementation of the NMF uses some of the</w:t>
      </w:r>
      <w:r>
        <w:t>se</w:t>
      </w:r>
      <w:r w:rsidRPr="001A3A8F">
        <w:t xml:space="preserve"> to maximize code reuse</w:t>
      </w:r>
      <w:r>
        <w:t xml:space="preserve"> and avoid “reinventing the wheel”</w:t>
      </w:r>
      <w:r w:rsidRPr="001A3A8F">
        <w:t xml:space="preserve">. </w:t>
      </w:r>
      <w:r>
        <w:t>In return, m</w:t>
      </w:r>
      <w:r w:rsidRPr="001A3A8F">
        <w:t xml:space="preserve">any contributions for improvement of the existing </w:t>
      </w:r>
      <w:r>
        <w:t xml:space="preserve">MO </w:t>
      </w:r>
      <w:r w:rsidRPr="001A3A8F">
        <w:t xml:space="preserve">software </w:t>
      </w:r>
      <w:r>
        <w:t xml:space="preserve">packages </w:t>
      </w:r>
      <w:r w:rsidRPr="001A3A8F">
        <w:t>were submitted.</w:t>
      </w:r>
    </w:p>
    <w:p w:rsidR="00D34074" w:rsidRDefault="00D34074" w:rsidP="00D34074">
      <w:pPr>
        <w:jc w:val="left"/>
      </w:pPr>
    </w:p>
    <w:p w:rsidR="00D34074" w:rsidRPr="00D52201" w:rsidRDefault="00D34074" w:rsidP="00D34074">
      <w:r w:rsidRPr="00767B37">
        <w:t>The current trend in ESOC</w:t>
      </w:r>
      <w:r>
        <w:t xml:space="preserve">’s </w:t>
      </w:r>
      <w:r w:rsidRPr="00767B37">
        <w:t>Ground Data Systems</w:t>
      </w:r>
      <w:r>
        <w:t xml:space="preserve"> software</w:t>
      </w:r>
      <w:r w:rsidRPr="00767B37">
        <w:t xml:space="preserve"> is to </w:t>
      </w:r>
      <w:r>
        <w:t>move towards</w:t>
      </w:r>
      <w:r w:rsidRPr="00767B37">
        <w:t xml:space="preserve"> Java. Concrete examples are EGOS User Desktop (EUD),</w:t>
      </w:r>
      <w:r>
        <w:t xml:space="preserve"> which is</w:t>
      </w:r>
      <w:r w:rsidRPr="00767B37">
        <w:t xml:space="preserve"> ESOC’s next generation of Generic User Interface Framework for Ground Segment Software</w:t>
      </w:r>
      <w:r>
        <w:t>,</w:t>
      </w:r>
      <w:r w:rsidRPr="00767B37">
        <w:t xml:space="preserve"> and also EGS-CC which selected Java as its preferred programming language</w:t>
      </w:r>
      <w:r>
        <w:t xml:space="preserve"> for its components</w:t>
      </w:r>
      <w:r w:rsidRPr="00767B37">
        <w:t>.</w:t>
      </w:r>
    </w:p>
    <w:p w:rsidR="00D34074" w:rsidRPr="00A44178" w:rsidRDefault="00D34074" w:rsidP="00D34074">
      <w:r>
        <w:t xml:space="preserve">Java is also popular in the Android developer’s community. It is possible to convert Java bytecode into </w:t>
      </w:r>
      <w:proofErr w:type="spellStart"/>
      <w:r>
        <w:t>dex</w:t>
      </w:r>
      <w:proofErr w:type="spellEnd"/>
      <w:r>
        <w:t xml:space="preserve"> bytecode and then execute it in the And</w:t>
      </w:r>
      <w:r w:rsidR="00B9538A">
        <w:t>roid Runtime (ART) Environment.</w:t>
      </w:r>
    </w:p>
    <w:p w:rsidR="00D34074" w:rsidRDefault="00D34074" w:rsidP="00D34074"/>
    <w:p w:rsidR="00D34074" w:rsidRDefault="00D34074" w:rsidP="00D34074">
      <w:r>
        <w:lastRenderedPageBreak/>
        <w:t xml:space="preserve">The </w:t>
      </w:r>
      <w:r w:rsidRPr="00695155">
        <w:t xml:space="preserve">Java </w:t>
      </w:r>
      <w:r>
        <w:t xml:space="preserve">programming language </w:t>
      </w:r>
      <w:r w:rsidRPr="00695155">
        <w:t xml:space="preserve">seems to </w:t>
      </w:r>
      <w:r>
        <w:t xml:space="preserve">be a good </w:t>
      </w:r>
      <w:r w:rsidRPr="00695155">
        <w:t xml:space="preserve">choice </w:t>
      </w:r>
      <w:r>
        <w:t>for the NMF implementation considering the</w:t>
      </w:r>
      <w:r w:rsidRPr="00695155">
        <w:t xml:space="preserve"> </w:t>
      </w:r>
      <w:r>
        <w:t xml:space="preserve">maturity of the technology, </w:t>
      </w:r>
      <w:r w:rsidRPr="00695155">
        <w:t>timeline of th</w:t>
      </w:r>
      <w:r>
        <w:t>e</w:t>
      </w:r>
      <w:r w:rsidRPr="00695155">
        <w:t xml:space="preserve"> research</w:t>
      </w:r>
      <w:r>
        <w:t>, availability of developed software, and its popularity</w:t>
      </w:r>
      <w:r w:rsidRPr="00695155">
        <w:t>.</w:t>
      </w:r>
    </w:p>
    <w:p w:rsidR="00D34074" w:rsidRDefault="00D34074" w:rsidP="00D34074"/>
    <w:p w:rsidR="00D34074" w:rsidRDefault="00D34074" w:rsidP="00D34074">
      <w:pPr>
        <w:jc w:val="left"/>
      </w:pPr>
      <w:r>
        <w:br w:type="page"/>
      </w:r>
    </w:p>
    <w:p w:rsidR="00D34074" w:rsidRPr="00A52801" w:rsidRDefault="00D34074" w:rsidP="00D34074">
      <w:pPr>
        <w:pStyle w:val="Heading2"/>
        <w:keepLines/>
        <w:spacing w:before="0" w:after="0" w:line="480" w:lineRule="auto"/>
        <w:contextualSpacing/>
        <w:jc w:val="left"/>
        <w:rPr>
          <w:lang w:val="en-US"/>
        </w:rPr>
      </w:pPr>
      <w:bookmarkStart w:id="113" w:name="_Toc495399398"/>
      <w:bookmarkStart w:id="114" w:name="_Toc497299810"/>
      <w:bookmarkStart w:id="115" w:name="_Toc499226802"/>
      <w:r>
        <w:rPr>
          <w:lang w:val="en-US"/>
        </w:rPr>
        <w:lastRenderedPageBreak/>
        <w:t>Capitalizing on existing tools, technologies and software</w:t>
      </w:r>
      <w:bookmarkEnd w:id="113"/>
      <w:bookmarkEnd w:id="114"/>
      <w:bookmarkEnd w:id="115"/>
    </w:p>
    <w:p w:rsidR="00D34074" w:rsidRDefault="00D34074" w:rsidP="00D34074">
      <w:r>
        <w:t>There are tools and systems available that facilitate the orchestration of multiple software components and aid the process of software development. Some of these are presented and put in contrast on how they were used during the implementation process.</w:t>
      </w:r>
    </w:p>
    <w:p w:rsidR="00D34074" w:rsidRDefault="00D34074" w:rsidP="00D34074">
      <w:r w:rsidRPr="00184BD5">
        <w:t xml:space="preserve">ESA’s existing MO software was reused in order to avoid developing the same software once again. </w:t>
      </w:r>
      <w:r>
        <w:t>T</w:t>
      </w:r>
      <w:r w:rsidRPr="00184BD5">
        <w:t>he NMF’s Java</w:t>
      </w:r>
      <w:r>
        <w:t xml:space="preserve"> implementation takes advantage of m</w:t>
      </w:r>
      <w:r w:rsidRPr="00184BD5">
        <w:t xml:space="preserve">ultithreading </w:t>
      </w:r>
      <w:r>
        <w:t>therefore the concept is briefly introduced in a dedicated subsection.</w:t>
      </w:r>
    </w:p>
    <w:p w:rsidR="00D34074" w:rsidRDefault="00D34074" w:rsidP="00D34074"/>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16" w:name="_Toc495399399"/>
      <w:bookmarkStart w:id="117" w:name="_Toc497299811"/>
      <w:bookmarkStart w:id="118" w:name="_Toc499226803"/>
      <w:proofErr w:type="spellStart"/>
      <w:r>
        <w:rPr>
          <w:lang w:val="en-US"/>
        </w:rPr>
        <w:t>Netbeans</w:t>
      </w:r>
      <w:bookmarkEnd w:id="116"/>
      <w:bookmarkEnd w:id="117"/>
      <w:bookmarkEnd w:id="118"/>
      <w:proofErr w:type="spellEnd"/>
    </w:p>
    <w:p w:rsidR="00D34074" w:rsidRDefault="00D34074" w:rsidP="00D34074">
      <w:r>
        <w:t xml:space="preserve">The development of the NMF’s Java implementation software was done using </w:t>
      </w:r>
      <w:proofErr w:type="spellStart"/>
      <w:r>
        <w:t>Netbeans</w:t>
      </w:r>
      <w:proofErr w:type="spellEnd"/>
      <w:r>
        <w:t xml:space="preserve"> IDE. An Integrated Development Environment (IDE) normally provides to software developers a software application capable of manipulating source code and usually numerous features that aid the development process, for example, a compiler, a debugger, a profiler, possibility to add external plugins, and others.</w:t>
      </w:r>
    </w:p>
    <w:p w:rsidR="00D34074" w:rsidRDefault="00D34074" w:rsidP="00D34074">
      <w:r>
        <w:t xml:space="preserve">The </w:t>
      </w:r>
      <w:r w:rsidRPr="00EE325F">
        <w:t>integrated profiling tool allow</w:t>
      </w:r>
      <w:r>
        <w:t>s</w:t>
      </w:r>
      <w:r w:rsidRPr="00EE325F">
        <w:t xml:space="preserve"> profiling the CPU, memory, threads, locks and SQL queries as well as basic JVM monitoring, allowing developers to be more productive in solving performance and memory issues.</w:t>
      </w:r>
    </w:p>
    <w:p w:rsidR="0038792C" w:rsidRDefault="0038792C" w:rsidP="00D34074"/>
    <w:p w:rsidR="00D34074" w:rsidRDefault="00D34074" w:rsidP="00B9538A">
      <w:pPr>
        <w:jc w:val="center"/>
      </w:pPr>
      <w:r>
        <w:rPr>
          <w:noProof/>
          <w:lang w:eastAsia="zh-CN"/>
        </w:rPr>
        <w:drawing>
          <wp:inline distT="0" distB="0" distL="0" distR="0" wp14:anchorId="4D3A91FC" wp14:editId="5AFF6223">
            <wp:extent cx="5398770" cy="3411220"/>
            <wp:effectExtent l="0" t="0" r="0" b="0"/>
            <wp:docPr id="101" name="Picture 101" descr="C:\Users\Cesar Coelho\Desktop\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Netbeans.PNG"/>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398770" cy="341122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46:</w:t>
      </w:r>
      <w:r>
        <w:t xml:space="preserve"> </w:t>
      </w:r>
      <w:proofErr w:type="spellStart"/>
      <w:r>
        <w:t>Netbeans</w:t>
      </w:r>
      <w:proofErr w:type="spellEnd"/>
      <w:r>
        <w:t xml:space="preserve"> IDE screenshot</w:t>
      </w:r>
      <w:r w:rsidRPr="00500560">
        <w:t>.</w:t>
      </w:r>
    </w:p>
    <w:p w:rsidR="00D34074" w:rsidRDefault="00D34074" w:rsidP="00D34074"/>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19" w:name="_Toc495399400"/>
      <w:bookmarkStart w:id="120" w:name="_Toc497299812"/>
      <w:bookmarkStart w:id="121" w:name="_Toc499226804"/>
      <w:r>
        <w:rPr>
          <w:lang w:val="en-US"/>
        </w:rPr>
        <w:lastRenderedPageBreak/>
        <w:t>Version Control System</w:t>
      </w:r>
      <w:bookmarkEnd w:id="119"/>
      <w:bookmarkEnd w:id="120"/>
      <w:bookmarkEnd w:id="121"/>
    </w:p>
    <w:p w:rsidR="00D34074" w:rsidRPr="00215460" w:rsidRDefault="00D34074" w:rsidP="00D34074">
      <w:r w:rsidRPr="00215460">
        <w:t xml:space="preserve">Throughout the software development lifecycle, the code grows, evolves, and suffer changes because of bug fixes </w:t>
      </w:r>
      <w:r>
        <w:t>or</w:t>
      </w:r>
      <w:r w:rsidRPr="00215460">
        <w:t xml:space="preserve"> new features that are introduced into the </w:t>
      </w:r>
      <w:r>
        <w:t>codebase</w:t>
      </w:r>
      <w:r w:rsidRPr="00215460">
        <w:t xml:space="preserve">. In order to keep track </w:t>
      </w:r>
      <w:r>
        <w:t>o</w:t>
      </w:r>
      <w:r w:rsidRPr="00215460">
        <w:t>f these changes, a version control system is recommended to be used during the software development process.</w:t>
      </w:r>
    </w:p>
    <w:p w:rsidR="00D34074" w:rsidRPr="00704E6C" w:rsidRDefault="00D34074" w:rsidP="00D34074">
      <w:r w:rsidRPr="00E87DD6">
        <w:t xml:space="preserve">Git is a free and open source distributed version control system designed to handle everything from small to very large projects with speed and efficiency. </w:t>
      </w:r>
      <w:proofErr w:type="spellStart"/>
      <w:r>
        <w:t>GitLab</w:t>
      </w:r>
      <w:proofErr w:type="spellEnd"/>
      <w:r>
        <w:t xml:space="preserve"> provides Git repository management via a web-based interface with fine grained access controls, code reviews, issue tracking, activity feeds, wikis, and continuous integration. </w:t>
      </w:r>
      <w:proofErr w:type="spellStart"/>
      <w:r>
        <w:t>GitLab</w:t>
      </w:r>
      <w:proofErr w:type="spellEnd"/>
      <w:r>
        <w:t xml:space="preserve"> was used during NMF’s Java implementation on an local server as it is p</w:t>
      </w:r>
      <w:r w:rsidR="00B9538A">
        <w:t>resented in Figure 47.</w:t>
      </w:r>
    </w:p>
    <w:p w:rsidR="00D34074" w:rsidRDefault="00D34074" w:rsidP="00D34074">
      <w:r w:rsidRPr="00D61A37">
        <w:t>The first official release of the NMF’s Java implementation code was made available online in GitHub together with th</w:t>
      </w:r>
      <w:r w:rsidR="00B9538A">
        <w:t>e NMF Software Development Kit.</w:t>
      </w:r>
    </w:p>
    <w:p w:rsidR="00B9538A" w:rsidRDefault="00B9538A" w:rsidP="00D34074"/>
    <w:p w:rsidR="00D34074" w:rsidRDefault="00D34074" w:rsidP="00B9538A">
      <w:pPr>
        <w:jc w:val="center"/>
      </w:pPr>
      <w:r>
        <w:rPr>
          <w:noProof/>
          <w:lang w:eastAsia="zh-CN"/>
        </w:rPr>
        <w:drawing>
          <wp:inline distT="0" distB="0" distL="0" distR="0" wp14:anchorId="1FA08198" wp14:editId="6B986747">
            <wp:extent cx="5400675" cy="5000625"/>
            <wp:effectExtent l="0" t="0" r="9525" b="9525"/>
            <wp:docPr id="102" name="Picture 102" descr="C:\Users\Cesar Coelho\Desktop\gitlab_n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gitlab_nmf.PNG"/>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400675" cy="5000625"/>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47:</w:t>
      </w:r>
      <w:r>
        <w:t xml:space="preserve"> Web-based </w:t>
      </w:r>
      <w:proofErr w:type="spellStart"/>
      <w:r>
        <w:t>GitLab</w:t>
      </w:r>
      <w:proofErr w:type="spellEnd"/>
      <w:r>
        <w:t xml:space="preserve"> displaying the NMF group</w:t>
      </w:r>
      <w:r w:rsidRPr="00500560">
        <w:t>.</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22" w:name="_Toc495399401"/>
      <w:bookmarkStart w:id="123" w:name="_Toc497299813"/>
      <w:bookmarkStart w:id="124" w:name="_Toc499226805"/>
      <w:r w:rsidRPr="005642B4">
        <w:rPr>
          <w:lang w:val="en-US"/>
        </w:rPr>
        <w:lastRenderedPageBreak/>
        <w:t>Continuous Integration</w:t>
      </w:r>
      <w:bookmarkEnd w:id="122"/>
      <w:bookmarkEnd w:id="123"/>
      <w:bookmarkEnd w:id="124"/>
    </w:p>
    <w:p w:rsidR="00D34074" w:rsidRDefault="00D34074" w:rsidP="00D34074">
      <w:r w:rsidRPr="00E179DF">
        <w:t>Continuous Integration (CI) is a development practice that requires developers to integrate code into a shared repository several times a day. Each check-in is then verified by an automated build, allowing teams to detect problems early. By integrating regularly, you can detect errors quickly, and locate them more easily.</w:t>
      </w:r>
    </w:p>
    <w:p w:rsidR="00D34074" w:rsidRDefault="00D34074" w:rsidP="00D34074">
      <w:r>
        <w:t xml:space="preserve">CI was done during the development of the NMF’s Java implementation using Jenkins, an open source automation server with </w:t>
      </w:r>
      <w:r w:rsidRPr="00E03EB1">
        <w:t>hundreds of plugins to support building, deploying and automating any project.</w:t>
      </w:r>
    </w:p>
    <w:p w:rsidR="00D34074" w:rsidRDefault="00D34074" w:rsidP="00D34074">
      <w:r w:rsidRPr="00C04F0B">
        <w:t xml:space="preserve">Whenever </w:t>
      </w:r>
      <w:r>
        <w:t xml:space="preserve">a commit is pushed into </w:t>
      </w:r>
      <w:proofErr w:type="spellStart"/>
      <w:r>
        <w:t>GitLab’s</w:t>
      </w:r>
      <w:proofErr w:type="spellEnd"/>
      <w:r>
        <w:t xml:space="preserve"> NMF Core repository, Jenkins is triggered and then the compilation process happens in Jenkins. If an error occurs, Jenkins can send an email to a predefined set of people.</w:t>
      </w:r>
    </w:p>
    <w:p w:rsidR="00B9538A" w:rsidRPr="00C04F0B" w:rsidRDefault="00B9538A" w:rsidP="00D34074"/>
    <w:p w:rsidR="00D34074" w:rsidRDefault="00D34074" w:rsidP="00D34074">
      <w:pPr>
        <w:jc w:val="center"/>
      </w:pPr>
      <w:r>
        <w:rPr>
          <w:noProof/>
          <w:lang w:eastAsia="zh-CN"/>
        </w:rPr>
        <w:drawing>
          <wp:inline distT="0" distB="0" distL="0" distR="0" wp14:anchorId="6895635D" wp14:editId="4611DA66">
            <wp:extent cx="5391150" cy="3486150"/>
            <wp:effectExtent l="0" t="0" r="0" b="0"/>
            <wp:docPr id="103" name="Picture 103" descr="C:\Users\Cesar Coelho\Desktop\Jenkin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Jenkins_3.PNG"/>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391150" cy="348615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48:</w:t>
      </w:r>
      <w:r>
        <w:t xml:space="preserve"> Jenkins during the compilation process of the NMF Core.</w:t>
      </w:r>
    </w:p>
    <w:p w:rsidR="00D34074" w:rsidRPr="004E7A04" w:rsidRDefault="00D34074" w:rsidP="00D34074">
      <w:pPr>
        <w:jc w:val="left"/>
      </w:pPr>
    </w:p>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25" w:name="_Toc495399402"/>
      <w:bookmarkStart w:id="126" w:name="_Toc497299814"/>
      <w:bookmarkStart w:id="127" w:name="_Toc499226806"/>
      <w:r>
        <w:rPr>
          <w:lang w:val="en-US"/>
        </w:rPr>
        <w:lastRenderedPageBreak/>
        <w:t>Dependencies management</w:t>
      </w:r>
      <w:bookmarkEnd w:id="125"/>
      <w:bookmarkEnd w:id="126"/>
      <w:bookmarkEnd w:id="127"/>
    </w:p>
    <w:p w:rsidR="00D34074" w:rsidRDefault="00D34074" w:rsidP="00D34074">
      <w:r w:rsidRPr="00774B53">
        <w:t xml:space="preserve">The NMF’s Java implementation </w:t>
      </w:r>
      <w:r>
        <w:t>was developed in a modular and flexible way. Modularity creates problems during the evolution of software because the resolution of dependencies at compilation time becomes increasingly harder.</w:t>
      </w:r>
    </w:p>
    <w:p w:rsidR="00D34074" w:rsidRPr="00A86E63" w:rsidRDefault="00D34074" w:rsidP="00D34074">
      <w:r w:rsidRPr="00A86E63">
        <w:t xml:space="preserve">Apache Maven is a </w:t>
      </w:r>
      <w:r>
        <w:t>software project management and comprehension tool. It can manage a project’s build, reporting and documentation from a central piece of information, the Project Object Model (POM). Maven was used in the implementation in order to facilitate the reso</w:t>
      </w:r>
      <w:r w:rsidR="00B9538A">
        <w:t>lution of project dependencies.</w:t>
      </w:r>
    </w:p>
    <w:p w:rsidR="00D34074" w:rsidRDefault="00D34074" w:rsidP="00D34074">
      <w:pPr>
        <w:rPr>
          <w:highlight w:val="yellow"/>
        </w:rPr>
      </w:pPr>
      <w:r w:rsidRPr="00806325">
        <w:t>The POM is an XML representation of a Maven project held in a file named pom.xml. A project contains configuration files, as well as the developers involved and the roles they play, the defect tracking system, the organization and licenses, the URL of where the project lives, the project's dependencies, and all of the other details that co</w:t>
      </w:r>
      <w:r w:rsidR="00B9538A">
        <w:t>me into play to give code life.</w:t>
      </w:r>
    </w:p>
    <w:p w:rsidR="00D34074" w:rsidRDefault="00D34074" w:rsidP="00D34074">
      <w:r w:rsidRPr="00774B53">
        <w:t>In a multi-module project, a parent POM can be defined by referencing one or more submodules. The parent POM can also define the versions of the different submodules which allows the resolution of dependencies. The NMF’s Java implementation includes a NMF POM project that is extended by all other projects.</w:t>
      </w:r>
    </w:p>
    <w:p w:rsidR="00D34074" w:rsidRDefault="00D34074" w:rsidP="00D34074"/>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28" w:name="_Toc495399403"/>
      <w:bookmarkStart w:id="129" w:name="_Toc497299815"/>
      <w:bookmarkStart w:id="130" w:name="_Toc499226807"/>
      <w:r>
        <w:rPr>
          <w:lang w:val="en-US"/>
        </w:rPr>
        <w:t>MO software reuse</w:t>
      </w:r>
      <w:bookmarkEnd w:id="128"/>
      <w:bookmarkEnd w:id="129"/>
      <w:bookmarkEnd w:id="130"/>
    </w:p>
    <w:p w:rsidR="00D34074" w:rsidRPr="0018778C" w:rsidRDefault="00D34074" w:rsidP="00D34074">
      <w:r w:rsidRPr="0018778C">
        <w:t xml:space="preserve">This implementation uses some of the packages previously developed by ESA and made available online on the GitHub platform. </w:t>
      </w:r>
      <w:r>
        <w:t>T</w:t>
      </w:r>
      <w:r w:rsidRPr="0018778C">
        <w:t xml:space="preserve">here is </w:t>
      </w:r>
      <w:r>
        <w:t xml:space="preserve">online, </w:t>
      </w:r>
      <w:r w:rsidRPr="0018778C">
        <w:t xml:space="preserve">an implementation of the MAL, many transport bindings, the service XML files, </w:t>
      </w:r>
      <w:r>
        <w:t>the S</w:t>
      </w:r>
      <w:r w:rsidRPr="0018778C">
        <w:t xml:space="preserve">tub </w:t>
      </w:r>
      <w:r>
        <w:t>G</w:t>
      </w:r>
      <w:r w:rsidRPr="0018778C">
        <w:t xml:space="preserve">enerator, </w:t>
      </w:r>
      <w:r>
        <w:t>testbeds</w:t>
      </w:r>
      <w:r w:rsidRPr="0018778C">
        <w:t>, and the MO Graphical Editor.</w:t>
      </w:r>
    </w:p>
    <w:p w:rsidR="00D34074" w:rsidRDefault="00D34074" w:rsidP="00D34074">
      <w:r>
        <w:t>The MO parent POM project contains the versions of all the projects mentioned above and therefore external projects can extend the MO parent POM to easily select different versions of the MO software. This allows easy migration of the projects from an old version to a new one with a single change of the MO parent POM’s version. When the research was started, the MO parent POM was still at version 1 (released on the 22</w:t>
      </w:r>
      <w:r w:rsidRPr="005A7BE9">
        <w:rPr>
          <w:vertAlign w:val="superscript"/>
        </w:rPr>
        <w:t>nd</w:t>
      </w:r>
      <w:r>
        <w:t xml:space="preserve"> of August 2014) and at the end of 2017, </w:t>
      </w:r>
      <w:r w:rsidRPr="00E36930">
        <w:t xml:space="preserve">version 7 was </w:t>
      </w:r>
      <w:r>
        <w:t xml:space="preserve">being produced and getting ready for release. This implementation is partially responsible for upping the MO parent POM versions because during its </w:t>
      </w:r>
      <w:r w:rsidRPr="00FC5996">
        <w:t xml:space="preserve">development many bugs were </w:t>
      </w:r>
      <w:r>
        <w:t>discovered</w:t>
      </w:r>
      <w:r w:rsidRPr="00FC5996">
        <w:t>, followed by an issue raise and/or a bug fix with for the code to be patched</w:t>
      </w:r>
      <w:r w:rsidRPr="00E73F8F">
        <w:t>.</w:t>
      </w:r>
    </w:p>
    <w:p w:rsidR="00D34074" w:rsidRPr="0042331C" w:rsidRDefault="00D34074" w:rsidP="00D34074">
      <w:r w:rsidRPr="0042331C">
        <w:t xml:space="preserve">The Stub Generator project is developed in form of a maven plugin that can be hooked by other projects for the generation of the code stubs and skeletons of the service from an XML file. Additionally, it </w:t>
      </w:r>
      <w:r>
        <w:t>can also</w:t>
      </w:r>
      <w:r w:rsidRPr="0042331C">
        <w:t xml:space="preserve"> generate </w:t>
      </w:r>
      <w:r>
        <w:t xml:space="preserve">the </w:t>
      </w:r>
      <w:r w:rsidRPr="0042331C">
        <w:t xml:space="preserve">Interface Control Documentation (ICD) </w:t>
      </w:r>
      <w:r>
        <w:t>of</w:t>
      </w:r>
      <w:r w:rsidRPr="0042331C">
        <w:t xml:space="preserve"> the service.</w:t>
      </w:r>
    </w:p>
    <w:p w:rsidR="00D34074" w:rsidRPr="00691436" w:rsidRDefault="00D34074" w:rsidP="00D34074">
      <w:r w:rsidRPr="00691436">
        <w:t>The MAL implementation available online is included in the NMF Generic Model which is extended by all other NMF Composites. Thus, the MAL implementation is present in all NMF Composites of the NMF’s Java implementa</w:t>
      </w:r>
      <w:r w:rsidRPr="00356EF3">
        <w:t>tion. The MAL implementation allows the selection of the transport binding at runtime.</w:t>
      </w:r>
    </w:p>
    <w:p w:rsidR="00D34074" w:rsidRDefault="00D34074" w:rsidP="00D34074">
      <w:r>
        <w:t xml:space="preserve">There is available a generic transport project that includes classes for the handling of data in the transports that are generic to all transports. </w:t>
      </w:r>
      <w:r w:rsidRPr="00B607A7">
        <w:t xml:space="preserve">The RMI transport implementation was originally used at the beginning of the research because it is very simple and it always </w:t>
      </w:r>
      <w:r w:rsidRPr="00B607A7">
        <w:lastRenderedPageBreak/>
        <w:t>worked without problems. However, the RMI transport is not an official CCSDS standard and to comply with the NMF Generic Model, the TCP/IP implementation became the default selection.</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31" w:name="_Toc495399404"/>
      <w:bookmarkStart w:id="132" w:name="_Toc497299816"/>
      <w:bookmarkStart w:id="133" w:name="_Toc499226808"/>
      <w:r>
        <w:rPr>
          <w:lang w:val="en-US"/>
        </w:rPr>
        <w:t>Multithreading</w:t>
      </w:r>
      <w:bookmarkEnd w:id="131"/>
      <w:bookmarkEnd w:id="132"/>
      <w:bookmarkEnd w:id="133"/>
    </w:p>
    <w:p w:rsidR="00D34074" w:rsidRDefault="00D34074" w:rsidP="00D34074">
      <w:r>
        <w:t xml:space="preserve">Multithreading is a widespread programming and execution model that allows multiple threads to exist within the context of a single process. These threads share the process's resources but are able to execute independently. Multithreading is mainly found in </w:t>
      </w:r>
      <w:r w:rsidR="00B9538A">
        <w:t>multitasking operating systems.</w:t>
      </w:r>
    </w:p>
    <w:p w:rsidR="00B9538A" w:rsidRDefault="00B9538A" w:rsidP="00D34074"/>
    <w:p w:rsidR="00D34074" w:rsidRDefault="00D34074" w:rsidP="00D34074">
      <w:pPr>
        <w:jc w:val="center"/>
      </w:pPr>
      <w:r>
        <w:rPr>
          <w:noProof/>
          <w:lang w:eastAsia="zh-CN"/>
        </w:rPr>
        <w:drawing>
          <wp:inline distT="0" distB="0" distL="0" distR="0" wp14:anchorId="57EEC091" wp14:editId="7D5E4F7E">
            <wp:extent cx="2977117" cy="2815667"/>
            <wp:effectExtent l="0" t="0" r="0" b="3810"/>
            <wp:docPr id="104" name="Picture 104" descr="C:\Users\Cesar Coelho\Dropbox\PhD\Dissertation\pictures\450px-Multithreaded_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450px-Multithreaded_process.svg.png"/>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978424" cy="2816903"/>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49:</w:t>
      </w:r>
      <w:r>
        <w:t xml:space="preserve"> Conceptual visualization of multithreading: </w:t>
      </w:r>
      <w:r w:rsidRPr="004A76F1">
        <w:t>A process with two threads of execution, running on a single processor</w:t>
      </w:r>
      <w:r w:rsidR="00B9538A">
        <w:t>.</w:t>
      </w:r>
    </w:p>
    <w:p w:rsidR="00D34074" w:rsidRDefault="00D34074" w:rsidP="00D34074"/>
    <w:p w:rsidR="00D34074" w:rsidRPr="00DC0E1E" w:rsidRDefault="00D34074" w:rsidP="00D34074">
      <w:r w:rsidRPr="007B461B">
        <w:t>A multi-core processor is a single computing component with two or more independent processing units (called "cores"), which can read and execute program instructions at the same time. This improve</w:t>
      </w:r>
      <w:r>
        <w:t>s</w:t>
      </w:r>
      <w:r w:rsidRPr="007B461B">
        <w:t xml:space="preserve"> </w:t>
      </w:r>
      <w:r>
        <w:t>the</w:t>
      </w:r>
      <w:r w:rsidRPr="007B461B">
        <w:t xml:space="preserve"> performance </w:t>
      </w:r>
      <w:r>
        <w:t xml:space="preserve">of the software </w:t>
      </w:r>
      <w:r w:rsidRPr="007B461B">
        <w:t xml:space="preserve">because there are fractions of </w:t>
      </w:r>
      <w:r>
        <w:t>it</w:t>
      </w:r>
      <w:r w:rsidRPr="007B461B">
        <w:t xml:space="preserve"> </w:t>
      </w:r>
      <w:r>
        <w:t xml:space="preserve">that </w:t>
      </w:r>
      <w:r w:rsidRPr="007B461B">
        <w:t xml:space="preserve">can run simultaneously on multiple cores </w:t>
      </w:r>
      <w:r>
        <w:t>without affecting the execution of the other fractions</w:t>
      </w:r>
      <w:r w:rsidRPr="007B461B">
        <w:t>.</w:t>
      </w:r>
    </w:p>
    <w:p w:rsidR="00D34074" w:rsidRDefault="00D34074" w:rsidP="00D34074">
      <w:r w:rsidRPr="00863CCB">
        <w:t xml:space="preserve">The main challenge in designing concurrent </w:t>
      </w:r>
      <w:r>
        <w:t>applications</w:t>
      </w:r>
      <w:r w:rsidRPr="00863CCB">
        <w:t xml:space="preserve"> is concurrency control because ensuring the correct sequence of interactions or communications between different computational executions, and coordinating access to resources that are shared among executions is not so simple. Frequently, problems such as race conditions, deadlocks, starvation, and </w:t>
      </w:r>
      <w:proofErr w:type="spellStart"/>
      <w:r w:rsidRPr="00863CCB">
        <w:t>livelock</w:t>
      </w:r>
      <w:proofErr w:type="spellEnd"/>
      <w:r w:rsidRPr="00863CCB">
        <w:t xml:space="preserve"> arise</w:t>
      </w:r>
      <w:r>
        <w:t xml:space="preserve"> from developing concurrent applications</w:t>
      </w:r>
      <w:r w:rsidRPr="00863CCB">
        <w:t>.</w:t>
      </w:r>
    </w:p>
    <w:p w:rsidR="00D34074" w:rsidRDefault="00D34074" w:rsidP="00D34074">
      <w:r w:rsidRPr="0049442D">
        <w:t>Java programming language and the JVM were designed to support concurrent applications by allowing man</w:t>
      </w:r>
      <w:r>
        <w:t>y threads of execution at once.</w:t>
      </w:r>
      <w:r w:rsidRPr="0049442D">
        <w:t xml:space="preserve"> These threads independently execute code that operates on values and objects residing in a shared main memory. Threads may be supported by having many hardware processors, by time-slicing a single hardware processor, or by time-slicing many hardware processors. The developer must </w:t>
      </w:r>
      <w:r w:rsidRPr="0049442D">
        <w:lastRenderedPageBreak/>
        <w:t xml:space="preserve">ensure that read and write access to objects is properly synchronized between threads in order to guarantee that objects are modified by only one thread at a time and that threads are prevented from accessing partially updated objects during modification by another thread. The Java language </w:t>
      </w:r>
      <w:r>
        <w:t xml:space="preserve">includes a set of utility classes </w:t>
      </w:r>
      <w:r w:rsidRPr="0049442D">
        <w:t>to support this coordination</w:t>
      </w:r>
      <w:r>
        <w:t xml:space="preserve"> for concurrent programming</w:t>
      </w:r>
      <w:r w:rsidRPr="0049442D">
        <w:t>.</w:t>
      </w:r>
    </w:p>
    <w:p w:rsidR="00D34074" w:rsidRDefault="00D34074" w:rsidP="00D34074">
      <w:pPr>
        <w:tabs>
          <w:tab w:val="left" w:pos="2930"/>
        </w:tabs>
      </w:pPr>
      <w:r w:rsidRPr="000B001C">
        <w:t>The NMF’s Java implementation takes advantage of the Java concurrent classes for parallelizi</w:t>
      </w:r>
      <w:r w:rsidRPr="00B30422">
        <w:t>ng the software execution. For example: the Generic Transport includes an executor with multiple threads that handles the interactions between the transport binding and the services; the Archive s</w:t>
      </w:r>
      <w:r>
        <w:t>ervice implementation includes two</w:t>
      </w:r>
      <w:r w:rsidRPr="00B30422">
        <w:t xml:space="preserve"> executors to increase its performance; the actions triggered from the Action service are executed in separate threads because this make a call to the layer above; if a configuration of a service is changed, the configuration isn’t updated in the Archive immediately, instead it is delegated to a dedicated thread in order to allow the service to </w:t>
      </w:r>
      <w:r>
        <w:t>remain</w:t>
      </w:r>
      <w:r w:rsidRPr="00B30422">
        <w:t xml:space="preserve"> responsive.</w:t>
      </w:r>
    </w:p>
    <w:p w:rsidR="00D34074" w:rsidRDefault="00D34074" w:rsidP="00D34074">
      <w:pPr>
        <w:tabs>
          <w:tab w:val="left" w:pos="2930"/>
        </w:tabs>
      </w:pPr>
      <w:r>
        <w:t>Figure 50 presents a visual representation of all threads in a dummy NMF App in function of time. A few stores and queries were executed during the presented time period to be possible to visualize in green, the interactions with the COM Archive and transport binding when those threads are running tasks.</w:t>
      </w:r>
    </w:p>
    <w:p w:rsidR="00B9538A" w:rsidRDefault="00B9538A" w:rsidP="00D34074">
      <w:pPr>
        <w:tabs>
          <w:tab w:val="left" w:pos="2930"/>
        </w:tabs>
      </w:pPr>
    </w:p>
    <w:p w:rsidR="00D34074" w:rsidRDefault="00D34074" w:rsidP="00B9538A">
      <w:pPr>
        <w:tabs>
          <w:tab w:val="left" w:pos="2930"/>
        </w:tabs>
        <w:jc w:val="center"/>
        <w:rPr>
          <w:b/>
        </w:rPr>
      </w:pPr>
      <w:r>
        <w:rPr>
          <w:noProof/>
          <w:lang w:eastAsia="zh-CN"/>
        </w:rPr>
        <w:drawing>
          <wp:inline distT="0" distB="0" distL="0" distR="0" wp14:anchorId="3F34D971" wp14:editId="69868829">
            <wp:extent cx="5398770" cy="2186940"/>
            <wp:effectExtent l="0" t="0" r="0" b="3810"/>
            <wp:docPr id="105" name="Picture 105" descr="C:\Users\Cesar Coelho\Desktop\parallel_threa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esktop\parallel_threads_2.PNG"/>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398770" cy="2186940"/>
                    </a:xfrm>
                    <a:prstGeom prst="rect">
                      <a:avLst/>
                    </a:prstGeom>
                    <a:noFill/>
                    <a:ln>
                      <a:noFill/>
                    </a:ln>
                  </pic:spPr>
                </pic:pic>
              </a:graphicData>
            </a:graphic>
          </wp:inline>
        </w:drawing>
      </w:r>
    </w:p>
    <w:p w:rsidR="00D34074" w:rsidRDefault="00D34074" w:rsidP="00D34074">
      <w:pPr>
        <w:tabs>
          <w:tab w:val="left" w:pos="2930"/>
        </w:tabs>
        <w:jc w:val="center"/>
      </w:pPr>
      <w:r w:rsidRPr="005163AB">
        <w:rPr>
          <w:b/>
        </w:rPr>
        <w:t>Figure</w:t>
      </w:r>
      <w:r>
        <w:rPr>
          <w:b/>
        </w:rPr>
        <w:t xml:space="preserve"> 50:</w:t>
      </w:r>
      <w:r>
        <w:t xml:space="preserve"> </w:t>
      </w:r>
      <w:proofErr w:type="spellStart"/>
      <w:r>
        <w:t>Netbeans</w:t>
      </w:r>
      <w:proofErr w:type="spellEnd"/>
      <w:r>
        <w:t xml:space="preserve"> profiler displaying parallel threads’ running.</w:t>
      </w:r>
    </w:p>
    <w:p w:rsidR="00D34074" w:rsidRDefault="00D34074" w:rsidP="00D34074">
      <w:pPr>
        <w:tabs>
          <w:tab w:val="left" w:pos="2930"/>
        </w:tabs>
      </w:pPr>
      <w:r>
        <w:br w:type="page"/>
      </w:r>
    </w:p>
    <w:p w:rsidR="00D34074" w:rsidRPr="00281023" w:rsidRDefault="00D34074" w:rsidP="00D34074">
      <w:pPr>
        <w:pStyle w:val="Heading2"/>
        <w:keepLines/>
        <w:spacing w:before="0" w:after="0" w:line="480" w:lineRule="auto"/>
        <w:contextualSpacing/>
        <w:jc w:val="left"/>
      </w:pPr>
      <w:bookmarkStart w:id="134" w:name="_Toc495399405"/>
      <w:bookmarkStart w:id="135" w:name="_Toc497299817"/>
      <w:bookmarkStart w:id="136" w:name="_Toc499226809"/>
      <w:r>
        <w:lastRenderedPageBreak/>
        <w:t>Implementation</w:t>
      </w:r>
      <w:bookmarkEnd w:id="134"/>
      <w:bookmarkEnd w:id="135"/>
      <w:bookmarkEnd w:id="136"/>
    </w:p>
    <w:p w:rsidR="00D34074" w:rsidRDefault="00D34074" w:rsidP="00D34074">
      <w:r>
        <w:t xml:space="preserve">This section presents a brief explanation of the considerations taken </w:t>
      </w:r>
      <w:r w:rsidRPr="00586E13">
        <w:t>during the implementation process and a description of the implementation details</w:t>
      </w:r>
      <w:r>
        <w:t xml:space="preserve"> for each package.</w:t>
      </w:r>
    </w:p>
    <w:p w:rsidR="00D34074" w:rsidRDefault="00D34074" w:rsidP="00D34074">
      <w:r>
        <w:t xml:space="preserve">Section </w:t>
      </w:r>
      <w:r>
        <w:fldChar w:fldCharType="begin"/>
      </w:r>
      <w:r>
        <w:instrText xml:space="preserve"> REF _Ref497245402 \r \h </w:instrText>
      </w:r>
      <w:r>
        <w:fldChar w:fldCharType="separate"/>
      </w:r>
      <w:r w:rsidR="00C23A44">
        <w:t>3.1.2</w:t>
      </w:r>
      <w:r>
        <w:fldChar w:fldCharType="end"/>
      </w:r>
      <w:r>
        <w:t xml:space="preserve"> presents</w:t>
      </w:r>
      <w:r w:rsidRPr="005C6CB9">
        <w:t xml:space="preserve"> the </w:t>
      </w:r>
      <w:r>
        <w:t>three</w:t>
      </w:r>
      <w:r w:rsidRPr="005C6CB9">
        <w:t xml:space="preserve"> different problem domains that exist in the NMF: Ground development; Mission development; and App development. As a reference implementation, one must be able to use it across all these domains therefore the functionality that is common to all domains was implemented in a project named “NMF: Core”. This includes all the service interfaces</w:t>
      </w:r>
      <w:r>
        <w:t xml:space="preserve"> (APIs)</w:t>
      </w:r>
      <w:r w:rsidRPr="005C6CB9">
        <w:t xml:space="preserve"> and respective implementations for the consumer and provider side, the NMF Composites, and the implementation of the NMF Package</w:t>
      </w:r>
      <w:r>
        <w:t xml:space="preserve"> concept. Figure 51</w:t>
      </w:r>
      <w:r w:rsidRPr="00131E00">
        <w:t xml:space="preserve"> </w:t>
      </w:r>
      <w:r>
        <w:t>shows</w:t>
      </w:r>
      <w:r w:rsidRPr="00131E00">
        <w:t xml:space="preserve"> </w:t>
      </w:r>
      <w:r>
        <w:t>the NMF Core implementation package.</w:t>
      </w:r>
    </w:p>
    <w:p w:rsidR="00B9538A" w:rsidRDefault="00B9538A" w:rsidP="00D34074"/>
    <w:p w:rsidR="00D34074" w:rsidRDefault="00D34074" w:rsidP="00D34074">
      <w:pPr>
        <w:jc w:val="center"/>
      </w:pPr>
      <w:r>
        <w:rPr>
          <w:noProof/>
          <w:lang w:eastAsia="zh-CN"/>
        </w:rPr>
        <w:drawing>
          <wp:inline distT="0" distB="0" distL="0" distR="0" wp14:anchorId="47F41F72" wp14:editId="7B672B35">
            <wp:extent cx="3094074" cy="4001311"/>
            <wp:effectExtent l="0" t="0" r="0" b="0"/>
            <wp:docPr id="106" name="Picture 106" descr="C:\Users\Cesar Coelho\Dropbox\PhD\Dissertation\pictures\NMF_Core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NMF_Core_extended.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3102117" cy="4011712"/>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51:</w:t>
      </w:r>
      <w:r>
        <w:t xml:space="preserve"> NMF Core “</w:t>
      </w:r>
      <w:proofErr w:type="spellStart"/>
      <w:r>
        <w:t>mavenized</w:t>
      </w:r>
      <w:proofErr w:type="spellEnd"/>
      <w:r>
        <w:t xml:space="preserve">” multi-module project presented in </w:t>
      </w:r>
      <w:proofErr w:type="spellStart"/>
      <w:r>
        <w:t>Netbeans</w:t>
      </w:r>
      <w:proofErr w:type="spellEnd"/>
      <w:r>
        <w:t xml:space="preserve">’ </w:t>
      </w:r>
      <w:r w:rsidRPr="00E7039B">
        <w:t>Projects window</w:t>
      </w:r>
      <w:r>
        <w:t>.</w:t>
      </w:r>
    </w:p>
    <w:p w:rsidR="00D34074" w:rsidRDefault="00D34074" w:rsidP="00D34074">
      <w:pPr>
        <w:jc w:val="left"/>
      </w:pPr>
    </w:p>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37" w:name="_Toc495399406"/>
      <w:bookmarkStart w:id="138" w:name="_Toc497299818"/>
      <w:bookmarkStart w:id="139" w:name="_Toc499226810"/>
      <w:r>
        <w:rPr>
          <w:lang w:val="en-US"/>
        </w:rPr>
        <w:lastRenderedPageBreak/>
        <w:t>Implementation Considerations</w:t>
      </w:r>
      <w:bookmarkEnd w:id="137"/>
      <w:bookmarkEnd w:id="138"/>
      <w:bookmarkEnd w:id="139"/>
    </w:p>
    <w:p w:rsidR="00D34074" w:rsidRDefault="00D34074" w:rsidP="00D34074">
      <w:r>
        <w:t xml:space="preserve">Some considerations had to be kept in mind during the decision processes that were performed as </w:t>
      </w:r>
      <w:r w:rsidRPr="00F56F5F">
        <w:t>these drove the implementation and its necessary optimizations. The considerations taken into account were:</w:t>
      </w:r>
    </w:p>
    <w:p w:rsidR="00D34074" w:rsidRDefault="00D34074" w:rsidP="00D34074">
      <w:pPr>
        <w:pStyle w:val="ListParagraph"/>
        <w:numPr>
          <w:ilvl w:val="0"/>
          <w:numId w:val="32"/>
        </w:numPr>
        <w:spacing w:after="200" w:line="276" w:lineRule="auto"/>
      </w:pPr>
      <w:r>
        <w:t>Target platform</w:t>
      </w:r>
    </w:p>
    <w:p w:rsidR="00D34074" w:rsidRDefault="00D34074" w:rsidP="00D34074">
      <w:pPr>
        <w:pStyle w:val="ListParagraph"/>
        <w:numPr>
          <w:ilvl w:val="0"/>
          <w:numId w:val="32"/>
        </w:numPr>
        <w:spacing w:after="200" w:line="276" w:lineRule="auto"/>
      </w:pPr>
      <w:r>
        <w:t>Fal</w:t>
      </w:r>
      <w:r w:rsidR="00B9538A">
        <w:t>lacies of distributed computing</w:t>
      </w:r>
    </w:p>
    <w:p w:rsidR="00D34074" w:rsidRDefault="00D34074" w:rsidP="00D34074">
      <w:pPr>
        <w:pStyle w:val="ListParagraph"/>
        <w:numPr>
          <w:ilvl w:val="0"/>
          <w:numId w:val="32"/>
        </w:numPr>
        <w:spacing w:after="200" w:line="276" w:lineRule="auto"/>
      </w:pPr>
      <w:r>
        <w:t>Lightweight NMF Apps</w:t>
      </w:r>
    </w:p>
    <w:p w:rsidR="00D34074" w:rsidRDefault="00D34074" w:rsidP="00D34074"/>
    <w:p w:rsidR="00D34074" w:rsidRDefault="00D34074" w:rsidP="00D34074">
      <w:r>
        <w:t xml:space="preserve">First of all, it is necessary to understand that this implementation was targeted to run on OPS-SAT’s experimental platform which features a dual-core ARM Cortex A9 processor capable of running Linux and Java. </w:t>
      </w:r>
      <w:r w:rsidR="0038792C">
        <w:t>S</w:t>
      </w:r>
      <w:r>
        <w:t xml:space="preserve">ince </w:t>
      </w:r>
      <w:r w:rsidRPr="00821A47">
        <w:t>2017,</w:t>
      </w:r>
      <w:r>
        <w:t xml:space="preserve"> the </w:t>
      </w:r>
      <w:proofErr w:type="spellStart"/>
      <w:r>
        <w:t>Nanomind</w:t>
      </w:r>
      <w:proofErr w:type="spellEnd"/>
      <w:r>
        <w:t xml:space="preserve"> Z7000, a radiation-hardened on-board computers with similar characteristics to OPS-SAT’s experimental platform is commercially available and therefore it is expected that devices capable of running NMF’s Java implementation become more common in nanosate</w:t>
      </w:r>
      <w:r w:rsidR="00B9538A">
        <w:t>llites over the upcoming years.</w:t>
      </w:r>
    </w:p>
    <w:p w:rsidR="00D34074" w:rsidRDefault="00D34074" w:rsidP="00D34074">
      <w:pPr>
        <w:jc w:val="left"/>
      </w:pPr>
    </w:p>
    <w:p w:rsidR="00D34074" w:rsidRDefault="00D34074" w:rsidP="00D34074">
      <w:r>
        <w:t>In a final setup, the NMF Composites are deployed in at least 2 different computing nodes because we have the NanoSat and Ground segments that are separate. Thus, it is important to be aware of the 8 fallacies of distributed computing not only when deploying the components but also d</w:t>
      </w:r>
      <w:r w:rsidR="00B9538A">
        <w:t>uring the implementation phase:</w:t>
      </w:r>
    </w:p>
    <w:p w:rsidR="00D34074" w:rsidRDefault="00D34074" w:rsidP="00D34074">
      <w:pPr>
        <w:pStyle w:val="ListParagraph"/>
        <w:numPr>
          <w:ilvl w:val="0"/>
          <w:numId w:val="33"/>
        </w:numPr>
        <w:spacing w:after="200" w:line="276" w:lineRule="auto"/>
      </w:pPr>
      <w:r>
        <w:t>The network is reliable.</w:t>
      </w:r>
    </w:p>
    <w:p w:rsidR="00D34074" w:rsidRDefault="00D34074" w:rsidP="00D34074">
      <w:pPr>
        <w:pStyle w:val="ListParagraph"/>
        <w:numPr>
          <w:ilvl w:val="0"/>
          <w:numId w:val="33"/>
        </w:numPr>
        <w:spacing w:after="200" w:line="276" w:lineRule="auto"/>
      </w:pPr>
      <w:r>
        <w:t>Latency is zero.</w:t>
      </w:r>
    </w:p>
    <w:p w:rsidR="00D34074" w:rsidRDefault="00D34074" w:rsidP="00D34074">
      <w:pPr>
        <w:pStyle w:val="ListParagraph"/>
        <w:numPr>
          <w:ilvl w:val="0"/>
          <w:numId w:val="33"/>
        </w:numPr>
        <w:spacing w:after="200" w:line="276" w:lineRule="auto"/>
      </w:pPr>
      <w:r>
        <w:t>Bandwidth is infinite.</w:t>
      </w:r>
    </w:p>
    <w:p w:rsidR="00D34074" w:rsidRDefault="00D34074" w:rsidP="00D34074">
      <w:pPr>
        <w:pStyle w:val="ListParagraph"/>
        <w:numPr>
          <w:ilvl w:val="0"/>
          <w:numId w:val="33"/>
        </w:numPr>
        <w:spacing w:after="200" w:line="276" w:lineRule="auto"/>
      </w:pPr>
      <w:r>
        <w:t>The network is secure.</w:t>
      </w:r>
    </w:p>
    <w:p w:rsidR="00D34074" w:rsidRDefault="00D34074" w:rsidP="00D34074">
      <w:pPr>
        <w:pStyle w:val="ListParagraph"/>
        <w:numPr>
          <w:ilvl w:val="0"/>
          <w:numId w:val="33"/>
        </w:numPr>
        <w:spacing w:after="200" w:line="276" w:lineRule="auto"/>
      </w:pPr>
      <w:r>
        <w:t>Topology doesn’t change.</w:t>
      </w:r>
    </w:p>
    <w:p w:rsidR="00D34074" w:rsidRDefault="00D34074" w:rsidP="00D34074">
      <w:pPr>
        <w:pStyle w:val="ListParagraph"/>
        <w:numPr>
          <w:ilvl w:val="0"/>
          <w:numId w:val="33"/>
        </w:numPr>
        <w:spacing w:after="200" w:line="276" w:lineRule="auto"/>
      </w:pPr>
      <w:r>
        <w:t>There is one administrator.</w:t>
      </w:r>
    </w:p>
    <w:p w:rsidR="00D34074" w:rsidRDefault="00D34074" w:rsidP="00D34074">
      <w:pPr>
        <w:pStyle w:val="ListParagraph"/>
        <w:numPr>
          <w:ilvl w:val="0"/>
          <w:numId w:val="33"/>
        </w:numPr>
        <w:spacing w:after="200" w:line="276" w:lineRule="auto"/>
      </w:pPr>
      <w:r>
        <w:t>Transport cost is zero.</w:t>
      </w:r>
    </w:p>
    <w:p w:rsidR="00D34074" w:rsidRDefault="00D34074" w:rsidP="00D34074">
      <w:pPr>
        <w:pStyle w:val="ListParagraph"/>
        <w:numPr>
          <w:ilvl w:val="0"/>
          <w:numId w:val="33"/>
        </w:numPr>
        <w:spacing w:after="200" w:line="276" w:lineRule="auto"/>
      </w:pPr>
      <w:r>
        <w:t>The network is homogeneous.</w:t>
      </w:r>
    </w:p>
    <w:p w:rsidR="00D34074" w:rsidRDefault="00D34074" w:rsidP="00D34074"/>
    <w:p w:rsidR="00D34074" w:rsidRPr="006C6B41" w:rsidRDefault="00D34074" w:rsidP="00D34074">
      <w:r w:rsidRPr="006C6B41">
        <w:t xml:space="preserve">Given the fact that this implementation is </w:t>
      </w:r>
      <w:r>
        <w:t>envisaged to be</w:t>
      </w:r>
      <w:r w:rsidRPr="006C6B41">
        <w:t xml:space="preserve"> used </w:t>
      </w:r>
      <w:r>
        <w:t>in a “</w:t>
      </w:r>
      <w:r w:rsidRPr="006C6B41">
        <w:t xml:space="preserve">multiple </w:t>
      </w:r>
      <w:r>
        <w:t>applications” scenario,</w:t>
      </w:r>
      <w:r w:rsidRPr="006C6B41">
        <w:t xml:space="preserve"> the</w:t>
      </w:r>
      <w:r>
        <w:t xml:space="preserve"> NanoSat MO Connector was implemented and optimized </w:t>
      </w:r>
      <w:r w:rsidRPr="006C6B41">
        <w:t xml:space="preserve">to be lightweight while running on the target platform. </w:t>
      </w:r>
      <w:r>
        <w:t>Additionally, e</w:t>
      </w:r>
      <w:r w:rsidRPr="006C6B41">
        <w:t xml:space="preserve">ach NMF App has its own COM Archive that is used by almost all the other services therefore high priority was given for the </w:t>
      </w:r>
      <w:r>
        <w:t xml:space="preserve">optimization of </w:t>
      </w:r>
      <w:r w:rsidR="00B9538A">
        <w:t>the COM Archive implementation.</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40" w:name="_Toc484373037"/>
      <w:bookmarkStart w:id="141" w:name="_Toc495399407"/>
      <w:bookmarkStart w:id="142" w:name="_Toc497299819"/>
      <w:bookmarkStart w:id="143" w:name="_Toc499226811"/>
      <w:r>
        <w:rPr>
          <w:lang w:val="en-US"/>
        </w:rPr>
        <w:t>COM services</w:t>
      </w:r>
      <w:bookmarkEnd w:id="140"/>
      <w:bookmarkEnd w:id="141"/>
      <w:bookmarkEnd w:id="142"/>
      <w:bookmarkEnd w:id="143"/>
    </w:p>
    <w:p w:rsidR="00D34074" w:rsidRDefault="00D34074" w:rsidP="00D34074">
      <w:r>
        <w:t>The implementation of the COM services includes all the 3 services: Activity Tracking, Event and Archive service.</w:t>
      </w:r>
    </w:p>
    <w:p w:rsidR="00D34074" w:rsidRDefault="00D34074" w:rsidP="00D34074">
      <w:r>
        <w:lastRenderedPageBreak/>
        <w:t>The Activity Tracking service does not include any operations because it relies on the Event service for emitting the Activity Tracking COM Events. Therefore, the implementation of the service simply includes methods to allow the release of Activity Tracking COM Events when the provider needs to.</w:t>
      </w:r>
    </w:p>
    <w:p w:rsidR="00D34074" w:rsidRDefault="00D34074" w:rsidP="00D34074">
      <w:r>
        <w:t>The Event service includes a single operation on its service interface that is used to emit COM Events of other services. In this implementation there are a set of methods to generate, store and publish COM Events that can be used by other services.</w:t>
      </w:r>
    </w:p>
    <w:p w:rsidR="00D34074" w:rsidRDefault="00D34074" w:rsidP="00D34074">
      <w:r w:rsidRPr="00243964">
        <w:t>The Archive service implementation data is managed using a relational database</w:t>
      </w:r>
      <w:r w:rsidRPr="00AE3AEC">
        <w:t xml:space="preserve"> management system</w:t>
      </w:r>
      <w:r>
        <w:t xml:space="preserve"> that is based on Structured Query Language (SQL). Additionally, it uses the Java Persistence API (JPA) specification for the description of th</w:t>
      </w:r>
      <w:r w:rsidR="00B9538A">
        <w:t>e relational data’s management.</w:t>
      </w:r>
    </w:p>
    <w:p w:rsidR="00D34074" w:rsidRDefault="00D34074" w:rsidP="00D34074">
      <w:r>
        <w:t xml:space="preserve">The Archive service interface includes a set of operations to retrieve, query, count, store, update, and delete. This interface is connected to a database transactions processor responsible for holding a queue of transactions to be performed with the actual database in a sequentially ordered manner. The selected implementation of JPA was </w:t>
      </w:r>
      <w:proofErr w:type="spellStart"/>
      <w:r>
        <w:t>EclipseLink</w:t>
      </w:r>
      <w:proofErr w:type="spellEnd"/>
      <w:r>
        <w:t xml:space="preserve"> and it uses the </w:t>
      </w:r>
      <w:r w:rsidRPr="00073184">
        <w:t>SQLite JDBC Driver</w:t>
      </w:r>
      <w:r>
        <w:t xml:space="preserve"> implementation for accessing and </w:t>
      </w:r>
      <w:r w:rsidR="00B9538A">
        <w:t>creating SQLite database files.</w:t>
      </w:r>
    </w:p>
    <w:p w:rsidR="00B9538A" w:rsidRDefault="00B9538A" w:rsidP="00D34074"/>
    <w:p w:rsidR="00D34074" w:rsidRDefault="00D34074" w:rsidP="00D34074">
      <w:pPr>
        <w:jc w:val="center"/>
      </w:pPr>
      <w:r w:rsidRPr="00D96E46">
        <w:rPr>
          <w:rFonts w:asciiTheme="minorHAnsi" w:hAnsiTheme="minorHAnsi"/>
          <w:noProof/>
          <w:lang w:eastAsia="zh-CN"/>
        </w:rPr>
        <mc:AlternateContent>
          <mc:Choice Requires="wpc">
            <w:drawing>
              <wp:inline distT="0" distB="0" distL="0" distR="0" wp14:anchorId="0B4AE774" wp14:editId="539E1179">
                <wp:extent cx="4150243" cy="2782957"/>
                <wp:effectExtent l="0" t="0" r="3175" b="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Rounded Rectangle 71"/>
                        <wps:cNvSpPr/>
                        <wps:spPr>
                          <a:xfrm>
                            <a:off x="474377" y="1957103"/>
                            <a:ext cx="2123279" cy="578747"/>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D34074" w:rsidRDefault="00D34074" w:rsidP="00D34074">
                              <w:pPr>
                                <w:pStyle w:val="NormalWeb"/>
                                <w:spacing w:before="0" w:beforeAutospacing="0" w:after="0" w:afterAutospacing="0" w:line="276" w:lineRule="auto"/>
                                <w:jc w:val="center"/>
                                <w:rPr>
                                  <w:rFonts w:asciiTheme="minorHAnsi" w:hAnsiTheme="minorHAnsi"/>
                                  <w:b/>
                                </w:rPr>
                              </w:pPr>
                              <w:r w:rsidRPr="00943A65">
                                <w:rPr>
                                  <w:rFonts w:asciiTheme="minorHAnsi" w:hAnsiTheme="minorHAnsi"/>
                                  <w:b/>
                                </w:rPr>
                                <w:t>SQLite JDBC</w:t>
                              </w:r>
                            </w:p>
                            <w:p w:rsidR="00D34074" w:rsidRPr="00943A65" w:rsidRDefault="00D34074" w:rsidP="00D34074">
                              <w:pPr>
                                <w:pStyle w:val="NormalWeb"/>
                                <w:spacing w:before="0" w:beforeAutospacing="0" w:after="0" w:afterAutospacing="0" w:line="276" w:lineRule="auto"/>
                                <w:jc w:val="center"/>
                                <w:rPr>
                                  <w:rFonts w:asciiTheme="minorHAnsi" w:hAnsiTheme="minorHAnsi"/>
                                  <w:b/>
                                </w:rPr>
                              </w:pPr>
                              <w:r>
                                <w:rPr>
                                  <w:rFonts w:asciiTheme="minorHAnsi" w:hAnsiTheme="minorHAnsi"/>
                                  <w:b/>
                                </w:rPr>
                                <w:t>(SQLite)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Rounded Rectangle 72"/>
                        <wps:cNvSpPr/>
                        <wps:spPr>
                          <a:xfrm>
                            <a:off x="474227" y="1494167"/>
                            <a:ext cx="2123432" cy="339466"/>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D34074" w:rsidRPr="00D157FE" w:rsidRDefault="00D34074" w:rsidP="00D34074">
                              <w:pPr>
                                <w:pStyle w:val="NormalWeb"/>
                                <w:spacing w:before="0" w:beforeAutospacing="0" w:after="0" w:afterAutospacing="0" w:line="276" w:lineRule="auto"/>
                                <w:jc w:val="center"/>
                                <w:rPr>
                                  <w:rFonts w:asciiTheme="minorHAnsi" w:hAnsiTheme="minorHAnsi"/>
                                  <w:b/>
                                </w:rPr>
                              </w:pPr>
                              <w:proofErr w:type="spellStart"/>
                              <w:r>
                                <w:rPr>
                                  <w:rFonts w:asciiTheme="minorHAnsi" w:hAnsiTheme="minorHAnsi"/>
                                  <w:b/>
                                </w:rPr>
                                <w:t>EclipseLink</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Rounded Rectangle 73"/>
                        <wps:cNvSpPr/>
                        <wps:spPr>
                          <a:xfrm>
                            <a:off x="473827" y="1043465"/>
                            <a:ext cx="2123848" cy="33909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D34074" w:rsidRPr="00C02404" w:rsidRDefault="00D34074" w:rsidP="00D34074">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rPr>
                                <w:t>DB Transactions Processor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Rounded Rectangle 74"/>
                        <wps:cNvSpPr/>
                        <wps:spPr>
                          <a:xfrm>
                            <a:off x="321945" y="374650"/>
                            <a:ext cx="2459848" cy="2314916"/>
                          </a:xfrm>
                          <a:prstGeom prst="roundRect">
                            <a:avLst>
                              <a:gd name="adj" fmla="val 10753"/>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D34074" w:rsidRDefault="00D34074" w:rsidP="00D34074">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399112" y="2168645"/>
                            <a:ext cx="679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flipH="1">
                            <a:off x="2392762" y="2367695"/>
                            <a:ext cx="669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321961" y="50800"/>
                            <a:ext cx="2459848"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671B8D" w:rsidRDefault="00D34074" w:rsidP="00D34074">
                              <w:pPr>
                                <w:jc w:val="center"/>
                                <w:rPr>
                                  <w:rFonts w:asciiTheme="minorHAnsi" w:hAnsiTheme="minorHAnsi"/>
                                  <w:b/>
                                </w:rPr>
                              </w:pPr>
                              <w:r w:rsidRPr="00671B8D">
                                <w:rPr>
                                  <w:rFonts w:asciiTheme="minorHAnsi" w:hAnsiTheme="minorHAnsi"/>
                                  <w:b/>
                                </w:rPr>
                                <w:t>Archive service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Rounded Rectangle 83"/>
                        <wps:cNvSpPr/>
                        <wps:spPr>
                          <a:xfrm>
                            <a:off x="474395" y="590550"/>
                            <a:ext cx="2123440" cy="33909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D34074" w:rsidRPr="000F26E2" w:rsidRDefault="00D34074" w:rsidP="00D34074">
                              <w:pPr>
                                <w:pStyle w:val="NormalWeb"/>
                                <w:spacing w:before="0" w:beforeAutospacing="0" w:after="0" w:afterAutospacing="0" w:line="276" w:lineRule="auto"/>
                                <w:jc w:val="center"/>
                                <w:rPr>
                                  <w:rFonts w:asciiTheme="minorHAnsi" w:hAnsiTheme="minorHAnsi"/>
                                </w:rPr>
                              </w:pPr>
                              <w:r w:rsidRPr="000F26E2">
                                <w:rPr>
                                  <w:rFonts w:asciiTheme="minorHAnsi" w:eastAsia="SimSun" w:hAnsiTheme="minorHAnsi"/>
                                  <w:b/>
                                  <w:bCs/>
                                </w:rPr>
                                <w:t>MO Archive service interface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descr="C:\Users\Cesar Coelho\Desktop\base-de-données.png"/>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3228000" y="1957103"/>
                            <a:ext cx="533400" cy="621030"/>
                          </a:xfrm>
                          <a:prstGeom prst="rect">
                            <a:avLst/>
                          </a:prstGeom>
                          <a:noFill/>
                          <a:ln>
                            <a:noFill/>
                          </a:ln>
                        </pic:spPr>
                      </pic:pic>
                      <wps:wsp>
                        <wps:cNvPr id="85" name="Text Box 248"/>
                        <wps:cNvSpPr txBox="1"/>
                        <wps:spPr>
                          <a:xfrm>
                            <a:off x="2897623" y="1604258"/>
                            <a:ext cx="1252958" cy="29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335860" w:rsidRDefault="00D34074" w:rsidP="00D34074">
                              <w:pPr>
                                <w:pStyle w:val="NormalWeb"/>
                                <w:spacing w:before="0" w:beforeAutospacing="0" w:after="200" w:afterAutospacing="0" w:line="276" w:lineRule="auto"/>
                                <w:jc w:val="center"/>
                                <w:rPr>
                                  <w:rFonts w:asciiTheme="minorHAnsi" w:hAnsiTheme="minorHAnsi"/>
                                </w:rPr>
                              </w:pPr>
                              <w:proofErr w:type="spellStart"/>
                              <w:r w:rsidRPr="00335860">
                                <w:rPr>
                                  <w:rFonts w:asciiTheme="minorHAnsi" w:eastAsia="Calibri" w:hAnsiTheme="minorHAnsi"/>
                                  <w:b/>
                                  <w:bCs/>
                                </w:rPr>
                                <w:t>com</w:t>
                              </w:r>
                              <w:r>
                                <w:rPr>
                                  <w:rFonts w:asciiTheme="minorHAnsi" w:eastAsia="Calibri" w:hAnsiTheme="minorHAnsi"/>
                                  <w:b/>
                                  <w:bCs/>
                                </w:rPr>
                                <w:t>Archive</w:t>
                              </w:r>
                              <w:r w:rsidRPr="00335860">
                                <w:rPr>
                                  <w:rFonts w:asciiTheme="minorHAnsi" w:eastAsia="Calibri" w:hAnsiTheme="minorHAnsi"/>
                                  <w:b/>
                                  <w:bCs/>
                                </w:rPr>
                                <w:t>.db</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07" o:spid="_x0000_s1222" editas="canvas" style="width:326.8pt;height:219.15pt;mso-position-horizontal-relative:char;mso-position-vertical-relative:line" coordsize="41497,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">
                <v:shape id="_x0000_s1223" type="#_x0000_t75" style="position:absolute;width:41497;height:27825;visibility:visible;mso-wrap-style:square">
                  <v:fill o:detectmouseclick="t"/>
                  <v:path o:connecttype="none"/>
                </v:shape>
                <v:roundrect id="Rounded Rectangle 71" o:spid="_x0000_s1224" style="position:absolute;left:4743;top:19571;width:21233;height:578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G4b8A&#10;AADbAAAADwAAAGRycy9kb3ducmV2LnhtbESPSwvCMBCE74L/IazgTVM9+KhGEVH0Jj7A69KsbWmz&#10;KU209d8bQfA4zMw3zHLdmlK8qHa5ZQWjYQSCOLE651TB7bofzEA4j6yxtEwK3uRgvep2lhhr2/CZ&#10;XhefigBhF6OCzPsqltIlGRl0Q1sRB+9ha4M+yDqVusYmwE0px1E0kQZzDgsZVrTNKCkuT6OguR7e&#10;1eQu57uxPRUPxOLubpFS/V67WYDw1Pp/+Nc+agXTEXy/hB8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kbhvwAAANsAAAAPAAAAAAAAAAAAAAAAAJgCAABkcnMvZG93bnJl&#10;di54bWxQSwUGAAAAAAQABAD1AAAAhAMAAAAA&#10;" filled="f" strokecolor="#1f497d [3215]" strokeweight="2pt">
                  <v:stroke dashstyle="dash"/>
                  <v:textbox>
                    <w:txbxContent>
                      <w:p w:rsidR="00D34074" w:rsidRDefault="00D34074" w:rsidP="00D34074">
                        <w:pPr>
                          <w:pStyle w:val="NormalWeb"/>
                          <w:spacing w:before="0" w:beforeAutospacing="0" w:after="0" w:afterAutospacing="0" w:line="276" w:lineRule="auto"/>
                          <w:jc w:val="center"/>
                          <w:rPr>
                            <w:rFonts w:asciiTheme="minorHAnsi" w:hAnsiTheme="minorHAnsi"/>
                            <w:b/>
                          </w:rPr>
                        </w:pPr>
                        <w:r w:rsidRPr="00943A65">
                          <w:rPr>
                            <w:rFonts w:asciiTheme="minorHAnsi" w:hAnsiTheme="minorHAnsi"/>
                            <w:b/>
                          </w:rPr>
                          <w:t>SQLite JDBC</w:t>
                        </w:r>
                      </w:p>
                      <w:p w:rsidR="00D34074" w:rsidRPr="00943A65" w:rsidRDefault="00D34074" w:rsidP="00D34074">
                        <w:pPr>
                          <w:pStyle w:val="NormalWeb"/>
                          <w:spacing w:before="0" w:beforeAutospacing="0" w:after="0" w:afterAutospacing="0" w:line="276" w:lineRule="auto"/>
                          <w:jc w:val="center"/>
                          <w:rPr>
                            <w:rFonts w:asciiTheme="minorHAnsi" w:hAnsiTheme="minorHAnsi"/>
                            <w:b/>
                          </w:rPr>
                        </w:pPr>
                        <w:r>
                          <w:rPr>
                            <w:rFonts w:asciiTheme="minorHAnsi" w:hAnsiTheme="minorHAnsi"/>
                            <w:b/>
                          </w:rPr>
                          <w:t>(SQLite)</w:t>
                        </w:r>
                      </w:p>
                    </w:txbxContent>
                  </v:textbox>
                </v:roundrect>
                <v:roundrect id="Rounded Rectangle 72" o:spid="_x0000_s1225" style="position:absolute;left:4742;top:14941;width:21234;height:33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YlsIA&#10;AADbAAAADwAAAGRycy9kb3ducmV2LnhtbESPzWrDMBCE74G8g9hCb4lcH9LGtWxKSEhvpUnA18Va&#10;/2BrZSzFdt6+KhR6HGbmGybNF9OLiUbXWlbwso1AEJdWt1wruF1PmzcQziNr7C2Tggc5yLP1KsVE&#10;25m/abr4WgQIuwQVNN4PiZSubMig29qBOHiVHQ36IMda6hHnADe9jKNoJw22HBYaHOjQUNld7kbB&#10;fD0/hl0h98fYfnUVYle4W6TU89Py8Q7C0+L/w3/tT63gNYbfL+EHy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NiWwgAAANsAAAAPAAAAAAAAAAAAAAAAAJgCAABkcnMvZG93&#10;bnJldi54bWxQSwUGAAAAAAQABAD1AAAAhwMAAAAA&#10;" filled="f" strokecolor="#1f497d [3215]" strokeweight="2pt">
                  <v:stroke dashstyle="dash"/>
                  <v:textbox>
                    <w:txbxContent>
                      <w:p w:rsidR="00D34074" w:rsidRPr="00D157FE" w:rsidRDefault="00D34074" w:rsidP="00D34074">
                        <w:pPr>
                          <w:pStyle w:val="NormalWeb"/>
                          <w:spacing w:before="0" w:beforeAutospacing="0" w:after="0" w:afterAutospacing="0" w:line="276" w:lineRule="auto"/>
                          <w:jc w:val="center"/>
                          <w:rPr>
                            <w:rFonts w:asciiTheme="minorHAnsi" w:hAnsiTheme="minorHAnsi"/>
                            <w:b/>
                          </w:rPr>
                        </w:pPr>
                        <w:proofErr w:type="spellStart"/>
                        <w:r>
                          <w:rPr>
                            <w:rFonts w:asciiTheme="minorHAnsi" w:hAnsiTheme="minorHAnsi"/>
                            <w:b/>
                          </w:rPr>
                          <w:t>EclipseLink</w:t>
                        </w:r>
                        <w:proofErr w:type="spellEnd"/>
                      </w:p>
                    </w:txbxContent>
                  </v:textbox>
                </v:roundrect>
                <v:roundrect id="Rounded Rectangle 73" o:spid="_x0000_s1226" style="position:absolute;left:4738;top:10434;width:21238;height:339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9DcEA&#10;AADbAAAADwAAAGRycy9kb3ducmV2LnhtbESPS4vCQBCE74L/YWjBm05U0N2YUUQUvS0+wGuT6TxI&#10;pidkRhP/vbOwsMeiqr6ikm1vavGi1pWWFcymEQji1OqScwX323HyBcJ5ZI21ZVLwJgfbzXCQYKxt&#10;xxd6XX0uAoRdjAoK75tYSpcWZNBNbUMcvMy2Bn2QbS51i12Am1rOo2gpDZYcFgpsaF9QWl2fRkF3&#10;O72b5UN+H+b2p8oQq4e7R0qNR/1uDcJT7//Df+2zVrBawO+X8AP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sfQ3BAAAA2wAAAA8AAAAAAAAAAAAAAAAAmAIAAGRycy9kb3du&#10;cmV2LnhtbFBLBQYAAAAABAAEAPUAAACGAwAAAAA=&#10;" filled="f" strokecolor="#1f497d [3215]" strokeweight="2pt">
                  <v:stroke dashstyle="dash"/>
                  <v:textbox>
                    <w:txbxContent>
                      <w:p w:rsidR="00D34074" w:rsidRPr="00C02404" w:rsidRDefault="00D34074" w:rsidP="00D34074">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rPr>
                          <w:t>DB Transactions Processor</w:t>
                        </w:r>
                      </w:p>
                    </w:txbxContent>
                  </v:textbox>
                </v:roundrect>
                <v:roundrect id="Rounded Rectangle 74" o:spid="_x0000_s1227" style="position:absolute;left:3219;top:3746;width:24598;height:23149;visibility:visible;mso-wrap-style:square;v-text-anchor:top" arcsize="704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84cQA&#10;AADbAAAADwAAAGRycy9kb3ducmV2LnhtbESPQYvCMBSE74L/ITzBi2iqW1SqUWRBd0E8VD14fDTP&#10;tti8lCZbu/9+syB4HGbmG2a97UwlWmpcaVnBdBKBIM6sLjlXcL3sx0sQziNrrCyTgl9ysN30e2tM&#10;tH1ySu3Z5yJA2CWooPC+TqR0WUEG3cTWxMG728agD7LJpW7wGeCmkrMomkuDJYeFAmv6LCh7nH+M&#10;gtFuEWX1afkRn/Tl9jik8vgVt0oNB91uBcJT59/hV/tbK1jE8P8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7POHEAAAA2wAAAA8AAAAAAAAAAAAAAAAAmAIAAGRycy9k&#10;b3ducmV2LnhtbFBLBQYAAAAABAAEAPUAAACJAwAAAAA=&#10;" filled="f" strokecolor="#1f497d [3215]" strokeweight="2pt">
                  <v:textbox>
                    <w:txbxContent>
                      <w:p w:rsidR="00D34074" w:rsidRDefault="00D34074" w:rsidP="00D34074">
                        <w:pPr>
                          <w:pStyle w:val="NormalWeb"/>
                          <w:spacing w:before="0" w:beforeAutospacing="0" w:after="0" w:afterAutospacing="0" w:line="276" w:lineRule="auto"/>
                          <w:jc w:val="center"/>
                        </w:pPr>
                      </w:p>
                    </w:txbxContent>
                  </v:textbox>
                </v:roundrect>
                <v:shape id="Straight Arrow Connector 79" o:spid="_x0000_s1228" type="#_x0000_t32" style="position:absolute;left:23991;top:21686;width:6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0O68MAAADbAAAADwAAAGRycy9kb3ducmV2LnhtbESPQWvCQBSE70L/w/IKvZlNldgYXUWE&#10;UK/VFurtmX0modm3IbvR+O+7guBxmJlvmOV6MI24UOdqywreoxgEcWF1zaWC70M+TkE4j6yxsUwK&#10;buRgvXoZLTHT9spfdNn7UgQIuwwVVN63mZSuqMigi2xLHLyz7Qz6ILtS6g6vAW4aOYnjmTRYc1io&#10;sKVtRcXfvjcKpufT8Jn6jUzzX7vt+yRJfvKjUm+vw2YBwtPgn+FHe6cVfMzh/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DuvDAAAA2wAAAA8AAAAAAAAAAAAA&#10;AAAAoQIAAGRycy9kb3ducmV2LnhtbFBLBQYAAAAABAAEAPkAAACRAwAAAAA=&#10;" strokecolor="#4579b8 [3044]">
                  <v:stroke endarrow="open"/>
                </v:shape>
                <v:shape id="Straight Arrow Connector 80" o:spid="_x0000_s1229" type="#_x0000_t32" style="position:absolute;left:23927;top:23676;width:6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zgX8IAAADbAAAADwAAAGRycy9kb3ducmV2LnhtbERPTWvCQBC9F/oflin0Vjcttkh0FWkp&#10;tAiW2IJ4G7NjEszOht2tif/eOQgeH+97thhcq04UYuPZwPMoA0VcettwZeDv9/NpAiomZIutZzJw&#10;pgiL+f3dDHPrey7otEmVkhCOORqoU+pyrWNZk8M48h2xcAcfHCaBodI2YC/hrtUvWfamHTYsDTV2&#10;9F5Tedz8Oyn5GBevq+1qP6Zi+dPvv3frFHbGPD4MyymoREO6ia/uL2tgIuvli/wAP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2zgX8IAAADbAAAADwAAAAAAAAAAAAAA&#10;AAChAgAAZHJzL2Rvd25yZXYueG1sUEsFBgAAAAAEAAQA+QAAAJADAAAAAA==&#10;" strokecolor="#4579b8 [3044]">
                  <v:stroke endarrow="open"/>
                </v:shape>
                <v:shape id="Text Box 82" o:spid="_x0000_s1230" type="#_x0000_t202" style="position:absolute;left:3219;top:508;width:24599;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ps8UA&#10;AADbAAAADwAAAGRycy9kb3ducmV2LnhtbESPQWvCQBSE70L/w/IKvUjdqNhK6ipSWhVvTbSlt0f2&#10;NQnNvg3ZNYn/3hUEj8PMfMMsVr2pREuNKy0rGI8iEMSZ1SXnCg7p5/MchPPIGivLpOBMDlbLh8EC&#10;Y207/qI28bkIEHYxKii8r2MpXVaQQTeyNXHw/mxj0AfZ5FI32AW4qeQkil6kwZLDQoE1vReU/Scn&#10;o+B3mP/sXb85dtPZtP7Ytunrt06Venrs128gPPX+Hr61d1rBfALXL+E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d+mzxQAAANsAAAAPAAAAAAAAAAAAAAAAAJgCAABkcnMv&#10;ZG93bnJldi54bWxQSwUGAAAAAAQABAD1AAAAigMAAAAA&#10;" fillcolor="white [3201]" stroked="f" strokeweight=".5pt">
                  <v:textbox>
                    <w:txbxContent>
                      <w:p w:rsidR="00D34074" w:rsidRPr="00671B8D" w:rsidRDefault="00D34074" w:rsidP="00D34074">
                        <w:pPr>
                          <w:jc w:val="center"/>
                          <w:rPr>
                            <w:rFonts w:asciiTheme="minorHAnsi" w:hAnsiTheme="minorHAnsi"/>
                            <w:b/>
                          </w:rPr>
                        </w:pPr>
                        <w:r w:rsidRPr="00671B8D">
                          <w:rPr>
                            <w:rFonts w:asciiTheme="minorHAnsi" w:hAnsiTheme="minorHAnsi"/>
                            <w:b/>
                          </w:rPr>
                          <w:t>Archive service implementation</w:t>
                        </w:r>
                      </w:p>
                    </w:txbxContent>
                  </v:textbox>
                </v:shape>
                <v:roundrect id="Rounded Rectangle 83" o:spid="_x0000_s1231" style="position:absolute;left:4743;top:5905;width:21235;height:339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NKr4A&#10;AADbAAAADwAAAGRycy9kb3ducmV2LnhtbESPzQrCMBCE74LvEFbwpqkKotUoIorexB/wujRrW9ps&#10;ShNtfXsjCB6HmfmGWa5bU4oX1S63rGA0jEAQJ1bnnCq4XfeDGQjnkTWWlknBmxysV93OEmNtGz7T&#10;6+JTESDsYlSQeV/FUrokI4NuaCvi4D1sbdAHWadS19gEuCnlOIqm0mDOYSHDirYZJcXlaRQ018O7&#10;mt7lfDe2p+KBWNzdLVKq32s3CxCeWv8P/9pHrWA2ge+X8APk6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X5DSq+AAAA2wAAAA8AAAAAAAAAAAAAAAAAmAIAAGRycy9kb3ducmV2&#10;LnhtbFBLBQYAAAAABAAEAPUAAACDAwAAAAA=&#10;" filled="f" strokecolor="#1f497d [3215]" strokeweight="2pt">
                  <v:stroke dashstyle="dash"/>
                  <v:textbox>
                    <w:txbxContent>
                      <w:p w:rsidR="00D34074" w:rsidRPr="000F26E2" w:rsidRDefault="00D34074" w:rsidP="00D34074">
                        <w:pPr>
                          <w:pStyle w:val="NormalWeb"/>
                          <w:spacing w:before="0" w:beforeAutospacing="0" w:after="0" w:afterAutospacing="0" w:line="276" w:lineRule="auto"/>
                          <w:jc w:val="center"/>
                          <w:rPr>
                            <w:rFonts w:asciiTheme="minorHAnsi" w:hAnsiTheme="minorHAnsi"/>
                          </w:rPr>
                        </w:pPr>
                        <w:r w:rsidRPr="000F26E2">
                          <w:rPr>
                            <w:rFonts w:asciiTheme="minorHAnsi" w:eastAsia="SimSun" w:hAnsiTheme="minorHAnsi"/>
                            <w:b/>
                            <w:bCs/>
                          </w:rPr>
                          <w:t>MO Archive service interface</w:t>
                        </w:r>
                      </w:p>
                    </w:txbxContent>
                  </v:textbox>
                </v:roundrect>
                <v:shape id="Picture 84" o:spid="_x0000_s1232" type="#_x0000_t75" style="position:absolute;left:32280;top:19571;width:5334;height:6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qrSfDAAAA2wAAAA8AAABkcnMvZG93bnJldi54bWxEj0GLwjAUhO8L/ofwBC/Lmiqi0jWKCIKK&#10;Cuoe9vhonm21eSlNtNVfb4SFPQ4z8w0zmTWmEHeqXG5ZQa8bgSBOrM45VfBzWn6NQTiPrLGwTAoe&#10;5GA2bX1MMNa25gPdjz4VAcIuRgWZ92UspUsyMui6tiQO3tlWBn2QVSp1hXWAm0L2o2goDeYcFjIs&#10;aZFRcj3ejIId6dFz/7ueu+1nsun1jb9QrZXqtJv5NwhPjf8P/7VXWsF4AO8v4QfI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qtJ8MAAADbAAAADwAAAAAAAAAAAAAAAACf&#10;AgAAZHJzL2Rvd25yZXYueG1sUEsFBgAAAAAEAAQA9wAAAI8DAAAAAA==&#10;">
                  <v:imagedata r:id="rId59" o:title="base-de-données"/>
                </v:shape>
                <v:shape id="Text Box 248" o:spid="_x0000_s1233" type="#_x0000_t202" style="position:absolute;left:28976;top:16042;width:12529;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D34074" w:rsidRPr="00335860" w:rsidRDefault="00D34074" w:rsidP="00D34074">
                        <w:pPr>
                          <w:pStyle w:val="NormalWeb"/>
                          <w:spacing w:before="0" w:beforeAutospacing="0" w:after="200" w:afterAutospacing="0" w:line="276" w:lineRule="auto"/>
                          <w:jc w:val="center"/>
                          <w:rPr>
                            <w:rFonts w:asciiTheme="minorHAnsi" w:hAnsiTheme="minorHAnsi"/>
                          </w:rPr>
                        </w:pPr>
                        <w:proofErr w:type="spellStart"/>
                        <w:r w:rsidRPr="00335860">
                          <w:rPr>
                            <w:rFonts w:asciiTheme="minorHAnsi" w:eastAsia="Calibri" w:hAnsiTheme="minorHAnsi"/>
                            <w:b/>
                            <w:bCs/>
                          </w:rPr>
                          <w:t>com</w:t>
                        </w:r>
                        <w:r>
                          <w:rPr>
                            <w:rFonts w:asciiTheme="minorHAnsi" w:eastAsia="Calibri" w:hAnsiTheme="minorHAnsi"/>
                            <w:b/>
                            <w:bCs/>
                          </w:rPr>
                          <w:t>Archive</w:t>
                        </w:r>
                        <w:r w:rsidRPr="00335860">
                          <w:rPr>
                            <w:rFonts w:asciiTheme="minorHAnsi" w:eastAsia="Calibri" w:hAnsiTheme="minorHAnsi"/>
                            <w:b/>
                            <w:bCs/>
                          </w:rPr>
                          <w:t>.db</w:t>
                        </w:r>
                        <w:proofErr w:type="spellEnd"/>
                      </w:p>
                    </w:txbxContent>
                  </v:textbox>
                </v:shape>
                <w10:anchorlock/>
              </v:group>
            </w:pict>
          </mc:Fallback>
        </mc:AlternateContent>
      </w:r>
    </w:p>
    <w:p w:rsidR="00D34074" w:rsidRDefault="00D34074" w:rsidP="00D34074">
      <w:pPr>
        <w:jc w:val="center"/>
      </w:pPr>
      <w:r w:rsidRPr="005163AB">
        <w:rPr>
          <w:b/>
        </w:rPr>
        <w:t>Figure</w:t>
      </w:r>
      <w:r>
        <w:rPr>
          <w:b/>
        </w:rPr>
        <w:t xml:space="preserve"> 52:</w:t>
      </w:r>
      <w:r>
        <w:t xml:space="preserve"> Archive service provider implementation diagram.</w:t>
      </w:r>
    </w:p>
    <w:p w:rsidR="00B9538A" w:rsidRDefault="00B9538A" w:rsidP="00D34074">
      <w:pPr>
        <w:jc w:val="center"/>
      </w:pPr>
    </w:p>
    <w:p w:rsidR="00D34074" w:rsidRDefault="00D34074" w:rsidP="00D34074">
      <w:r w:rsidRPr="00844B0E">
        <w:t>There are optimizations on the MO Archive service interface layer. For example, the generation of the object instance identifier is actually faster than if a value is assigned directly because the service interface layer does not have to chec</w:t>
      </w:r>
      <w:r w:rsidR="00B9538A">
        <w:t>k in the database if it exists.</w:t>
      </w:r>
    </w:p>
    <w:p w:rsidR="00D34074" w:rsidRDefault="00D34074" w:rsidP="00D34074">
      <w:r w:rsidRPr="00E67E8C">
        <w:t xml:space="preserve">SQLite is an in-process library that implements a self-contained, </w:t>
      </w:r>
      <w:proofErr w:type="spellStart"/>
      <w:r w:rsidRPr="00E67E8C">
        <w:t>serverless</w:t>
      </w:r>
      <w:proofErr w:type="spellEnd"/>
      <w:r w:rsidRPr="00E67E8C">
        <w:t xml:space="preserve">, zero-configuration, transactional SQL database engine. </w:t>
      </w:r>
      <w:r w:rsidRPr="00C5333B">
        <w:t>SQLite is an embedded SQL database engine</w:t>
      </w:r>
      <w:r>
        <w:t xml:space="preserve"> which means that u</w:t>
      </w:r>
      <w:r w:rsidRPr="00C5333B">
        <w:t xml:space="preserve">nlike </w:t>
      </w:r>
      <w:r>
        <w:t>others</w:t>
      </w:r>
      <w:r w:rsidRPr="00C5333B">
        <w:t xml:space="preserve">, </w:t>
      </w:r>
      <w:r>
        <w:t>it</w:t>
      </w:r>
      <w:r w:rsidRPr="00C5333B">
        <w:t xml:space="preserve"> does not have a separate server process. SQLite reads and writes directly to ordinary disk files</w:t>
      </w:r>
      <w:r>
        <w:t>, and for example, a</w:t>
      </w:r>
      <w:r w:rsidRPr="00C5333B">
        <w:t xml:space="preserve"> complete SQL database with multiple tables, indices, triggers, and views, is contained in a single disk file.</w:t>
      </w:r>
      <w:r>
        <w:t xml:space="preserve"> For the Archive service implementation, the filename is “</w:t>
      </w:r>
      <w:proofErr w:type="spellStart"/>
      <w:r>
        <w:t>comArchive.db</w:t>
      </w:r>
      <w:proofErr w:type="spellEnd"/>
      <w:r>
        <w:t>”.</w:t>
      </w:r>
    </w:p>
    <w:p w:rsidR="00D34074" w:rsidRDefault="00D34074" w:rsidP="00D34074">
      <w:r>
        <w:lastRenderedPageBreak/>
        <w:t>The database structure</w:t>
      </w:r>
      <w:r w:rsidRPr="006416F9">
        <w:t xml:space="preserve"> includes 5 tables </w:t>
      </w:r>
      <w:r w:rsidRPr="00A62A5E">
        <w:t>and 3 indexes</w:t>
      </w:r>
      <w:r w:rsidRPr="006416F9">
        <w:t xml:space="preserve"> lik</w:t>
      </w:r>
      <w:r>
        <w:t>e Figure 53 presents.</w:t>
      </w:r>
    </w:p>
    <w:p w:rsidR="00B9538A" w:rsidRDefault="00B9538A" w:rsidP="00D34074"/>
    <w:p w:rsidR="00D34074" w:rsidRPr="006000EA" w:rsidRDefault="00D34074" w:rsidP="00D34074">
      <w:pPr>
        <w:jc w:val="center"/>
      </w:pPr>
      <w:r>
        <w:rPr>
          <w:b/>
          <w:noProof/>
          <w:lang w:eastAsia="zh-CN"/>
        </w:rPr>
        <w:drawing>
          <wp:inline distT="0" distB="0" distL="0" distR="0" wp14:anchorId="1E145A81" wp14:editId="0DE0D804">
            <wp:extent cx="4327451" cy="5240962"/>
            <wp:effectExtent l="0" t="0" r="0" b="0"/>
            <wp:docPr id="108" name="Picture 108" descr="C:\Users\Cesar Coelho\Dropbox\PhD\Dissertation\pictures\db_browser_database_tables_truncat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db_browser_database_tables_truncated_2.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331559" cy="5245937"/>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53:</w:t>
      </w:r>
      <w:r>
        <w:t xml:space="preserve"> Archive service database tables disp</w:t>
      </w:r>
      <w:r w:rsidR="00B9538A">
        <w:t>layed in DB Browser for SQLite.</w:t>
      </w:r>
    </w:p>
    <w:p w:rsidR="00D34074" w:rsidRDefault="00D34074" w:rsidP="00D34074"/>
    <w:p w:rsidR="00D34074" w:rsidRPr="006056F4" w:rsidRDefault="00D34074" w:rsidP="00D34074">
      <w:pPr>
        <w:rPr>
          <w:highlight w:val="yellow"/>
        </w:rPr>
      </w:pPr>
      <w:r>
        <w:t xml:space="preserve">The </w:t>
      </w:r>
      <w:proofErr w:type="spellStart"/>
      <w:r>
        <w:t>COMObjectEntity</w:t>
      </w:r>
      <w:proofErr w:type="spellEnd"/>
      <w:r>
        <w:t xml:space="preserve"> table holds the COM Objects of the Archive service implementation. The table’s primary key is composed by the fields: </w:t>
      </w:r>
      <w:proofErr w:type="spellStart"/>
      <w:r>
        <w:t>objectTypeId</w:t>
      </w:r>
      <w:proofErr w:type="spellEnd"/>
      <w:r>
        <w:t xml:space="preserve">, </w:t>
      </w:r>
      <w:proofErr w:type="spellStart"/>
      <w:r>
        <w:t>objId</w:t>
      </w:r>
      <w:proofErr w:type="spellEnd"/>
      <w:r>
        <w:t xml:space="preserve">, and </w:t>
      </w:r>
      <w:proofErr w:type="spellStart"/>
      <w:r>
        <w:t>domainId</w:t>
      </w:r>
      <w:proofErr w:type="spellEnd"/>
      <w:r>
        <w:t xml:space="preserve">. It includes other fields such as network, OBJ, </w:t>
      </w:r>
      <w:proofErr w:type="spellStart"/>
      <w:r>
        <w:t>providerURI</w:t>
      </w:r>
      <w:proofErr w:type="spellEnd"/>
      <w:r>
        <w:t xml:space="preserve">, </w:t>
      </w:r>
      <w:proofErr w:type="spellStart"/>
      <w:r>
        <w:t>relatedLink</w:t>
      </w:r>
      <w:proofErr w:type="spellEnd"/>
      <w:r>
        <w:t xml:space="preserve">, </w:t>
      </w:r>
      <w:proofErr w:type="spellStart"/>
      <w:r>
        <w:t>sourceLinkDomainId</w:t>
      </w:r>
      <w:proofErr w:type="spellEnd"/>
      <w:r>
        <w:t xml:space="preserve">, </w:t>
      </w:r>
      <w:proofErr w:type="spellStart"/>
      <w:r>
        <w:t>sourceLinkObjId</w:t>
      </w:r>
      <w:proofErr w:type="spellEnd"/>
      <w:r>
        <w:t xml:space="preserve">, </w:t>
      </w:r>
      <w:proofErr w:type="spellStart"/>
      <w:r>
        <w:t>sourceLinkObjectTypeId</w:t>
      </w:r>
      <w:proofErr w:type="spellEnd"/>
      <w:r>
        <w:t xml:space="preserve">, </w:t>
      </w:r>
      <w:proofErr w:type="spellStart"/>
      <w:r>
        <w:t>timestampArchiveDetails</w:t>
      </w:r>
      <w:proofErr w:type="spellEnd"/>
      <w:r>
        <w:t>. Some of these are linking to the remaining tables mentioned before.</w:t>
      </w:r>
    </w:p>
    <w:p w:rsidR="00D34074" w:rsidRPr="006056F4" w:rsidRDefault="00D34074" w:rsidP="00D34074">
      <w:pPr>
        <w:jc w:val="center"/>
        <w:rPr>
          <w:highlight w:val="yellow"/>
        </w:rPr>
      </w:pPr>
      <w:r>
        <w:rPr>
          <w:noProof/>
          <w:lang w:eastAsia="zh-CN"/>
        </w:rPr>
        <w:lastRenderedPageBreak/>
        <w:drawing>
          <wp:inline distT="0" distB="0" distL="0" distR="0" wp14:anchorId="7B91DA92" wp14:editId="257B07C7">
            <wp:extent cx="5391150" cy="3396615"/>
            <wp:effectExtent l="0" t="0" r="0" b="0"/>
            <wp:docPr id="109" name="Picture 109" descr="C:\Users\Cesar Coelho\Desktop\db_browser_COM_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esktop\db_browser_COM_Objects.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391150" cy="3396615"/>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54:</w:t>
      </w:r>
      <w:r>
        <w:t xml:space="preserve"> Example of the content in a </w:t>
      </w:r>
      <w:proofErr w:type="spellStart"/>
      <w:r>
        <w:t>COMObjectEntity</w:t>
      </w:r>
      <w:proofErr w:type="spellEnd"/>
      <w:r>
        <w:t xml:space="preserve"> table displayed in the application DB Browser for SQLit</w:t>
      </w:r>
      <w:r w:rsidR="00B9538A">
        <w:t>e.</w:t>
      </w:r>
    </w:p>
    <w:p w:rsidR="00D34074" w:rsidRDefault="00D34074" w:rsidP="00D34074">
      <w:pPr>
        <w:jc w:val="left"/>
        <w:rPr>
          <w:highlight w:val="yellow"/>
        </w:rPr>
      </w:pPr>
    </w:p>
    <w:p w:rsidR="00D34074" w:rsidRPr="00E83A77" w:rsidRDefault="00D34074" w:rsidP="00D34074">
      <w:r>
        <w:t xml:space="preserve">The COM services were the first services to be implemented. Optimizing the COM Archive implementation was set as high priority and therefore it has been continuously improved throughout the research and development. </w:t>
      </w:r>
      <w:r w:rsidRPr="00864A3B">
        <w:t>Originally, the backe</w:t>
      </w:r>
      <w:r>
        <w:t>nd was using the embedded Apache D</w:t>
      </w:r>
      <w:r w:rsidRPr="00864A3B">
        <w:t xml:space="preserve">erby </w:t>
      </w:r>
      <w:r>
        <w:t>driver but</w:t>
      </w:r>
      <w:r w:rsidRPr="00864A3B">
        <w:t xml:space="preserve"> this was later changed to SQLite in </w:t>
      </w:r>
      <w:r>
        <w:t>order</w:t>
      </w:r>
      <w:r w:rsidRPr="00864A3B">
        <w:t xml:space="preserve"> attempt to improve performance.</w:t>
      </w:r>
      <w:r>
        <w:t xml:space="preserve"> Additionally, the “database transactions processor” was included to decouple the service interface calls from the actual insertions into the database by having a single thread executor dedicated to execute the transaction with the database. This makes the store operation to be much faster during runtime because the call will not block waiting for the actual insertion in the database to be completed. Additionally, another executor with 2 fixed threads was included in order to speed up the initialization process of the Archive service and to handle the generation of COM </w:t>
      </w:r>
      <w:r w:rsidRPr="00E83A77">
        <w:t xml:space="preserve">Events of the Archive service. The Archive service was also extended to support a special </w:t>
      </w:r>
      <w:proofErr w:type="spellStart"/>
      <w:r w:rsidRPr="00E83A77">
        <w:t>PaginationFilter</w:t>
      </w:r>
      <w:proofErr w:type="spellEnd"/>
      <w:r w:rsidRPr="00E83A77">
        <w:t xml:space="preserve"> for its queries.</w:t>
      </w:r>
    </w:p>
    <w:p w:rsidR="00D34074" w:rsidRDefault="00D34074" w:rsidP="00D34074">
      <w:r w:rsidRPr="00C3671A">
        <w:t>A bespoke service was included in this implementation for the synchronization of the COM Archive between space and ground. This is not originally part of the standard.</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44" w:name="_Toc495399408"/>
      <w:bookmarkStart w:id="145" w:name="_Toc497299820"/>
      <w:bookmarkStart w:id="146" w:name="_Toc499226812"/>
      <w:r>
        <w:rPr>
          <w:lang w:val="en-US"/>
        </w:rPr>
        <w:t>Common services</w:t>
      </w:r>
      <w:bookmarkEnd w:id="144"/>
      <w:bookmarkEnd w:id="145"/>
      <w:bookmarkEnd w:id="146"/>
    </w:p>
    <w:p w:rsidR="00D34074" w:rsidRDefault="00D34074" w:rsidP="00D34074">
      <w:r>
        <w:t>The implementation of the Common services includes all the 3 services: Configuration service, Directory service, and Login service.</w:t>
      </w:r>
    </w:p>
    <w:p w:rsidR="00D34074" w:rsidRDefault="00D34074" w:rsidP="00D34074">
      <w:r>
        <w:t xml:space="preserve">The implementation of the Common services was done before there was an official CCSDS standard of the services. Throughout the development many problems were found and these were directly fed back into the draft version. There was also a strong collaboration in </w:t>
      </w:r>
      <w:r>
        <w:lastRenderedPageBreak/>
        <w:t>evolving the Configuration service from a single operation service with implementation/specific Configurations into something more complex which includes a concept itself of a “Configuration” in MO.</w:t>
      </w:r>
    </w:p>
    <w:p w:rsidR="00D34074" w:rsidRDefault="00D34074" w:rsidP="00D34074">
      <w:r>
        <w:t>The NMF Composites do not instantiate the Configuration service itself however they strongly rely on its</w:t>
      </w:r>
      <w:r w:rsidRPr="00B84086">
        <w:t xml:space="preserve"> COM objects data model in order to store the state of </w:t>
      </w:r>
      <w:r>
        <w:t>other</w:t>
      </w:r>
      <w:r w:rsidRPr="00B84086">
        <w:t xml:space="preserve"> services. This is very useful because upon start</w:t>
      </w:r>
      <w:r>
        <w:t xml:space="preserve"> </w:t>
      </w:r>
      <w:r w:rsidRPr="00B84086">
        <w:t>up</w:t>
      </w:r>
      <w:r>
        <w:t xml:space="preserve">, </w:t>
      </w:r>
      <w:r w:rsidRPr="00B84086">
        <w:t>it allows restoring the previous state of the service.</w:t>
      </w:r>
    </w:p>
    <w:p w:rsidR="00D34074" w:rsidRDefault="00D34074" w:rsidP="00D34074">
      <w:pPr>
        <w:jc w:val="left"/>
        <w:rPr>
          <w:highlight w:val="yellow"/>
        </w:rPr>
      </w:pPr>
    </w:p>
    <w:p w:rsidR="00D34074" w:rsidRPr="003A2DAC" w:rsidRDefault="00D34074" w:rsidP="00D34074">
      <w:r>
        <w:t xml:space="preserve">The Directory service plays an important role in the NMF because the provider side can be found in 3 different places of the system: in the NMF App itself, in the NanoSat MO Supervisor as Central Directory service, and in the Ground MO Proxy as a replica of the Central Directory service. </w:t>
      </w:r>
      <w:r w:rsidRPr="003A2DAC">
        <w:t xml:space="preserve">The Directory service implementation includes all </w:t>
      </w:r>
      <w:r>
        <w:t xml:space="preserve">its </w:t>
      </w:r>
      <w:r w:rsidRPr="003A2DAC">
        <w:t xml:space="preserve">operations except </w:t>
      </w:r>
      <w:r>
        <w:t xml:space="preserve">for </w:t>
      </w:r>
      <w:r w:rsidRPr="003A2DAC">
        <w:t xml:space="preserve">the </w:t>
      </w:r>
      <w:proofErr w:type="spellStart"/>
      <w:r w:rsidRPr="003A2DAC">
        <w:t>getServiceXML</w:t>
      </w:r>
      <w:proofErr w:type="spellEnd"/>
      <w:r w:rsidRPr="003A2DAC">
        <w:t xml:space="preserve"> operation.</w:t>
      </w:r>
    </w:p>
    <w:p w:rsidR="00D34074" w:rsidRDefault="00D34074" w:rsidP="00D34074">
      <w:r w:rsidRPr="00F144DB">
        <w:t xml:space="preserve">The Login service implementation was developed by a student participating in ESA’s Summer of Code in Space (SOCIS). This implementation uses Apache </w:t>
      </w:r>
      <w:proofErr w:type="spellStart"/>
      <w:r w:rsidRPr="00F144DB">
        <w:t>Shiro</w:t>
      </w:r>
      <w:proofErr w:type="spellEnd"/>
      <w:r w:rsidRPr="00F144DB">
        <w:t xml:space="preserve"> and the MAL Access Control mechanism for handling the logins.</w:t>
      </w:r>
    </w:p>
    <w:p w:rsidR="00D34074" w:rsidRDefault="00D34074" w:rsidP="00D34074"/>
    <w:p w:rsidR="00D34074" w:rsidRPr="005343D2" w:rsidRDefault="00D34074" w:rsidP="00D34074">
      <w:pPr>
        <w:pStyle w:val="Heading3"/>
        <w:keepLines/>
        <w:numPr>
          <w:ilvl w:val="2"/>
          <w:numId w:val="4"/>
        </w:numPr>
        <w:spacing w:before="200" w:after="0" w:line="480" w:lineRule="auto"/>
        <w:contextualSpacing/>
        <w:jc w:val="left"/>
      </w:pPr>
      <w:bookmarkStart w:id="147" w:name="_Toc495399409"/>
      <w:bookmarkStart w:id="148" w:name="_Toc497299821"/>
      <w:bookmarkStart w:id="149" w:name="_Toc499226813"/>
      <w:r>
        <w:rPr>
          <w:lang w:val="en-US"/>
        </w:rPr>
        <w:t>M&amp;C services</w:t>
      </w:r>
      <w:bookmarkEnd w:id="147"/>
      <w:bookmarkEnd w:id="148"/>
      <w:bookmarkEnd w:id="149"/>
    </w:p>
    <w:p w:rsidR="00D34074" w:rsidRDefault="00D34074" w:rsidP="00D34074">
      <w:r>
        <w:t>The implementation of the Monitor and Control (M&amp;C) services includes all the 6 main services and the 2 auxiliary services.</w:t>
      </w:r>
    </w:p>
    <w:p w:rsidR="00D34074" w:rsidRDefault="00D34074" w:rsidP="00D34074">
      <w:r>
        <w:t>Each service contains d</w:t>
      </w:r>
      <w:r w:rsidRPr="00EE511D">
        <w:t xml:space="preserve">edicated managers in order to manage the existing definitions in the service. They have small differences among them </w:t>
      </w:r>
      <w:r>
        <w:t>although</w:t>
      </w:r>
      <w:r w:rsidRPr="00EE511D">
        <w:t xml:space="preserve"> they all </w:t>
      </w:r>
      <w:r>
        <w:t>support</w:t>
      </w:r>
      <w:r w:rsidRPr="00EE511D">
        <w:t xml:space="preserve"> adding, removing, or updating definitions.</w:t>
      </w:r>
    </w:p>
    <w:p w:rsidR="00D34074" w:rsidRDefault="00D34074" w:rsidP="00D34074">
      <w:r>
        <w:t>Besides the functionality mentioned above, the Parameter Manager also includes the possibility of using an adapter that connects to another entity of software in order to link the getters and setters to interact with parameter values. Instead of having a fixed list of parameters, the adapter allows the developer to have any combination of parameters and shifts the responsibility of linking a parameter name to an actual value to the developer implementing the adapter. This is possible by using the Adapter pattern whi</w:t>
      </w:r>
      <w:r w:rsidR="00B9538A">
        <w:t>ch is represented in Figure 55.</w:t>
      </w:r>
    </w:p>
    <w:p w:rsidR="00D34074" w:rsidRDefault="00D34074" w:rsidP="00D34074">
      <w:r>
        <w:t>For the Action service, there is an Action Manager that allows the management of the definitions and also allows the possibility of submitting an adapter to dispatch the actions. It is up to the implementer of the adapter how the actions are dispatched and linked to an actual activity. The Archive service allows the reporting of the different progress stages of the action.</w:t>
      </w:r>
    </w:p>
    <w:p w:rsidR="00D34074" w:rsidRDefault="00D34074" w:rsidP="00D34074">
      <w:pPr>
        <w:jc w:val="center"/>
      </w:pPr>
      <w:r>
        <w:rPr>
          <w:noProof/>
          <w:lang w:eastAsia="zh-CN"/>
        </w:rPr>
        <w:lastRenderedPageBreak/>
        <w:drawing>
          <wp:inline distT="0" distB="0" distL="0" distR="0" wp14:anchorId="3422E453" wp14:editId="399E18F9">
            <wp:extent cx="3941379" cy="2835231"/>
            <wp:effectExtent l="0" t="0" r="2540" b="3810"/>
            <wp:docPr id="110" name="Picture 110" descr="C:\Users\Cesar Coelho\Dropbox\PhD\Dissertation\material\Object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material\ObjectAdapter.png"/>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941363" cy="2835219"/>
                    </a:xfrm>
                    <a:prstGeom prst="rect">
                      <a:avLst/>
                    </a:prstGeom>
                    <a:noFill/>
                    <a:ln>
                      <a:noFill/>
                    </a:ln>
                  </pic:spPr>
                </pic:pic>
              </a:graphicData>
            </a:graphic>
          </wp:inline>
        </w:drawing>
      </w:r>
    </w:p>
    <w:p w:rsidR="00D34074" w:rsidRDefault="00D34074" w:rsidP="00D34074">
      <w:pPr>
        <w:jc w:val="center"/>
      </w:pPr>
      <w:r w:rsidRPr="004654AA">
        <w:rPr>
          <w:b/>
        </w:rPr>
        <w:t>Figure 55:</w:t>
      </w:r>
      <w:r w:rsidR="00B9538A">
        <w:t xml:space="preserve"> Adapter pattern.</w:t>
      </w:r>
    </w:p>
    <w:p w:rsidR="00D34074" w:rsidRDefault="00D34074" w:rsidP="00D34074"/>
    <w:p w:rsidR="00D34074" w:rsidRDefault="00D34074" w:rsidP="00D34074">
      <w:r>
        <w:t>The Managers have interactions with the Archive service in order to store and retrieve the definitions. Additionally, each service has a certain configuration that can be restored at any time by the provider. For the NMF’s Java implementation, this occurs during start up.</w:t>
      </w:r>
    </w:p>
    <w:p w:rsidR="00D34074" w:rsidRDefault="00D34074" w:rsidP="00D34074">
      <w:pPr>
        <w:jc w:val="left"/>
      </w:pPr>
    </w:p>
    <w:p w:rsidR="00D34074" w:rsidRDefault="00D34074" w:rsidP="00D34074">
      <w:r w:rsidRPr="00B62DF6">
        <w:t>The implementation of the services was started when the 3</w:t>
      </w:r>
      <w:r w:rsidRPr="00B62DF6">
        <w:rPr>
          <w:vertAlign w:val="superscript"/>
        </w:rPr>
        <w:t>rd</w:t>
      </w:r>
      <w:r w:rsidRPr="00B62DF6">
        <w:t xml:space="preserve"> revision of the M&amp;C services specification was on-going. </w:t>
      </w:r>
      <w:r>
        <w:t xml:space="preserve">It </w:t>
      </w:r>
      <w:r w:rsidRPr="00B62DF6">
        <w:t xml:space="preserve">was developed in collaboration with DLR and found many problems with the specification which were later fixed. </w:t>
      </w:r>
      <w:r>
        <w:t xml:space="preserve">Both the specification and </w:t>
      </w:r>
      <w:r w:rsidRPr="00B62DF6">
        <w:t>implementation had to be updated to cope with these changes.</w:t>
      </w:r>
    </w:p>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50" w:name="_Toc495399410"/>
      <w:bookmarkStart w:id="151" w:name="_Ref497239494"/>
      <w:bookmarkStart w:id="152" w:name="_Toc497299822"/>
      <w:bookmarkStart w:id="153" w:name="_Toc499226814"/>
      <w:r>
        <w:rPr>
          <w:lang w:val="en-US"/>
        </w:rPr>
        <w:lastRenderedPageBreak/>
        <w:t>Platform services implementation</w:t>
      </w:r>
      <w:bookmarkEnd w:id="150"/>
      <w:bookmarkEnd w:id="151"/>
      <w:bookmarkEnd w:id="152"/>
      <w:bookmarkEnd w:id="153"/>
    </w:p>
    <w:p w:rsidR="00D34074" w:rsidRDefault="00D34074" w:rsidP="00D34074">
      <w:r>
        <w:t>The implementation of the Platform services includes all the services with a “thread-saf</w:t>
      </w:r>
      <w:r w:rsidRPr="000F3C39">
        <w:t>e</w:t>
      </w:r>
      <w:r>
        <w:t xml:space="preserve">” design </w:t>
      </w:r>
      <w:r w:rsidRPr="000F3C39">
        <w:t xml:space="preserve">as they are expected to be consumed by multiple NMF Apps simultaneously. For the consumer side, all the services’ stubs have been made available while for the provider, the skeletons of the services were implemented </w:t>
      </w:r>
      <w:r>
        <w:t xml:space="preserve">however without any specific backend. Just like in the M&amp;C services, the </w:t>
      </w:r>
      <w:r w:rsidRPr="00795AB7">
        <w:t>Adapter pattern</w:t>
      </w:r>
      <w:r w:rsidR="00B9538A">
        <w:t xml:space="preserve"> was used.</w:t>
      </w:r>
    </w:p>
    <w:p w:rsidR="00D34074" w:rsidRDefault="00D34074" w:rsidP="00D34074">
      <w:r w:rsidRPr="00D851E8">
        <w:t>The Adapter pattern allows an adapter to be submitted to the service and therefore different missions can reuse the same implementation of the service while the adapter holds just the mission-specific logic to interact with the actual unit.</w:t>
      </w:r>
      <w:r>
        <w:t xml:space="preserve"> An example for the GPS service can be visualized in Figure 56.</w:t>
      </w:r>
    </w:p>
    <w:p w:rsidR="00D34074" w:rsidRDefault="00D34074" w:rsidP="00D34074">
      <w:pPr>
        <w:jc w:val="center"/>
      </w:pPr>
      <w:r w:rsidRPr="00D96E46">
        <w:rPr>
          <w:rFonts w:asciiTheme="minorHAnsi" w:hAnsiTheme="minorHAnsi"/>
          <w:noProof/>
          <w:lang w:eastAsia="zh-CN"/>
        </w:rPr>
        <mc:AlternateContent>
          <mc:Choice Requires="wpc">
            <w:drawing>
              <wp:inline distT="0" distB="0" distL="0" distR="0" wp14:anchorId="235BD660" wp14:editId="153BD7E0">
                <wp:extent cx="4400550" cy="2847975"/>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Rounded Rectangle 31"/>
                        <wps:cNvSpPr/>
                        <wps:spPr>
                          <a:xfrm>
                            <a:off x="418286" y="1223678"/>
                            <a:ext cx="2123279" cy="578747"/>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D34074" w:rsidRPr="00943A65" w:rsidRDefault="00D34074" w:rsidP="00D34074">
                              <w:pPr>
                                <w:pStyle w:val="NormalWeb"/>
                                <w:spacing w:before="0" w:beforeAutospacing="0" w:after="0" w:afterAutospacing="0" w:line="276" w:lineRule="auto"/>
                                <w:jc w:val="center"/>
                                <w:rPr>
                                  <w:rFonts w:asciiTheme="minorHAnsi" w:hAnsiTheme="minorHAnsi"/>
                                  <w: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Straight Arrow Connector 38"/>
                        <wps:cNvCnPr/>
                        <wps:spPr>
                          <a:xfrm>
                            <a:off x="2343021" y="2338987"/>
                            <a:ext cx="679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a:off x="2353431" y="2548670"/>
                            <a:ext cx="669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265614" y="122850"/>
                            <a:ext cx="2459848" cy="297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074" w:rsidRPr="00671B8D" w:rsidRDefault="00D34074" w:rsidP="00D34074">
                              <w:pPr>
                                <w:jc w:val="center"/>
                                <w:rPr>
                                  <w:rFonts w:asciiTheme="minorHAnsi" w:hAnsiTheme="minorHAnsi"/>
                                  <w:b/>
                                </w:rPr>
                              </w:pPr>
                              <w:r>
                                <w:rPr>
                                  <w:rFonts w:asciiTheme="minorHAnsi" w:hAnsiTheme="minorHAnsi"/>
                                  <w:b/>
                                </w:rPr>
                                <w:t>GPS</w:t>
                              </w:r>
                              <w:r w:rsidRPr="00671B8D">
                                <w:rPr>
                                  <w:rFonts w:asciiTheme="minorHAnsi" w:hAnsiTheme="minorHAnsi"/>
                                  <w:b/>
                                </w:rPr>
                                <w:t xml:space="preserve"> service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Rounded Rectangle 41"/>
                        <wps:cNvSpPr/>
                        <wps:spPr>
                          <a:xfrm>
                            <a:off x="453633" y="2157878"/>
                            <a:ext cx="2122805" cy="578485"/>
                          </a:xfrm>
                          <a:prstGeom prst="roundRect">
                            <a:avLst>
                              <a:gd name="adj" fmla="val 16667"/>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D34074" w:rsidRPr="00903FC9" w:rsidRDefault="00D34074" w:rsidP="00D34074">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GPS unit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Picture 42" descr="C:\Users\Cesar Coelho\Desktop\gps-304419_1280.png"/>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3183011" y="1915744"/>
                            <a:ext cx="1095213" cy="820619"/>
                          </a:xfrm>
                          <a:prstGeom prst="rect">
                            <a:avLst/>
                          </a:prstGeom>
                          <a:noFill/>
                          <a:ln>
                            <a:noFill/>
                          </a:ln>
                        </pic:spPr>
                      </pic:pic>
                      <wps:wsp>
                        <wps:cNvPr id="43" name="Straight Arrow Connector 43"/>
                        <wps:cNvCnPr/>
                        <wps:spPr>
                          <a:xfrm flipV="1">
                            <a:off x="1515747" y="1590675"/>
                            <a:ext cx="0" cy="56720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Rounded Rectangle 44"/>
                        <wps:cNvSpPr/>
                        <wps:spPr>
                          <a:xfrm>
                            <a:off x="265614" y="457421"/>
                            <a:ext cx="2459848" cy="1530860"/>
                          </a:xfrm>
                          <a:prstGeom prst="roundRect">
                            <a:avLst>
                              <a:gd name="adj" fmla="val 10753"/>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D34074" w:rsidRDefault="00D34074" w:rsidP="00D34074">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Rounded Rectangle 45"/>
                        <wps:cNvSpPr/>
                        <wps:spPr>
                          <a:xfrm>
                            <a:off x="418286" y="685801"/>
                            <a:ext cx="2122805" cy="34290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D34074" w:rsidRPr="00903FC9" w:rsidRDefault="00D34074" w:rsidP="00D34074">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lang w:val="en-US"/>
                                </w:rPr>
                                <w:t xml:space="preserve">MO </w:t>
                              </w:r>
                              <w:r w:rsidRPr="00903FC9">
                                <w:rPr>
                                  <w:rFonts w:asciiTheme="minorHAnsi" w:eastAsia="SimSun" w:hAnsiTheme="minorHAnsi"/>
                                  <w:b/>
                                  <w:bCs/>
                                </w:rPr>
                                <w:t>GPS</w:t>
                              </w:r>
                              <w:r w:rsidRPr="00903FC9">
                                <w:rPr>
                                  <w:rFonts w:asciiTheme="minorHAnsi" w:eastAsia="SimSun" w:hAnsiTheme="minorHAnsi"/>
                                  <w:b/>
                                  <w:bCs/>
                                  <w:lang w:val="en-US"/>
                                </w:rPr>
                                <w:t xml:space="preserve"> service interface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6" o:spid="_x0000_s1234" editas="canvas" style="width:346.5pt;height:224.25pt;mso-position-horizontal-relative:char;mso-position-vertical-relative:line" coordsize="4400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">
                <v:shape id="_x0000_s1235" type="#_x0000_t75" style="position:absolute;width:44005;height:28479;visibility:visible;mso-wrap-style:square">
                  <v:fill o:detectmouseclick="t"/>
                  <v:path o:connecttype="none"/>
                </v:shape>
                <v:roundrect id="Rounded Rectangle 31" o:spid="_x0000_s1236" style="position:absolute;left:4182;top:12236;width:21233;height:57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Ib4A&#10;AADbAAAADwAAAGRycy9kb3ducmV2LnhtbESPzQrCMBCE74LvEFbwpqkKotUoIorexB/wujRrW9ps&#10;ShNtfXsjCB6HmfmGWa5bU4oX1S63rGA0jEAQJ1bnnCq4XfeDGQjnkTWWlknBmxysV93OEmNtGz7T&#10;6+JTESDsYlSQeV/FUrokI4NuaCvi4D1sbdAHWadS19gEuCnlOIqm0mDOYSHDirYZJcXlaRQ018O7&#10;mt7lfDe2p+KBWNzdLVKq32s3CxCeWv8P/9pHrWAygu+X8APk6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Y/yG+AAAA2wAAAA8AAAAAAAAAAAAAAAAAmAIAAGRycy9kb3ducmV2&#10;LnhtbFBLBQYAAAAABAAEAPUAAACDAwAAAAA=&#10;" filled="f" strokecolor="#1f497d [3215]" strokeweight="2pt">
                  <v:stroke dashstyle="dash"/>
                  <v:textbox>
                    <w:txbxContent>
                      <w:p w:rsidR="00D34074" w:rsidRPr="00943A65" w:rsidRDefault="00D34074" w:rsidP="00D34074">
                        <w:pPr>
                          <w:pStyle w:val="NormalWeb"/>
                          <w:spacing w:before="0" w:beforeAutospacing="0" w:after="0" w:afterAutospacing="0" w:line="276" w:lineRule="auto"/>
                          <w:jc w:val="center"/>
                          <w:rPr>
                            <w:rFonts w:asciiTheme="minorHAnsi" w:hAnsiTheme="minorHAnsi"/>
                            <w:b/>
                          </w:rPr>
                        </w:pPr>
                      </w:p>
                    </w:txbxContent>
                  </v:textbox>
                </v:roundrect>
                <v:shape id="Straight Arrow Connector 38" o:spid="_x0000_s1237" type="#_x0000_t32" style="position:absolute;left:23430;top:23389;width:6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sSsL8AAADbAAAADwAAAGRycy9kb3ducmV2LnhtbERPS2vCQBC+F/wPyxS81U2VlJC6igih&#10;vfoCvY3ZMQnNzobsRuO/7xwKPX587+V6dK26Ux8azwbeZwko4tLbhisDx0PxloEKEdli65kMPCnA&#10;ejV5WWJu/YN3dN/HSkkIhxwN1DF2udahrMlhmPmOWLib7x1GgX2lbY8PCXetnifJh3bYsDTU2NG2&#10;pvJnPzgDi9t1/MriRmfF2W+HIU3TU3ExZvo6bj5BRRrjv/jP/W3FJ2P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5sSsL8AAADbAAAADwAAAAAAAAAAAAAAAACh&#10;AgAAZHJzL2Rvd25yZXYueG1sUEsFBgAAAAAEAAQA+QAAAI0DAAAAAA==&#10;" strokecolor="#4579b8 [3044]">
                  <v:stroke endarrow="open"/>
                </v:shape>
                <v:shape id="Straight Arrow Connector 39" o:spid="_x0000_s1238" type="#_x0000_t32" style="position:absolute;left:23534;top:25486;width:6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AJcUAAADbAAAADwAAAGRycy9kb3ducmV2LnhtbESPX2vCMBTF3wd+h3CFvc1U50SrUWRj&#10;sCEoVUF8uzbXttjclCSz3bdfBoM9Hs6fH2ex6kwt7uR8ZVnBcJCAIM6trrhQcDy8P01B+ICssbZM&#10;Cr7Jw2rZe1hgqm3LGd33oRBxhH2KCsoQmlRKn5dk0A9sQxy9q3UGQ5SukNphG8dNLUdJMpEGK46E&#10;Eht6LSm/7b9MhLyNs5fNaXMZU7betZfP8za4s1KP/W49BxGoC//hv/aHVvA8g98v8Q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mAJcUAAADbAAAADwAAAAAAAAAA&#10;AAAAAAChAgAAZHJzL2Rvd25yZXYueG1sUEsFBgAAAAAEAAQA+QAAAJMDAAAAAA==&#10;" strokecolor="#4579b8 [3044]">
                  <v:stroke endarrow="open"/>
                </v:shape>
                <v:shape id="Text Box 40" o:spid="_x0000_s1239" type="#_x0000_t202" style="position:absolute;left:2656;top:1228;width:24598;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oxcMA&#10;AADbAAAADwAAAGRycy9kb3ducmV2LnhtbERPy2rCQBTdF/yH4QpupE7qo5XUUUR84a6mtXR3ydwm&#10;oZk7ITMm8e+dhdDl4bwXq86UoqHaFZYVvIwiEMSp1QVnCj6T3fMchPPIGkvLpOBGDlbL3tMCY21b&#10;/qDm7DMRQtjFqCD3voqldGlOBt3IVsSB+7W1QR9gnUldYxvCTSnHUfQqDRYcGnKsaJNT+ne+GgU/&#10;w+z75Lr9VzuZTartoUneLjpRatDv1u8gPHX+X/xwH7WCaVgf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BoxcMAAADbAAAADwAAAAAAAAAAAAAAAACYAgAAZHJzL2Rv&#10;d25yZXYueG1sUEsFBgAAAAAEAAQA9QAAAIgDAAAAAA==&#10;" fillcolor="white [3201]" stroked="f" strokeweight=".5pt">
                  <v:textbox>
                    <w:txbxContent>
                      <w:p w:rsidR="00D34074" w:rsidRPr="00671B8D" w:rsidRDefault="00D34074" w:rsidP="00D34074">
                        <w:pPr>
                          <w:jc w:val="center"/>
                          <w:rPr>
                            <w:rFonts w:asciiTheme="minorHAnsi" w:hAnsiTheme="minorHAnsi"/>
                            <w:b/>
                          </w:rPr>
                        </w:pPr>
                        <w:r>
                          <w:rPr>
                            <w:rFonts w:asciiTheme="minorHAnsi" w:hAnsiTheme="minorHAnsi"/>
                            <w:b/>
                          </w:rPr>
                          <w:t>GPS</w:t>
                        </w:r>
                        <w:r w:rsidRPr="00671B8D">
                          <w:rPr>
                            <w:rFonts w:asciiTheme="minorHAnsi" w:hAnsiTheme="minorHAnsi"/>
                            <w:b/>
                          </w:rPr>
                          <w:t xml:space="preserve"> service implementation</w:t>
                        </w:r>
                      </w:p>
                    </w:txbxContent>
                  </v:textbox>
                </v:shape>
                <v:roundrect id="Rounded Rectangle 41" o:spid="_x0000_s1240" style="position:absolute;left:4536;top:21578;width:21228;height:5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eBCsQA&#10;AADbAAAADwAAAGRycy9kb3ducmV2LnhtbESPQUvDQBSE7wX/w/IEb82mokVit0UEpWp7MHrw+Nh9&#10;ZoPZtyH7bNJ/7wqFHoeZ+YZZbabQqQMNqY1sYFGUoIhtdC03Bj4/nuZ3oJIgO+wik4EjJdisL2Yr&#10;rFwc+Z0OtTQqQzhVaMCL9JXWyXoKmIrYE2fvOw4BJcuh0W7AMcNDp6/LcqkDtpwXPPb06Mn+1L/B&#10;wNtLGUf7dXvcTrbf+fp1L/pZjLm6nB7uQQlNcg6f2ltn4GYB/1/yD9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gQrEAAAA2wAAAA8AAAAAAAAAAAAAAAAAmAIAAGRycy9k&#10;b3ducmV2LnhtbFBLBQYAAAAABAAEAPUAAACJAwAAAAA=&#10;" filled="f" strokecolor="#1f497d [3215]" strokeweight="2pt">
                  <v:textbox>
                    <w:txbxContent>
                      <w:p w:rsidR="00D34074" w:rsidRPr="00903FC9" w:rsidRDefault="00D34074" w:rsidP="00D34074">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GPS unit Adapter</w:t>
                        </w:r>
                      </w:p>
                    </w:txbxContent>
                  </v:textbox>
                </v:roundrect>
                <v:shape id="Picture 42" o:spid="_x0000_s1241" type="#_x0000_t75" style="position:absolute;left:31830;top:19157;width:10952;height:8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CwDFAAAA2wAAAA8AAABkcnMvZG93bnJldi54bWxEj0FrAjEUhO9C/0N4Qm+aKNLK1ihFVDwI&#10;tmtpe3zdvO4u3bwsSVzXf28KhR6HmfmGWax624iOfKgda5iMFQjiwpmaSw1vp+1oDiJEZIONY9Jw&#10;pQCr5d1ggZlxF36lLo+lSBAOGWqoYmwzKUNRkcUwdi1x8r6dtxiT9KU0Hi8Jbhs5VepBWqw5LVTY&#10;0rqi4ic/Ww2f66/Hs92ow3Hn8/eX7hj2H+qg9f2wf34CEamP/+G/9t5omE3h90v6AX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qAsAxQAAANsAAAAPAAAAAAAAAAAAAAAA&#10;AJ8CAABkcnMvZG93bnJldi54bWxQSwUGAAAAAAQABAD3AAAAkQMAAAAA&#10;">
                  <v:imagedata r:id="rId64" o:title="gps-304419_1280"/>
                </v:shape>
                <v:shape id="Straight Arrow Connector 43" o:spid="_x0000_s1242" type="#_x0000_t32" style="position:absolute;left:15157;top:15906;width:0;height:56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DYEsEAAADbAAAADwAAAGRycy9kb3ducmV2LnhtbESP3WoCMRCF7wu+QxihdzVbtSJbo4ha&#10;6J315wGmm3ETu5ksSdTt2xuh0MvD+fk4s0XnGnGlEK1nBa+DAgRx5bXlWsHx8PEyBRETssbGMyn4&#10;pQiLee9phqX2N97RdZ9qkUc4lqjApNSWUsbKkMM48C1x9k4+OExZhlrqgLc87ho5LIqJdGg5Ewy2&#10;tDJU/ewvLnOX9vy2DpqrzffZfgWD21ODSj33u+U7iERd+g//tT+1gvEIHl/yD5D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wNgSwQAAANsAAAAPAAAAAAAAAAAAAAAA&#10;AKECAABkcnMvZG93bnJldi54bWxQSwUGAAAAAAQABAD5AAAAjwMAAAAA&#10;" strokecolor="black [3213]">
                  <v:stroke endarrow="open"/>
                </v:shape>
                <v:roundrect id="Rounded Rectangle 44" o:spid="_x0000_s1243" style="position:absolute;left:2656;top:4574;width:24598;height:15308;visibility:visible;mso-wrap-style:square;v-text-anchor:top" arcsize="704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f2XMQA&#10;AADbAAAADwAAAGRycy9kb3ducmV2LnhtbESPQYvCMBSE74L/ITxhL7KmalHpGkUEdwXxUN3DHh/N&#10;sy02L6WJtfvvjSB4HGbmG2a57kwlWmpcaVnBeBSBIM6sLjlX8HvefS5AOI+ssbJMCv7JwXrV7y0x&#10;0fbOKbUnn4sAYZeggsL7OpHSZQUZdCNbEwfvYhuDPsgml7rBe4CbSk6iaCYNlhwWCqxpW1B2Pd2M&#10;guFmHmX1cTGNj/r8d/1O5eEnbpX6GHSbLxCeOv8Ov9p7rSCO4fkl/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X9lzEAAAA2wAAAA8AAAAAAAAAAAAAAAAAmAIAAGRycy9k&#10;b3ducmV2LnhtbFBLBQYAAAAABAAEAPUAAACJAwAAAAA=&#10;" filled="f" strokecolor="#1f497d [3215]" strokeweight="2pt">
                  <v:textbox>
                    <w:txbxContent>
                      <w:p w:rsidR="00D34074" w:rsidRDefault="00D34074" w:rsidP="00D34074">
                        <w:pPr>
                          <w:pStyle w:val="NormalWeb"/>
                          <w:spacing w:before="0" w:beforeAutospacing="0" w:after="0" w:afterAutospacing="0" w:line="276" w:lineRule="auto"/>
                          <w:jc w:val="center"/>
                        </w:pPr>
                      </w:p>
                    </w:txbxContent>
                  </v:textbox>
                </v:roundrect>
                <v:roundrect id="Rounded Rectangle 45" o:spid="_x0000_s1244" style="position:absolute;left:4182;top:6858;width:21228;height:342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KX8EA&#10;AADbAAAADwAAAGRycy9kb3ducmV2LnhtbESPS4vCQBCE74L/YWjBm04UV3ZjRhFR9Lb4AK9NpvMg&#10;mZ6QGU38987Cgseiqr6ikk1vavGk1pWWFcymEQji1OqScwW362HyDcJ5ZI21ZVLwIgeb9XCQYKxt&#10;x2d6XnwuAoRdjAoK75tYSpcWZNBNbUMcvMy2Bn2QbS51i12Am1rOo2gpDZYcFgpsaFdQWl0eRkF3&#10;Pb6a5V3+7Of2t8oQq7u7RUqNR/12BcJT7z/h//ZJK1h8wd+X8AP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il/BAAAA2wAAAA8AAAAAAAAAAAAAAAAAmAIAAGRycy9kb3du&#10;cmV2LnhtbFBLBQYAAAAABAAEAPUAAACGAwAAAAA=&#10;" filled="f" strokecolor="#1f497d [3215]" strokeweight="2pt">
                  <v:stroke dashstyle="dash"/>
                  <v:textbox>
                    <w:txbxContent>
                      <w:p w:rsidR="00D34074" w:rsidRPr="00903FC9" w:rsidRDefault="00D34074" w:rsidP="00D34074">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lang w:val="en-US"/>
                          </w:rPr>
                          <w:t xml:space="preserve">MO </w:t>
                        </w:r>
                        <w:r w:rsidRPr="00903FC9">
                          <w:rPr>
                            <w:rFonts w:asciiTheme="minorHAnsi" w:eastAsia="SimSun" w:hAnsiTheme="minorHAnsi"/>
                            <w:b/>
                            <w:bCs/>
                          </w:rPr>
                          <w:t>GPS</w:t>
                        </w:r>
                        <w:r w:rsidRPr="00903FC9">
                          <w:rPr>
                            <w:rFonts w:asciiTheme="minorHAnsi" w:eastAsia="SimSun" w:hAnsiTheme="minorHAnsi"/>
                            <w:b/>
                            <w:bCs/>
                            <w:lang w:val="en-US"/>
                          </w:rPr>
                          <w:t xml:space="preserve"> service interface</w:t>
                        </w:r>
                      </w:p>
                    </w:txbxContent>
                  </v:textbox>
                </v:roundrect>
                <w10:anchorlock/>
              </v:group>
            </w:pict>
          </mc:Fallback>
        </mc:AlternateContent>
      </w:r>
    </w:p>
    <w:p w:rsidR="00D34074" w:rsidRDefault="00D34074" w:rsidP="00D34074">
      <w:pPr>
        <w:jc w:val="center"/>
      </w:pPr>
      <w:r w:rsidRPr="005163AB">
        <w:rPr>
          <w:b/>
        </w:rPr>
        <w:t>Figure</w:t>
      </w:r>
      <w:r>
        <w:rPr>
          <w:b/>
        </w:rPr>
        <w:t xml:space="preserve"> 56:</w:t>
      </w:r>
      <w:r>
        <w:t xml:space="preserve"> GPS service implementation using the Adapter pattern.</w:t>
      </w:r>
    </w:p>
    <w:p w:rsidR="00D34074" w:rsidRDefault="00D34074" w:rsidP="00D34074">
      <w:pPr>
        <w:jc w:val="left"/>
      </w:pPr>
    </w:p>
    <w:p w:rsidR="00D34074" w:rsidRDefault="00D34074" w:rsidP="00D34074">
      <w:r>
        <w:t>The Adapter pattern used in the Platform services implementation also allows possibility of integration with an Electronic Data Sheet (EDS) device by having an adapter making calls on the</w:t>
      </w:r>
      <w:r w:rsidR="00AB2378">
        <w:t xml:space="preserve"> stubs generated from the EDS.</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54" w:name="_Toc495399411"/>
      <w:bookmarkStart w:id="155" w:name="_Toc497299823"/>
      <w:bookmarkStart w:id="156" w:name="_Toc499226815"/>
      <w:r>
        <w:rPr>
          <w:lang w:val="en-US"/>
        </w:rPr>
        <w:t>Software Management services</w:t>
      </w:r>
      <w:bookmarkEnd w:id="154"/>
      <w:bookmarkEnd w:id="155"/>
      <w:bookmarkEnd w:id="156"/>
    </w:p>
    <w:p w:rsidR="00D34074" w:rsidRDefault="00D34074" w:rsidP="00D34074">
      <w:r>
        <w:t>The implementation of the Software Management services includes 3 services: Heartbeat service, Apps Launcher service, and Package Management service.</w:t>
      </w:r>
    </w:p>
    <w:p w:rsidR="00D34074" w:rsidRDefault="00D34074" w:rsidP="00D34074">
      <w:r>
        <w:t>The Heartbeat service is very simple and was implemented with a Timer set to publish a heartbeat message every 10 seconds.</w:t>
      </w:r>
    </w:p>
    <w:p w:rsidR="00D34074" w:rsidRDefault="00D34074" w:rsidP="00D34074">
      <w:r>
        <w:t xml:space="preserve">The Apps Launcher service scans the specified folder for new applications every time the list of applications is requested or if an application is started, stopped, or killed. When an application is started, the implementation starts a new process and passes as parameters the first text line of the file runAppLin.sh or runAppWin.bat depending on the operating </w:t>
      </w:r>
      <w:r>
        <w:lastRenderedPageBreak/>
        <w:t>system where the service is running. This allows the same service to operate both in a Linux and Windows operating system.</w:t>
      </w:r>
    </w:p>
    <w:p w:rsidR="00D34074" w:rsidRDefault="00D34074" w:rsidP="00D34074">
      <w:r>
        <w:t>The mechanism mentioned above is not limited to NMF Apps and can be used to start scripts or any other applications. The service is starting a new process per application and each of them has its own memory space. The service does not allow running multiple instances of the same application. This was enforced for simplicity reasons.</w:t>
      </w:r>
    </w:p>
    <w:p w:rsidR="00D34074" w:rsidRDefault="00D34074" w:rsidP="00D34074">
      <w:r>
        <w:t>If the service is to be used to start “untrusted” applications, this procedure should be further improved by running each proces</w:t>
      </w:r>
      <w:r w:rsidR="005C7695">
        <w:t>s inside a sandbox environment.</w:t>
      </w:r>
    </w:p>
    <w:p w:rsidR="00D34074" w:rsidRPr="00B27E02" w:rsidRDefault="00D34074" w:rsidP="00D34074">
      <w:r w:rsidRPr="00B27E02">
        <w:t xml:space="preserve">The Package Management service was implemented using the </w:t>
      </w:r>
      <w:r>
        <w:t>A</w:t>
      </w:r>
      <w:r w:rsidRPr="00B27E02">
        <w:t xml:space="preserve">dapter pattern in order to be possible to exchange the </w:t>
      </w:r>
      <w:r>
        <w:t>backend</w:t>
      </w:r>
      <w:r w:rsidRPr="00B27E02">
        <w:t xml:space="preserve"> with different types of package management systems. As part of this implementation there’s a dedicated package defined and implemented. The NMF Package implementation is presented in section</w:t>
      </w:r>
      <w:r>
        <w:t xml:space="preserve"> </w:t>
      </w:r>
      <w:r>
        <w:fldChar w:fldCharType="begin"/>
      </w:r>
      <w:r>
        <w:instrText xml:space="preserve"> REF _Ref497239563 \r \h </w:instrText>
      </w:r>
      <w:r>
        <w:fldChar w:fldCharType="separate"/>
      </w:r>
      <w:r w:rsidR="00C23A44">
        <w:t>3.7.3</w:t>
      </w:r>
      <w:r>
        <w:fldChar w:fldCharType="end"/>
      </w:r>
      <w:r w:rsidRPr="00B27E02">
        <w:t>.</w:t>
      </w:r>
    </w:p>
    <w:p w:rsidR="00D34074" w:rsidRDefault="00D34074" w:rsidP="00D34074">
      <w:pPr>
        <w:jc w:val="left"/>
      </w:pPr>
    </w:p>
    <w:p w:rsidR="00D34074" w:rsidRDefault="00D34074" w:rsidP="00D34074"/>
    <w:p w:rsidR="005B71B2" w:rsidRDefault="005B71B2" w:rsidP="00D34074"/>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57" w:name="_Toc495399412"/>
      <w:bookmarkStart w:id="158" w:name="_Toc497299824"/>
      <w:bookmarkStart w:id="159" w:name="_Toc499226816"/>
      <w:r>
        <w:rPr>
          <w:lang w:val="en-US"/>
        </w:rPr>
        <w:lastRenderedPageBreak/>
        <w:t>NMF Composites</w:t>
      </w:r>
      <w:bookmarkEnd w:id="157"/>
      <w:bookmarkEnd w:id="158"/>
      <w:bookmarkEnd w:id="159"/>
    </w:p>
    <w:p w:rsidR="00D34074" w:rsidRDefault="00D34074" w:rsidP="00D34074">
      <w:r>
        <w:t>This section describes all the NMF Composites and how they are derived from the NMF Generic Model implementation.</w:t>
      </w:r>
    </w:p>
    <w:p w:rsidR="00D34074" w:rsidRDefault="00D34074" w:rsidP="00D34074">
      <w:r>
        <w:t>Beside the NMF Generic Model implementation package, there are also the implementation packages of the NMF Composites: “NanoSat MO Monolithic: Generic”, “NanoSat MO Connector”, “NanoSat MO Supervisor: Generic”, “Ground MO Adapter”, and “Ground MO Proxy: Generic”. Some of these implementations are “Generic” because they can be extended for the mission that is using them.</w:t>
      </w:r>
    </w:p>
    <w:p w:rsidR="00A12021" w:rsidRDefault="00A12021" w:rsidP="00D34074"/>
    <w:p w:rsidR="00D34074" w:rsidRDefault="00D34074" w:rsidP="00D34074">
      <w:pPr>
        <w:jc w:val="center"/>
      </w:pPr>
      <w:r>
        <w:rPr>
          <w:noProof/>
          <w:lang w:eastAsia="zh-CN"/>
        </w:rPr>
        <w:drawing>
          <wp:inline distT="0" distB="0" distL="0" distR="0" wp14:anchorId="287E9477" wp14:editId="1B126416">
            <wp:extent cx="2668772" cy="1350085"/>
            <wp:effectExtent l="0" t="0" r="0" b="2540"/>
            <wp:docPr id="112" name="Picture 112" descr="C:\Users\Cesar Coelho\Dropbox\PhD\Dissertation\pictures\NMF_Core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NMF_Core_extended.PNG"/>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674519" cy="1352992"/>
                    </a:xfrm>
                    <a:prstGeom prst="rect">
                      <a:avLst/>
                    </a:prstGeom>
                    <a:noFill/>
                    <a:ln>
                      <a:noFill/>
                    </a:ln>
                    <a:extLst>
                      <a:ext uri="{53640926-AAD7-44D8-BBD7-CCE9431645EC}">
                        <a14:shadowObscured xmlns:a14="http://schemas.microsoft.com/office/drawing/2010/main"/>
                      </a:ext>
                    </a:extLst>
                  </pic:spPr>
                </pic:pic>
              </a:graphicData>
            </a:graphic>
          </wp:inline>
        </w:drawing>
      </w:r>
    </w:p>
    <w:p w:rsidR="00D34074" w:rsidRPr="004654AA" w:rsidRDefault="00D34074" w:rsidP="00D34074">
      <w:pPr>
        <w:jc w:val="center"/>
      </w:pPr>
      <w:r w:rsidRPr="004654AA">
        <w:rPr>
          <w:b/>
        </w:rPr>
        <w:t>Figure 57:</w:t>
      </w:r>
      <w:r w:rsidRPr="004654AA">
        <w:t xml:space="preserve"> NMF Composites implementation.</w:t>
      </w:r>
    </w:p>
    <w:p w:rsidR="00D34074" w:rsidRPr="004654AA" w:rsidRDefault="00D34074" w:rsidP="00D34074"/>
    <w:p w:rsidR="00D34074" w:rsidRDefault="00D34074" w:rsidP="00D34074">
      <w:r w:rsidRPr="00D40DCE">
        <w:t xml:space="preserve">The NMF Generic Model implementation is a project that includes all the MO services implementation packages that were presented on </w:t>
      </w:r>
      <w:r w:rsidR="0021446E">
        <w:t>section</w:t>
      </w:r>
      <w:r>
        <w:t xml:space="preserve"> </w:t>
      </w:r>
      <w:r>
        <w:fldChar w:fldCharType="begin"/>
      </w:r>
      <w:r>
        <w:instrText xml:space="preserve"> REF _Ref497238814 \r \h </w:instrText>
      </w:r>
      <w:r>
        <w:fldChar w:fldCharType="separate"/>
      </w:r>
      <w:r w:rsidR="00C23A44">
        <w:t>3</w:t>
      </w:r>
      <w:r>
        <w:fldChar w:fldCharType="end"/>
      </w:r>
      <w:r>
        <w:t xml:space="preserve"> </w:t>
      </w:r>
      <w:r w:rsidRPr="00D40DCE">
        <w:t>and also includes the MAL implementation and the TCP/IP transport binding</w:t>
      </w:r>
      <w:r>
        <w:t xml:space="preserve"> implementation as dependencies. Figure 58 presents these dependencies.</w:t>
      </w:r>
    </w:p>
    <w:p w:rsidR="00A12021" w:rsidRDefault="00A12021" w:rsidP="00D34074"/>
    <w:p w:rsidR="00D34074" w:rsidRDefault="00D34074" w:rsidP="00D34074">
      <w:pPr>
        <w:jc w:val="center"/>
      </w:pPr>
      <w:r>
        <w:rPr>
          <w:noProof/>
          <w:lang w:eastAsia="zh-CN"/>
        </w:rPr>
        <w:drawing>
          <wp:inline distT="0" distB="0" distL="0" distR="0" wp14:anchorId="32496F62" wp14:editId="4642C61D">
            <wp:extent cx="5367131" cy="3152004"/>
            <wp:effectExtent l="0" t="0" r="5080" b="0"/>
            <wp:docPr id="113" name="Picture 113" descr="C:\Users\Cesar Coelho\Desktop\NMF_Generic_Model_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NMF_Generic_Model_dependencies.PN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376722" cy="3157636"/>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58:</w:t>
      </w:r>
      <w:r>
        <w:t xml:space="preserve"> NMF Generic Model implementation dependencies.</w:t>
      </w:r>
    </w:p>
    <w:p w:rsidR="00D34074" w:rsidRDefault="00D34074" w:rsidP="00D34074"/>
    <w:p w:rsidR="00D34074" w:rsidRDefault="00D34074" w:rsidP="00D34074">
      <w:r w:rsidRPr="00D40DCE">
        <w:lastRenderedPageBreak/>
        <w:t xml:space="preserve">The NMF Generic Model </w:t>
      </w:r>
      <w:r w:rsidRPr="00176224">
        <w:t xml:space="preserve">implementation includes an abstract class, the </w:t>
      </w:r>
      <w:proofErr w:type="spellStart"/>
      <w:r w:rsidRPr="00176224">
        <w:t>NMFProvider</w:t>
      </w:r>
      <w:proofErr w:type="spellEnd"/>
      <w:r w:rsidRPr="00176224">
        <w:t xml:space="preserve"> that is extended by other classes such as the </w:t>
      </w:r>
      <w:proofErr w:type="spellStart"/>
      <w:r w:rsidRPr="00176224">
        <w:t>NanoSatMOConnec</w:t>
      </w:r>
      <w:r>
        <w:t>torImpl</w:t>
      </w:r>
      <w:proofErr w:type="spellEnd"/>
      <w:r>
        <w:t xml:space="preserve">, </w:t>
      </w:r>
      <w:proofErr w:type="spellStart"/>
      <w:r>
        <w:t>NanoSatMOSupervisor</w:t>
      </w:r>
      <w:proofErr w:type="spellEnd"/>
      <w:r>
        <w:t xml:space="preserve">, and </w:t>
      </w:r>
      <w:proofErr w:type="spellStart"/>
      <w:r>
        <w:t>NanoSatMOMonolithic</w:t>
      </w:r>
      <w:proofErr w:type="spellEnd"/>
      <w:r w:rsidRPr="00176224">
        <w:t xml:space="preserve">. The </w:t>
      </w:r>
      <w:proofErr w:type="spellStart"/>
      <w:r w:rsidRPr="00176224">
        <w:t>NMFProvider</w:t>
      </w:r>
      <w:proofErr w:type="spellEnd"/>
      <w:r w:rsidRPr="00176224">
        <w:t xml:space="preserve"> class implements the </w:t>
      </w:r>
      <w:proofErr w:type="spellStart"/>
      <w:r w:rsidRPr="00176224">
        <w:t>NMFInterface</w:t>
      </w:r>
      <w:proofErr w:type="spellEnd"/>
      <w:r w:rsidRPr="00176224">
        <w:t xml:space="preserve"> which allows the application logic to be always exposed to the same methods</w:t>
      </w:r>
      <w:r>
        <w:t xml:space="preserve"> for accessing the 5 services’ sets: COM, M&amp;C, Common, Platform, and </w:t>
      </w:r>
      <w:r w:rsidRPr="00CA0DA1">
        <w:t>Software Management services</w:t>
      </w:r>
      <w:r>
        <w:t xml:space="preserve">. It also </w:t>
      </w:r>
      <w:r w:rsidRPr="00CA0DA1">
        <w:t>allows having a common interface to push parameter values, publish alert events or report the execution progress of an action instance</w:t>
      </w:r>
      <w:r>
        <w:t>s</w:t>
      </w:r>
      <w:r w:rsidRPr="00CA0DA1">
        <w:t>.</w:t>
      </w:r>
    </w:p>
    <w:p w:rsidR="00D34074" w:rsidRDefault="00D34074" w:rsidP="00D34074">
      <w:r>
        <w:t xml:space="preserve">All the 3 classes that extend the </w:t>
      </w:r>
      <w:proofErr w:type="spellStart"/>
      <w:r>
        <w:t>NMFProvider</w:t>
      </w:r>
      <w:proofErr w:type="spellEnd"/>
      <w:r>
        <w:t xml:space="preserve"> are initialized taking as argument the </w:t>
      </w:r>
      <w:proofErr w:type="spellStart"/>
      <w:r w:rsidRPr="00304CF4">
        <w:t>MonitorAndControlNMFAdapter</w:t>
      </w:r>
      <w:proofErr w:type="spellEnd"/>
      <w:r>
        <w:t xml:space="preserve"> class. It needs to be extended by the NMF App developer in the case of the </w:t>
      </w:r>
      <w:proofErr w:type="spellStart"/>
      <w:r w:rsidRPr="00176224">
        <w:t>NanoSatMOConnec</w:t>
      </w:r>
      <w:r>
        <w:t>torImpl</w:t>
      </w:r>
      <w:proofErr w:type="spellEnd"/>
      <w:r>
        <w:t xml:space="preserve">, or by the NMF Mission developer in the case of </w:t>
      </w:r>
      <w:proofErr w:type="spellStart"/>
      <w:r>
        <w:t>NanoSatMOSupervisor</w:t>
      </w:r>
      <w:proofErr w:type="spellEnd"/>
      <w:r>
        <w:t xml:space="preserve"> and </w:t>
      </w:r>
      <w:proofErr w:type="spellStart"/>
      <w:r>
        <w:t>NanoSatMOMonolithic</w:t>
      </w:r>
      <w:proofErr w:type="spellEnd"/>
      <w:r>
        <w:t xml:space="preserve">. This class is where the developers add the “glue” logic to connect the retrieval and set of parameters to the application logic and the dispatch of actions into concrete method calls. It also allows an implementer at start up to </w:t>
      </w:r>
      <w:r w:rsidRPr="00176224">
        <w:t xml:space="preserve">register </w:t>
      </w:r>
      <w:r>
        <w:t xml:space="preserve">the </w:t>
      </w:r>
      <w:r w:rsidRPr="00176224">
        <w:t>actions, alerts, parameters, and aggregations</w:t>
      </w:r>
      <w:r>
        <w:t xml:space="preserve"> definitions</w:t>
      </w:r>
      <w:r w:rsidRPr="00176224">
        <w:t>.</w:t>
      </w:r>
    </w:p>
    <w:p w:rsidR="00D34074" w:rsidRPr="00176224" w:rsidRDefault="00D34074" w:rsidP="00D34074">
      <w:pPr>
        <w:tabs>
          <w:tab w:val="left" w:pos="1875"/>
        </w:tabs>
      </w:pPr>
      <w:r>
        <w:t xml:space="preserve">A </w:t>
      </w:r>
      <w:proofErr w:type="spellStart"/>
      <w:r w:rsidRPr="00304CF4">
        <w:t>MonitorAndControlNMFAdapter</w:t>
      </w:r>
      <w:proofErr w:type="spellEnd"/>
      <w:r>
        <w:t xml:space="preserve"> that is used for an NMF App can also be used for the </w:t>
      </w:r>
      <w:proofErr w:type="spellStart"/>
      <w:r>
        <w:t>NanoSatMOMonolithic</w:t>
      </w:r>
      <w:proofErr w:type="spellEnd"/>
      <w:r>
        <w:t>. This allows the</w:t>
      </w:r>
      <w:r w:rsidRPr="008E47B9">
        <w:t xml:space="preserve"> App logic </w:t>
      </w:r>
      <w:r>
        <w:t xml:space="preserve">to be directly executed </w:t>
      </w:r>
      <w:r w:rsidRPr="008E47B9">
        <w:t>on top of the NanoSat MO Monolithic.</w:t>
      </w:r>
      <w:r>
        <w:t xml:space="preserve"> The advantage of doing this is that it is possible to debug the NMF App logic us</w:t>
      </w:r>
      <w:r w:rsidR="00C90156">
        <w:t>ing a simulator for the mission</w:t>
      </w:r>
      <w:r>
        <w:t>.</w:t>
      </w:r>
    </w:p>
    <w:p w:rsidR="00D34074" w:rsidRPr="00C86604" w:rsidRDefault="00D34074" w:rsidP="00D34074">
      <w:r>
        <w:t>After developing and debugging an app with the Monolithic architecture, swapping it back to use the App architecture with the NanoSat MO Connector won’t take much effort because the interfaces towards the app developer remains the exact same.</w:t>
      </w:r>
    </w:p>
    <w:p w:rsidR="00D34074" w:rsidRDefault="00D34074" w:rsidP="00D34074">
      <w:pPr>
        <w:jc w:val="left"/>
      </w:pPr>
    </w:p>
    <w:p w:rsidR="00D34074" w:rsidRDefault="00D34074" w:rsidP="00D34074">
      <w:r w:rsidRPr="000E0E57">
        <w:t xml:space="preserve">A generic implementation of the NanoSat MO Supervisor and NanoSat MO Monolithic must be extended for the specific platform of the mission because the peripherals available on the platform </w:t>
      </w:r>
      <w:r>
        <w:t>can</w:t>
      </w:r>
      <w:r w:rsidRPr="000E0E57">
        <w:t xml:space="preserve"> be different betwe</w:t>
      </w:r>
      <w:r>
        <w:t xml:space="preserve">en spacecraft. In that case, </w:t>
      </w:r>
      <w:r w:rsidRPr="000E0E57">
        <w:t>different implementations of the Platform services and different transport layers for the communication with ground</w:t>
      </w:r>
      <w:r>
        <w:t xml:space="preserve"> might need to be developed</w:t>
      </w:r>
      <w:r w:rsidRPr="000E0E57">
        <w:t>. The generic nature of the design is flexible enough to accommodate this need.</w:t>
      </w:r>
    </w:p>
    <w:p w:rsidR="00D34074" w:rsidRDefault="00D34074" w:rsidP="00D34074">
      <w:pPr>
        <w:jc w:val="left"/>
      </w:pPr>
    </w:p>
    <w:p w:rsidR="00D34074" w:rsidRDefault="00D34074" w:rsidP="00D34074">
      <w:r>
        <w:t>The Ground MO Adapter was implemented and it includes the consumer stubs to all the services that are present in the NMF Generic Model which allows this component to connect to MO providers. It also facilitates the retrieval of a list of providers from a remote Directory service. After having this list, one can select one provider of the list and instantiate the Ground MO Adapter by passing the provider connection details.</w:t>
      </w:r>
    </w:p>
    <w:p w:rsidR="00D34074" w:rsidRDefault="00D34074" w:rsidP="00D34074">
      <w:pPr>
        <w:jc w:val="left"/>
        <w:rPr>
          <w:highlight w:val="yellow"/>
        </w:rPr>
      </w:pPr>
    </w:p>
    <w:p w:rsidR="00D34074" w:rsidRDefault="00D34074" w:rsidP="00D34074">
      <w:r>
        <w:t>T</w:t>
      </w:r>
      <w:r w:rsidRPr="002253D3">
        <w:t>he implementation of the Ground MO Proxy was implemented in a generic way to support mission-specific extensions. It includes a local Directory service that “mimics” the Central Directory service available on the NanoSat segment. It uses the Ground MO Adapter to connect to the Central Directory service and retrieve its information.</w:t>
      </w:r>
      <w:r>
        <w:t xml:space="preserve"> It also includes a local Archive service to cache the information from the NMF Apps.</w:t>
      </w:r>
    </w:p>
    <w:p w:rsidR="00D34074" w:rsidRDefault="00D34074" w:rsidP="00D34074">
      <w:r w:rsidRPr="001250E4">
        <w:t>A dedicated SPP protocol bridge was implemented because it needs to do address translation from SPP to another transport and vice-versa. The MAL-SPP binding does not support routing natively as this would increase the size of the Space Packets</w:t>
      </w:r>
      <w:r>
        <w:t xml:space="preserve"> and therefore address translation needs to be done.</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60" w:name="_Toc495399413"/>
      <w:bookmarkStart w:id="161" w:name="_Toc497299825"/>
      <w:bookmarkStart w:id="162" w:name="_Toc499226817"/>
      <w:r>
        <w:rPr>
          <w:lang w:val="en-US"/>
        </w:rPr>
        <w:lastRenderedPageBreak/>
        <w:t>Integration of NMF Package</w:t>
      </w:r>
      <w:bookmarkEnd w:id="160"/>
      <w:r>
        <w:rPr>
          <w:lang w:val="en-US"/>
        </w:rPr>
        <w:t xml:space="preserve"> concept</w:t>
      </w:r>
      <w:bookmarkEnd w:id="161"/>
      <w:bookmarkEnd w:id="162"/>
    </w:p>
    <w:p w:rsidR="00D34074" w:rsidRPr="00C2591E" w:rsidRDefault="00D34074" w:rsidP="00D34074">
      <w:r w:rsidRPr="00733E30">
        <w:t>In order to allow consistent distribution of apps between different nanosatellite platforms a package file format was de</w:t>
      </w:r>
      <w:r w:rsidRPr="00566BA9">
        <w:t>fined. This package file format was inspired by the current packages used by popular package managers and it was implemented according to the specifications presented</w:t>
      </w:r>
      <w:r w:rsidRPr="00733E30">
        <w:t xml:space="preserve"> in </w:t>
      </w:r>
      <w:r w:rsidR="000E1C28">
        <w:t>section</w:t>
      </w:r>
      <w:r>
        <w:t xml:space="preserve"> </w:t>
      </w:r>
      <w:r>
        <w:fldChar w:fldCharType="begin"/>
      </w:r>
      <w:r>
        <w:instrText xml:space="preserve"> REF _Ref497238814 \r \h </w:instrText>
      </w:r>
      <w:r>
        <w:fldChar w:fldCharType="separate"/>
      </w:r>
      <w:r w:rsidR="00C23A44">
        <w:t>3</w:t>
      </w:r>
      <w:r>
        <w:fldChar w:fldCharType="end"/>
      </w:r>
      <w:r>
        <w:t>.</w:t>
      </w:r>
    </w:p>
    <w:p w:rsidR="00D34074" w:rsidRDefault="00D34074" w:rsidP="00D34074">
      <w:r w:rsidRPr="00A050B7">
        <w:t>An adapter for the Package Management service was implemented for the use of NMF Packages with the service. This adapter is able to install, uninstall, and update packages by creating, deleting and updating folders in the file system.</w:t>
      </w:r>
    </w:p>
    <w:p w:rsidR="00D34074" w:rsidRDefault="00D34074" w:rsidP="00D34074">
      <w:pPr>
        <w:jc w:val="left"/>
      </w:pPr>
    </w:p>
    <w:p w:rsidR="00D34074" w:rsidRDefault="00D34074" w:rsidP="00D34074">
      <w:r>
        <w:t>This implementation is done for version 1 of the NMF Package’s descriptor. On a future version, more metadata could be included in the descriptor to provide more</w:t>
      </w:r>
      <w:r w:rsidR="00581FE2">
        <w:t xml:space="preserve"> information about the content.</w:t>
      </w:r>
    </w:p>
    <w:p w:rsidR="00D34074" w:rsidRDefault="00D34074" w:rsidP="00D34074">
      <w:r w:rsidRPr="006A7E73">
        <w:t>The implementation could be also improved by creating a maven plugin hook for the automatic generation of NMF Packages at compilation time. This would dramatically facilitate the generation of NMF Packages for developers using the SDK.</w:t>
      </w:r>
    </w:p>
    <w:p w:rsidR="00D34074" w:rsidRDefault="00D34074" w:rsidP="00D34074">
      <w:pPr>
        <w:jc w:val="left"/>
      </w:pPr>
    </w:p>
    <w:p w:rsidR="00D34074" w:rsidRDefault="00D34074" w:rsidP="00D34074">
      <w:pPr>
        <w:jc w:val="left"/>
      </w:pPr>
      <w:r>
        <w:br w:type="page"/>
      </w:r>
    </w:p>
    <w:p w:rsidR="00D34074" w:rsidRPr="00D4703C" w:rsidRDefault="00D34074" w:rsidP="00D34074">
      <w:pPr>
        <w:pStyle w:val="Heading2"/>
        <w:keepLines/>
        <w:spacing w:before="0" w:after="0" w:line="480" w:lineRule="auto"/>
        <w:contextualSpacing/>
        <w:jc w:val="left"/>
        <w:rPr>
          <w:lang w:val="en-US"/>
        </w:rPr>
      </w:pPr>
      <w:bookmarkStart w:id="163" w:name="_Toc495399414"/>
      <w:bookmarkStart w:id="164" w:name="_Toc497299826"/>
      <w:bookmarkStart w:id="165" w:name="_Toc499226818"/>
      <w:r>
        <w:rPr>
          <w:lang w:val="en-US"/>
        </w:rPr>
        <w:lastRenderedPageBreak/>
        <w:t>Generic Deployment</w:t>
      </w:r>
      <w:bookmarkEnd w:id="163"/>
      <w:bookmarkEnd w:id="164"/>
      <w:bookmarkEnd w:id="165"/>
    </w:p>
    <w:p w:rsidR="00D34074" w:rsidRDefault="00D34074" w:rsidP="00D34074">
      <w:r>
        <w:t xml:space="preserve">The deployment of the NMF’s Java implementation can be done by using the NMF Library concept explained in section </w:t>
      </w:r>
      <w:r>
        <w:fldChar w:fldCharType="begin"/>
      </w:r>
      <w:r>
        <w:instrText xml:space="preserve"> REF _Ref497248651 \r \h </w:instrText>
      </w:r>
      <w:r>
        <w:fldChar w:fldCharType="separate"/>
      </w:r>
      <w:r w:rsidR="00C23A44">
        <w:t>3.7.5</w:t>
      </w:r>
      <w:r>
        <w:fldChar w:fldCharType="end"/>
      </w:r>
      <w:r>
        <w:t>. The NMF Library needs to be created for a specific mission and allows NMF Apps to be transferred to the spacecraft without the overhead of the whole framework implementation. This generic deployment is only valid for the multiple applications’ way of deploying software and not for the monolithic deployment.</w:t>
      </w:r>
    </w:p>
    <w:p w:rsidR="00D34074" w:rsidRDefault="00D34074" w:rsidP="00D34074">
      <w:r>
        <w:t>The Generic deployment of the NMF’s Java implementation consists of a very simple folders structure that includes just 2 folders: apps; libs.</w:t>
      </w:r>
    </w:p>
    <w:p w:rsidR="00A12021" w:rsidRDefault="00A12021" w:rsidP="00D34074"/>
    <w:p w:rsidR="00D34074" w:rsidRPr="00F608DE" w:rsidRDefault="00D34074" w:rsidP="00D34074">
      <w:pPr>
        <w:jc w:val="center"/>
      </w:pPr>
      <w:r>
        <w:rPr>
          <w:noProof/>
          <w:lang w:eastAsia="zh-CN"/>
        </w:rPr>
        <w:drawing>
          <wp:inline distT="0" distB="0" distL="0" distR="0" wp14:anchorId="3B05A79B" wp14:editId="62FBC2E4">
            <wp:extent cx="4544695" cy="1624330"/>
            <wp:effectExtent l="0" t="0" r="8255" b="0"/>
            <wp:docPr id="114" name="Picture 114" descr="C:\Users\Cesar Coelho\Dropbox\PhD\Dissertation\pictures\Generic_Deployme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Generic_Deployment_3.png"/>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544695" cy="162433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59:</w:t>
      </w:r>
      <w:r>
        <w:t xml:space="preserve"> Example of the generic deployment folder structure.</w:t>
      </w:r>
    </w:p>
    <w:p w:rsidR="00D34074" w:rsidRPr="003F7F55" w:rsidRDefault="00D34074" w:rsidP="00D34074"/>
    <w:p w:rsidR="00D34074" w:rsidRDefault="00D34074" w:rsidP="00D34074">
      <w:r>
        <w:t xml:space="preserve">The apps folder shall hold 2 properties files and additionally, folders where each of them corresponds to an application. The </w:t>
      </w:r>
      <w:proofErr w:type="spellStart"/>
      <w:r>
        <w:t>settings.properties</w:t>
      </w:r>
      <w:proofErr w:type="spellEnd"/>
      <w:r>
        <w:t xml:space="preserve"> includes mission-specific information that allows an NMF App to identify where it is running, while the </w:t>
      </w:r>
      <w:proofErr w:type="spellStart"/>
      <w:r>
        <w:t>transport.properties</w:t>
      </w:r>
      <w:proofErr w:type="spellEnd"/>
      <w:r>
        <w:t xml:space="preserve"> includes the properties to select the transport and their respective transport configurations. An example of the </w:t>
      </w:r>
      <w:proofErr w:type="spellStart"/>
      <w:r>
        <w:t>settings.properties</w:t>
      </w:r>
      <w:proofErr w:type="spellEnd"/>
      <w:r>
        <w:t xml:space="preserve"> is presented in Figure 60</w:t>
      </w:r>
      <w:r w:rsidRPr="001D59D2">
        <w:t xml:space="preserve"> for the </w:t>
      </w:r>
      <w:r>
        <w:t>NMF Playground.</w:t>
      </w:r>
    </w:p>
    <w:p w:rsidR="00A12021" w:rsidRPr="001D59D2" w:rsidRDefault="00A12021" w:rsidP="00D34074"/>
    <w:p w:rsidR="00D34074" w:rsidRDefault="00D34074" w:rsidP="004147FD">
      <w:pPr>
        <w:jc w:val="center"/>
      </w:pPr>
      <w:r>
        <w:rPr>
          <w:noProof/>
          <w:lang w:eastAsia="zh-CN"/>
        </w:rPr>
        <w:drawing>
          <wp:inline distT="0" distB="0" distL="0" distR="0" wp14:anchorId="04DF4E67" wp14:editId="05CF6AE3">
            <wp:extent cx="5390515" cy="1169670"/>
            <wp:effectExtent l="0" t="0" r="635" b="0"/>
            <wp:docPr id="115" name="Picture 115" descr="C:\Users\Cesar Coelho\Desktop\nmf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nmfSettings.PNG"/>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390515" cy="116967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60:</w:t>
      </w:r>
      <w:r>
        <w:t xml:space="preserve"> Example of the content of the </w:t>
      </w:r>
      <w:proofErr w:type="spellStart"/>
      <w:r>
        <w:t>settings.properties</w:t>
      </w:r>
      <w:proofErr w:type="spellEnd"/>
      <w:r>
        <w:t xml:space="preserve"> file.</w:t>
      </w:r>
    </w:p>
    <w:p w:rsidR="00D34074" w:rsidRDefault="00D34074" w:rsidP="00D34074"/>
    <w:p w:rsidR="00D34074" w:rsidRDefault="00D34074" w:rsidP="00D34074">
      <w:pPr>
        <w:jc w:val="center"/>
      </w:pPr>
      <w:r>
        <w:rPr>
          <w:noProof/>
          <w:lang w:eastAsia="zh-CN"/>
        </w:rPr>
        <w:lastRenderedPageBreak/>
        <w:drawing>
          <wp:inline distT="0" distB="0" distL="0" distR="0" wp14:anchorId="07FCDE28" wp14:editId="0AE369A9">
            <wp:extent cx="4994910" cy="1719580"/>
            <wp:effectExtent l="0" t="0" r="0" b="0"/>
            <wp:docPr id="224" name="Picture 224" descr="C:\Users\Cesar Coelho\Dropbox\PhD\Dissertation\pictures\Generic_Deploymen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ropbox\PhD\Dissertation\pictures\Generic_Deployment_4.pn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994910" cy="171958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61:</w:t>
      </w:r>
      <w:r>
        <w:t xml:space="preserve"> Generic deployment example.</w:t>
      </w:r>
    </w:p>
    <w:p w:rsidR="00D34074" w:rsidRDefault="00D34074" w:rsidP="00D34074"/>
    <w:p w:rsidR="00D34074" w:rsidRDefault="00D34074" w:rsidP="00D34074">
      <w:r>
        <w:t>The libs folder shall hold folders where each of them corresponds to a library for other applications to use. Figure 61 presents an example with 4 applications and the NanoSat MO Framework library.</w:t>
      </w:r>
    </w:p>
    <w:p w:rsidR="00D34074" w:rsidRDefault="00D34074" w:rsidP="00D34074">
      <w:r>
        <w:t xml:space="preserve">It is also possible to visualize from the example presented in Figure 61 that the simple </w:t>
      </w:r>
      <w:proofErr w:type="spellStart"/>
      <w:r>
        <w:t>Demo_All_In_One</w:t>
      </w:r>
      <w:proofErr w:type="spellEnd"/>
      <w:r>
        <w:t xml:space="preserve"> application has a size of just 23 KB. The NMF App only depends on the </w:t>
      </w:r>
      <w:proofErr w:type="spellStart"/>
      <w:r>
        <w:t>NanoSat_MO_Connector</w:t>
      </w:r>
      <w:proofErr w:type="spellEnd"/>
      <w:r>
        <w:t xml:space="preserve"> </w:t>
      </w:r>
      <w:proofErr w:type="spellStart"/>
      <w:r>
        <w:t>artifact</w:t>
      </w:r>
      <w:proofErr w:type="spellEnd"/>
      <w:r>
        <w:t xml:space="preserve"> which is not part of the </w:t>
      </w:r>
      <w:proofErr w:type="spellStart"/>
      <w:r>
        <w:t>Demo_All_In_One</w:t>
      </w:r>
      <w:proofErr w:type="spellEnd"/>
      <w:r>
        <w:t xml:space="preserve"> jar file but it is available in the library that is on the </w:t>
      </w:r>
      <w:proofErr w:type="spellStart"/>
      <w:r>
        <w:t>NanoSat_MO_Framework</w:t>
      </w:r>
      <w:proofErr w:type="spellEnd"/>
      <w:r>
        <w:t xml:space="preserve"> folder.</w:t>
      </w:r>
    </w:p>
    <w:p w:rsidR="00A12021" w:rsidRDefault="00A12021" w:rsidP="00D34074"/>
    <w:p w:rsidR="00D34074" w:rsidRDefault="00D34074" w:rsidP="00A12021">
      <w:pPr>
        <w:jc w:val="center"/>
      </w:pPr>
      <w:r>
        <w:rPr>
          <w:noProof/>
          <w:lang w:eastAsia="zh-CN"/>
        </w:rPr>
        <w:drawing>
          <wp:inline distT="0" distB="0" distL="0" distR="0" wp14:anchorId="3681DAA8" wp14:editId="2EAE1D99">
            <wp:extent cx="5401310" cy="138430"/>
            <wp:effectExtent l="0" t="0" r="8890" b="0"/>
            <wp:docPr id="226" name="Picture 226" descr="C:\Users\Cesar Coelho\Dropbox\PhD\Dissertation\pictures\Gen_Deplyment_ru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 Coelho\Dropbox\PhD\Dissertation\pictures\Gen_Deplyment_runApp.PNG"/>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401310" cy="13843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62:</w:t>
      </w:r>
      <w:r>
        <w:t xml:space="preserve"> Example of the content in the runAppWin.bat file.</w:t>
      </w:r>
    </w:p>
    <w:p w:rsidR="00D34074" w:rsidRDefault="00D34074" w:rsidP="00D34074">
      <w:pPr>
        <w:jc w:val="left"/>
      </w:pPr>
    </w:p>
    <w:p w:rsidR="00D34074" w:rsidRDefault="00D34074" w:rsidP="00D34074">
      <w:r>
        <w:t xml:space="preserve">Figure 62 presents the content of the runAppWin.bat file with the command to start the </w:t>
      </w:r>
      <w:proofErr w:type="spellStart"/>
      <w:r>
        <w:t>Demo_All_In_One</w:t>
      </w:r>
      <w:proofErr w:type="spellEnd"/>
      <w:r>
        <w:t xml:space="preserve"> application. The command sets the </w:t>
      </w:r>
      <w:proofErr w:type="spellStart"/>
      <w:r>
        <w:t>classpath</w:t>
      </w:r>
      <w:proofErr w:type="spellEnd"/>
      <w:r>
        <w:t xml:space="preserve"> to both the application and to all files inside the </w:t>
      </w:r>
      <w:proofErr w:type="spellStart"/>
      <w:r>
        <w:t>NanoSat_MO_Framework</w:t>
      </w:r>
      <w:proofErr w:type="spellEnd"/>
      <w:r>
        <w:t xml:space="preserve"> library folder. The runAppLin.sh file includes a similar command.</w:t>
      </w:r>
    </w:p>
    <w:p w:rsidR="00D34074" w:rsidRDefault="00D34074" w:rsidP="00D34074">
      <w:pPr>
        <w:jc w:val="left"/>
      </w:pPr>
    </w:p>
    <w:p w:rsidR="00D34074" w:rsidRDefault="00D34074" w:rsidP="00D34074">
      <w:pPr>
        <w:jc w:val="left"/>
      </w:pPr>
      <w:r>
        <w:br w:type="page"/>
      </w:r>
    </w:p>
    <w:p w:rsidR="00D34074" w:rsidRPr="00657C0E" w:rsidRDefault="00D34074" w:rsidP="00D34074">
      <w:pPr>
        <w:pStyle w:val="Heading2"/>
        <w:keepLines/>
        <w:spacing w:before="0" w:after="0" w:line="480" w:lineRule="auto"/>
        <w:contextualSpacing/>
        <w:jc w:val="left"/>
      </w:pPr>
      <w:bookmarkStart w:id="166" w:name="_Toc495399415"/>
      <w:bookmarkStart w:id="167" w:name="_Toc497299827"/>
      <w:bookmarkStart w:id="168" w:name="_Toc499226819"/>
      <w:r w:rsidRPr="00657C0E">
        <w:lastRenderedPageBreak/>
        <w:t>Reuse in other ESA Projects</w:t>
      </w:r>
      <w:bookmarkEnd w:id="166"/>
      <w:bookmarkEnd w:id="167"/>
      <w:bookmarkEnd w:id="168"/>
    </w:p>
    <w:p w:rsidR="00D34074" w:rsidRDefault="00D34074" w:rsidP="00D34074">
      <w:r>
        <w:t>Some of the packages of the NMF’s Java implementation have been used for other projects at ESOC. related with the CCSDS Mission Operations services technology.</w:t>
      </w:r>
    </w:p>
    <w:p w:rsidR="00D34074" w:rsidRDefault="00D34074" w:rsidP="00D34074">
      <w:r>
        <w:t>The following projects used some modules and/or have been tested with parts of the NMF’s Java implementation:</w:t>
      </w:r>
    </w:p>
    <w:p w:rsidR="00D34074" w:rsidRPr="00FA6445" w:rsidRDefault="00D34074" w:rsidP="00D34074">
      <w:pPr>
        <w:pStyle w:val="ListParagraph"/>
        <w:numPr>
          <w:ilvl w:val="0"/>
          <w:numId w:val="31"/>
        </w:numPr>
        <w:spacing w:after="200" w:line="276" w:lineRule="auto"/>
        <w:jc w:val="left"/>
      </w:pPr>
      <w:r w:rsidRPr="00FA6445">
        <w:t>EUD4MO</w:t>
      </w:r>
    </w:p>
    <w:p w:rsidR="00D34074" w:rsidRPr="00FA6445" w:rsidRDefault="00D34074" w:rsidP="00D34074">
      <w:pPr>
        <w:pStyle w:val="ListParagraph"/>
        <w:numPr>
          <w:ilvl w:val="0"/>
          <w:numId w:val="31"/>
        </w:numPr>
        <w:spacing w:after="200" w:line="276" w:lineRule="auto"/>
        <w:jc w:val="left"/>
      </w:pPr>
      <w:r>
        <w:t>METERON</w:t>
      </w:r>
      <w:r w:rsidRPr="00FA6445">
        <w:t xml:space="preserve"> Robotic </w:t>
      </w:r>
      <w:r>
        <w:t>S</w:t>
      </w:r>
      <w:r w:rsidRPr="00FA6445">
        <w:t>ervices</w:t>
      </w:r>
    </w:p>
    <w:p w:rsidR="00D34074" w:rsidRPr="00FA6445" w:rsidRDefault="00D34074" w:rsidP="00D34074">
      <w:pPr>
        <w:pStyle w:val="ListParagraph"/>
        <w:numPr>
          <w:ilvl w:val="0"/>
          <w:numId w:val="31"/>
        </w:numPr>
        <w:spacing w:after="200" w:line="276" w:lineRule="auto"/>
        <w:jc w:val="left"/>
      </w:pPr>
      <w:r>
        <w:t>ESA/JPL Shadow project</w:t>
      </w:r>
    </w:p>
    <w:p w:rsidR="00D34074" w:rsidRPr="00FA6445" w:rsidRDefault="00D34074" w:rsidP="00D34074">
      <w:pPr>
        <w:pStyle w:val="ListParagraph"/>
        <w:numPr>
          <w:ilvl w:val="0"/>
          <w:numId w:val="31"/>
        </w:numPr>
        <w:spacing w:after="200" w:line="276" w:lineRule="auto"/>
        <w:jc w:val="left"/>
      </w:pPr>
      <w:r w:rsidRPr="00FA6445">
        <w:t>Support for the development of the HTTP Transport Binding</w:t>
      </w:r>
    </w:p>
    <w:p w:rsidR="00D34074" w:rsidRPr="00FA6445" w:rsidRDefault="00D34074" w:rsidP="00D34074">
      <w:pPr>
        <w:pStyle w:val="ListParagraph"/>
        <w:numPr>
          <w:ilvl w:val="0"/>
          <w:numId w:val="31"/>
        </w:numPr>
        <w:spacing w:after="200" w:line="276" w:lineRule="auto"/>
        <w:jc w:val="left"/>
      </w:pPr>
      <w:r w:rsidRPr="00FA6445">
        <w:t xml:space="preserve">Support for the development of the </w:t>
      </w:r>
      <w:proofErr w:type="spellStart"/>
      <w:r w:rsidRPr="00FA6445">
        <w:t>ZeroMQ</w:t>
      </w:r>
      <w:proofErr w:type="spellEnd"/>
      <w:r w:rsidRPr="00FA6445">
        <w:t xml:space="preserve"> Transport Binding</w:t>
      </w:r>
    </w:p>
    <w:p w:rsidR="00D34074" w:rsidRDefault="00D34074" w:rsidP="00D34074">
      <w:pPr>
        <w:jc w:val="left"/>
        <w:rPr>
          <w:highlight w:val="yellow"/>
        </w:rPr>
      </w:pPr>
    </w:p>
    <w:p w:rsidR="00D34074" w:rsidRPr="009F5DF1" w:rsidRDefault="00D34074" w:rsidP="00D34074">
      <w:r w:rsidRPr="009F5DF1">
        <w:t xml:space="preserve">EUD4MO is a lightweight MCS for monitoring and control of remote MO providers. It is based on EUD and uses the Ground MO Adapter implementation for establishing the </w:t>
      </w:r>
      <w:r>
        <w:t>communications</w:t>
      </w:r>
      <w:r w:rsidR="00667B68">
        <w:t xml:space="preserve"> to the provider.</w:t>
      </w:r>
    </w:p>
    <w:p w:rsidR="00D34074" w:rsidRDefault="00D34074" w:rsidP="00D34074">
      <w:pPr>
        <w:rPr>
          <w:highlight w:val="yellow"/>
        </w:rPr>
      </w:pPr>
    </w:p>
    <w:p w:rsidR="00D34074" w:rsidRDefault="00D34074" w:rsidP="00D34074">
      <w:pPr>
        <w:rPr>
          <w:highlight w:val="yellow"/>
        </w:rPr>
      </w:pPr>
      <w:r>
        <w:t>The METERON</w:t>
      </w:r>
      <w:r w:rsidRPr="00FA6445">
        <w:t xml:space="preserve"> Robotic </w:t>
      </w:r>
      <w:r>
        <w:t>S</w:t>
      </w:r>
      <w:r w:rsidRPr="00FA6445">
        <w:t>ervices</w:t>
      </w:r>
      <w:r>
        <w:t xml:space="preserve"> (MRS) were originally developed using prototyped web-services and were, later on, migrated to use CCSDS Mission Operations services. This migration took advantage of the COM and M&amp;C implementa</w:t>
      </w:r>
      <w:r w:rsidR="007033B6">
        <w:t xml:space="preserve">tion presented in this </w:t>
      </w:r>
      <w:r w:rsidR="004F3DE4">
        <w:t>section</w:t>
      </w:r>
      <w:r w:rsidR="007033B6">
        <w:t>.</w:t>
      </w:r>
    </w:p>
    <w:p w:rsidR="00D34074" w:rsidRDefault="00D34074" w:rsidP="00D34074">
      <w:pPr>
        <w:rPr>
          <w:highlight w:val="yellow"/>
        </w:rPr>
      </w:pPr>
    </w:p>
    <w:p w:rsidR="00D34074" w:rsidRDefault="00D34074" w:rsidP="00D34074">
      <w:r>
        <w:t xml:space="preserve">The ESA/JPL Shadow project is an interoperability activity </w:t>
      </w:r>
      <w:r w:rsidRPr="004061AA">
        <w:t>between ESA and JPL to transfer Mars Express (MEX) telemetry data through the CCSDS Monitor and Control (M&amp;C) services</w:t>
      </w:r>
      <w:r>
        <w:t xml:space="preserve"> where</w:t>
      </w:r>
      <w:r w:rsidRPr="004061AA">
        <w:t xml:space="preserve"> ESA </w:t>
      </w:r>
      <w:r>
        <w:t>is</w:t>
      </w:r>
      <w:r w:rsidRPr="004061AA">
        <w:t xml:space="preserve"> the provider of the services and JPL the consumer</w:t>
      </w:r>
      <w:r>
        <w:t>. For this activity, ESA reused the NMF’s Java implementation of the</w:t>
      </w:r>
      <w:r w:rsidR="007033B6">
        <w:t xml:space="preserve"> COM, M&amp;C, and Common services.</w:t>
      </w:r>
    </w:p>
    <w:p w:rsidR="00D34074" w:rsidRDefault="00D34074" w:rsidP="00D34074">
      <w:pPr>
        <w:jc w:val="left"/>
      </w:pPr>
    </w:p>
    <w:p w:rsidR="00D34074" w:rsidRDefault="00D34074" w:rsidP="00D34074">
      <w:r>
        <w:t xml:space="preserve">The HTTP and </w:t>
      </w:r>
      <w:proofErr w:type="spellStart"/>
      <w:r>
        <w:t>ZeroMQ</w:t>
      </w:r>
      <w:proofErr w:type="spellEnd"/>
      <w:r>
        <w:t xml:space="preserve"> Transport Bindings developed by ESA have been tested during their development using CTT and an NMF App. CTT provides a GUI with a set of gives high-level MO operations that can be triggered at the click of a button. It is possible and very easy to swap the underlying transport binding in order to test if a consumer can connect to a provider and exchange messages using a different transport binding.</w:t>
      </w:r>
    </w:p>
    <w:p w:rsidR="0040064E" w:rsidRPr="00CB2878" w:rsidRDefault="0040064E" w:rsidP="001404C6">
      <w:pPr>
        <w:pStyle w:val="BodytextJustified"/>
      </w:pPr>
      <w:bookmarkStart w:id="169" w:name="_GoBack"/>
      <w:bookmarkEnd w:id="169"/>
    </w:p>
    <w:sectPr w:rsidR="0040064E" w:rsidRPr="00CB2878" w:rsidSect="00524691">
      <w:headerReference w:type="first" r:id="rId71"/>
      <w:footerReference w:type="first" r:id="rId72"/>
      <w:pgSz w:w="11907" w:h="16840" w:code="9"/>
      <w:pgMar w:top="1860" w:right="1106" w:bottom="1977" w:left="1134" w:header="567" w:footer="106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3178" w:rsidRDefault="00493178">
      <w:r>
        <w:separator/>
      </w:r>
    </w:p>
    <w:p w:rsidR="00493178" w:rsidRDefault="00493178"/>
  </w:endnote>
  <w:endnote w:type="continuationSeparator" w:id="0">
    <w:p w:rsidR="00493178" w:rsidRDefault="00493178">
      <w:r>
        <w:continuationSeparator/>
      </w:r>
    </w:p>
    <w:p w:rsidR="00493178" w:rsidRDefault="004931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3C2207F5-DC26-4FE6-9F8A-6D954B30DCD5}"/>
    <w:embedBold r:id="rId2" w:fontKey="{866C0FB7-A272-452B-81F6-29BB861D5A08}"/>
    <w:embedItalic r:id="rId3" w:fontKey="{6F69FAE3-F3E5-496B-866F-FF7634331E15}"/>
    <w:embedBoldItalic r:id="rId4" w:fontKey="{5F57D40F-C54E-462F-BBC3-492D485D71F1}"/>
  </w:font>
  <w:font w:name="Georgia">
    <w:panose1 w:val="02040502050405020303"/>
    <w:charset w:val="00"/>
    <w:family w:val="roman"/>
    <w:pitch w:val="variable"/>
    <w:sig w:usb0="00000287" w:usb1="00000000" w:usb2="00000000" w:usb3="00000000" w:csb0="0000009F" w:csb1="00000000"/>
    <w:embedRegular r:id="rId5" w:fontKey="{CECAC0F2-A9B8-456C-8663-86049E5494ED}"/>
    <w:embedBold r:id="rId6" w:fontKey="{C8F7E420-2B27-4B09-8B74-A35178725EAC}"/>
    <w:embedItalic r:id="rId7" w:fontKey="{2DEE47A4-3FCE-4054-8141-30E519681770}"/>
    <w:embedBoldItalic r:id="rId8" w:fontKey="{6797062D-9C95-4791-940F-718E898B041B}"/>
  </w:font>
  <w:font w:name="Arial">
    <w:panose1 w:val="020B0604020202020204"/>
    <w:charset w:val="00"/>
    <w:family w:val="swiss"/>
    <w:pitch w:val="variable"/>
    <w:sig w:usb0="E0002AFF" w:usb1="C0007843" w:usb2="00000009" w:usb3="00000000" w:csb0="000001FF" w:csb1="00000000"/>
  </w:font>
  <w:font w:name="FuturaTMedCon">
    <w:altName w:val="Arial"/>
    <w:charset w:val="00"/>
    <w:family w:val="swiss"/>
    <w:pitch w:val="variable"/>
    <w:sig w:usb0="00000001" w:usb1="00000000" w:usb2="00000000" w:usb3="00000000" w:csb0="00000013" w:csb1="00000000"/>
  </w:font>
  <w:font w:name="NotesStyle-BoldTf">
    <w:altName w:val="Lucida Grande"/>
    <w:panose1 w:val="02000806040000020004"/>
    <w:charset w:val="00"/>
    <w:family w:val="auto"/>
    <w:pitch w:val="variable"/>
    <w:sig w:usb0="800000AF" w:usb1="4000204A" w:usb2="00000000" w:usb3="00000000" w:csb0="00000001" w:csb1="00000000"/>
    <w:embedRegular r:id="rId9" w:subsetted="1" w:fontKey="{C6FECC61-6CA2-474F-AAEC-A66E84E16A6D}"/>
  </w:font>
  <w:font w:name="NotesEsa">
    <w:altName w:val="Candara"/>
    <w:panose1 w:val="00000000000000000000"/>
    <w:charset w:val="00"/>
    <w:family w:val="modern"/>
    <w:notTrueType/>
    <w:pitch w:val="variable"/>
    <w:sig w:usb0="800000EF" w:usb1="4000206A" w:usb2="00000000" w:usb3="00000000" w:csb0="00000093"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Bold r:id="rId10" w:subsetted="1" w:fontKey="{C946CB81-9242-4CC4-85AD-BC788E681592}"/>
  </w:font>
  <w:font w:name="Consolas">
    <w:panose1 w:val="020B0609020204030204"/>
    <w:charset w:val="00"/>
    <w:family w:val="modern"/>
    <w:pitch w:val="fixed"/>
    <w:sig w:usb0="E10002FF" w:usb1="4000FCFF" w:usb2="00000009" w:usb3="00000000" w:csb0="000001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Default="00046E15" w:rsidP="004E59F3">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3A44">
      <w:rPr>
        <w:rStyle w:val="PageNumber"/>
        <w:noProof/>
      </w:rPr>
      <w:t>79</w:t>
    </w:r>
    <w:r>
      <w:rPr>
        <w:rStyle w:val="PageNumber"/>
      </w:rPr>
      <w:fldChar w:fldCharType="end"/>
    </w:r>
  </w:p>
  <w:p w:rsidR="00046E15" w:rsidRDefault="00046E15" w:rsidP="004E59F3">
    <w:pPr>
      <w:ind w:right="360"/>
    </w:pPr>
  </w:p>
  <w:p w:rsidR="00046E15" w:rsidRDefault="00046E15" w:rsidP="004E59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E82620" w:rsidRDefault="00046E15" w:rsidP="00EF2A85">
    <w:pPr>
      <w:pStyle w:val="ESA-Signature"/>
    </w:pPr>
    <w:r>
      <w:rPr>
        <w:lang w:eastAsia="zh-CN"/>
      </w:rPr>
      <w:drawing>
        <wp:anchor distT="0" distB="0" distL="114300" distR="114300" simplePos="0" relativeHeight="251656704" behindDoc="1" locked="1" layoutInCell="1" allowOverlap="1" wp14:anchorId="312290DE" wp14:editId="161C5BB0">
          <wp:simplePos x="0" y="0"/>
          <wp:positionH relativeFrom="margin">
            <wp:align>right</wp:align>
          </wp:positionH>
          <wp:positionV relativeFrom="line">
            <wp:posOffset>356235</wp:posOffset>
          </wp:positionV>
          <wp:extent cx="1333500" cy="209550"/>
          <wp:effectExtent l="0" t="0" r="12700" b="0"/>
          <wp:wrapSquare wrapText="bothSides"/>
          <wp:docPr id="255" name="Picture 255"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p w:rsidR="00046E15" w:rsidRPr="00B951DB" w:rsidRDefault="00046E15" w:rsidP="000960DF">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C23A44">
      <w:rPr>
        <w:rStyle w:val="PageNumber"/>
        <w:noProof/>
        <w:szCs w:val="16"/>
      </w:rPr>
      <w:t>79</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C23A44">
      <w:rPr>
        <w:rStyle w:val="PageNumber"/>
        <w:noProof/>
        <w:szCs w:val="16"/>
      </w:rPr>
      <w:t>79</w:t>
    </w:r>
    <w:r w:rsidRPr="00384F26">
      <w:rPr>
        <w:rStyle w:val="PageNumber"/>
        <w:szCs w:val="16"/>
      </w:rPr>
      <w:fldChar w:fldCharType="end"/>
    </w:r>
  </w:p>
  <w:p w:rsidR="00046E15" w:rsidRPr="00B951DB" w:rsidRDefault="00046E15" w:rsidP="000960DF">
    <w:pPr>
      <w:rPr>
        <w:rStyle w:val="PageNumber"/>
        <w:szCs w:val="16"/>
      </w:rPr>
    </w:pPr>
    <w:r>
      <w:rPr>
        <w:rStyle w:val="PageNumber"/>
        <w:szCs w:val="16"/>
      </w:rPr>
      <w:fldChar w:fldCharType="begin"/>
    </w:r>
    <w:r w:rsidRPr="00B951DB">
      <w:rPr>
        <w:rStyle w:val="PageNumber"/>
        <w:szCs w:val="16"/>
      </w:rPr>
      <w:instrText xml:space="preserve"> DOCPROPERTY  Title  \* </w:instrText>
    </w:r>
    <w:r w:rsidRPr="0050068B">
      <w:rPr>
        <w:rStyle w:val="PageNumber"/>
      </w:rPr>
      <w:instrText>MERGEFORMAT</w:instrText>
    </w:r>
    <w:r w:rsidRPr="00B951DB">
      <w:rPr>
        <w:rStyle w:val="PageNumber"/>
        <w:szCs w:val="16"/>
      </w:rPr>
      <w:instrText xml:space="preserve"> </w:instrText>
    </w:r>
    <w:r>
      <w:rPr>
        <w:rStyle w:val="PageNumber"/>
        <w:szCs w:val="16"/>
      </w:rPr>
      <w:fldChar w:fldCharType="separate"/>
    </w:r>
    <w:r w:rsidR="00C23A44">
      <w:rPr>
        <w:rStyle w:val="PageNumber"/>
        <w:szCs w:val="16"/>
      </w:rPr>
      <w:t>NMF SDD</w:t>
    </w:r>
    <w:r>
      <w:rPr>
        <w:rStyle w:val="PageNumber"/>
        <w:szCs w:val="16"/>
      </w:rPr>
      <w:fldChar w:fldCharType="end"/>
    </w:r>
  </w:p>
  <w:p w:rsidR="00046E15" w:rsidRPr="00B951DB" w:rsidRDefault="00046E15" w:rsidP="00F504BD">
    <w:pPr>
      <w:pStyle w:val="ESAFooterTextSDNospell"/>
      <w:rPr>
        <w:rStyle w:val="PageNumber"/>
      </w:rPr>
    </w:pPr>
    <w:r w:rsidRPr="00F504BD">
      <w:t xml:space="preserve">Date </w:t>
    </w:r>
    <w:r>
      <w:fldChar w:fldCharType="begin"/>
    </w:r>
    <w:r>
      <w:instrText xml:space="preserve"> DOCPROPERTY  "Issue Date"  \* MERGEFORMAT </w:instrText>
    </w:r>
    <w:r>
      <w:fldChar w:fldCharType="end"/>
    </w:r>
    <w:r w:rsidRPr="00B951DB">
      <w:rPr>
        <w:rStyle w:val="PageNumber"/>
      </w:rPr>
      <w:t xml:space="preserve">  </w:t>
    </w:r>
    <w:r w:rsidRPr="00F504BD">
      <w:t>Issue</w:t>
    </w:r>
    <w:r w:rsidRPr="00B951DB">
      <w:rPr>
        <w:rStyle w:val="PageNumber"/>
      </w:rPr>
      <w:t xml:space="preserve"> </w:t>
    </w:r>
    <w:r>
      <w:fldChar w:fldCharType="begin"/>
    </w:r>
    <w:r>
      <w:instrText xml:space="preserve"> DOCPROPERTY  Issue  \* MERGEFORMAT </w:instrText>
    </w:r>
    <w:r>
      <w:fldChar w:fldCharType="end"/>
    </w:r>
    <w:r w:rsidRPr="00B951DB">
      <w:rPr>
        <w:rStyle w:val="PageNumber"/>
      </w:rPr>
      <w:t xml:space="preserve">  </w:t>
    </w:r>
    <w:r w:rsidRPr="00F504BD">
      <w:t xml:space="preserve">Rev </w:t>
    </w:r>
    <w:r>
      <w:fldChar w:fldCharType="begin"/>
    </w:r>
    <w:r>
      <w:instrText xml:space="preserve"> DOCPROPERTY  Revision  \* MERGEFORMAT </w:instrTex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7F20C0" w:rsidRDefault="00046E15" w:rsidP="00AE0558">
    <w:pPr>
      <w:pStyle w:val="STDDOCDataLabel"/>
      <w:tabs>
        <w:tab w:val="clear" w:pos="3960"/>
        <w:tab w:val="clear" w:pos="4860"/>
        <w:tab w:val="clear" w:pos="6840"/>
        <w:tab w:val="left" w:pos="1620"/>
      </w:tabs>
      <w:rPr>
        <w:rStyle w:val="STDDOCDataChar"/>
        <w:b w:val="0"/>
      </w:rPr>
    </w:pPr>
    <w:r>
      <w:t>Prepared by</w:t>
    </w:r>
    <w:r>
      <w:tab/>
    </w:r>
    <w:r w:rsidRPr="009A6AEB">
      <w:fldChar w:fldCharType="begin"/>
    </w:r>
    <w:r w:rsidRPr="009A6AEB">
      <w:instrText xml:space="preserve"> DOCPROPERTY  "</w:instrText>
    </w:r>
    <w:r>
      <w:instrText>Author</w:instrText>
    </w:r>
    <w:r w:rsidRPr="009A6AEB">
      <w:instrText xml:space="preserve">"  </w:instrText>
    </w:r>
    <w:r w:rsidRPr="009A6AEB">
      <w:fldChar w:fldCharType="separate"/>
    </w:r>
    <w:r w:rsidR="00C23A44">
      <w:t>Cesar Coelho</w:t>
    </w:r>
    <w:r w:rsidRPr="009A6AEB">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Reference</w:t>
    </w:r>
    <w:r>
      <w:tab/>
    </w:r>
    <w:r w:rsidRPr="0002515F">
      <w:rPr>
        <w:rStyle w:val="STDDocNoSpellChar"/>
      </w:rPr>
      <w:fldChar w:fldCharType="begin"/>
    </w:r>
    <w:r w:rsidRPr="0002515F">
      <w:rPr>
        <w:rStyle w:val="STDDocNoSpellChar"/>
      </w:rPr>
      <w:instrText xml:space="preserve"> DOCPROPERTY  "Reference"  </w:instrText>
    </w:r>
    <w:r w:rsidRPr="0002515F">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Issue</w:t>
    </w:r>
    <w:r>
      <w:tab/>
    </w:r>
    <w:r w:rsidRPr="000F6D78">
      <w:rPr>
        <w:rStyle w:val="STDDocNoSpellChar"/>
      </w:rPr>
      <w:fldChar w:fldCharType="begin"/>
    </w:r>
    <w:r w:rsidRPr="000F6D78">
      <w:rPr>
        <w:rStyle w:val="STDDocNoSpellChar"/>
      </w:rPr>
      <w:instrText xml:space="preserve"> DOCPROPERTY  "Issue"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Revision</w:t>
    </w:r>
    <w:r>
      <w:tab/>
    </w:r>
    <w:r w:rsidRPr="000F6D78">
      <w:rPr>
        <w:rStyle w:val="STDDocNoSpellChar"/>
      </w:rPr>
      <w:fldChar w:fldCharType="begin"/>
    </w:r>
    <w:r w:rsidRPr="000F6D78">
      <w:rPr>
        <w:rStyle w:val="STDDocNoSpellChar"/>
      </w:rPr>
      <w:instrText xml:space="preserve"> DOCPROPERTY  "Revision"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Date of Issue</w:t>
    </w:r>
    <w:r>
      <w:tab/>
    </w:r>
    <w:r w:rsidRPr="000F6D78">
      <w:rPr>
        <w:rStyle w:val="STDDocNoSpellChar"/>
      </w:rPr>
      <w:fldChar w:fldCharType="begin"/>
    </w:r>
    <w:r w:rsidRPr="000F6D78">
      <w:rPr>
        <w:rStyle w:val="STDDocNoSpellChar"/>
      </w:rPr>
      <w:instrText xml:space="preserve"> DOCPROPERTY  "Issue Date"  </w:instrTex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Status</w:t>
    </w:r>
    <w:r>
      <w:tab/>
    </w:r>
    <w:r w:rsidRPr="000F6D78">
      <w:rPr>
        <w:rStyle w:val="STDDocNoSpellChar"/>
      </w:rPr>
      <w:fldChar w:fldCharType="begin"/>
    </w:r>
    <w:r w:rsidRPr="000F6D78">
      <w:rPr>
        <w:rStyle w:val="STDDocNoSpellChar"/>
      </w:rPr>
      <w:instrText xml:space="preserve"> DOCPROPERTY  "Status"  </w:instrText>
    </w:r>
    <w:r w:rsidRPr="000F6D78">
      <w:rPr>
        <w:rStyle w:val="STDDocNoSpellChar"/>
      </w:rPr>
      <w:fldChar w:fldCharType="separate"/>
    </w:r>
    <w:r w:rsidR="00C23A44">
      <w:rPr>
        <w:rStyle w:val="STDDocNoSpellChar"/>
      </w:rPr>
      <w:t>Draft</w:t>
    </w:r>
    <w:r w:rsidRPr="000F6D78">
      <w:rPr>
        <w:rStyle w:val="STDDocNoSpellChar"/>
      </w:rPr>
      <w:fldChar w:fldCharType="end"/>
    </w:r>
  </w:p>
  <w:p w:rsidR="00046E15" w:rsidRPr="007F20C0" w:rsidRDefault="00046E15" w:rsidP="00AE0558">
    <w:pPr>
      <w:pStyle w:val="STDDOCDataLabel"/>
      <w:tabs>
        <w:tab w:val="clear" w:pos="3960"/>
        <w:tab w:val="clear" w:pos="4860"/>
        <w:tab w:val="clear" w:pos="6840"/>
        <w:tab w:val="left" w:pos="1620"/>
      </w:tabs>
      <w:rPr>
        <w:rStyle w:val="STDDOCDataChar"/>
        <w:b w:val="0"/>
      </w:rPr>
    </w:pPr>
    <w:r>
      <w:t xml:space="preserve">Document Type   </w:t>
    </w:r>
    <w:r>
      <w:tab/>
    </w:r>
    <w:r w:rsidRPr="000F6D78">
      <w:rPr>
        <w:rStyle w:val="STDDocNoSpellChar"/>
      </w:rPr>
      <w:fldChar w:fldCharType="begin"/>
    </w:r>
    <w:r w:rsidRPr="000F6D78">
      <w:rPr>
        <w:rStyle w:val="STDDocNoSpellChar"/>
      </w:rPr>
      <w:instrText xml:space="preserve"> DOCPROPERTY  "Document Type"  </w:instrText>
    </w:r>
    <w:r w:rsidRPr="000F6D78">
      <w:rPr>
        <w:rStyle w:val="STDDocNoSpellChar"/>
      </w:rPr>
      <w:fldChar w:fldCharType="separate"/>
    </w:r>
    <w:r w:rsidR="00C23A44">
      <w:rPr>
        <w:rStyle w:val="STDDocNoSpellChar"/>
      </w:rPr>
      <w:t>TN</w:t>
    </w:r>
    <w:r w:rsidRPr="000F6D78">
      <w:rPr>
        <w:rStyle w:val="STDDocNoSpellCha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16"/>
      <w:gridCol w:w="8142"/>
    </w:tblGrid>
    <w:tr w:rsidR="00046E15" w:rsidRPr="00FC70E3" w:rsidTr="00DE0B61">
      <w:trPr>
        <w:trHeight w:val="660"/>
      </w:trPr>
      <w:tc>
        <w:tcPr>
          <w:tcW w:w="1616" w:type="dxa"/>
        </w:tcPr>
        <w:p w:rsidR="00046E15" w:rsidRPr="00B60F72" w:rsidRDefault="00046E15" w:rsidP="00B60F72">
          <w:pPr>
            <w:pStyle w:val="STDDOCDataLabel"/>
            <w:tabs>
              <w:tab w:val="clear" w:pos="3960"/>
              <w:tab w:val="clear" w:pos="4860"/>
              <w:tab w:val="clear" w:pos="6840"/>
              <w:tab w:val="left" w:pos="1620"/>
            </w:tabs>
            <w:rPr>
              <w:b w:val="0"/>
              <w:szCs w:val="24"/>
              <w:lang w:val="en-US" w:eastAsia="en-US"/>
            </w:rPr>
          </w:pPr>
          <w:r>
            <w:t>Distribution</w:t>
          </w:r>
          <w:r>
            <w:tab/>
          </w:r>
        </w:p>
      </w:tc>
      <w:tc>
        <w:tcPr>
          <w:tcW w:w="8142" w:type="dxa"/>
        </w:tcPr>
        <w:p w:rsidR="00046E15" w:rsidRPr="00572411" w:rsidRDefault="00046E15" w:rsidP="00352AAB">
          <w:pPr>
            <w:pStyle w:val="STDDOCDataLabel"/>
          </w:pPr>
          <w:r w:rsidRPr="00B60F72">
            <w:fldChar w:fldCharType="begin"/>
          </w:r>
          <w:r w:rsidRPr="00B60F72">
            <w:instrText xml:space="preserve"> DOCPROPERTY  "Distribution"  </w:instrText>
          </w:r>
          <w:r w:rsidRPr="00B60F72">
            <w:fldChar w:fldCharType="end"/>
          </w:r>
        </w:p>
      </w:tc>
    </w:tr>
  </w:tbl>
  <w:p w:rsidR="00046E15" w:rsidRPr="009B2DA1" w:rsidRDefault="00046E15" w:rsidP="00EF2A85">
    <w:pPr>
      <w:pStyle w:val="ESA-Signature"/>
    </w:pPr>
    <w:r>
      <w:rPr>
        <w:lang w:eastAsia="zh-CN"/>
      </w:rPr>
      <w:drawing>
        <wp:anchor distT="0" distB="0" distL="114300" distR="114300" simplePos="0" relativeHeight="251657728" behindDoc="1" locked="1" layoutInCell="1" allowOverlap="1" wp14:anchorId="19D155C1" wp14:editId="0ED379EC">
          <wp:simplePos x="0" y="0"/>
          <wp:positionH relativeFrom="margin">
            <wp:posOffset>4805045</wp:posOffset>
          </wp:positionH>
          <wp:positionV relativeFrom="line">
            <wp:posOffset>-111125</wp:posOffset>
          </wp:positionV>
          <wp:extent cx="1333500" cy="209550"/>
          <wp:effectExtent l="0" t="0" r="12700" b="0"/>
          <wp:wrapSquare wrapText="bothSides"/>
          <wp:docPr id="37" name="Picture 37"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FC70E3" w:rsidRDefault="00046E15" w:rsidP="00854CB7">
    <w:pPr>
      <w:pStyle w:val="ESA-Signature"/>
      <w:rPr>
        <w:rStyle w:val="PageNumber"/>
        <w:szCs w:val="16"/>
        <w:lang w:val="fr-FR"/>
      </w:rPr>
    </w:pPr>
  </w:p>
  <w:p w:rsidR="00046E15" w:rsidRPr="00B951DB" w:rsidRDefault="00046E15" w:rsidP="000A09CB">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C23A44">
      <w:rPr>
        <w:rStyle w:val="PageNumber"/>
        <w:noProof/>
        <w:szCs w:val="16"/>
      </w:rPr>
      <w:t>5</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C23A44">
      <w:rPr>
        <w:rStyle w:val="PageNumber"/>
        <w:noProof/>
        <w:szCs w:val="16"/>
      </w:rPr>
      <w:t>79</w:t>
    </w:r>
    <w:r w:rsidRPr="00384F26">
      <w:rPr>
        <w:rStyle w:val="PageNumber"/>
        <w:szCs w:val="16"/>
      </w:rPr>
      <w:fldChar w:fldCharType="end"/>
    </w:r>
  </w:p>
  <w:p w:rsidR="00046E15" w:rsidRPr="00B951DB" w:rsidRDefault="00046E15" w:rsidP="000A09CB">
    <w:pPr>
      <w:rPr>
        <w:rStyle w:val="PageNumber"/>
        <w:szCs w:val="16"/>
      </w:rPr>
    </w:pPr>
    <w:r>
      <w:rPr>
        <w:rStyle w:val="PageNumber"/>
        <w:szCs w:val="16"/>
      </w:rPr>
      <w:fldChar w:fldCharType="begin"/>
    </w:r>
    <w:r w:rsidRPr="00B951DB">
      <w:rPr>
        <w:rStyle w:val="PageNumber"/>
        <w:szCs w:val="16"/>
      </w:rPr>
      <w:instrText xml:space="preserve"> DOCPROPERTY  Title  \* MERGEFORMAT </w:instrText>
    </w:r>
    <w:r>
      <w:rPr>
        <w:rStyle w:val="PageNumber"/>
        <w:szCs w:val="16"/>
      </w:rPr>
      <w:fldChar w:fldCharType="separate"/>
    </w:r>
    <w:r w:rsidR="00C23A44">
      <w:rPr>
        <w:rStyle w:val="PageNumber"/>
        <w:szCs w:val="16"/>
      </w:rPr>
      <w:t>NMF SDD</w:t>
    </w:r>
    <w:r>
      <w:rPr>
        <w:rStyle w:val="PageNumber"/>
        <w:szCs w:val="16"/>
      </w:rPr>
      <w:fldChar w:fldCharType="end"/>
    </w:r>
  </w:p>
  <w:p w:rsidR="00046E15" w:rsidRPr="00B951DB" w:rsidRDefault="00046E15" w:rsidP="00E128B4">
    <w:pPr>
      <w:pStyle w:val="ESAFooterTextSDNospell"/>
    </w:pPr>
    <w:r w:rsidRPr="00E128B4">
      <w:t xml:space="preserve">Date </w:t>
    </w:r>
    <w:r>
      <w:fldChar w:fldCharType="begin"/>
    </w:r>
    <w:r>
      <w:instrText xml:space="preserve"> DOCPROPERTY  "Issue Date"  \* MERGEFORMAT </w:instrText>
    </w:r>
    <w:r>
      <w:fldChar w:fldCharType="end"/>
    </w:r>
    <w:r w:rsidRPr="00E128B4">
      <w:t xml:space="preserve">  Issue </w:t>
    </w:r>
    <w:r>
      <w:fldChar w:fldCharType="begin"/>
    </w:r>
    <w:r>
      <w:instrText xml:space="preserve"> DOCPROPERTY  Issue  \* MERGEFORMAT </w:instrText>
    </w:r>
    <w:r>
      <w:fldChar w:fldCharType="end"/>
    </w:r>
    <w:r w:rsidRPr="00E128B4">
      <w:t xml:space="preserve">  Rev </w:t>
    </w:r>
    <w:r>
      <w:fldChar w:fldCharType="begin"/>
    </w:r>
    <w:r>
      <w:instrText xml:space="preserve"> DOCPROPERTY  Revision  \* MERGEFORMAT </w:instrText>
    </w:r>
    <w:r>
      <w:fldChar w:fldCharType="end"/>
    </w:r>
    <w:r>
      <w:rPr>
        <w:b/>
        <w:color w:val="8B8D8E"/>
        <w:szCs w:val="18"/>
        <w:lang w:eastAsia="zh-CN"/>
      </w:rPr>
      <w:drawing>
        <wp:anchor distT="0" distB="0" distL="114300" distR="114300" simplePos="0" relativeHeight="251658752" behindDoc="1" locked="1" layoutInCell="1" allowOverlap="1" wp14:anchorId="3561B461" wp14:editId="0051C92E">
          <wp:simplePos x="0" y="0"/>
          <wp:positionH relativeFrom="margin">
            <wp:align>right</wp:align>
          </wp:positionH>
          <wp:positionV relativeFrom="line">
            <wp:posOffset>-69215</wp:posOffset>
          </wp:positionV>
          <wp:extent cx="1333500" cy="209550"/>
          <wp:effectExtent l="0" t="0" r="12700" b="0"/>
          <wp:wrapSquare wrapText="bothSides"/>
          <wp:docPr id="86" name="Picture 86"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3178" w:rsidRDefault="00493178">
      <w:r>
        <w:separator/>
      </w:r>
    </w:p>
    <w:p w:rsidR="00493178" w:rsidRDefault="00493178"/>
  </w:footnote>
  <w:footnote w:type="continuationSeparator" w:id="0">
    <w:p w:rsidR="00493178" w:rsidRDefault="00493178">
      <w:r>
        <w:continuationSeparator/>
      </w:r>
    </w:p>
    <w:p w:rsidR="00493178" w:rsidRDefault="0049317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Default="00046E15" w:rsidP="004E59F3">
    <w:pP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C23A44">
      <w:rPr>
        <w:rStyle w:val="PageNumber"/>
        <w:noProof/>
      </w:rPr>
      <w:t>79</w:t>
    </w:r>
    <w:r>
      <w:rPr>
        <w:rStyle w:val="PageNumber"/>
      </w:rPr>
      <w:fldChar w:fldCharType="end"/>
    </w:r>
  </w:p>
  <w:p w:rsidR="00046E15" w:rsidRDefault="00046E15" w:rsidP="004E59F3">
    <w:pPr>
      <w:ind w:right="360" w:firstLine="360"/>
    </w:pPr>
  </w:p>
  <w:p w:rsidR="00046E15" w:rsidRDefault="00046E1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0E39EB" w:rsidRDefault="00833A3A" w:rsidP="00E33253">
    <w:pPr>
      <w:pStyle w:val="ESA-Classification"/>
      <w:framePr w:wrap="auto" w:vAnchor="text" w:hAnchor="page" w:x="1135" w:y="184"/>
    </w:pPr>
    <w:fldSimple w:instr=" DOCPROPERTY  Classification  \* MERGEFORMAT ">
      <w:r w:rsidR="00C23A44">
        <w:t>ESA UNCLASSIFIED – For Official Use</w:t>
      </w:r>
    </w:fldSimple>
  </w:p>
  <w:p w:rsidR="00046E15" w:rsidRDefault="00046E15" w:rsidP="00FA7DD4">
    <w:pPr>
      <w:pStyle w:val="ESA-Logo2"/>
    </w:pPr>
    <w:r>
      <w:rPr>
        <w:noProof/>
        <w:lang w:eastAsia="zh-CN"/>
      </w:rPr>
      <w:drawing>
        <wp:inline distT="0" distB="0" distL="0" distR="0" wp14:anchorId="6F30E6E2" wp14:editId="42165347">
          <wp:extent cx="1333500" cy="495300"/>
          <wp:effectExtent l="0" t="0" r="12700" b="12700"/>
          <wp:docPr id="254" name="Picture 254"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BA7A59" w:rsidRDefault="00833A3A" w:rsidP="00EF39F2">
    <w:pPr>
      <w:pStyle w:val="ESA-Classification"/>
      <w:framePr w:wrap="auto" w:vAnchor="text" w:hAnchor="page" w:x="1135" w:y="184"/>
    </w:pPr>
    <w:fldSimple w:instr=" DOCPROPERTY  Classification  \* MERGEFORMAT ">
      <w:r w:rsidR="00C23A44">
        <w:t>ESA UNCLASSIFIED – For Official Use</w:t>
      </w:r>
    </w:fldSimple>
  </w:p>
  <w:p w:rsidR="00046E15" w:rsidRPr="00AF0335" w:rsidRDefault="00046E15" w:rsidP="002B065D">
    <w:pPr>
      <w:pStyle w:val="ESA-Logo"/>
    </w:pPr>
    <w:r>
      <w:rPr>
        <w:noProof/>
        <w:lang w:eastAsia="zh-CN"/>
      </w:rPr>
      <w:drawing>
        <wp:inline distT="0" distB="0" distL="0" distR="0" wp14:anchorId="7C13EA5B" wp14:editId="23128DA9">
          <wp:extent cx="1333500" cy="495300"/>
          <wp:effectExtent l="0" t="0" r="12700" b="12700"/>
          <wp:docPr id="36" name="Picture 36"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E15" w:rsidRPr="00BA7A59" w:rsidRDefault="00833A3A" w:rsidP="00EF39F2">
    <w:pPr>
      <w:pStyle w:val="ESA-Classification"/>
      <w:framePr w:wrap="auto" w:vAnchor="text" w:hAnchor="page" w:x="1135" w:y="184"/>
    </w:pPr>
    <w:fldSimple w:instr=" DOCPROPERTY  Classification  \* MERGEFORMAT ">
      <w:r w:rsidR="00C23A44">
        <w:t>ESA UNCLASSIFIED – For Official Use</w:t>
      </w:r>
    </w:fldSimple>
  </w:p>
  <w:p w:rsidR="00046E15" w:rsidRPr="00AF0335" w:rsidRDefault="00046E15" w:rsidP="00FA0554">
    <w:pPr>
      <w:pStyle w:val="ESA-Logo"/>
      <w:spacing w:after="360"/>
    </w:pPr>
    <w:r>
      <w:rPr>
        <w:noProof/>
        <w:lang w:eastAsia="zh-CN"/>
      </w:rPr>
      <w:drawing>
        <wp:inline distT="0" distB="0" distL="0" distR="0" wp14:anchorId="323A0F4B" wp14:editId="78696F55">
          <wp:extent cx="1333500" cy="495300"/>
          <wp:effectExtent l="0" t="0" r="12700" b="12700"/>
          <wp:docPr id="7" name="Picture 7"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5CA7E4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49E025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DC06208"/>
    <w:lvl w:ilvl="0">
      <w:start w:val="1"/>
      <w:numFmt w:val="decimal"/>
      <w:pStyle w:val="ListNumber3"/>
      <w:lvlText w:val="%1."/>
      <w:lvlJc w:val="left"/>
      <w:pPr>
        <w:tabs>
          <w:tab w:val="num" w:pos="926"/>
        </w:tabs>
        <w:ind w:left="926" w:hanging="360"/>
      </w:pPr>
    </w:lvl>
  </w:abstractNum>
  <w:abstractNum w:abstractNumId="3">
    <w:nsid w:val="FFFFFF7F"/>
    <w:multiLevelType w:val="singleLevel"/>
    <w:tmpl w:val="5D8E8BC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3DEBC4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2D5EE138"/>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38AB35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5B043E58"/>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390E29E"/>
    <w:lvl w:ilvl="0">
      <w:start w:val="1"/>
      <w:numFmt w:val="decimal"/>
      <w:pStyle w:val="ListNumber"/>
      <w:lvlText w:val="%1."/>
      <w:lvlJc w:val="left"/>
      <w:pPr>
        <w:tabs>
          <w:tab w:val="num" w:pos="360"/>
        </w:tabs>
        <w:ind w:left="360" w:hanging="360"/>
      </w:pPr>
    </w:lvl>
  </w:abstractNum>
  <w:abstractNum w:abstractNumId="9">
    <w:nsid w:val="FFFFFF89"/>
    <w:multiLevelType w:val="singleLevel"/>
    <w:tmpl w:val="9CB6573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8BD65CD"/>
    <w:multiLevelType w:val="hybridMultilevel"/>
    <w:tmpl w:val="85C8E40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nsid w:val="179A1E6C"/>
    <w:multiLevelType w:val="hybridMultilevel"/>
    <w:tmpl w:val="F8068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34B2B2A"/>
    <w:multiLevelType w:val="hybridMultilevel"/>
    <w:tmpl w:val="5614B4DC"/>
    <w:lvl w:ilvl="0" w:tplc="8AE4CEC0">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nsid w:val="30A30925"/>
    <w:multiLevelType w:val="hybridMultilevel"/>
    <w:tmpl w:val="D5AC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C3C13"/>
    <w:multiLevelType w:val="multilevel"/>
    <w:tmpl w:val="8B0E1910"/>
    <w:lvl w:ilvl="0">
      <w:start w:val="1"/>
      <w:numFmt w:val="decimal"/>
      <w:lvlText w:val="%1"/>
      <w:lvlJc w:val="left"/>
      <w:pPr>
        <w:tabs>
          <w:tab w:val="num" w:pos="907"/>
        </w:tabs>
        <w:ind w:left="907" w:hanging="907"/>
      </w:pPr>
    </w:lvl>
    <w:lvl w:ilvl="1">
      <w:start w:val="1"/>
      <w:numFmt w:val="decimal"/>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lvlText w:val="Appendix %9"/>
      <w:lvlJc w:val="left"/>
      <w:pPr>
        <w:tabs>
          <w:tab w:val="num" w:pos="3067"/>
        </w:tabs>
        <w:ind w:left="2268" w:hanging="1361"/>
      </w:pPr>
    </w:lvl>
  </w:abstractNum>
  <w:abstractNum w:abstractNumId="15">
    <w:nsid w:val="341C4F19"/>
    <w:multiLevelType w:val="hybridMultilevel"/>
    <w:tmpl w:val="907A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4E575A1"/>
    <w:multiLevelType w:val="hybridMultilevel"/>
    <w:tmpl w:val="E668B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C942734"/>
    <w:multiLevelType w:val="hybridMultilevel"/>
    <w:tmpl w:val="79FE8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0D03672"/>
    <w:multiLevelType w:val="hybridMultilevel"/>
    <w:tmpl w:val="EAF2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9C0E8B"/>
    <w:multiLevelType w:val="multilevel"/>
    <w:tmpl w:val="3ABA76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14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pStyle w:val="Appendix"/>
      <w:lvlText w:val="%1.%2.%3.%4.%5.%6.%7.%8.%9."/>
      <w:lvlJc w:val="left"/>
      <w:pPr>
        <w:ind w:left="4320" w:hanging="1440"/>
      </w:pPr>
      <w:rPr>
        <w:rFonts w:hint="default"/>
      </w:rPr>
    </w:lvl>
  </w:abstractNum>
  <w:abstractNum w:abstractNumId="20">
    <w:nsid w:val="49190B36"/>
    <w:multiLevelType w:val="hybridMultilevel"/>
    <w:tmpl w:val="9BD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BA12B96"/>
    <w:multiLevelType w:val="hybridMultilevel"/>
    <w:tmpl w:val="43DEF64C"/>
    <w:lvl w:ilvl="0" w:tplc="6BB8C8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C0B2D"/>
    <w:multiLevelType w:val="hybridMultilevel"/>
    <w:tmpl w:val="C6DA2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017553"/>
    <w:multiLevelType w:val="hybridMultilevel"/>
    <w:tmpl w:val="A2F418E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24">
    <w:nsid w:val="5D960533"/>
    <w:multiLevelType w:val="hybridMultilevel"/>
    <w:tmpl w:val="36FE2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5715AEB"/>
    <w:multiLevelType w:val="hybridMultilevel"/>
    <w:tmpl w:val="4FD2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79916E6"/>
    <w:multiLevelType w:val="hybridMultilevel"/>
    <w:tmpl w:val="6EE6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4F63D5"/>
    <w:multiLevelType w:val="hybridMultilevel"/>
    <w:tmpl w:val="43B00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850246C"/>
    <w:multiLevelType w:val="hybridMultilevel"/>
    <w:tmpl w:val="054A5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30">
    <w:nsid w:val="7E1F4800"/>
    <w:multiLevelType w:val="hybridMultilevel"/>
    <w:tmpl w:val="FDC035AC"/>
    <w:lvl w:ilvl="0" w:tplc="8A22D794">
      <w:start w:val="1"/>
      <w:numFmt w:val="decimal"/>
      <w:pStyle w:val="STDDOCHeaderChap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7ED6347A"/>
    <w:multiLevelType w:val="hybridMultilevel"/>
    <w:tmpl w:val="C694B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14"/>
  </w:num>
  <w:num w:numId="4">
    <w:abstractNumId w:val="19"/>
  </w:num>
  <w:num w:numId="5">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26"/>
  </w:num>
  <w:num w:numId="8">
    <w:abstractNumId w:val="22"/>
  </w:num>
  <w:num w:numId="9">
    <w:abstractNumId w:val="31"/>
  </w:num>
  <w:num w:numId="10">
    <w:abstractNumId w:val="27"/>
  </w:num>
  <w:num w:numId="11">
    <w:abstractNumId w:val="11"/>
  </w:num>
  <w:num w:numId="12">
    <w:abstractNumId w:val="15"/>
  </w:num>
  <w:num w:numId="13">
    <w:abstractNumId w:val="25"/>
  </w:num>
  <w:num w:numId="14">
    <w:abstractNumId w:val="12"/>
  </w:num>
  <w:num w:numId="15">
    <w:abstractNumId w:val="23"/>
  </w:num>
  <w:num w:numId="16">
    <w:abstractNumId w:val="9"/>
  </w:num>
  <w:num w:numId="17">
    <w:abstractNumId w:val="17"/>
  </w:num>
  <w:num w:numId="18">
    <w:abstractNumId w:val="16"/>
  </w:num>
  <w:num w:numId="19">
    <w:abstractNumId w:val="28"/>
  </w:num>
  <w:num w:numId="20">
    <w:abstractNumId w:val="20"/>
  </w:num>
  <w:num w:numId="21">
    <w:abstractNumId w:val="24"/>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1"/>
  </w:num>
  <w:num w:numId="32">
    <w:abstractNumId w:val="10"/>
  </w:num>
  <w:num w:numId="33">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saveSubsetFonts/>
  <w:proofState w:spelling="clean"/>
  <w:attachedTemplate r:id="rId1"/>
  <w:defaultTabStop w:val="720"/>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2008"/>
  </w:docVars>
  <w:rsids>
    <w:rsidRoot w:val="008555FE"/>
    <w:rsid w:val="0000015A"/>
    <w:rsid w:val="00000742"/>
    <w:rsid w:val="000032DD"/>
    <w:rsid w:val="000069DD"/>
    <w:rsid w:val="00007391"/>
    <w:rsid w:val="00010883"/>
    <w:rsid w:val="00012319"/>
    <w:rsid w:val="0001286A"/>
    <w:rsid w:val="00013DEA"/>
    <w:rsid w:val="00014161"/>
    <w:rsid w:val="00014A7C"/>
    <w:rsid w:val="0001535E"/>
    <w:rsid w:val="000167A5"/>
    <w:rsid w:val="00016C65"/>
    <w:rsid w:val="0001741A"/>
    <w:rsid w:val="000209AE"/>
    <w:rsid w:val="000239BC"/>
    <w:rsid w:val="00023EB8"/>
    <w:rsid w:val="000240FE"/>
    <w:rsid w:val="0002515F"/>
    <w:rsid w:val="00026E29"/>
    <w:rsid w:val="0002733F"/>
    <w:rsid w:val="00027C1D"/>
    <w:rsid w:val="00031DAF"/>
    <w:rsid w:val="00034FA1"/>
    <w:rsid w:val="000465A6"/>
    <w:rsid w:val="000468A2"/>
    <w:rsid w:val="00046D18"/>
    <w:rsid w:val="00046E15"/>
    <w:rsid w:val="00047BA4"/>
    <w:rsid w:val="000503B9"/>
    <w:rsid w:val="0005160D"/>
    <w:rsid w:val="00051912"/>
    <w:rsid w:val="00053EBE"/>
    <w:rsid w:val="000543F4"/>
    <w:rsid w:val="00056380"/>
    <w:rsid w:val="00056DAA"/>
    <w:rsid w:val="0006060B"/>
    <w:rsid w:val="000613AE"/>
    <w:rsid w:val="000632D3"/>
    <w:rsid w:val="0006384B"/>
    <w:rsid w:val="00064ED7"/>
    <w:rsid w:val="000660A1"/>
    <w:rsid w:val="00070DA4"/>
    <w:rsid w:val="000725C6"/>
    <w:rsid w:val="00072C48"/>
    <w:rsid w:val="0007347E"/>
    <w:rsid w:val="00075DEF"/>
    <w:rsid w:val="00080503"/>
    <w:rsid w:val="0008409E"/>
    <w:rsid w:val="00084A7C"/>
    <w:rsid w:val="00084DF6"/>
    <w:rsid w:val="00085B27"/>
    <w:rsid w:val="00087672"/>
    <w:rsid w:val="000877D5"/>
    <w:rsid w:val="000939A1"/>
    <w:rsid w:val="00093DAA"/>
    <w:rsid w:val="00094F95"/>
    <w:rsid w:val="000960DF"/>
    <w:rsid w:val="000979FE"/>
    <w:rsid w:val="000A09CB"/>
    <w:rsid w:val="000A1584"/>
    <w:rsid w:val="000A16A8"/>
    <w:rsid w:val="000A1896"/>
    <w:rsid w:val="000A27E9"/>
    <w:rsid w:val="000A2FC0"/>
    <w:rsid w:val="000A34DD"/>
    <w:rsid w:val="000A629A"/>
    <w:rsid w:val="000B3211"/>
    <w:rsid w:val="000B3603"/>
    <w:rsid w:val="000B5B6F"/>
    <w:rsid w:val="000B6E72"/>
    <w:rsid w:val="000C0895"/>
    <w:rsid w:val="000C0B83"/>
    <w:rsid w:val="000C1D07"/>
    <w:rsid w:val="000C548C"/>
    <w:rsid w:val="000C55C8"/>
    <w:rsid w:val="000C6064"/>
    <w:rsid w:val="000C78D6"/>
    <w:rsid w:val="000C7CA7"/>
    <w:rsid w:val="000D14CB"/>
    <w:rsid w:val="000D2C80"/>
    <w:rsid w:val="000D2E27"/>
    <w:rsid w:val="000D3FCC"/>
    <w:rsid w:val="000D42DB"/>
    <w:rsid w:val="000D6BC0"/>
    <w:rsid w:val="000D7205"/>
    <w:rsid w:val="000E163C"/>
    <w:rsid w:val="000E1C28"/>
    <w:rsid w:val="000E2B3D"/>
    <w:rsid w:val="000E39EB"/>
    <w:rsid w:val="000E489A"/>
    <w:rsid w:val="000E5022"/>
    <w:rsid w:val="000E507C"/>
    <w:rsid w:val="000E541E"/>
    <w:rsid w:val="000E68DC"/>
    <w:rsid w:val="000E6E8A"/>
    <w:rsid w:val="000E6FBB"/>
    <w:rsid w:val="000F0AA3"/>
    <w:rsid w:val="000F3F24"/>
    <w:rsid w:val="000F508A"/>
    <w:rsid w:val="000F577D"/>
    <w:rsid w:val="000F6D78"/>
    <w:rsid w:val="000F7F16"/>
    <w:rsid w:val="001006DD"/>
    <w:rsid w:val="00100DB2"/>
    <w:rsid w:val="00101D46"/>
    <w:rsid w:val="00102813"/>
    <w:rsid w:val="00103E06"/>
    <w:rsid w:val="00105BE2"/>
    <w:rsid w:val="00105E51"/>
    <w:rsid w:val="00106E8A"/>
    <w:rsid w:val="00107A75"/>
    <w:rsid w:val="00107E16"/>
    <w:rsid w:val="00113808"/>
    <w:rsid w:val="00113A63"/>
    <w:rsid w:val="00116B02"/>
    <w:rsid w:val="00120E04"/>
    <w:rsid w:val="001211FF"/>
    <w:rsid w:val="00123428"/>
    <w:rsid w:val="00123DBE"/>
    <w:rsid w:val="001279D5"/>
    <w:rsid w:val="00130C89"/>
    <w:rsid w:val="001318BA"/>
    <w:rsid w:val="00131BC0"/>
    <w:rsid w:val="00132D43"/>
    <w:rsid w:val="00132F0C"/>
    <w:rsid w:val="0013374A"/>
    <w:rsid w:val="00135FC3"/>
    <w:rsid w:val="00137638"/>
    <w:rsid w:val="00140439"/>
    <w:rsid w:val="001404C6"/>
    <w:rsid w:val="0014084E"/>
    <w:rsid w:val="00140B2C"/>
    <w:rsid w:val="00141215"/>
    <w:rsid w:val="00142E73"/>
    <w:rsid w:val="001430A4"/>
    <w:rsid w:val="00143494"/>
    <w:rsid w:val="00144916"/>
    <w:rsid w:val="00146F68"/>
    <w:rsid w:val="0014719F"/>
    <w:rsid w:val="001503B3"/>
    <w:rsid w:val="00150DFC"/>
    <w:rsid w:val="00152484"/>
    <w:rsid w:val="00155817"/>
    <w:rsid w:val="0016395F"/>
    <w:rsid w:val="001646DA"/>
    <w:rsid w:val="00164E19"/>
    <w:rsid w:val="00165145"/>
    <w:rsid w:val="00165356"/>
    <w:rsid w:val="0017006D"/>
    <w:rsid w:val="00170F67"/>
    <w:rsid w:val="00171F67"/>
    <w:rsid w:val="0017217C"/>
    <w:rsid w:val="00176D69"/>
    <w:rsid w:val="0018034F"/>
    <w:rsid w:val="001820F8"/>
    <w:rsid w:val="001843D2"/>
    <w:rsid w:val="00185DA9"/>
    <w:rsid w:val="00185E47"/>
    <w:rsid w:val="00185E5C"/>
    <w:rsid w:val="00186E2D"/>
    <w:rsid w:val="00187059"/>
    <w:rsid w:val="0019026F"/>
    <w:rsid w:val="001923E5"/>
    <w:rsid w:val="0019255A"/>
    <w:rsid w:val="00192572"/>
    <w:rsid w:val="00192686"/>
    <w:rsid w:val="00192C25"/>
    <w:rsid w:val="001941F2"/>
    <w:rsid w:val="00194B99"/>
    <w:rsid w:val="00197B2C"/>
    <w:rsid w:val="001A236A"/>
    <w:rsid w:val="001A2ED4"/>
    <w:rsid w:val="001A397A"/>
    <w:rsid w:val="001A47BE"/>
    <w:rsid w:val="001A642C"/>
    <w:rsid w:val="001A6840"/>
    <w:rsid w:val="001B04F0"/>
    <w:rsid w:val="001B155B"/>
    <w:rsid w:val="001B198D"/>
    <w:rsid w:val="001B2829"/>
    <w:rsid w:val="001B2E6E"/>
    <w:rsid w:val="001B321A"/>
    <w:rsid w:val="001B3B86"/>
    <w:rsid w:val="001B446D"/>
    <w:rsid w:val="001B4E1E"/>
    <w:rsid w:val="001B7EE2"/>
    <w:rsid w:val="001C28F0"/>
    <w:rsid w:val="001C5766"/>
    <w:rsid w:val="001C7E8D"/>
    <w:rsid w:val="001D0420"/>
    <w:rsid w:val="001D0566"/>
    <w:rsid w:val="001D2808"/>
    <w:rsid w:val="001D574C"/>
    <w:rsid w:val="001D7310"/>
    <w:rsid w:val="001E107E"/>
    <w:rsid w:val="001E1B29"/>
    <w:rsid w:val="001E2EF3"/>
    <w:rsid w:val="001E6520"/>
    <w:rsid w:val="001E756F"/>
    <w:rsid w:val="001F066B"/>
    <w:rsid w:val="001F0BB2"/>
    <w:rsid w:val="001F0C57"/>
    <w:rsid w:val="001F27B8"/>
    <w:rsid w:val="001F2C68"/>
    <w:rsid w:val="001F59B0"/>
    <w:rsid w:val="001F756E"/>
    <w:rsid w:val="001F7EEF"/>
    <w:rsid w:val="00204324"/>
    <w:rsid w:val="00205EF8"/>
    <w:rsid w:val="002075FD"/>
    <w:rsid w:val="002121A3"/>
    <w:rsid w:val="0021411B"/>
    <w:rsid w:val="00214469"/>
    <w:rsid w:val="0021446E"/>
    <w:rsid w:val="00214724"/>
    <w:rsid w:val="002149B7"/>
    <w:rsid w:val="00215DBC"/>
    <w:rsid w:val="002161D2"/>
    <w:rsid w:val="0021731D"/>
    <w:rsid w:val="00217721"/>
    <w:rsid w:val="00217B03"/>
    <w:rsid w:val="00220DAA"/>
    <w:rsid w:val="00221FEA"/>
    <w:rsid w:val="00223B7A"/>
    <w:rsid w:val="00230E83"/>
    <w:rsid w:val="00230FCB"/>
    <w:rsid w:val="00231060"/>
    <w:rsid w:val="00231A38"/>
    <w:rsid w:val="00231C5E"/>
    <w:rsid w:val="0023476D"/>
    <w:rsid w:val="0023720B"/>
    <w:rsid w:val="00237217"/>
    <w:rsid w:val="002376A1"/>
    <w:rsid w:val="002419EC"/>
    <w:rsid w:val="00241A2C"/>
    <w:rsid w:val="00243BC6"/>
    <w:rsid w:val="00244017"/>
    <w:rsid w:val="00244057"/>
    <w:rsid w:val="00244593"/>
    <w:rsid w:val="00244C87"/>
    <w:rsid w:val="002452D2"/>
    <w:rsid w:val="002468CE"/>
    <w:rsid w:val="00255224"/>
    <w:rsid w:val="00260A6A"/>
    <w:rsid w:val="00261E80"/>
    <w:rsid w:val="00265310"/>
    <w:rsid w:val="00265926"/>
    <w:rsid w:val="002662F9"/>
    <w:rsid w:val="00270497"/>
    <w:rsid w:val="00271535"/>
    <w:rsid w:val="00273FCE"/>
    <w:rsid w:val="00274351"/>
    <w:rsid w:val="002744A3"/>
    <w:rsid w:val="00274854"/>
    <w:rsid w:val="00276C01"/>
    <w:rsid w:val="00276F6F"/>
    <w:rsid w:val="002773ED"/>
    <w:rsid w:val="002778EE"/>
    <w:rsid w:val="00281E2E"/>
    <w:rsid w:val="002841C0"/>
    <w:rsid w:val="00284E77"/>
    <w:rsid w:val="002852B1"/>
    <w:rsid w:val="0028613E"/>
    <w:rsid w:val="0028794C"/>
    <w:rsid w:val="0029092E"/>
    <w:rsid w:val="00290FC5"/>
    <w:rsid w:val="00291881"/>
    <w:rsid w:val="002949B6"/>
    <w:rsid w:val="0029734A"/>
    <w:rsid w:val="00297F74"/>
    <w:rsid w:val="002A3B49"/>
    <w:rsid w:val="002A456D"/>
    <w:rsid w:val="002A5C97"/>
    <w:rsid w:val="002A5F62"/>
    <w:rsid w:val="002A70F8"/>
    <w:rsid w:val="002A7827"/>
    <w:rsid w:val="002B065D"/>
    <w:rsid w:val="002B2817"/>
    <w:rsid w:val="002B59E5"/>
    <w:rsid w:val="002C054A"/>
    <w:rsid w:val="002C3142"/>
    <w:rsid w:val="002C4421"/>
    <w:rsid w:val="002C5A66"/>
    <w:rsid w:val="002D202E"/>
    <w:rsid w:val="002D2F97"/>
    <w:rsid w:val="002D44CE"/>
    <w:rsid w:val="002D44DE"/>
    <w:rsid w:val="002D5F71"/>
    <w:rsid w:val="002D6125"/>
    <w:rsid w:val="002D6533"/>
    <w:rsid w:val="002D737B"/>
    <w:rsid w:val="002E1F6B"/>
    <w:rsid w:val="002E217A"/>
    <w:rsid w:val="002E21FD"/>
    <w:rsid w:val="002E25C8"/>
    <w:rsid w:val="002E3666"/>
    <w:rsid w:val="002E45AD"/>
    <w:rsid w:val="002E467C"/>
    <w:rsid w:val="002E4872"/>
    <w:rsid w:val="002E5EAC"/>
    <w:rsid w:val="002F2247"/>
    <w:rsid w:val="002F5840"/>
    <w:rsid w:val="002F596E"/>
    <w:rsid w:val="00303217"/>
    <w:rsid w:val="00303351"/>
    <w:rsid w:val="003045E3"/>
    <w:rsid w:val="00305394"/>
    <w:rsid w:val="0030556E"/>
    <w:rsid w:val="00306BBE"/>
    <w:rsid w:val="003101B7"/>
    <w:rsid w:val="003122C8"/>
    <w:rsid w:val="00315ED4"/>
    <w:rsid w:val="00316F1F"/>
    <w:rsid w:val="00317510"/>
    <w:rsid w:val="00317CCC"/>
    <w:rsid w:val="0032081E"/>
    <w:rsid w:val="003208B1"/>
    <w:rsid w:val="003231FC"/>
    <w:rsid w:val="00326037"/>
    <w:rsid w:val="00326F28"/>
    <w:rsid w:val="0033059E"/>
    <w:rsid w:val="00330BF9"/>
    <w:rsid w:val="00332D2C"/>
    <w:rsid w:val="00333C4C"/>
    <w:rsid w:val="00333C7E"/>
    <w:rsid w:val="003344E2"/>
    <w:rsid w:val="003354B5"/>
    <w:rsid w:val="0033664C"/>
    <w:rsid w:val="003377BC"/>
    <w:rsid w:val="00337A9D"/>
    <w:rsid w:val="00340128"/>
    <w:rsid w:val="00341485"/>
    <w:rsid w:val="003420C7"/>
    <w:rsid w:val="0034310A"/>
    <w:rsid w:val="00343A6E"/>
    <w:rsid w:val="003453EA"/>
    <w:rsid w:val="00350EEF"/>
    <w:rsid w:val="00351950"/>
    <w:rsid w:val="00352AAB"/>
    <w:rsid w:val="003537EF"/>
    <w:rsid w:val="003566A8"/>
    <w:rsid w:val="00357584"/>
    <w:rsid w:val="003575B5"/>
    <w:rsid w:val="00357BD3"/>
    <w:rsid w:val="00357D4C"/>
    <w:rsid w:val="003601EB"/>
    <w:rsid w:val="00360395"/>
    <w:rsid w:val="00362BB4"/>
    <w:rsid w:val="003631B4"/>
    <w:rsid w:val="00364279"/>
    <w:rsid w:val="00366471"/>
    <w:rsid w:val="0036775D"/>
    <w:rsid w:val="00367B96"/>
    <w:rsid w:val="00367D51"/>
    <w:rsid w:val="00371076"/>
    <w:rsid w:val="00371921"/>
    <w:rsid w:val="00374586"/>
    <w:rsid w:val="00376ABC"/>
    <w:rsid w:val="00380DEA"/>
    <w:rsid w:val="00382D20"/>
    <w:rsid w:val="00384DB0"/>
    <w:rsid w:val="00384F26"/>
    <w:rsid w:val="00386912"/>
    <w:rsid w:val="00386E9A"/>
    <w:rsid w:val="0038792C"/>
    <w:rsid w:val="00390A34"/>
    <w:rsid w:val="00390FBD"/>
    <w:rsid w:val="0039383E"/>
    <w:rsid w:val="00395FD5"/>
    <w:rsid w:val="00397057"/>
    <w:rsid w:val="003A12B0"/>
    <w:rsid w:val="003A2391"/>
    <w:rsid w:val="003A2420"/>
    <w:rsid w:val="003A4635"/>
    <w:rsid w:val="003A56AA"/>
    <w:rsid w:val="003A5F72"/>
    <w:rsid w:val="003A735F"/>
    <w:rsid w:val="003B19DF"/>
    <w:rsid w:val="003B27F3"/>
    <w:rsid w:val="003B3572"/>
    <w:rsid w:val="003B404D"/>
    <w:rsid w:val="003B41F6"/>
    <w:rsid w:val="003B59B4"/>
    <w:rsid w:val="003B5EB9"/>
    <w:rsid w:val="003B672E"/>
    <w:rsid w:val="003B6BCD"/>
    <w:rsid w:val="003B7B12"/>
    <w:rsid w:val="003C00D9"/>
    <w:rsid w:val="003C031A"/>
    <w:rsid w:val="003C13F0"/>
    <w:rsid w:val="003C6C6E"/>
    <w:rsid w:val="003C7ABE"/>
    <w:rsid w:val="003D05D0"/>
    <w:rsid w:val="003D068A"/>
    <w:rsid w:val="003D2356"/>
    <w:rsid w:val="003D265F"/>
    <w:rsid w:val="003D2F5F"/>
    <w:rsid w:val="003D35A7"/>
    <w:rsid w:val="003D43B1"/>
    <w:rsid w:val="003D671A"/>
    <w:rsid w:val="003E02BD"/>
    <w:rsid w:val="003E145D"/>
    <w:rsid w:val="003F1153"/>
    <w:rsid w:val="003F4934"/>
    <w:rsid w:val="003F6831"/>
    <w:rsid w:val="003F790D"/>
    <w:rsid w:val="003F7E35"/>
    <w:rsid w:val="0040064E"/>
    <w:rsid w:val="0040077E"/>
    <w:rsid w:val="004037EA"/>
    <w:rsid w:val="004060E1"/>
    <w:rsid w:val="0040699C"/>
    <w:rsid w:val="00407C1A"/>
    <w:rsid w:val="00413BB8"/>
    <w:rsid w:val="004147FD"/>
    <w:rsid w:val="00414A05"/>
    <w:rsid w:val="00415814"/>
    <w:rsid w:val="00416828"/>
    <w:rsid w:val="0042001E"/>
    <w:rsid w:val="004210CF"/>
    <w:rsid w:val="004233A3"/>
    <w:rsid w:val="00423499"/>
    <w:rsid w:val="00423E8A"/>
    <w:rsid w:val="00425104"/>
    <w:rsid w:val="004262CF"/>
    <w:rsid w:val="004309FE"/>
    <w:rsid w:val="0043145E"/>
    <w:rsid w:val="004329A1"/>
    <w:rsid w:val="00432B14"/>
    <w:rsid w:val="00433008"/>
    <w:rsid w:val="004342DE"/>
    <w:rsid w:val="00435A51"/>
    <w:rsid w:val="00435F1D"/>
    <w:rsid w:val="0043642D"/>
    <w:rsid w:val="00437F8C"/>
    <w:rsid w:val="00440128"/>
    <w:rsid w:val="00440957"/>
    <w:rsid w:val="004435D3"/>
    <w:rsid w:val="00443938"/>
    <w:rsid w:val="00444933"/>
    <w:rsid w:val="004475B8"/>
    <w:rsid w:val="00447751"/>
    <w:rsid w:val="004477CE"/>
    <w:rsid w:val="00450D61"/>
    <w:rsid w:val="00451CA1"/>
    <w:rsid w:val="004523B0"/>
    <w:rsid w:val="00454613"/>
    <w:rsid w:val="00457DE8"/>
    <w:rsid w:val="004600C1"/>
    <w:rsid w:val="00460577"/>
    <w:rsid w:val="00460847"/>
    <w:rsid w:val="00461B73"/>
    <w:rsid w:val="00461FDC"/>
    <w:rsid w:val="00462315"/>
    <w:rsid w:val="004637E3"/>
    <w:rsid w:val="00463E04"/>
    <w:rsid w:val="00464115"/>
    <w:rsid w:val="004655B1"/>
    <w:rsid w:val="004716A5"/>
    <w:rsid w:val="00472915"/>
    <w:rsid w:val="00477994"/>
    <w:rsid w:val="00477F13"/>
    <w:rsid w:val="00481735"/>
    <w:rsid w:val="00482A8E"/>
    <w:rsid w:val="00483694"/>
    <w:rsid w:val="00484651"/>
    <w:rsid w:val="00484CEE"/>
    <w:rsid w:val="00486B00"/>
    <w:rsid w:val="00490321"/>
    <w:rsid w:val="00490CD9"/>
    <w:rsid w:val="00493178"/>
    <w:rsid w:val="00494559"/>
    <w:rsid w:val="00494B8B"/>
    <w:rsid w:val="00496E95"/>
    <w:rsid w:val="004A33C3"/>
    <w:rsid w:val="004A3880"/>
    <w:rsid w:val="004A38C4"/>
    <w:rsid w:val="004A412D"/>
    <w:rsid w:val="004A5916"/>
    <w:rsid w:val="004A6FCB"/>
    <w:rsid w:val="004B0E27"/>
    <w:rsid w:val="004B15CB"/>
    <w:rsid w:val="004B3863"/>
    <w:rsid w:val="004C26CF"/>
    <w:rsid w:val="004C35AA"/>
    <w:rsid w:val="004C4F76"/>
    <w:rsid w:val="004C5307"/>
    <w:rsid w:val="004D04E9"/>
    <w:rsid w:val="004D148F"/>
    <w:rsid w:val="004D1D71"/>
    <w:rsid w:val="004D42C8"/>
    <w:rsid w:val="004D46DE"/>
    <w:rsid w:val="004D4DD0"/>
    <w:rsid w:val="004D66A9"/>
    <w:rsid w:val="004E0B8B"/>
    <w:rsid w:val="004E3832"/>
    <w:rsid w:val="004E3B66"/>
    <w:rsid w:val="004E4F7D"/>
    <w:rsid w:val="004E51D5"/>
    <w:rsid w:val="004E59F3"/>
    <w:rsid w:val="004E5D06"/>
    <w:rsid w:val="004F0240"/>
    <w:rsid w:val="004F02EC"/>
    <w:rsid w:val="004F24FC"/>
    <w:rsid w:val="004F3DE4"/>
    <w:rsid w:val="004F3F1A"/>
    <w:rsid w:val="004F4282"/>
    <w:rsid w:val="004F45EF"/>
    <w:rsid w:val="004F5F74"/>
    <w:rsid w:val="004F60BF"/>
    <w:rsid w:val="004F6D58"/>
    <w:rsid w:val="004F72DB"/>
    <w:rsid w:val="004F7BC4"/>
    <w:rsid w:val="0050068B"/>
    <w:rsid w:val="00500BC2"/>
    <w:rsid w:val="005036EB"/>
    <w:rsid w:val="005052F4"/>
    <w:rsid w:val="00505594"/>
    <w:rsid w:val="00506070"/>
    <w:rsid w:val="00511DFD"/>
    <w:rsid w:val="00512FB4"/>
    <w:rsid w:val="005156E7"/>
    <w:rsid w:val="00516C9C"/>
    <w:rsid w:val="00517586"/>
    <w:rsid w:val="005178C5"/>
    <w:rsid w:val="005232B5"/>
    <w:rsid w:val="00524691"/>
    <w:rsid w:val="00524E22"/>
    <w:rsid w:val="00526721"/>
    <w:rsid w:val="00527F79"/>
    <w:rsid w:val="00527FE7"/>
    <w:rsid w:val="0053059B"/>
    <w:rsid w:val="00530F2A"/>
    <w:rsid w:val="005310D0"/>
    <w:rsid w:val="00531CFB"/>
    <w:rsid w:val="00531F2A"/>
    <w:rsid w:val="00533FA2"/>
    <w:rsid w:val="0053415A"/>
    <w:rsid w:val="00534C8D"/>
    <w:rsid w:val="00534FAC"/>
    <w:rsid w:val="005353C6"/>
    <w:rsid w:val="005405A6"/>
    <w:rsid w:val="00540947"/>
    <w:rsid w:val="00540A03"/>
    <w:rsid w:val="00540FEA"/>
    <w:rsid w:val="00542732"/>
    <w:rsid w:val="00542842"/>
    <w:rsid w:val="00542900"/>
    <w:rsid w:val="00542D29"/>
    <w:rsid w:val="005439A3"/>
    <w:rsid w:val="005439F2"/>
    <w:rsid w:val="00543ACD"/>
    <w:rsid w:val="00545C98"/>
    <w:rsid w:val="00545DF9"/>
    <w:rsid w:val="00545EBC"/>
    <w:rsid w:val="005474BC"/>
    <w:rsid w:val="0054792E"/>
    <w:rsid w:val="00547C14"/>
    <w:rsid w:val="005537F2"/>
    <w:rsid w:val="00553CD1"/>
    <w:rsid w:val="00555201"/>
    <w:rsid w:val="00556F62"/>
    <w:rsid w:val="00561FB2"/>
    <w:rsid w:val="00562080"/>
    <w:rsid w:val="0056371A"/>
    <w:rsid w:val="00564367"/>
    <w:rsid w:val="00565B71"/>
    <w:rsid w:val="00567ABA"/>
    <w:rsid w:val="0057171D"/>
    <w:rsid w:val="00572411"/>
    <w:rsid w:val="00575C0A"/>
    <w:rsid w:val="005762BA"/>
    <w:rsid w:val="00580878"/>
    <w:rsid w:val="00580B39"/>
    <w:rsid w:val="005817D7"/>
    <w:rsid w:val="00581C23"/>
    <w:rsid w:val="00581FE2"/>
    <w:rsid w:val="005823EB"/>
    <w:rsid w:val="00582887"/>
    <w:rsid w:val="00583171"/>
    <w:rsid w:val="0058392B"/>
    <w:rsid w:val="005864EA"/>
    <w:rsid w:val="005867DD"/>
    <w:rsid w:val="005905F0"/>
    <w:rsid w:val="00590F50"/>
    <w:rsid w:val="0059128E"/>
    <w:rsid w:val="00591AB2"/>
    <w:rsid w:val="00594385"/>
    <w:rsid w:val="0059456D"/>
    <w:rsid w:val="005947CD"/>
    <w:rsid w:val="00595A23"/>
    <w:rsid w:val="00596D4B"/>
    <w:rsid w:val="00596FC6"/>
    <w:rsid w:val="00597FB2"/>
    <w:rsid w:val="005A12EC"/>
    <w:rsid w:val="005A1728"/>
    <w:rsid w:val="005A2C3A"/>
    <w:rsid w:val="005A3853"/>
    <w:rsid w:val="005A3D20"/>
    <w:rsid w:val="005A463C"/>
    <w:rsid w:val="005A5764"/>
    <w:rsid w:val="005A5B37"/>
    <w:rsid w:val="005A6375"/>
    <w:rsid w:val="005A6695"/>
    <w:rsid w:val="005A6B71"/>
    <w:rsid w:val="005A7503"/>
    <w:rsid w:val="005B346B"/>
    <w:rsid w:val="005B3E13"/>
    <w:rsid w:val="005B3F1F"/>
    <w:rsid w:val="005B5924"/>
    <w:rsid w:val="005B5ECB"/>
    <w:rsid w:val="005B71B2"/>
    <w:rsid w:val="005B7A9C"/>
    <w:rsid w:val="005B7DA5"/>
    <w:rsid w:val="005C0529"/>
    <w:rsid w:val="005C0F92"/>
    <w:rsid w:val="005C10D6"/>
    <w:rsid w:val="005C123C"/>
    <w:rsid w:val="005C18EF"/>
    <w:rsid w:val="005C31CB"/>
    <w:rsid w:val="005C3764"/>
    <w:rsid w:val="005C3A1D"/>
    <w:rsid w:val="005C6B6E"/>
    <w:rsid w:val="005C7695"/>
    <w:rsid w:val="005C77FC"/>
    <w:rsid w:val="005D0430"/>
    <w:rsid w:val="005D0C74"/>
    <w:rsid w:val="005D2A2A"/>
    <w:rsid w:val="005D3420"/>
    <w:rsid w:val="005D3B41"/>
    <w:rsid w:val="005D4161"/>
    <w:rsid w:val="005D5286"/>
    <w:rsid w:val="005D6EF2"/>
    <w:rsid w:val="005D77D3"/>
    <w:rsid w:val="005E2976"/>
    <w:rsid w:val="005E59D0"/>
    <w:rsid w:val="005F05C3"/>
    <w:rsid w:val="005F18A9"/>
    <w:rsid w:val="005F270C"/>
    <w:rsid w:val="005F2BCB"/>
    <w:rsid w:val="005F2C1E"/>
    <w:rsid w:val="005F40ED"/>
    <w:rsid w:val="005F518C"/>
    <w:rsid w:val="005F67A8"/>
    <w:rsid w:val="005F6AF6"/>
    <w:rsid w:val="005F707A"/>
    <w:rsid w:val="00601CC0"/>
    <w:rsid w:val="00601DF8"/>
    <w:rsid w:val="00602BE4"/>
    <w:rsid w:val="00602F54"/>
    <w:rsid w:val="00604723"/>
    <w:rsid w:val="00604751"/>
    <w:rsid w:val="0060651E"/>
    <w:rsid w:val="006066F7"/>
    <w:rsid w:val="006068D0"/>
    <w:rsid w:val="00606E45"/>
    <w:rsid w:val="00607AEA"/>
    <w:rsid w:val="00610842"/>
    <w:rsid w:val="00610D73"/>
    <w:rsid w:val="006130A6"/>
    <w:rsid w:val="00617842"/>
    <w:rsid w:val="00617A00"/>
    <w:rsid w:val="0062096A"/>
    <w:rsid w:val="00620E69"/>
    <w:rsid w:val="00621D42"/>
    <w:rsid w:val="0062262E"/>
    <w:rsid w:val="00624D83"/>
    <w:rsid w:val="00627516"/>
    <w:rsid w:val="006275EB"/>
    <w:rsid w:val="00627A60"/>
    <w:rsid w:val="00627CAE"/>
    <w:rsid w:val="00627DC6"/>
    <w:rsid w:val="00630C55"/>
    <w:rsid w:val="00631530"/>
    <w:rsid w:val="006339C1"/>
    <w:rsid w:val="00635403"/>
    <w:rsid w:val="006363CE"/>
    <w:rsid w:val="00636519"/>
    <w:rsid w:val="00640952"/>
    <w:rsid w:val="0064114B"/>
    <w:rsid w:val="00642571"/>
    <w:rsid w:val="00642FF2"/>
    <w:rsid w:val="006432BD"/>
    <w:rsid w:val="00643302"/>
    <w:rsid w:val="006440BE"/>
    <w:rsid w:val="006445F6"/>
    <w:rsid w:val="0065076F"/>
    <w:rsid w:val="0065092F"/>
    <w:rsid w:val="00651A70"/>
    <w:rsid w:val="006522F4"/>
    <w:rsid w:val="006604BD"/>
    <w:rsid w:val="00663032"/>
    <w:rsid w:val="006630ED"/>
    <w:rsid w:val="0066339A"/>
    <w:rsid w:val="00663C87"/>
    <w:rsid w:val="00664E1B"/>
    <w:rsid w:val="00664FB5"/>
    <w:rsid w:val="00666871"/>
    <w:rsid w:val="00666F79"/>
    <w:rsid w:val="00667B68"/>
    <w:rsid w:val="00667FED"/>
    <w:rsid w:val="006733D8"/>
    <w:rsid w:val="006735EC"/>
    <w:rsid w:val="00675E49"/>
    <w:rsid w:val="0067609D"/>
    <w:rsid w:val="00677B1C"/>
    <w:rsid w:val="0068238A"/>
    <w:rsid w:val="00682C2D"/>
    <w:rsid w:val="0068350A"/>
    <w:rsid w:val="00684650"/>
    <w:rsid w:val="00684692"/>
    <w:rsid w:val="00685FED"/>
    <w:rsid w:val="006906AA"/>
    <w:rsid w:val="0069130F"/>
    <w:rsid w:val="00693087"/>
    <w:rsid w:val="00693E77"/>
    <w:rsid w:val="00694075"/>
    <w:rsid w:val="00694F95"/>
    <w:rsid w:val="006968A3"/>
    <w:rsid w:val="006A01E8"/>
    <w:rsid w:val="006A06CD"/>
    <w:rsid w:val="006A5B43"/>
    <w:rsid w:val="006A6312"/>
    <w:rsid w:val="006A6DE5"/>
    <w:rsid w:val="006A6E3A"/>
    <w:rsid w:val="006B02FE"/>
    <w:rsid w:val="006B1654"/>
    <w:rsid w:val="006B19D7"/>
    <w:rsid w:val="006B3C9E"/>
    <w:rsid w:val="006B40C5"/>
    <w:rsid w:val="006B7AF7"/>
    <w:rsid w:val="006B7D40"/>
    <w:rsid w:val="006B7F02"/>
    <w:rsid w:val="006C25C5"/>
    <w:rsid w:val="006C307E"/>
    <w:rsid w:val="006C31C1"/>
    <w:rsid w:val="006D08F0"/>
    <w:rsid w:val="006D20B1"/>
    <w:rsid w:val="006D2BC2"/>
    <w:rsid w:val="006D2FAA"/>
    <w:rsid w:val="006D31A1"/>
    <w:rsid w:val="006D4977"/>
    <w:rsid w:val="006D6497"/>
    <w:rsid w:val="006D700F"/>
    <w:rsid w:val="006D7337"/>
    <w:rsid w:val="006E0FD8"/>
    <w:rsid w:val="006E10A2"/>
    <w:rsid w:val="006E1D90"/>
    <w:rsid w:val="006E303B"/>
    <w:rsid w:val="006E52C0"/>
    <w:rsid w:val="006E7405"/>
    <w:rsid w:val="006F0169"/>
    <w:rsid w:val="006F0C63"/>
    <w:rsid w:val="006F181E"/>
    <w:rsid w:val="006F1BE0"/>
    <w:rsid w:val="006F2D9F"/>
    <w:rsid w:val="006F37D1"/>
    <w:rsid w:val="006F39D1"/>
    <w:rsid w:val="006F443F"/>
    <w:rsid w:val="006F456B"/>
    <w:rsid w:val="006F530F"/>
    <w:rsid w:val="006F5B38"/>
    <w:rsid w:val="006F71A5"/>
    <w:rsid w:val="006F74C3"/>
    <w:rsid w:val="006F7667"/>
    <w:rsid w:val="00700A4E"/>
    <w:rsid w:val="007033B6"/>
    <w:rsid w:val="007076FB"/>
    <w:rsid w:val="0071252C"/>
    <w:rsid w:val="00714065"/>
    <w:rsid w:val="00714857"/>
    <w:rsid w:val="007153D8"/>
    <w:rsid w:val="00716E10"/>
    <w:rsid w:val="00716EAA"/>
    <w:rsid w:val="00720939"/>
    <w:rsid w:val="00720CE5"/>
    <w:rsid w:val="0072280C"/>
    <w:rsid w:val="007248C5"/>
    <w:rsid w:val="0072513C"/>
    <w:rsid w:val="00725373"/>
    <w:rsid w:val="00730E61"/>
    <w:rsid w:val="00734CFB"/>
    <w:rsid w:val="00736D6C"/>
    <w:rsid w:val="00737462"/>
    <w:rsid w:val="0073751D"/>
    <w:rsid w:val="007379E3"/>
    <w:rsid w:val="007457FC"/>
    <w:rsid w:val="00745B4B"/>
    <w:rsid w:val="0074637C"/>
    <w:rsid w:val="00747308"/>
    <w:rsid w:val="00747633"/>
    <w:rsid w:val="00747C58"/>
    <w:rsid w:val="007508E0"/>
    <w:rsid w:val="00750D63"/>
    <w:rsid w:val="00750E83"/>
    <w:rsid w:val="00751D59"/>
    <w:rsid w:val="0075223A"/>
    <w:rsid w:val="00752E19"/>
    <w:rsid w:val="00752E74"/>
    <w:rsid w:val="00754089"/>
    <w:rsid w:val="007559D8"/>
    <w:rsid w:val="007559FF"/>
    <w:rsid w:val="00756E4C"/>
    <w:rsid w:val="00757B3E"/>
    <w:rsid w:val="00760B43"/>
    <w:rsid w:val="00766492"/>
    <w:rsid w:val="00767AD0"/>
    <w:rsid w:val="00770B3D"/>
    <w:rsid w:val="007742FC"/>
    <w:rsid w:val="007754D1"/>
    <w:rsid w:val="00775B64"/>
    <w:rsid w:val="007760ED"/>
    <w:rsid w:val="007765D6"/>
    <w:rsid w:val="00782E82"/>
    <w:rsid w:val="007831AF"/>
    <w:rsid w:val="00784B60"/>
    <w:rsid w:val="00784C1C"/>
    <w:rsid w:val="00787EBB"/>
    <w:rsid w:val="00790E21"/>
    <w:rsid w:val="007927B3"/>
    <w:rsid w:val="00792D33"/>
    <w:rsid w:val="00795E6B"/>
    <w:rsid w:val="00796839"/>
    <w:rsid w:val="00796B37"/>
    <w:rsid w:val="00797352"/>
    <w:rsid w:val="0079783B"/>
    <w:rsid w:val="007A01D2"/>
    <w:rsid w:val="007A0E0E"/>
    <w:rsid w:val="007A1081"/>
    <w:rsid w:val="007A137C"/>
    <w:rsid w:val="007A38EE"/>
    <w:rsid w:val="007A4C40"/>
    <w:rsid w:val="007A60A7"/>
    <w:rsid w:val="007A645F"/>
    <w:rsid w:val="007A73CB"/>
    <w:rsid w:val="007B03C3"/>
    <w:rsid w:val="007B1262"/>
    <w:rsid w:val="007B1870"/>
    <w:rsid w:val="007B28E1"/>
    <w:rsid w:val="007B39A8"/>
    <w:rsid w:val="007B4700"/>
    <w:rsid w:val="007B4EF9"/>
    <w:rsid w:val="007B5B9E"/>
    <w:rsid w:val="007B5D97"/>
    <w:rsid w:val="007C0D31"/>
    <w:rsid w:val="007C418D"/>
    <w:rsid w:val="007C4776"/>
    <w:rsid w:val="007C78BC"/>
    <w:rsid w:val="007D0412"/>
    <w:rsid w:val="007D0D06"/>
    <w:rsid w:val="007D1630"/>
    <w:rsid w:val="007D1A70"/>
    <w:rsid w:val="007D6843"/>
    <w:rsid w:val="007D7213"/>
    <w:rsid w:val="007E0F24"/>
    <w:rsid w:val="007E1B2F"/>
    <w:rsid w:val="007E330D"/>
    <w:rsid w:val="007E40B0"/>
    <w:rsid w:val="007E46B0"/>
    <w:rsid w:val="007E4980"/>
    <w:rsid w:val="007E4BC9"/>
    <w:rsid w:val="007E5536"/>
    <w:rsid w:val="007E6682"/>
    <w:rsid w:val="007E73EE"/>
    <w:rsid w:val="007E7F7D"/>
    <w:rsid w:val="007F08DE"/>
    <w:rsid w:val="007F0A0B"/>
    <w:rsid w:val="007F0AEF"/>
    <w:rsid w:val="007F463D"/>
    <w:rsid w:val="007F6B34"/>
    <w:rsid w:val="00800A7F"/>
    <w:rsid w:val="00805337"/>
    <w:rsid w:val="0081012E"/>
    <w:rsid w:val="00810F38"/>
    <w:rsid w:val="00811297"/>
    <w:rsid w:val="008126C5"/>
    <w:rsid w:val="008131C3"/>
    <w:rsid w:val="00813C46"/>
    <w:rsid w:val="0081635B"/>
    <w:rsid w:val="00816A79"/>
    <w:rsid w:val="008214E3"/>
    <w:rsid w:val="00821A30"/>
    <w:rsid w:val="008224B2"/>
    <w:rsid w:val="008234B0"/>
    <w:rsid w:val="00824100"/>
    <w:rsid w:val="00824DF6"/>
    <w:rsid w:val="00825BA3"/>
    <w:rsid w:val="00826182"/>
    <w:rsid w:val="00826AD0"/>
    <w:rsid w:val="00827A7A"/>
    <w:rsid w:val="008306B3"/>
    <w:rsid w:val="00832CD7"/>
    <w:rsid w:val="00832EEF"/>
    <w:rsid w:val="0083371C"/>
    <w:rsid w:val="00833A3A"/>
    <w:rsid w:val="008343BC"/>
    <w:rsid w:val="00835174"/>
    <w:rsid w:val="008369BD"/>
    <w:rsid w:val="0084025D"/>
    <w:rsid w:val="008429B8"/>
    <w:rsid w:val="0084313F"/>
    <w:rsid w:val="008436A5"/>
    <w:rsid w:val="00843BA5"/>
    <w:rsid w:val="00845229"/>
    <w:rsid w:val="00847549"/>
    <w:rsid w:val="0085009C"/>
    <w:rsid w:val="008519FC"/>
    <w:rsid w:val="00854CB7"/>
    <w:rsid w:val="008555FE"/>
    <w:rsid w:val="008556AE"/>
    <w:rsid w:val="0085641C"/>
    <w:rsid w:val="00856494"/>
    <w:rsid w:val="00856F4D"/>
    <w:rsid w:val="00856F4E"/>
    <w:rsid w:val="00857211"/>
    <w:rsid w:val="00860B64"/>
    <w:rsid w:val="008617BF"/>
    <w:rsid w:val="00861879"/>
    <w:rsid w:val="00862CD0"/>
    <w:rsid w:val="00863139"/>
    <w:rsid w:val="00866CC5"/>
    <w:rsid w:val="008676EA"/>
    <w:rsid w:val="00870479"/>
    <w:rsid w:val="008707B9"/>
    <w:rsid w:val="00873D82"/>
    <w:rsid w:val="008741A1"/>
    <w:rsid w:val="0087714E"/>
    <w:rsid w:val="008777AA"/>
    <w:rsid w:val="00880EF7"/>
    <w:rsid w:val="00881FC2"/>
    <w:rsid w:val="008820D4"/>
    <w:rsid w:val="008827BF"/>
    <w:rsid w:val="00883557"/>
    <w:rsid w:val="008837FB"/>
    <w:rsid w:val="00883F05"/>
    <w:rsid w:val="00884393"/>
    <w:rsid w:val="008854BC"/>
    <w:rsid w:val="00886637"/>
    <w:rsid w:val="0088696C"/>
    <w:rsid w:val="00887B36"/>
    <w:rsid w:val="008914DB"/>
    <w:rsid w:val="00892D4A"/>
    <w:rsid w:val="00892E10"/>
    <w:rsid w:val="00894AFA"/>
    <w:rsid w:val="008950F7"/>
    <w:rsid w:val="0089681B"/>
    <w:rsid w:val="0089688E"/>
    <w:rsid w:val="008968D2"/>
    <w:rsid w:val="0089720A"/>
    <w:rsid w:val="00897DA5"/>
    <w:rsid w:val="008A0EB6"/>
    <w:rsid w:val="008A105D"/>
    <w:rsid w:val="008A1B43"/>
    <w:rsid w:val="008A2FAF"/>
    <w:rsid w:val="008A30C6"/>
    <w:rsid w:val="008A381F"/>
    <w:rsid w:val="008A3C87"/>
    <w:rsid w:val="008A3DD9"/>
    <w:rsid w:val="008A45F1"/>
    <w:rsid w:val="008A7302"/>
    <w:rsid w:val="008B0BA6"/>
    <w:rsid w:val="008B41D9"/>
    <w:rsid w:val="008B58D0"/>
    <w:rsid w:val="008B5DFD"/>
    <w:rsid w:val="008B66D2"/>
    <w:rsid w:val="008C0EED"/>
    <w:rsid w:val="008C259D"/>
    <w:rsid w:val="008C3CA5"/>
    <w:rsid w:val="008D066C"/>
    <w:rsid w:val="008D0BA0"/>
    <w:rsid w:val="008D0E28"/>
    <w:rsid w:val="008D153E"/>
    <w:rsid w:val="008D1B12"/>
    <w:rsid w:val="008D1C9D"/>
    <w:rsid w:val="008D49EA"/>
    <w:rsid w:val="008D4B5C"/>
    <w:rsid w:val="008D6E23"/>
    <w:rsid w:val="008D71B4"/>
    <w:rsid w:val="008D7360"/>
    <w:rsid w:val="008E00F2"/>
    <w:rsid w:val="008E0599"/>
    <w:rsid w:val="008E14BF"/>
    <w:rsid w:val="008E3668"/>
    <w:rsid w:val="008E4C21"/>
    <w:rsid w:val="008E6935"/>
    <w:rsid w:val="008F188C"/>
    <w:rsid w:val="008F2FDE"/>
    <w:rsid w:val="008F39C3"/>
    <w:rsid w:val="008F6A73"/>
    <w:rsid w:val="009010CE"/>
    <w:rsid w:val="0090258C"/>
    <w:rsid w:val="00902ED5"/>
    <w:rsid w:val="00907355"/>
    <w:rsid w:val="00907460"/>
    <w:rsid w:val="009074C8"/>
    <w:rsid w:val="0091047A"/>
    <w:rsid w:val="00911872"/>
    <w:rsid w:val="009121AC"/>
    <w:rsid w:val="009126DB"/>
    <w:rsid w:val="00912D1D"/>
    <w:rsid w:val="00913AA6"/>
    <w:rsid w:val="00915074"/>
    <w:rsid w:val="00915CE3"/>
    <w:rsid w:val="00920FC8"/>
    <w:rsid w:val="009218D6"/>
    <w:rsid w:val="00921C3D"/>
    <w:rsid w:val="00922337"/>
    <w:rsid w:val="00923364"/>
    <w:rsid w:val="0092389F"/>
    <w:rsid w:val="00924502"/>
    <w:rsid w:val="009247DF"/>
    <w:rsid w:val="00926D40"/>
    <w:rsid w:val="00931C1C"/>
    <w:rsid w:val="0093223A"/>
    <w:rsid w:val="0093316D"/>
    <w:rsid w:val="0093431F"/>
    <w:rsid w:val="00934B01"/>
    <w:rsid w:val="00934BA3"/>
    <w:rsid w:val="00934FF5"/>
    <w:rsid w:val="0093720F"/>
    <w:rsid w:val="009372C6"/>
    <w:rsid w:val="009376B9"/>
    <w:rsid w:val="00941091"/>
    <w:rsid w:val="0094182F"/>
    <w:rsid w:val="00947099"/>
    <w:rsid w:val="0094743A"/>
    <w:rsid w:val="0095061D"/>
    <w:rsid w:val="009569DF"/>
    <w:rsid w:val="00956E20"/>
    <w:rsid w:val="009628D1"/>
    <w:rsid w:val="009629ED"/>
    <w:rsid w:val="0096368D"/>
    <w:rsid w:val="00964AEF"/>
    <w:rsid w:val="00964BF2"/>
    <w:rsid w:val="00965E4C"/>
    <w:rsid w:val="00965E79"/>
    <w:rsid w:val="00967507"/>
    <w:rsid w:val="00971CC4"/>
    <w:rsid w:val="00972A0A"/>
    <w:rsid w:val="00972A84"/>
    <w:rsid w:val="00972C52"/>
    <w:rsid w:val="00974399"/>
    <w:rsid w:val="00974E37"/>
    <w:rsid w:val="009764F8"/>
    <w:rsid w:val="00976743"/>
    <w:rsid w:val="00977BFD"/>
    <w:rsid w:val="00982FC9"/>
    <w:rsid w:val="00984B10"/>
    <w:rsid w:val="00986AB0"/>
    <w:rsid w:val="00992283"/>
    <w:rsid w:val="009922D7"/>
    <w:rsid w:val="00992570"/>
    <w:rsid w:val="00992F58"/>
    <w:rsid w:val="00994FF7"/>
    <w:rsid w:val="0099570E"/>
    <w:rsid w:val="009958FB"/>
    <w:rsid w:val="0099703F"/>
    <w:rsid w:val="009A0A3C"/>
    <w:rsid w:val="009A1E43"/>
    <w:rsid w:val="009A377D"/>
    <w:rsid w:val="009A7A7B"/>
    <w:rsid w:val="009B02E8"/>
    <w:rsid w:val="009B1179"/>
    <w:rsid w:val="009B15C6"/>
    <w:rsid w:val="009B2DA1"/>
    <w:rsid w:val="009B3C19"/>
    <w:rsid w:val="009B531F"/>
    <w:rsid w:val="009B59B8"/>
    <w:rsid w:val="009B75C3"/>
    <w:rsid w:val="009B7C72"/>
    <w:rsid w:val="009C10D8"/>
    <w:rsid w:val="009C6711"/>
    <w:rsid w:val="009D01B3"/>
    <w:rsid w:val="009D0676"/>
    <w:rsid w:val="009D26E1"/>
    <w:rsid w:val="009D376E"/>
    <w:rsid w:val="009D3B5B"/>
    <w:rsid w:val="009D4EE9"/>
    <w:rsid w:val="009D57E2"/>
    <w:rsid w:val="009D71F2"/>
    <w:rsid w:val="009D7D6F"/>
    <w:rsid w:val="009E05A2"/>
    <w:rsid w:val="009E07BA"/>
    <w:rsid w:val="009E0CAD"/>
    <w:rsid w:val="009E14DB"/>
    <w:rsid w:val="009E1951"/>
    <w:rsid w:val="009E20B5"/>
    <w:rsid w:val="009E35AD"/>
    <w:rsid w:val="009E4040"/>
    <w:rsid w:val="009E611E"/>
    <w:rsid w:val="009E75F1"/>
    <w:rsid w:val="009E7FA5"/>
    <w:rsid w:val="009F32FC"/>
    <w:rsid w:val="009F3523"/>
    <w:rsid w:val="009F4DD6"/>
    <w:rsid w:val="009F7222"/>
    <w:rsid w:val="00A000AB"/>
    <w:rsid w:val="00A0095F"/>
    <w:rsid w:val="00A01789"/>
    <w:rsid w:val="00A02E8F"/>
    <w:rsid w:val="00A03173"/>
    <w:rsid w:val="00A046CC"/>
    <w:rsid w:val="00A05BB4"/>
    <w:rsid w:val="00A06777"/>
    <w:rsid w:val="00A12021"/>
    <w:rsid w:val="00A12E6D"/>
    <w:rsid w:val="00A135B2"/>
    <w:rsid w:val="00A138C5"/>
    <w:rsid w:val="00A13F52"/>
    <w:rsid w:val="00A15089"/>
    <w:rsid w:val="00A15DC9"/>
    <w:rsid w:val="00A161A5"/>
    <w:rsid w:val="00A16924"/>
    <w:rsid w:val="00A23B2B"/>
    <w:rsid w:val="00A26720"/>
    <w:rsid w:val="00A30AE3"/>
    <w:rsid w:val="00A31C78"/>
    <w:rsid w:val="00A32612"/>
    <w:rsid w:val="00A330CA"/>
    <w:rsid w:val="00A338CF"/>
    <w:rsid w:val="00A33982"/>
    <w:rsid w:val="00A346CC"/>
    <w:rsid w:val="00A359BB"/>
    <w:rsid w:val="00A36C61"/>
    <w:rsid w:val="00A37612"/>
    <w:rsid w:val="00A4015F"/>
    <w:rsid w:val="00A40BE9"/>
    <w:rsid w:val="00A41023"/>
    <w:rsid w:val="00A441E5"/>
    <w:rsid w:val="00A44482"/>
    <w:rsid w:val="00A44539"/>
    <w:rsid w:val="00A449DD"/>
    <w:rsid w:val="00A4615F"/>
    <w:rsid w:val="00A4640A"/>
    <w:rsid w:val="00A518BF"/>
    <w:rsid w:val="00A52228"/>
    <w:rsid w:val="00A52BCA"/>
    <w:rsid w:val="00A532B9"/>
    <w:rsid w:val="00A5445C"/>
    <w:rsid w:val="00A5714C"/>
    <w:rsid w:val="00A57A8E"/>
    <w:rsid w:val="00A601FE"/>
    <w:rsid w:val="00A61606"/>
    <w:rsid w:val="00A64866"/>
    <w:rsid w:val="00A661B5"/>
    <w:rsid w:val="00A66329"/>
    <w:rsid w:val="00A67C24"/>
    <w:rsid w:val="00A724D9"/>
    <w:rsid w:val="00A729C6"/>
    <w:rsid w:val="00A7343C"/>
    <w:rsid w:val="00A76E69"/>
    <w:rsid w:val="00A77C62"/>
    <w:rsid w:val="00A843CB"/>
    <w:rsid w:val="00A86486"/>
    <w:rsid w:val="00A94B42"/>
    <w:rsid w:val="00A971A8"/>
    <w:rsid w:val="00A97E28"/>
    <w:rsid w:val="00AA0A67"/>
    <w:rsid w:val="00AA1173"/>
    <w:rsid w:val="00AA16BC"/>
    <w:rsid w:val="00AA19F5"/>
    <w:rsid w:val="00AA3C55"/>
    <w:rsid w:val="00AA5FCB"/>
    <w:rsid w:val="00AA6C6D"/>
    <w:rsid w:val="00AA75D2"/>
    <w:rsid w:val="00AB2378"/>
    <w:rsid w:val="00AB3FE5"/>
    <w:rsid w:val="00AB5885"/>
    <w:rsid w:val="00AB5991"/>
    <w:rsid w:val="00AB732C"/>
    <w:rsid w:val="00AC358F"/>
    <w:rsid w:val="00AC373C"/>
    <w:rsid w:val="00AC676D"/>
    <w:rsid w:val="00AD27BB"/>
    <w:rsid w:val="00AD467F"/>
    <w:rsid w:val="00AD485E"/>
    <w:rsid w:val="00AD4C09"/>
    <w:rsid w:val="00AD5610"/>
    <w:rsid w:val="00AD7605"/>
    <w:rsid w:val="00AE0558"/>
    <w:rsid w:val="00AE622A"/>
    <w:rsid w:val="00AE7C80"/>
    <w:rsid w:val="00AF0335"/>
    <w:rsid w:val="00AF2B49"/>
    <w:rsid w:val="00AF45B2"/>
    <w:rsid w:val="00AF524F"/>
    <w:rsid w:val="00AF6324"/>
    <w:rsid w:val="00AF638F"/>
    <w:rsid w:val="00AF77CC"/>
    <w:rsid w:val="00B00A2C"/>
    <w:rsid w:val="00B01233"/>
    <w:rsid w:val="00B01415"/>
    <w:rsid w:val="00B01B05"/>
    <w:rsid w:val="00B01CE2"/>
    <w:rsid w:val="00B01F23"/>
    <w:rsid w:val="00B02F19"/>
    <w:rsid w:val="00B03121"/>
    <w:rsid w:val="00B0386B"/>
    <w:rsid w:val="00B0438D"/>
    <w:rsid w:val="00B0475F"/>
    <w:rsid w:val="00B05E0A"/>
    <w:rsid w:val="00B06AF2"/>
    <w:rsid w:val="00B06F15"/>
    <w:rsid w:val="00B07991"/>
    <w:rsid w:val="00B07CD5"/>
    <w:rsid w:val="00B11FEB"/>
    <w:rsid w:val="00B12C88"/>
    <w:rsid w:val="00B15130"/>
    <w:rsid w:val="00B16347"/>
    <w:rsid w:val="00B170BD"/>
    <w:rsid w:val="00B20303"/>
    <w:rsid w:val="00B206DB"/>
    <w:rsid w:val="00B220E9"/>
    <w:rsid w:val="00B23A66"/>
    <w:rsid w:val="00B25517"/>
    <w:rsid w:val="00B255FE"/>
    <w:rsid w:val="00B31375"/>
    <w:rsid w:val="00B317B2"/>
    <w:rsid w:val="00B32931"/>
    <w:rsid w:val="00B32F0B"/>
    <w:rsid w:val="00B34DBC"/>
    <w:rsid w:val="00B35D2E"/>
    <w:rsid w:val="00B372AA"/>
    <w:rsid w:val="00B374C2"/>
    <w:rsid w:val="00B4302C"/>
    <w:rsid w:val="00B444ED"/>
    <w:rsid w:val="00B45A17"/>
    <w:rsid w:val="00B4618A"/>
    <w:rsid w:val="00B47CA9"/>
    <w:rsid w:val="00B502BF"/>
    <w:rsid w:val="00B5055E"/>
    <w:rsid w:val="00B5057B"/>
    <w:rsid w:val="00B50951"/>
    <w:rsid w:val="00B53410"/>
    <w:rsid w:val="00B549C6"/>
    <w:rsid w:val="00B55CEE"/>
    <w:rsid w:val="00B56B3D"/>
    <w:rsid w:val="00B60087"/>
    <w:rsid w:val="00B60D66"/>
    <w:rsid w:val="00B60F72"/>
    <w:rsid w:val="00B6124D"/>
    <w:rsid w:val="00B62961"/>
    <w:rsid w:val="00B641FE"/>
    <w:rsid w:val="00B64922"/>
    <w:rsid w:val="00B653E2"/>
    <w:rsid w:val="00B740DB"/>
    <w:rsid w:val="00B741B2"/>
    <w:rsid w:val="00B7440F"/>
    <w:rsid w:val="00B763B1"/>
    <w:rsid w:val="00B80568"/>
    <w:rsid w:val="00B80CA4"/>
    <w:rsid w:val="00B8260F"/>
    <w:rsid w:val="00B82791"/>
    <w:rsid w:val="00B83603"/>
    <w:rsid w:val="00B83846"/>
    <w:rsid w:val="00B85F6F"/>
    <w:rsid w:val="00B860A2"/>
    <w:rsid w:val="00B86758"/>
    <w:rsid w:val="00B86E45"/>
    <w:rsid w:val="00B9043C"/>
    <w:rsid w:val="00B92849"/>
    <w:rsid w:val="00B92C5F"/>
    <w:rsid w:val="00B93CB5"/>
    <w:rsid w:val="00B951DB"/>
    <w:rsid w:val="00B9538A"/>
    <w:rsid w:val="00B960DC"/>
    <w:rsid w:val="00B962DE"/>
    <w:rsid w:val="00B978BF"/>
    <w:rsid w:val="00BA0115"/>
    <w:rsid w:val="00BA1B77"/>
    <w:rsid w:val="00BA6898"/>
    <w:rsid w:val="00BA7A59"/>
    <w:rsid w:val="00BB037F"/>
    <w:rsid w:val="00BB0D45"/>
    <w:rsid w:val="00BB0F7A"/>
    <w:rsid w:val="00BB1BDA"/>
    <w:rsid w:val="00BB2A1B"/>
    <w:rsid w:val="00BB2C23"/>
    <w:rsid w:val="00BC3162"/>
    <w:rsid w:val="00BC3404"/>
    <w:rsid w:val="00BC3778"/>
    <w:rsid w:val="00BC5698"/>
    <w:rsid w:val="00BD19D5"/>
    <w:rsid w:val="00BD2356"/>
    <w:rsid w:val="00BD2CDC"/>
    <w:rsid w:val="00BD425D"/>
    <w:rsid w:val="00BD61AA"/>
    <w:rsid w:val="00BD7004"/>
    <w:rsid w:val="00BD7504"/>
    <w:rsid w:val="00BE071C"/>
    <w:rsid w:val="00BE1866"/>
    <w:rsid w:val="00BE30FB"/>
    <w:rsid w:val="00BF0409"/>
    <w:rsid w:val="00BF2CA4"/>
    <w:rsid w:val="00BF2F80"/>
    <w:rsid w:val="00BF3F3D"/>
    <w:rsid w:val="00BF463E"/>
    <w:rsid w:val="00BF60E1"/>
    <w:rsid w:val="00BF6DEA"/>
    <w:rsid w:val="00C00B0B"/>
    <w:rsid w:val="00C019F7"/>
    <w:rsid w:val="00C0207E"/>
    <w:rsid w:val="00C02103"/>
    <w:rsid w:val="00C03CCA"/>
    <w:rsid w:val="00C03E09"/>
    <w:rsid w:val="00C04D5F"/>
    <w:rsid w:val="00C0745B"/>
    <w:rsid w:val="00C07EE2"/>
    <w:rsid w:val="00C10089"/>
    <w:rsid w:val="00C104C6"/>
    <w:rsid w:val="00C11583"/>
    <w:rsid w:val="00C11FB2"/>
    <w:rsid w:val="00C123AD"/>
    <w:rsid w:val="00C127B0"/>
    <w:rsid w:val="00C13562"/>
    <w:rsid w:val="00C15D11"/>
    <w:rsid w:val="00C17DEA"/>
    <w:rsid w:val="00C204D7"/>
    <w:rsid w:val="00C21A3F"/>
    <w:rsid w:val="00C21DCC"/>
    <w:rsid w:val="00C23A44"/>
    <w:rsid w:val="00C248FF"/>
    <w:rsid w:val="00C25908"/>
    <w:rsid w:val="00C2707D"/>
    <w:rsid w:val="00C33ACB"/>
    <w:rsid w:val="00C341BA"/>
    <w:rsid w:val="00C347F5"/>
    <w:rsid w:val="00C35A32"/>
    <w:rsid w:val="00C42D8B"/>
    <w:rsid w:val="00C43598"/>
    <w:rsid w:val="00C4435A"/>
    <w:rsid w:val="00C47661"/>
    <w:rsid w:val="00C47D6F"/>
    <w:rsid w:val="00C50260"/>
    <w:rsid w:val="00C50B57"/>
    <w:rsid w:val="00C50F50"/>
    <w:rsid w:val="00C54012"/>
    <w:rsid w:val="00C543D4"/>
    <w:rsid w:val="00C545CE"/>
    <w:rsid w:val="00C572E6"/>
    <w:rsid w:val="00C621FC"/>
    <w:rsid w:val="00C62965"/>
    <w:rsid w:val="00C6366A"/>
    <w:rsid w:val="00C64108"/>
    <w:rsid w:val="00C66BBD"/>
    <w:rsid w:val="00C70996"/>
    <w:rsid w:val="00C72C54"/>
    <w:rsid w:val="00C7478A"/>
    <w:rsid w:val="00C74B3C"/>
    <w:rsid w:val="00C76650"/>
    <w:rsid w:val="00C847AF"/>
    <w:rsid w:val="00C87F70"/>
    <w:rsid w:val="00C90156"/>
    <w:rsid w:val="00C910BC"/>
    <w:rsid w:val="00C93762"/>
    <w:rsid w:val="00C9541E"/>
    <w:rsid w:val="00C95837"/>
    <w:rsid w:val="00C95A9A"/>
    <w:rsid w:val="00C963D9"/>
    <w:rsid w:val="00C96F39"/>
    <w:rsid w:val="00CA298D"/>
    <w:rsid w:val="00CA5D5D"/>
    <w:rsid w:val="00CA6B24"/>
    <w:rsid w:val="00CA7933"/>
    <w:rsid w:val="00CB0214"/>
    <w:rsid w:val="00CB11ED"/>
    <w:rsid w:val="00CB2878"/>
    <w:rsid w:val="00CB291F"/>
    <w:rsid w:val="00CB2CFD"/>
    <w:rsid w:val="00CB31CC"/>
    <w:rsid w:val="00CB36C9"/>
    <w:rsid w:val="00CB3F4F"/>
    <w:rsid w:val="00CB4291"/>
    <w:rsid w:val="00CB4AE3"/>
    <w:rsid w:val="00CB6FBF"/>
    <w:rsid w:val="00CB7D6D"/>
    <w:rsid w:val="00CC5368"/>
    <w:rsid w:val="00CC54D9"/>
    <w:rsid w:val="00CC694B"/>
    <w:rsid w:val="00CC6954"/>
    <w:rsid w:val="00CD189F"/>
    <w:rsid w:val="00CD201D"/>
    <w:rsid w:val="00CD2AD5"/>
    <w:rsid w:val="00CD36CC"/>
    <w:rsid w:val="00CD4427"/>
    <w:rsid w:val="00CD46A5"/>
    <w:rsid w:val="00CE14AB"/>
    <w:rsid w:val="00CE30B8"/>
    <w:rsid w:val="00CE31D6"/>
    <w:rsid w:val="00CE3A79"/>
    <w:rsid w:val="00CE5485"/>
    <w:rsid w:val="00CE589F"/>
    <w:rsid w:val="00CE63A6"/>
    <w:rsid w:val="00CF16AA"/>
    <w:rsid w:val="00CF17E0"/>
    <w:rsid w:val="00CF351A"/>
    <w:rsid w:val="00CF398D"/>
    <w:rsid w:val="00CF43B4"/>
    <w:rsid w:val="00CF4A5B"/>
    <w:rsid w:val="00CF4C5F"/>
    <w:rsid w:val="00CF5996"/>
    <w:rsid w:val="00CF64D2"/>
    <w:rsid w:val="00CF7C4E"/>
    <w:rsid w:val="00D00BA6"/>
    <w:rsid w:val="00D017E1"/>
    <w:rsid w:val="00D01CE1"/>
    <w:rsid w:val="00D02814"/>
    <w:rsid w:val="00D02E53"/>
    <w:rsid w:val="00D054E1"/>
    <w:rsid w:val="00D055D0"/>
    <w:rsid w:val="00D07652"/>
    <w:rsid w:val="00D0782B"/>
    <w:rsid w:val="00D11EBE"/>
    <w:rsid w:val="00D1470A"/>
    <w:rsid w:val="00D15FD3"/>
    <w:rsid w:val="00D16C0B"/>
    <w:rsid w:val="00D20A60"/>
    <w:rsid w:val="00D21011"/>
    <w:rsid w:val="00D22E10"/>
    <w:rsid w:val="00D240F9"/>
    <w:rsid w:val="00D2420D"/>
    <w:rsid w:val="00D24DD3"/>
    <w:rsid w:val="00D31F8C"/>
    <w:rsid w:val="00D32D53"/>
    <w:rsid w:val="00D334E4"/>
    <w:rsid w:val="00D33CA7"/>
    <w:rsid w:val="00D34074"/>
    <w:rsid w:val="00D35EC0"/>
    <w:rsid w:val="00D3768C"/>
    <w:rsid w:val="00D4173B"/>
    <w:rsid w:val="00D43EBB"/>
    <w:rsid w:val="00D4571C"/>
    <w:rsid w:val="00D461E3"/>
    <w:rsid w:val="00D463CF"/>
    <w:rsid w:val="00D4750C"/>
    <w:rsid w:val="00D47926"/>
    <w:rsid w:val="00D47FD3"/>
    <w:rsid w:val="00D50EC1"/>
    <w:rsid w:val="00D51DE9"/>
    <w:rsid w:val="00D5214A"/>
    <w:rsid w:val="00D52FED"/>
    <w:rsid w:val="00D543B3"/>
    <w:rsid w:val="00D55582"/>
    <w:rsid w:val="00D56D62"/>
    <w:rsid w:val="00D56E62"/>
    <w:rsid w:val="00D60E07"/>
    <w:rsid w:val="00D61BB7"/>
    <w:rsid w:val="00D62239"/>
    <w:rsid w:val="00D64133"/>
    <w:rsid w:val="00D6528A"/>
    <w:rsid w:val="00D65616"/>
    <w:rsid w:val="00D67364"/>
    <w:rsid w:val="00D70230"/>
    <w:rsid w:val="00D712CB"/>
    <w:rsid w:val="00D7213C"/>
    <w:rsid w:val="00D746EC"/>
    <w:rsid w:val="00D75D14"/>
    <w:rsid w:val="00D75E46"/>
    <w:rsid w:val="00D765DB"/>
    <w:rsid w:val="00D779EE"/>
    <w:rsid w:val="00D82B37"/>
    <w:rsid w:val="00D8306B"/>
    <w:rsid w:val="00D8520D"/>
    <w:rsid w:val="00D8712F"/>
    <w:rsid w:val="00D9272B"/>
    <w:rsid w:val="00D93A8E"/>
    <w:rsid w:val="00D93E5B"/>
    <w:rsid w:val="00D950F4"/>
    <w:rsid w:val="00DA1A64"/>
    <w:rsid w:val="00DA5E58"/>
    <w:rsid w:val="00DA6214"/>
    <w:rsid w:val="00DB18DE"/>
    <w:rsid w:val="00DB1EBE"/>
    <w:rsid w:val="00DB3832"/>
    <w:rsid w:val="00DB4ABC"/>
    <w:rsid w:val="00DB4B96"/>
    <w:rsid w:val="00DB69C6"/>
    <w:rsid w:val="00DB6F90"/>
    <w:rsid w:val="00DB7310"/>
    <w:rsid w:val="00DB739C"/>
    <w:rsid w:val="00DC17D5"/>
    <w:rsid w:val="00DC3C65"/>
    <w:rsid w:val="00DC4391"/>
    <w:rsid w:val="00DC5D8D"/>
    <w:rsid w:val="00DC6BAA"/>
    <w:rsid w:val="00DC6BFB"/>
    <w:rsid w:val="00DD2B45"/>
    <w:rsid w:val="00DD458C"/>
    <w:rsid w:val="00DD6BDA"/>
    <w:rsid w:val="00DE057E"/>
    <w:rsid w:val="00DE0B61"/>
    <w:rsid w:val="00DE2079"/>
    <w:rsid w:val="00DE3A1E"/>
    <w:rsid w:val="00DE42E3"/>
    <w:rsid w:val="00DE4516"/>
    <w:rsid w:val="00DE4FFE"/>
    <w:rsid w:val="00DE5D8F"/>
    <w:rsid w:val="00DF0B68"/>
    <w:rsid w:val="00DF168E"/>
    <w:rsid w:val="00DF1E89"/>
    <w:rsid w:val="00DF26EB"/>
    <w:rsid w:val="00DF3668"/>
    <w:rsid w:val="00DF439B"/>
    <w:rsid w:val="00E002D0"/>
    <w:rsid w:val="00E0047A"/>
    <w:rsid w:val="00E017F7"/>
    <w:rsid w:val="00E0308F"/>
    <w:rsid w:val="00E0623F"/>
    <w:rsid w:val="00E07C2E"/>
    <w:rsid w:val="00E128B4"/>
    <w:rsid w:val="00E13FA2"/>
    <w:rsid w:val="00E14444"/>
    <w:rsid w:val="00E1523F"/>
    <w:rsid w:val="00E15819"/>
    <w:rsid w:val="00E16BA1"/>
    <w:rsid w:val="00E20C06"/>
    <w:rsid w:val="00E23B62"/>
    <w:rsid w:val="00E247AA"/>
    <w:rsid w:val="00E33253"/>
    <w:rsid w:val="00E3361A"/>
    <w:rsid w:val="00E34D0E"/>
    <w:rsid w:val="00E371C2"/>
    <w:rsid w:val="00E37DCF"/>
    <w:rsid w:val="00E413B3"/>
    <w:rsid w:val="00E418F4"/>
    <w:rsid w:val="00E42601"/>
    <w:rsid w:val="00E42826"/>
    <w:rsid w:val="00E44253"/>
    <w:rsid w:val="00E45205"/>
    <w:rsid w:val="00E47E90"/>
    <w:rsid w:val="00E52D6E"/>
    <w:rsid w:val="00E57863"/>
    <w:rsid w:val="00E605A9"/>
    <w:rsid w:val="00E6299A"/>
    <w:rsid w:val="00E63095"/>
    <w:rsid w:val="00E65686"/>
    <w:rsid w:val="00E675EB"/>
    <w:rsid w:val="00E6794C"/>
    <w:rsid w:val="00E70BDE"/>
    <w:rsid w:val="00E730F4"/>
    <w:rsid w:val="00E73FB3"/>
    <w:rsid w:val="00E75283"/>
    <w:rsid w:val="00E80300"/>
    <w:rsid w:val="00E8060C"/>
    <w:rsid w:val="00E807BC"/>
    <w:rsid w:val="00E82620"/>
    <w:rsid w:val="00E82976"/>
    <w:rsid w:val="00E83D3E"/>
    <w:rsid w:val="00E85265"/>
    <w:rsid w:val="00E87866"/>
    <w:rsid w:val="00E911AB"/>
    <w:rsid w:val="00E93AC5"/>
    <w:rsid w:val="00E96871"/>
    <w:rsid w:val="00E977D3"/>
    <w:rsid w:val="00E977D8"/>
    <w:rsid w:val="00E97946"/>
    <w:rsid w:val="00EA2C59"/>
    <w:rsid w:val="00EA2E9C"/>
    <w:rsid w:val="00EA42BA"/>
    <w:rsid w:val="00EA48DF"/>
    <w:rsid w:val="00EA6991"/>
    <w:rsid w:val="00EA7CCC"/>
    <w:rsid w:val="00EB0116"/>
    <w:rsid w:val="00EB2056"/>
    <w:rsid w:val="00EB3083"/>
    <w:rsid w:val="00EB38E7"/>
    <w:rsid w:val="00EB3975"/>
    <w:rsid w:val="00EB3CB4"/>
    <w:rsid w:val="00EB4920"/>
    <w:rsid w:val="00EB59AF"/>
    <w:rsid w:val="00EB779B"/>
    <w:rsid w:val="00EB7C56"/>
    <w:rsid w:val="00EC5216"/>
    <w:rsid w:val="00EC5D81"/>
    <w:rsid w:val="00EC780A"/>
    <w:rsid w:val="00ED221E"/>
    <w:rsid w:val="00ED2356"/>
    <w:rsid w:val="00ED2D7F"/>
    <w:rsid w:val="00ED3387"/>
    <w:rsid w:val="00ED3EB2"/>
    <w:rsid w:val="00ED4CE0"/>
    <w:rsid w:val="00ED7369"/>
    <w:rsid w:val="00EE0C64"/>
    <w:rsid w:val="00EE1A4A"/>
    <w:rsid w:val="00EE220C"/>
    <w:rsid w:val="00EE3855"/>
    <w:rsid w:val="00EE387F"/>
    <w:rsid w:val="00EE4122"/>
    <w:rsid w:val="00EE50B4"/>
    <w:rsid w:val="00EE56B2"/>
    <w:rsid w:val="00EE594F"/>
    <w:rsid w:val="00EE5D68"/>
    <w:rsid w:val="00EE6456"/>
    <w:rsid w:val="00EE7283"/>
    <w:rsid w:val="00EE7916"/>
    <w:rsid w:val="00EF2A85"/>
    <w:rsid w:val="00EF33B3"/>
    <w:rsid w:val="00EF39F2"/>
    <w:rsid w:val="00EF51AD"/>
    <w:rsid w:val="00EF5971"/>
    <w:rsid w:val="00F01630"/>
    <w:rsid w:val="00F026DA"/>
    <w:rsid w:val="00F035DC"/>
    <w:rsid w:val="00F03C4B"/>
    <w:rsid w:val="00F04CCC"/>
    <w:rsid w:val="00F05CF6"/>
    <w:rsid w:val="00F10624"/>
    <w:rsid w:val="00F10960"/>
    <w:rsid w:val="00F11D02"/>
    <w:rsid w:val="00F12197"/>
    <w:rsid w:val="00F14BB6"/>
    <w:rsid w:val="00F1738C"/>
    <w:rsid w:val="00F20A10"/>
    <w:rsid w:val="00F22284"/>
    <w:rsid w:val="00F22C15"/>
    <w:rsid w:val="00F23360"/>
    <w:rsid w:val="00F24BA2"/>
    <w:rsid w:val="00F250C6"/>
    <w:rsid w:val="00F30D37"/>
    <w:rsid w:val="00F312F2"/>
    <w:rsid w:val="00F31A8F"/>
    <w:rsid w:val="00F34448"/>
    <w:rsid w:val="00F345AE"/>
    <w:rsid w:val="00F34678"/>
    <w:rsid w:val="00F3758A"/>
    <w:rsid w:val="00F40246"/>
    <w:rsid w:val="00F40A06"/>
    <w:rsid w:val="00F447CF"/>
    <w:rsid w:val="00F46A4E"/>
    <w:rsid w:val="00F46CCA"/>
    <w:rsid w:val="00F47980"/>
    <w:rsid w:val="00F504BD"/>
    <w:rsid w:val="00F5163A"/>
    <w:rsid w:val="00F54C2C"/>
    <w:rsid w:val="00F557E9"/>
    <w:rsid w:val="00F604EB"/>
    <w:rsid w:val="00F605C0"/>
    <w:rsid w:val="00F60A8C"/>
    <w:rsid w:val="00F61DE4"/>
    <w:rsid w:val="00F62AF5"/>
    <w:rsid w:val="00F641FC"/>
    <w:rsid w:val="00F6420F"/>
    <w:rsid w:val="00F70243"/>
    <w:rsid w:val="00F70F5E"/>
    <w:rsid w:val="00F71993"/>
    <w:rsid w:val="00F743AE"/>
    <w:rsid w:val="00F74B21"/>
    <w:rsid w:val="00F76C50"/>
    <w:rsid w:val="00F77B1F"/>
    <w:rsid w:val="00F77C9F"/>
    <w:rsid w:val="00F77FDA"/>
    <w:rsid w:val="00F80952"/>
    <w:rsid w:val="00F82374"/>
    <w:rsid w:val="00F82B85"/>
    <w:rsid w:val="00F82D0A"/>
    <w:rsid w:val="00F83C65"/>
    <w:rsid w:val="00F84E1B"/>
    <w:rsid w:val="00F85715"/>
    <w:rsid w:val="00F85BA8"/>
    <w:rsid w:val="00F86B75"/>
    <w:rsid w:val="00F86FF3"/>
    <w:rsid w:val="00F87086"/>
    <w:rsid w:val="00F8744B"/>
    <w:rsid w:val="00F87A9F"/>
    <w:rsid w:val="00F90B03"/>
    <w:rsid w:val="00F90E0C"/>
    <w:rsid w:val="00F91674"/>
    <w:rsid w:val="00F92B48"/>
    <w:rsid w:val="00F93CDD"/>
    <w:rsid w:val="00F94F40"/>
    <w:rsid w:val="00FA0554"/>
    <w:rsid w:val="00FA2C1D"/>
    <w:rsid w:val="00FA33AD"/>
    <w:rsid w:val="00FA7DD4"/>
    <w:rsid w:val="00FB4578"/>
    <w:rsid w:val="00FB49AA"/>
    <w:rsid w:val="00FB4BA5"/>
    <w:rsid w:val="00FB5B1D"/>
    <w:rsid w:val="00FB5BA5"/>
    <w:rsid w:val="00FB5D01"/>
    <w:rsid w:val="00FB6C32"/>
    <w:rsid w:val="00FC0DCE"/>
    <w:rsid w:val="00FC21CC"/>
    <w:rsid w:val="00FC31EB"/>
    <w:rsid w:val="00FC35BB"/>
    <w:rsid w:val="00FC3C02"/>
    <w:rsid w:val="00FC4BE9"/>
    <w:rsid w:val="00FC5524"/>
    <w:rsid w:val="00FC584D"/>
    <w:rsid w:val="00FC70E3"/>
    <w:rsid w:val="00FC7DC5"/>
    <w:rsid w:val="00FC7EBB"/>
    <w:rsid w:val="00FD0C37"/>
    <w:rsid w:val="00FD1AD1"/>
    <w:rsid w:val="00FD252E"/>
    <w:rsid w:val="00FD4072"/>
    <w:rsid w:val="00FD430C"/>
    <w:rsid w:val="00FD436D"/>
    <w:rsid w:val="00FD50FA"/>
    <w:rsid w:val="00FD6B83"/>
    <w:rsid w:val="00FD6C21"/>
    <w:rsid w:val="00FE0154"/>
    <w:rsid w:val="00FE10F0"/>
    <w:rsid w:val="00FE16B9"/>
    <w:rsid w:val="00FE1BB2"/>
    <w:rsid w:val="00FE21E2"/>
    <w:rsid w:val="00FE2267"/>
    <w:rsid w:val="00FE409B"/>
    <w:rsid w:val="00FE4523"/>
    <w:rsid w:val="00FE474E"/>
    <w:rsid w:val="00FE59C4"/>
    <w:rsid w:val="00FE68BF"/>
    <w:rsid w:val="00FF07E1"/>
    <w:rsid w:val="00FF1969"/>
    <w:rsid w:val="00FF1F1F"/>
    <w:rsid w:val="00FF2669"/>
    <w:rsid w:val="00FF2A23"/>
    <w:rsid w:val="00FF2A92"/>
    <w:rsid w:val="00FF3E0B"/>
    <w:rsid w:val="00FF3F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ne number" w:uiPriority="0"/>
    <w:lsdException w:name="page number" w:uiPriority="0"/>
    <w:lsdException w:name="endnote reference" w:uiPriority="0"/>
    <w:lsdException w:name="Title" w:uiPriority="10" w:qFormat="1"/>
    <w:lsdException w:name="Default Paragraph Font" w:uiPriority="0"/>
    <w:lsdException w:name="Subtitle" w:uiPriority="11" w:qFormat="1"/>
    <w:lsdException w:name="Strong" w:uiPriority="0" w:qFormat="1"/>
    <w:lsdException w:name="Emphasis" w:uiPriority="0" w:qFormat="1"/>
    <w:lsdException w:name="HTML Top of Form" w:uiPriority="0"/>
    <w:lsdException w:name="HTML Bottom of Form" w:uiPriority="0"/>
    <w:lsdException w:name="HTML Acronym" w:uiPriority="0"/>
    <w:lsdException w:name="HTML Cite" w:uiPriority="0"/>
    <w:lsdException w:name="HTML Definition" w:uiPriority="0"/>
    <w:lsdException w:name="HTML Keyboard" w:uiPriority="0"/>
    <w:lsdException w:name="HTML Sample" w:uiPriority="0"/>
    <w:lsdException w:name="HTML Typewriter" w:uiPriority="0"/>
    <w:lsdException w:name="HTML Variable" w:uiPriority="0"/>
    <w:lsdException w:name="Normal Table"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ne number" w:uiPriority="0"/>
    <w:lsdException w:name="page number" w:uiPriority="0"/>
    <w:lsdException w:name="endnote reference" w:uiPriority="0"/>
    <w:lsdException w:name="Title" w:uiPriority="10" w:qFormat="1"/>
    <w:lsdException w:name="Default Paragraph Font" w:uiPriority="0"/>
    <w:lsdException w:name="Subtitle" w:uiPriority="11" w:qFormat="1"/>
    <w:lsdException w:name="Strong" w:uiPriority="0" w:qFormat="1"/>
    <w:lsdException w:name="Emphasis" w:uiPriority="0" w:qFormat="1"/>
    <w:lsdException w:name="HTML Top of Form" w:uiPriority="0"/>
    <w:lsdException w:name="HTML Bottom of Form" w:uiPriority="0"/>
    <w:lsdException w:name="HTML Acronym" w:uiPriority="0"/>
    <w:lsdException w:name="HTML Cite" w:uiPriority="0"/>
    <w:lsdException w:name="HTML Definition" w:uiPriority="0"/>
    <w:lsdException w:name="HTML Keyboard" w:uiPriority="0"/>
    <w:lsdException w:name="HTML Sample" w:uiPriority="0"/>
    <w:lsdException w:name="HTML Typewriter" w:uiPriority="0"/>
    <w:lsdException w:name="HTML Variable" w:uiPriority="0"/>
    <w:lsdException w:name="Normal Table"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20352">
      <w:bodyDiv w:val="1"/>
      <w:marLeft w:val="0"/>
      <w:marRight w:val="0"/>
      <w:marTop w:val="0"/>
      <w:marBottom w:val="0"/>
      <w:divBdr>
        <w:top w:val="none" w:sz="0" w:space="0" w:color="auto"/>
        <w:left w:val="none" w:sz="0" w:space="0" w:color="auto"/>
        <w:bottom w:val="none" w:sz="0" w:space="0" w:color="auto"/>
        <w:right w:val="none" w:sz="0" w:space="0" w:color="auto"/>
      </w:divBdr>
      <w:divsChild>
        <w:div w:id="1980264585">
          <w:marLeft w:val="300"/>
          <w:marRight w:val="300"/>
          <w:marTop w:val="0"/>
          <w:marBottom w:val="0"/>
          <w:divBdr>
            <w:top w:val="none" w:sz="0" w:space="0" w:color="auto"/>
            <w:left w:val="none" w:sz="0" w:space="0" w:color="auto"/>
            <w:bottom w:val="none" w:sz="0" w:space="0" w:color="auto"/>
            <w:right w:val="none" w:sz="0" w:space="0" w:color="auto"/>
          </w:divBdr>
          <w:divsChild>
            <w:div w:id="1051808216">
              <w:marLeft w:val="0"/>
              <w:marRight w:val="0"/>
              <w:marTop w:val="75"/>
              <w:marBottom w:val="0"/>
              <w:divBdr>
                <w:top w:val="none" w:sz="0" w:space="0" w:color="auto"/>
                <w:left w:val="none" w:sz="0" w:space="0" w:color="auto"/>
                <w:bottom w:val="none" w:sz="0" w:space="0" w:color="auto"/>
                <w:right w:val="none" w:sz="0" w:space="0" w:color="auto"/>
              </w:divBdr>
            </w:div>
          </w:divsChild>
        </w:div>
        <w:div w:id="1405370706">
          <w:marLeft w:val="0"/>
          <w:marRight w:val="0"/>
          <w:marTop w:val="0"/>
          <w:marBottom w:val="0"/>
          <w:divBdr>
            <w:top w:val="none" w:sz="0" w:space="0" w:color="auto"/>
            <w:left w:val="none" w:sz="0" w:space="0" w:color="auto"/>
            <w:bottom w:val="none" w:sz="0" w:space="0" w:color="auto"/>
            <w:right w:val="none" w:sz="0" w:space="0" w:color="auto"/>
          </w:divBdr>
          <w:divsChild>
            <w:div w:id="551312403">
              <w:marLeft w:val="0"/>
              <w:marRight w:val="0"/>
              <w:marTop w:val="0"/>
              <w:marBottom w:val="0"/>
              <w:divBdr>
                <w:top w:val="none" w:sz="0" w:space="0" w:color="auto"/>
                <w:left w:val="none" w:sz="0" w:space="0" w:color="auto"/>
                <w:bottom w:val="none" w:sz="0" w:space="0" w:color="auto"/>
                <w:right w:val="none" w:sz="0" w:space="0" w:color="auto"/>
              </w:divBdr>
            </w:div>
            <w:div w:id="599223921">
              <w:marLeft w:val="0"/>
              <w:marRight w:val="0"/>
              <w:marTop w:val="0"/>
              <w:marBottom w:val="0"/>
              <w:divBdr>
                <w:top w:val="none" w:sz="0" w:space="0" w:color="auto"/>
                <w:left w:val="none" w:sz="0" w:space="0" w:color="auto"/>
                <w:bottom w:val="none" w:sz="0" w:space="0" w:color="auto"/>
                <w:right w:val="none" w:sz="0" w:space="0" w:color="auto"/>
              </w:divBdr>
              <w:divsChild>
                <w:div w:id="2055692190">
                  <w:marLeft w:val="0"/>
                  <w:marRight w:val="150"/>
                  <w:marTop w:val="45"/>
                  <w:marBottom w:val="30"/>
                  <w:divBdr>
                    <w:top w:val="none" w:sz="0" w:space="0" w:color="auto"/>
                    <w:left w:val="none" w:sz="0" w:space="0" w:color="auto"/>
                    <w:bottom w:val="none" w:sz="0" w:space="0" w:color="auto"/>
                    <w:right w:val="none" w:sz="0" w:space="0" w:color="auto"/>
                  </w:divBdr>
                </w:div>
                <w:div w:id="1442531303">
                  <w:marLeft w:val="0"/>
                  <w:marRight w:val="150"/>
                  <w:marTop w:val="45"/>
                  <w:marBottom w:val="30"/>
                  <w:divBdr>
                    <w:top w:val="none" w:sz="0" w:space="0" w:color="auto"/>
                    <w:left w:val="none" w:sz="0" w:space="0" w:color="auto"/>
                    <w:bottom w:val="none" w:sz="0" w:space="0" w:color="auto"/>
                    <w:right w:val="none" w:sz="0" w:space="0" w:color="auto"/>
                  </w:divBdr>
                </w:div>
                <w:div w:id="1591503967">
                  <w:marLeft w:val="0"/>
                  <w:marRight w:val="150"/>
                  <w:marTop w:val="45"/>
                  <w:marBottom w:val="30"/>
                  <w:divBdr>
                    <w:top w:val="none" w:sz="0" w:space="0" w:color="auto"/>
                    <w:left w:val="none" w:sz="0" w:space="0" w:color="auto"/>
                    <w:bottom w:val="none" w:sz="0" w:space="0" w:color="auto"/>
                    <w:right w:val="none" w:sz="0" w:space="0" w:color="auto"/>
                  </w:divBdr>
                </w:div>
                <w:div w:id="668094166">
                  <w:marLeft w:val="0"/>
                  <w:marRight w:val="150"/>
                  <w:marTop w:val="45"/>
                  <w:marBottom w:val="30"/>
                  <w:divBdr>
                    <w:top w:val="none" w:sz="0" w:space="0" w:color="auto"/>
                    <w:left w:val="none" w:sz="0" w:space="0" w:color="auto"/>
                    <w:bottom w:val="none" w:sz="0" w:space="0" w:color="auto"/>
                    <w:right w:val="none" w:sz="0" w:space="0" w:color="auto"/>
                  </w:divBdr>
                </w:div>
                <w:div w:id="278034137">
                  <w:marLeft w:val="0"/>
                  <w:marRight w:val="150"/>
                  <w:marTop w:val="45"/>
                  <w:marBottom w:val="30"/>
                  <w:divBdr>
                    <w:top w:val="none" w:sz="0" w:space="0" w:color="auto"/>
                    <w:left w:val="none" w:sz="0" w:space="0" w:color="auto"/>
                    <w:bottom w:val="none" w:sz="0" w:space="0" w:color="auto"/>
                    <w:right w:val="none" w:sz="0" w:space="0" w:color="auto"/>
                  </w:divBdr>
                </w:div>
                <w:div w:id="433400132">
                  <w:marLeft w:val="0"/>
                  <w:marRight w:val="150"/>
                  <w:marTop w:val="45"/>
                  <w:marBottom w:val="30"/>
                  <w:divBdr>
                    <w:top w:val="none" w:sz="0" w:space="0" w:color="auto"/>
                    <w:left w:val="none" w:sz="0" w:space="0" w:color="auto"/>
                    <w:bottom w:val="none" w:sz="0" w:space="0" w:color="auto"/>
                    <w:right w:val="none" w:sz="0" w:space="0" w:color="auto"/>
                  </w:divBdr>
                </w:div>
              </w:divsChild>
            </w:div>
            <w:div w:id="814219576">
              <w:marLeft w:val="0"/>
              <w:marRight w:val="0"/>
              <w:marTop w:val="0"/>
              <w:marBottom w:val="0"/>
              <w:divBdr>
                <w:top w:val="none" w:sz="0" w:space="0" w:color="auto"/>
                <w:left w:val="none" w:sz="0" w:space="0" w:color="auto"/>
                <w:bottom w:val="none" w:sz="0" w:space="0" w:color="auto"/>
                <w:right w:val="none" w:sz="0" w:space="0" w:color="auto"/>
              </w:divBdr>
              <w:divsChild>
                <w:div w:id="1281842920">
                  <w:marLeft w:val="0"/>
                  <w:marRight w:val="150"/>
                  <w:marTop w:val="45"/>
                  <w:marBottom w:val="30"/>
                  <w:divBdr>
                    <w:top w:val="none" w:sz="0" w:space="0" w:color="auto"/>
                    <w:left w:val="none" w:sz="0" w:space="0" w:color="auto"/>
                    <w:bottom w:val="none" w:sz="0" w:space="0" w:color="auto"/>
                    <w:right w:val="none" w:sz="0" w:space="0" w:color="auto"/>
                  </w:divBdr>
                </w:div>
                <w:div w:id="29690565">
                  <w:marLeft w:val="0"/>
                  <w:marRight w:val="150"/>
                  <w:marTop w:val="45"/>
                  <w:marBottom w:val="30"/>
                  <w:divBdr>
                    <w:top w:val="none" w:sz="0" w:space="0" w:color="auto"/>
                    <w:left w:val="none" w:sz="0" w:space="0" w:color="auto"/>
                    <w:bottom w:val="none" w:sz="0" w:space="0" w:color="auto"/>
                    <w:right w:val="none" w:sz="0" w:space="0" w:color="auto"/>
                  </w:divBdr>
                </w:div>
                <w:div w:id="798375262">
                  <w:marLeft w:val="0"/>
                  <w:marRight w:val="150"/>
                  <w:marTop w:val="45"/>
                  <w:marBottom w:val="30"/>
                  <w:divBdr>
                    <w:top w:val="none" w:sz="0" w:space="0" w:color="auto"/>
                    <w:left w:val="none" w:sz="0" w:space="0" w:color="auto"/>
                    <w:bottom w:val="none" w:sz="0" w:space="0" w:color="auto"/>
                    <w:right w:val="none" w:sz="0" w:space="0" w:color="auto"/>
                  </w:divBdr>
                </w:div>
                <w:div w:id="1474636730">
                  <w:marLeft w:val="0"/>
                  <w:marRight w:val="150"/>
                  <w:marTop w:val="45"/>
                  <w:marBottom w:val="30"/>
                  <w:divBdr>
                    <w:top w:val="none" w:sz="0" w:space="0" w:color="auto"/>
                    <w:left w:val="none" w:sz="0" w:space="0" w:color="auto"/>
                    <w:bottom w:val="none" w:sz="0" w:space="0" w:color="auto"/>
                    <w:right w:val="none" w:sz="0" w:space="0" w:color="auto"/>
                  </w:divBdr>
                </w:div>
                <w:div w:id="588347094">
                  <w:marLeft w:val="0"/>
                  <w:marRight w:val="150"/>
                  <w:marTop w:val="45"/>
                  <w:marBottom w:val="30"/>
                  <w:divBdr>
                    <w:top w:val="none" w:sz="0" w:space="0" w:color="auto"/>
                    <w:left w:val="none" w:sz="0" w:space="0" w:color="auto"/>
                    <w:bottom w:val="none" w:sz="0" w:space="0" w:color="auto"/>
                    <w:right w:val="none" w:sz="0" w:space="0" w:color="auto"/>
                  </w:divBdr>
                </w:div>
                <w:div w:id="77564117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444837">
      <w:bodyDiv w:val="1"/>
      <w:marLeft w:val="0"/>
      <w:marRight w:val="0"/>
      <w:marTop w:val="0"/>
      <w:marBottom w:val="0"/>
      <w:divBdr>
        <w:top w:val="none" w:sz="0" w:space="0" w:color="auto"/>
        <w:left w:val="none" w:sz="0" w:space="0" w:color="auto"/>
        <w:bottom w:val="none" w:sz="0" w:space="0" w:color="auto"/>
        <w:right w:val="none" w:sz="0" w:space="0" w:color="auto"/>
      </w:divBdr>
      <w:divsChild>
        <w:div w:id="2113476685">
          <w:marLeft w:val="300"/>
          <w:marRight w:val="300"/>
          <w:marTop w:val="0"/>
          <w:marBottom w:val="0"/>
          <w:divBdr>
            <w:top w:val="none" w:sz="0" w:space="0" w:color="auto"/>
            <w:left w:val="none" w:sz="0" w:space="0" w:color="auto"/>
            <w:bottom w:val="none" w:sz="0" w:space="0" w:color="auto"/>
            <w:right w:val="none" w:sz="0" w:space="0" w:color="auto"/>
          </w:divBdr>
          <w:divsChild>
            <w:div w:id="123157238">
              <w:marLeft w:val="0"/>
              <w:marRight w:val="0"/>
              <w:marTop w:val="75"/>
              <w:marBottom w:val="0"/>
              <w:divBdr>
                <w:top w:val="none" w:sz="0" w:space="0" w:color="auto"/>
                <w:left w:val="none" w:sz="0" w:space="0" w:color="auto"/>
                <w:bottom w:val="none" w:sz="0" w:space="0" w:color="auto"/>
                <w:right w:val="none" w:sz="0" w:space="0" w:color="auto"/>
              </w:divBdr>
            </w:div>
          </w:divsChild>
        </w:div>
        <w:div w:id="2033535014">
          <w:marLeft w:val="0"/>
          <w:marRight w:val="0"/>
          <w:marTop w:val="0"/>
          <w:marBottom w:val="0"/>
          <w:divBdr>
            <w:top w:val="none" w:sz="0" w:space="0" w:color="auto"/>
            <w:left w:val="none" w:sz="0" w:space="0" w:color="auto"/>
            <w:bottom w:val="none" w:sz="0" w:space="0" w:color="auto"/>
            <w:right w:val="none" w:sz="0" w:space="0" w:color="auto"/>
          </w:divBdr>
          <w:divsChild>
            <w:div w:id="958075253">
              <w:marLeft w:val="0"/>
              <w:marRight w:val="0"/>
              <w:marTop w:val="0"/>
              <w:marBottom w:val="0"/>
              <w:divBdr>
                <w:top w:val="none" w:sz="0" w:space="0" w:color="auto"/>
                <w:left w:val="none" w:sz="0" w:space="0" w:color="auto"/>
                <w:bottom w:val="none" w:sz="0" w:space="0" w:color="auto"/>
                <w:right w:val="none" w:sz="0" w:space="0" w:color="auto"/>
              </w:divBdr>
            </w:div>
            <w:div w:id="27411864">
              <w:marLeft w:val="0"/>
              <w:marRight w:val="0"/>
              <w:marTop w:val="0"/>
              <w:marBottom w:val="0"/>
              <w:divBdr>
                <w:top w:val="none" w:sz="0" w:space="0" w:color="auto"/>
                <w:left w:val="none" w:sz="0" w:space="0" w:color="auto"/>
                <w:bottom w:val="none" w:sz="0" w:space="0" w:color="auto"/>
                <w:right w:val="none" w:sz="0" w:space="0" w:color="auto"/>
              </w:divBdr>
              <w:divsChild>
                <w:div w:id="472213677">
                  <w:marLeft w:val="0"/>
                  <w:marRight w:val="150"/>
                  <w:marTop w:val="45"/>
                  <w:marBottom w:val="30"/>
                  <w:divBdr>
                    <w:top w:val="none" w:sz="0" w:space="0" w:color="auto"/>
                    <w:left w:val="none" w:sz="0" w:space="0" w:color="auto"/>
                    <w:bottom w:val="none" w:sz="0" w:space="0" w:color="auto"/>
                    <w:right w:val="none" w:sz="0" w:space="0" w:color="auto"/>
                  </w:divBdr>
                </w:div>
                <w:div w:id="1646200532">
                  <w:marLeft w:val="0"/>
                  <w:marRight w:val="150"/>
                  <w:marTop w:val="45"/>
                  <w:marBottom w:val="30"/>
                  <w:divBdr>
                    <w:top w:val="none" w:sz="0" w:space="0" w:color="auto"/>
                    <w:left w:val="none" w:sz="0" w:space="0" w:color="auto"/>
                    <w:bottom w:val="none" w:sz="0" w:space="0" w:color="auto"/>
                    <w:right w:val="none" w:sz="0" w:space="0" w:color="auto"/>
                  </w:divBdr>
                </w:div>
                <w:div w:id="271599522">
                  <w:marLeft w:val="0"/>
                  <w:marRight w:val="150"/>
                  <w:marTop w:val="45"/>
                  <w:marBottom w:val="30"/>
                  <w:divBdr>
                    <w:top w:val="none" w:sz="0" w:space="0" w:color="auto"/>
                    <w:left w:val="none" w:sz="0" w:space="0" w:color="auto"/>
                    <w:bottom w:val="none" w:sz="0" w:space="0" w:color="auto"/>
                    <w:right w:val="none" w:sz="0" w:space="0" w:color="auto"/>
                  </w:divBdr>
                </w:div>
                <w:div w:id="795099813">
                  <w:marLeft w:val="0"/>
                  <w:marRight w:val="150"/>
                  <w:marTop w:val="45"/>
                  <w:marBottom w:val="30"/>
                  <w:divBdr>
                    <w:top w:val="none" w:sz="0" w:space="0" w:color="auto"/>
                    <w:left w:val="none" w:sz="0" w:space="0" w:color="auto"/>
                    <w:bottom w:val="none" w:sz="0" w:space="0" w:color="auto"/>
                    <w:right w:val="none" w:sz="0" w:space="0" w:color="auto"/>
                  </w:divBdr>
                </w:div>
                <w:div w:id="1606501062">
                  <w:marLeft w:val="0"/>
                  <w:marRight w:val="150"/>
                  <w:marTop w:val="45"/>
                  <w:marBottom w:val="30"/>
                  <w:divBdr>
                    <w:top w:val="none" w:sz="0" w:space="0" w:color="auto"/>
                    <w:left w:val="none" w:sz="0" w:space="0" w:color="auto"/>
                    <w:bottom w:val="none" w:sz="0" w:space="0" w:color="auto"/>
                    <w:right w:val="none" w:sz="0" w:space="0" w:color="auto"/>
                  </w:divBdr>
                </w:div>
                <w:div w:id="1054813194">
                  <w:marLeft w:val="0"/>
                  <w:marRight w:val="150"/>
                  <w:marTop w:val="45"/>
                  <w:marBottom w:val="30"/>
                  <w:divBdr>
                    <w:top w:val="none" w:sz="0" w:space="0" w:color="auto"/>
                    <w:left w:val="none" w:sz="0" w:space="0" w:color="auto"/>
                    <w:bottom w:val="none" w:sz="0" w:space="0" w:color="auto"/>
                    <w:right w:val="none" w:sz="0" w:space="0" w:color="auto"/>
                  </w:divBdr>
                </w:div>
              </w:divsChild>
            </w:div>
            <w:div w:id="1647394713">
              <w:marLeft w:val="0"/>
              <w:marRight w:val="0"/>
              <w:marTop w:val="0"/>
              <w:marBottom w:val="0"/>
              <w:divBdr>
                <w:top w:val="none" w:sz="0" w:space="0" w:color="auto"/>
                <w:left w:val="none" w:sz="0" w:space="0" w:color="auto"/>
                <w:bottom w:val="none" w:sz="0" w:space="0" w:color="auto"/>
                <w:right w:val="none" w:sz="0" w:space="0" w:color="auto"/>
              </w:divBdr>
              <w:divsChild>
                <w:div w:id="1028412092">
                  <w:marLeft w:val="0"/>
                  <w:marRight w:val="150"/>
                  <w:marTop w:val="45"/>
                  <w:marBottom w:val="30"/>
                  <w:divBdr>
                    <w:top w:val="none" w:sz="0" w:space="0" w:color="auto"/>
                    <w:left w:val="none" w:sz="0" w:space="0" w:color="auto"/>
                    <w:bottom w:val="none" w:sz="0" w:space="0" w:color="auto"/>
                    <w:right w:val="none" w:sz="0" w:space="0" w:color="auto"/>
                  </w:divBdr>
                </w:div>
                <w:div w:id="578759146">
                  <w:marLeft w:val="0"/>
                  <w:marRight w:val="150"/>
                  <w:marTop w:val="45"/>
                  <w:marBottom w:val="30"/>
                  <w:divBdr>
                    <w:top w:val="none" w:sz="0" w:space="0" w:color="auto"/>
                    <w:left w:val="none" w:sz="0" w:space="0" w:color="auto"/>
                    <w:bottom w:val="none" w:sz="0" w:space="0" w:color="auto"/>
                    <w:right w:val="none" w:sz="0" w:space="0" w:color="auto"/>
                  </w:divBdr>
                </w:div>
                <w:div w:id="2099713347">
                  <w:marLeft w:val="0"/>
                  <w:marRight w:val="150"/>
                  <w:marTop w:val="45"/>
                  <w:marBottom w:val="30"/>
                  <w:divBdr>
                    <w:top w:val="none" w:sz="0" w:space="0" w:color="auto"/>
                    <w:left w:val="none" w:sz="0" w:space="0" w:color="auto"/>
                    <w:bottom w:val="none" w:sz="0" w:space="0" w:color="auto"/>
                    <w:right w:val="none" w:sz="0" w:space="0" w:color="auto"/>
                  </w:divBdr>
                </w:div>
                <w:div w:id="838932805">
                  <w:marLeft w:val="0"/>
                  <w:marRight w:val="150"/>
                  <w:marTop w:val="45"/>
                  <w:marBottom w:val="30"/>
                  <w:divBdr>
                    <w:top w:val="none" w:sz="0" w:space="0" w:color="auto"/>
                    <w:left w:val="none" w:sz="0" w:space="0" w:color="auto"/>
                    <w:bottom w:val="none" w:sz="0" w:space="0" w:color="auto"/>
                    <w:right w:val="none" w:sz="0" w:space="0" w:color="auto"/>
                  </w:divBdr>
                </w:div>
                <w:div w:id="131868516">
                  <w:marLeft w:val="0"/>
                  <w:marRight w:val="150"/>
                  <w:marTop w:val="45"/>
                  <w:marBottom w:val="30"/>
                  <w:divBdr>
                    <w:top w:val="none" w:sz="0" w:space="0" w:color="auto"/>
                    <w:left w:val="none" w:sz="0" w:space="0" w:color="auto"/>
                    <w:bottom w:val="none" w:sz="0" w:space="0" w:color="auto"/>
                    <w:right w:val="none" w:sz="0" w:space="0" w:color="auto"/>
                  </w:divBdr>
                </w:div>
                <w:div w:id="79190221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386221602">
      <w:bodyDiv w:val="1"/>
      <w:marLeft w:val="0"/>
      <w:marRight w:val="0"/>
      <w:marTop w:val="0"/>
      <w:marBottom w:val="0"/>
      <w:divBdr>
        <w:top w:val="none" w:sz="0" w:space="0" w:color="auto"/>
        <w:left w:val="none" w:sz="0" w:space="0" w:color="auto"/>
        <w:bottom w:val="none" w:sz="0" w:space="0" w:color="auto"/>
        <w:right w:val="none" w:sz="0" w:space="0" w:color="auto"/>
      </w:divBdr>
      <w:divsChild>
        <w:div w:id="501163581">
          <w:marLeft w:val="300"/>
          <w:marRight w:val="300"/>
          <w:marTop w:val="0"/>
          <w:marBottom w:val="0"/>
          <w:divBdr>
            <w:top w:val="none" w:sz="0" w:space="0" w:color="auto"/>
            <w:left w:val="none" w:sz="0" w:space="0" w:color="auto"/>
            <w:bottom w:val="none" w:sz="0" w:space="0" w:color="auto"/>
            <w:right w:val="none" w:sz="0" w:space="0" w:color="auto"/>
          </w:divBdr>
          <w:divsChild>
            <w:div w:id="966084580">
              <w:marLeft w:val="0"/>
              <w:marRight w:val="0"/>
              <w:marTop w:val="75"/>
              <w:marBottom w:val="0"/>
              <w:divBdr>
                <w:top w:val="none" w:sz="0" w:space="0" w:color="auto"/>
                <w:left w:val="none" w:sz="0" w:space="0" w:color="auto"/>
                <w:bottom w:val="none" w:sz="0" w:space="0" w:color="auto"/>
                <w:right w:val="none" w:sz="0" w:space="0" w:color="auto"/>
              </w:divBdr>
            </w:div>
          </w:divsChild>
        </w:div>
        <w:div w:id="1363171305">
          <w:marLeft w:val="0"/>
          <w:marRight w:val="0"/>
          <w:marTop w:val="0"/>
          <w:marBottom w:val="0"/>
          <w:divBdr>
            <w:top w:val="none" w:sz="0" w:space="0" w:color="auto"/>
            <w:left w:val="none" w:sz="0" w:space="0" w:color="auto"/>
            <w:bottom w:val="none" w:sz="0" w:space="0" w:color="auto"/>
            <w:right w:val="none" w:sz="0" w:space="0" w:color="auto"/>
          </w:divBdr>
          <w:divsChild>
            <w:div w:id="1695614422">
              <w:marLeft w:val="0"/>
              <w:marRight w:val="0"/>
              <w:marTop w:val="0"/>
              <w:marBottom w:val="0"/>
              <w:divBdr>
                <w:top w:val="none" w:sz="0" w:space="0" w:color="auto"/>
                <w:left w:val="none" w:sz="0" w:space="0" w:color="auto"/>
                <w:bottom w:val="none" w:sz="0" w:space="0" w:color="auto"/>
                <w:right w:val="none" w:sz="0" w:space="0" w:color="auto"/>
              </w:divBdr>
            </w:div>
            <w:div w:id="645429268">
              <w:marLeft w:val="0"/>
              <w:marRight w:val="0"/>
              <w:marTop w:val="0"/>
              <w:marBottom w:val="0"/>
              <w:divBdr>
                <w:top w:val="none" w:sz="0" w:space="0" w:color="auto"/>
                <w:left w:val="none" w:sz="0" w:space="0" w:color="auto"/>
                <w:bottom w:val="none" w:sz="0" w:space="0" w:color="auto"/>
                <w:right w:val="none" w:sz="0" w:space="0" w:color="auto"/>
              </w:divBdr>
              <w:divsChild>
                <w:div w:id="1581065472">
                  <w:marLeft w:val="0"/>
                  <w:marRight w:val="150"/>
                  <w:marTop w:val="45"/>
                  <w:marBottom w:val="30"/>
                  <w:divBdr>
                    <w:top w:val="none" w:sz="0" w:space="0" w:color="auto"/>
                    <w:left w:val="none" w:sz="0" w:space="0" w:color="auto"/>
                    <w:bottom w:val="none" w:sz="0" w:space="0" w:color="auto"/>
                    <w:right w:val="none" w:sz="0" w:space="0" w:color="auto"/>
                  </w:divBdr>
                </w:div>
                <w:div w:id="179390949">
                  <w:marLeft w:val="0"/>
                  <w:marRight w:val="150"/>
                  <w:marTop w:val="45"/>
                  <w:marBottom w:val="30"/>
                  <w:divBdr>
                    <w:top w:val="none" w:sz="0" w:space="0" w:color="auto"/>
                    <w:left w:val="none" w:sz="0" w:space="0" w:color="auto"/>
                    <w:bottom w:val="none" w:sz="0" w:space="0" w:color="auto"/>
                    <w:right w:val="none" w:sz="0" w:space="0" w:color="auto"/>
                  </w:divBdr>
                </w:div>
                <w:div w:id="1635941051">
                  <w:marLeft w:val="0"/>
                  <w:marRight w:val="150"/>
                  <w:marTop w:val="45"/>
                  <w:marBottom w:val="30"/>
                  <w:divBdr>
                    <w:top w:val="none" w:sz="0" w:space="0" w:color="auto"/>
                    <w:left w:val="none" w:sz="0" w:space="0" w:color="auto"/>
                    <w:bottom w:val="none" w:sz="0" w:space="0" w:color="auto"/>
                    <w:right w:val="none" w:sz="0" w:space="0" w:color="auto"/>
                  </w:divBdr>
                </w:div>
              </w:divsChild>
            </w:div>
            <w:div w:id="844132292">
              <w:marLeft w:val="0"/>
              <w:marRight w:val="0"/>
              <w:marTop w:val="0"/>
              <w:marBottom w:val="0"/>
              <w:divBdr>
                <w:top w:val="none" w:sz="0" w:space="0" w:color="auto"/>
                <w:left w:val="none" w:sz="0" w:space="0" w:color="auto"/>
                <w:bottom w:val="none" w:sz="0" w:space="0" w:color="auto"/>
                <w:right w:val="none" w:sz="0" w:space="0" w:color="auto"/>
              </w:divBdr>
              <w:divsChild>
                <w:div w:id="337735485">
                  <w:marLeft w:val="0"/>
                  <w:marRight w:val="150"/>
                  <w:marTop w:val="45"/>
                  <w:marBottom w:val="30"/>
                  <w:divBdr>
                    <w:top w:val="none" w:sz="0" w:space="0" w:color="auto"/>
                    <w:left w:val="none" w:sz="0" w:space="0" w:color="auto"/>
                    <w:bottom w:val="none" w:sz="0" w:space="0" w:color="auto"/>
                    <w:right w:val="none" w:sz="0" w:space="0" w:color="auto"/>
                  </w:divBdr>
                </w:div>
                <w:div w:id="657685942">
                  <w:marLeft w:val="0"/>
                  <w:marRight w:val="150"/>
                  <w:marTop w:val="45"/>
                  <w:marBottom w:val="30"/>
                  <w:divBdr>
                    <w:top w:val="none" w:sz="0" w:space="0" w:color="auto"/>
                    <w:left w:val="none" w:sz="0" w:space="0" w:color="auto"/>
                    <w:bottom w:val="none" w:sz="0" w:space="0" w:color="auto"/>
                    <w:right w:val="none" w:sz="0" w:space="0" w:color="auto"/>
                  </w:divBdr>
                </w:div>
                <w:div w:id="13113982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422453011">
      <w:bodyDiv w:val="1"/>
      <w:marLeft w:val="0"/>
      <w:marRight w:val="0"/>
      <w:marTop w:val="0"/>
      <w:marBottom w:val="0"/>
      <w:divBdr>
        <w:top w:val="none" w:sz="0" w:space="0" w:color="auto"/>
        <w:left w:val="none" w:sz="0" w:space="0" w:color="auto"/>
        <w:bottom w:val="none" w:sz="0" w:space="0" w:color="auto"/>
        <w:right w:val="none" w:sz="0" w:space="0" w:color="auto"/>
      </w:divBdr>
      <w:divsChild>
        <w:div w:id="919994692">
          <w:marLeft w:val="300"/>
          <w:marRight w:val="300"/>
          <w:marTop w:val="0"/>
          <w:marBottom w:val="0"/>
          <w:divBdr>
            <w:top w:val="none" w:sz="0" w:space="0" w:color="auto"/>
            <w:left w:val="none" w:sz="0" w:space="0" w:color="auto"/>
            <w:bottom w:val="none" w:sz="0" w:space="0" w:color="auto"/>
            <w:right w:val="none" w:sz="0" w:space="0" w:color="auto"/>
          </w:divBdr>
          <w:divsChild>
            <w:div w:id="1194420059">
              <w:marLeft w:val="0"/>
              <w:marRight w:val="0"/>
              <w:marTop w:val="75"/>
              <w:marBottom w:val="0"/>
              <w:divBdr>
                <w:top w:val="none" w:sz="0" w:space="0" w:color="auto"/>
                <w:left w:val="none" w:sz="0" w:space="0" w:color="auto"/>
                <w:bottom w:val="none" w:sz="0" w:space="0" w:color="auto"/>
                <w:right w:val="none" w:sz="0" w:space="0" w:color="auto"/>
              </w:divBdr>
            </w:div>
          </w:divsChild>
        </w:div>
        <w:div w:id="2084524519">
          <w:marLeft w:val="0"/>
          <w:marRight w:val="0"/>
          <w:marTop w:val="0"/>
          <w:marBottom w:val="0"/>
          <w:divBdr>
            <w:top w:val="none" w:sz="0" w:space="0" w:color="auto"/>
            <w:left w:val="none" w:sz="0" w:space="0" w:color="auto"/>
            <w:bottom w:val="none" w:sz="0" w:space="0" w:color="auto"/>
            <w:right w:val="none" w:sz="0" w:space="0" w:color="auto"/>
          </w:divBdr>
          <w:divsChild>
            <w:div w:id="441997646">
              <w:marLeft w:val="0"/>
              <w:marRight w:val="0"/>
              <w:marTop w:val="0"/>
              <w:marBottom w:val="0"/>
              <w:divBdr>
                <w:top w:val="none" w:sz="0" w:space="0" w:color="auto"/>
                <w:left w:val="none" w:sz="0" w:space="0" w:color="auto"/>
                <w:bottom w:val="none" w:sz="0" w:space="0" w:color="auto"/>
                <w:right w:val="none" w:sz="0" w:space="0" w:color="auto"/>
              </w:divBdr>
              <w:divsChild>
                <w:div w:id="410393426">
                  <w:marLeft w:val="0"/>
                  <w:marRight w:val="150"/>
                  <w:marTop w:val="45"/>
                  <w:marBottom w:val="30"/>
                  <w:divBdr>
                    <w:top w:val="none" w:sz="0" w:space="0" w:color="auto"/>
                    <w:left w:val="none" w:sz="0" w:space="0" w:color="auto"/>
                    <w:bottom w:val="none" w:sz="0" w:space="0" w:color="auto"/>
                    <w:right w:val="none" w:sz="0" w:space="0" w:color="auto"/>
                  </w:divBdr>
                </w:div>
              </w:divsChild>
            </w:div>
            <w:div w:id="1226645572">
              <w:marLeft w:val="0"/>
              <w:marRight w:val="0"/>
              <w:marTop w:val="0"/>
              <w:marBottom w:val="0"/>
              <w:divBdr>
                <w:top w:val="none" w:sz="0" w:space="0" w:color="auto"/>
                <w:left w:val="none" w:sz="0" w:space="0" w:color="auto"/>
                <w:bottom w:val="none" w:sz="0" w:space="0" w:color="auto"/>
                <w:right w:val="none" w:sz="0" w:space="0" w:color="auto"/>
              </w:divBdr>
            </w:div>
            <w:div w:id="16521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2231">
      <w:bodyDiv w:val="1"/>
      <w:marLeft w:val="0"/>
      <w:marRight w:val="0"/>
      <w:marTop w:val="0"/>
      <w:marBottom w:val="0"/>
      <w:divBdr>
        <w:top w:val="none" w:sz="0" w:space="0" w:color="auto"/>
        <w:left w:val="none" w:sz="0" w:space="0" w:color="auto"/>
        <w:bottom w:val="none" w:sz="0" w:space="0" w:color="auto"/>
        <w:right w:val="none" w:sz="0" w:space="0" w:color="auto"/>
      </w:divBdr>
      <w:divsChild>
        <w:div w:id="388501186">
          <w:marLeft w:val="300"/>
          <w:marRight w:val="300"/>
          <w:marTop w:val="0"/>
          <w:marBottom w:val="0"/>
          <w:divBdr>
            <w:top w:val="none" w:sz="0" w:space="0" w:color="auto"/>
            <w:left w:val="none" w:sz="0" w:space="0" w:color="auto"/>
            <w:bottom w:val="none" w:sz="0" w:space="0" w:color="auto"/>
            <w:right w:val="none" w:sz="0" w:space="0" w:color="auto"/>
          </w:divBdr>
          <w:divsChild>
            <w:div w:id="1514569063">
              <w:marLeft w:val="0"/>
              <w:marRight w:val="0"/>
              <w:marTop w:val="75"/>
              <w:marBottom w:val="0"/>
              <w:divBdr>
                <w:top w:val="none" w:sz="0" w:space="0" w:color="auto"/>
                <w:left w:val="none" w:sz="0" w:space="0" w:color="auto"/>
                <w:bottom w:val="none" w:sz="0" w:space="0" w:color="auto"/>
                <w:right w:val="none" w:sz="0" w:space="0" w:color="auto"/>
              </w:divBdr>
            </w:div>
          </w:divsChild>
        </w:div>
        <w:div w:id="1751730432">
          <w:marLeft w:val="0"/>
          <w:marRight w:val="0"/>
          <w:marTop w:val="0"/>
          <w:marBottom w:val="0"/>
          <w:divBdr>
            <w:top w:val="none" w:sz="0" w:space="0" w:color="auto"/>
            <w:left w:val="none" w:sz="0" w:space="0" w:color="auto"/>
            <w:bottom w:val="none" w:sz="0" w:space="0" w:color="auto"/>
            <w:right w:val="none" w:sz="0" w:space="0" w:color="auto"/>
          </w:divBdr>
          <w:divsChild>
            <w:div w:id="496456441">
              <w:marLeft w:val="0"/>
              <w:marRight w:val="0"/>
              <w:marTop w:val="0"/>
              <w:marBottom w:val="0"/>
              <w:divBdr>
                <w:top w:val="none" w:sz="0" w:space="0" w:color="auto"/>
                <w:left w:val="none" w:sz="0" w:space="0" w:color="auto"/>
                <w:bottom w:val="none" w:sz="0" w:space="0" w:color="auto"/>
                <w:right w:val="none" w:sz="0" w:space="0" w:color="auto"/>
              </w:divBdr>
              <w:divsChild>
                <w:div w:id="1421102450">
                  <w:marLeft w:val="0"/>
                  <w:marRight w:val="150"/>
                  <w:marTop w:val="45"/>
                  <w:marBottom w:val="30"/>
                  <w:divBdr>
                    <w:top w:val="none" w:sz="0" w:space="0" w:color="auto"/>
                    <w:left w:val="none" w:sz="0" w:space="0" w:color="auto"/>
                    <w:bottom w:val="none" w:sz="0" w:space="0" w:color="auto"/>
                    <w:right w:val="none" w:sz="0" w:space="0" w:color="auto"/>
                  </w:divBdr>
                </w:div>
              </w:divsChild>
            </w:div>
            <w:div w:id="542448082">
              <w:marLeft w:val="0"/>
              <w:marRight w:val="0"/>
              <w:marTop w:val="0"/>
              <w:marBottom w:val="0"/>
              <w:divBdr>
                <w:top w:val="none" w:sz="0" w:space="0" w:color="auto"/>
                <w:left w:val="none" w:sz="0" w:space="0" w:color="auto"/>
                <w:bottom w:val="none" w:sz="0" w:space="0" w:color="auto"/>
                <w:right w:val="none" w:sz="0" w:space="0" w:color="auto"/>
              </w:divBdr>
            </w:div>
            <w:div w:id="9166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70334">
      <w:bodyDiv w:val="1"/>
      <w:marLeft w:val="0"/>
      <w:marRight w:val="0"/>
      <w:marTop w:val="0"/>
      <w:marBottom w:val="0"/>
      <w:divBdr>
        <w:top w:val="none" w:sz="0" w:space="0" w:color="auto"/>
        <w:left w:val="none" w:sz="0" w:space="0" w:color="auto"/>
        <w:bottom w:val="none" w:sz="0" w:space="0" w:color="auto"/>
        <w:right w:val="none" w:sz="0" w:space="0" w:color="auto"/>
      </w:divBdr>
      <w:divsChild>
        <w:div w:id="1568030473">
          <w:marLeft w:val="300"/>
          <w:marRight w:val="300"/>
          <w:marTop w:val="0"/>
          <w:marBottom w:val="0"/>
          <w:divBdr>
            <w:top w:val="none" w:sz="0" w:space="0" w:color="auto"/>
            <w:left w:val="none" w:sz="0" w:space="0" w:color="auto"/>
            <w:bottom w:val="none" w:sz="0" w:space="0" w:color="auto"/>
            <w:right w:val="none" w:sz="0" w:space="0" w:color="auto"/>
          </w:divBdr>
          <w:divsChild>
            <w:div w:id="464735680">
              <w:marLeft w:val="0"/>
              <w:marRight w:val="0"/>
              <w:marTop w:val="75"/>
              <w:marBottom w:val="0"/>
              <w:divBdr>
                <w:top w:val="none" w:sz="0" w:space="0" w:color="auto"/>
                <w:left w:val="none" w:sz="0" w:space="0" w:color="auto"/>
                <w:bottom w:val="none" w:sz="0" w:space="0" w:color="auto"/>
                <w:right w:val="none" w:sz="0" w:space="0" w:color="auto"/>
              </w:divBdr>
            </w:div>
          </w:divsChild>
        </w:div>
        <w:div w:id="577906692">
          <w:marLeft w:val="0"/>
          <w:marRight w:val="0"/>
          <w:marTop w:val="0"/>
          <w:marBottom w:val="0"/>
          <w:divBdr>
            <w:top w:val="none" w:sz="0" w:space="0" w:color="auto"/>
            <w:left w:val="none" w:sz="0" w:space="0" w:color="auto"/>
            <w:bottom w:val="none" w:sz="0" w:space="0" w:color="auto"/>
            <w:right w:val="none" w:sz="0" w:space="0" w:color="auto"/>
          </w:divBdr>
          <w:divsChild>
            <w:div w:id="1946693513">
              <w:marLeft w:val="0"/>
              <w:marRight w:val="0"/>
              <w:marTop w:val="0"/>
              <w:marBottom w:val="0"/>
              <w:divBdr>
                <w:top w:val="none" w:sz="0" w:space="0" w:color="auto"/>
                <w:left w:val="none" w:sz="0" w:space="0" w:color="auto"/>
                <w:bottom w:val="none" w:sz="0" w:space="0" w:color="auto"/>
                <w:right w:val="none" w:sz="0" w:space="0" w:color="auto"/>
              </w:divBdr>
            </w:div>
            <w:div w:id="611087274">
              <w:marLeft w:val="0"/>
              <w:marRight w:val="0"/>
              <w:marTop w:val="0"/>
              <w:marBottom w:val="0"/>
              <w:divBdr>
                <w:top w:val="none" w:sz="0" w:space="0" w:color="auto"/>
                <w:left w:val="none" w:sz="0" w:space="0" w:color="auto"/>
                <w:bottom w:val="none" w:sz="0" w:space="0" w:color="auto"/>
                <w:right w:val="none" w:sz="0" w:space="0" w:color="auto"/>
              </w:divBdr>
              <w:divsChild>
                <w:div w:id="859197466">
                  <w:marLeft w:val="0"/>
                  <w:marRight w:val="150"/>
                  <w:marTop w:val="45"/>
                  <w:marBottom w:val="30"/>
                  <w:divBdr>
                    <w:top w:val="none" w:sz="0" w:space="0" w:color="auto"/>
                    <w:left w:val="none" w:sz="0" w:space="0" w:color="auto"/>
                    <w:bottom w:val="none" w:sz="0" w:space="0" w:color="auto"/>
                    <w:right w:val="none" w:sz="0" w:space="0" w:color="auto"/>
                  </w:divBdr>
                </w:div>
                <w:div w:id="322122755">
                  <w:marLeft w:val="0"/>
                  <w:marRight w:val="150"/>
                  <w:marTop w:val="45"/>
                  <w:marBottom w:val="30"/>
                  <w:divBdr>
                    <w:top w:val="none" w:sz="0" w:space="0" w:color="auto"/>
                    <w:left w:val="none" w:sz="0" w:space="0" w:color="auto"/>
                    <w:bottom w:val="none" w:sz="0" w:space="0" w:color="auto"/>
                    <w:right w:val="none" w:sz="0" w:space="0" w:color="auto"/>
                  </w:divBdr>
                </w:div>
                <w:div w:id="827138656">
                  <w:marLeft w:val="0"/>
                  <w:marRight w:val="150"/>
                  <w:marTop w:val="45"/>
                  <w:marBottom w:val="30"/>
                  <w:divBdr>
                    <w:top w:val="none" w:sz="0" w:space="0" w:color="auto"/>
                    <w:left w:val="none" w:sz="0" w:space="0" w:color="auto"/>
                    <w:bottom w:val="none" w:sz="0" w:space="0" w:color="auto"/>
                    <w:right w:val="none" w:sz="0" w:space="0" w:color="auto"/>
                  </w:divBdr>
                </w:div>
                <w:div w:id="1095662584">
                  <w:marLeft w:val="0"/>
                  <w:marRight w:val="150"/>
                  <w:marTop w:val="45"/>
                  <w:marBottom w:val="30"/>
                  <w:divBdr>
                    <w:top w:val="none" w:sz="0" w:space="0" w:color="auto"/>
                    <w:left w:val="none" w:sz="0" w:space="0" w:color="auto"/>
                    <w:bottom w:val="none" w:sz="0" w:space="0" w:color="auto"/>
                    <w:right w:val="none" w:sz="0" w:space="0" w:color="auto"/>
                  </w:divBdr>
                </w:div>
                <w:div w:id="345329542">
                  <w:marLeft w:val="0"/>
                  <w:marRight w:val="150"/>
                  <w:marTop w:val="45"/>
                  <w:marBottom w:val="30"/>
                  <w:divBdr>
                    <w:top w:val="none" w:sz="0" w:space="0" w:color="auto"/>
                    <w:left w:val="none" w:sz="0" w:space="0" w:color="auto"/>
                    <w:bottom w:val="none" w:sz="0" w:space="0" w:color="auto"/>
                    <w:right w:val="none" w:sz="0" w:space="0" w:color="auto"/>
                  </w:divBdr>
                </w:div>
                <w:div w:id="1847860619">
                  <w:marLeft w:val="0"/>
                  <w:marRight w:val="150"/>
                  <w:marTop w:val="45"/>
                  <w:marBottom w:val="30"/>
                  <w:divBdr>
                    <w:top w:val="none" w:sz="0" w:space="0" w:color="auto"/>
                    <w:left w:val="none" w:sz="0" w:space="0" w:color="auto"/>
                    <w:bottom w:val="none" w:sz="0" w:space="0" w:color="auto"/>
                    <w:right w:val="none" w:sz="0" w:space="0" w:color="auto"/>
                  </w:divBdr>
                </w:div>
              </w:divsChild>
            </w:div>
            <w:div w:id="1476069447">
              <w:marLeft w:val="0"/>
              <w:marRight w:val="0"/>
              <w:marTop w:val="0"/>
              <w:marBottom w:val="0"/>
              <w:divBdr>
                <w:top w:val="none" w:sz="0" w:space="0" w:color="auto"/>
                <w:left w:val="none" w:sz="0" w:space="0" w:color="auto"/>
                <w:bottom w:val="none" w:sz="0" w:space="0" w:color="auto"/>
                <w:right w:val="none" w:sz="0" w:space="0" w:color="auto"/>
              </w:divBdr>
              <w:divsChild>
                <w:div w:id="2091805013">
                  <w:marLeft w:val="0"/>
                  <w:marRight w:val="150"/>
                  <w:marTop w:val="45"/>
                  <w:marBottom w:val="30"/>
                  <w:divBdr>
                    <w:top w:val="none" w:sz="0" w:space="0" w:color="auto"/>
                    <w:left w:val="none" w:sz="0" w:space="0" w:color="auto"/>
                    <w:bottom w:val="none" w:sz="0" w:space="0" w:color="auto"/>
                    <w:right w:val="none" w:sz="0" w:space="0" w:color="auto"/>
                  </w:divBdr>
                </w:div>
                <w:div w:id="290094772">
                  <w:marLeft w:val="0"/>
                  <w:marRight w:val="150"/>
                  <w:marTop w:val="45"/>
                  <w:marBottom w:val="30"/>
                  <w:divBdr>
                    <w:top w:val="none" w:sz="0" w:space="0" w:color="auto"/>
                    <w:left w:val="none" w:sz="0" w:space="0" w:color="auto"/>
                    <w:bottom w:val="none" w:sz="0" w:space="0" w:color="auto"/>
                    <w:right w:val="none" w:sz="0" w:space="0" w:color="auto"/>
                  </w:divBdr>
                </w:div>
                <w:div w:id="2029485449">
                  <w:marLeft w:val="0"/>
                  <w:marRight w:val="150"/>
                  <w:marTop w:val="45"/>
                  <w:marBottom w:val="30"/>
                  <w:divBdr>
                    <w:top w:val="none" w:sz="0" w:space="0" w:color="auto"/>
                    <w:left w:val="none" w:sz="0" w:space="0" w:color="auto"/>
                    <w:bottom w:val="none" w:sz="0" w:space="0" w:color="auto"/>
                    <w:right w:val="none" w:sz="0" w:space="0" w:color="auto"/>
                  </w:divBdr>
                </w:div>
                <w:div w:id="682516710">
                  <w:marLeft w:val="0"/>
                  <w:marRight w:val="150"/>
                  <w:marTop w:val="45"/>
                  <w:marBottom w:val="30"/>
                  <w:divBdr>
                    <w:top w:val="none" w:sz="0" w:space="0" w:color="auto"/>
                    <w:left w:val="none" w:sz="0" w:space="0" w:color="auto"/>
                    <w:bottom w:val="none" w:sz="0" w:space="0" w:color="auto"/>
                    <w:right w:val="none" w:sz="0" w:space="0" w:color="auto"/>
                  </w:divBdr>
                </w:div>
                <w:div w:id="2110274276">
                  <w:marLeft w:val="0"/>
                  <w:marRight w:val="150"/>
                  <w:marTop w:val="45"/>
                  <w:marBottom w:val="30"/>
                  <w:divBdr>
                    <w:top w:val="none" w:sz="0" w:space="0" w:color="auto"/>
                    <w:left w:val="none" w:sz="0" w:space="0" w:color="auto"/>
                    <w:bottom w:val="none" w:sz="0" w:space="0" w:color="auto"/>
                    <w:right w:val="none" w:sz="0" w:space="0" w:color="auto"/>
                  </w:divBdr>
                </w:div>
                <w:div w:id="155002351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06436362">
      <w:bodyDiv w:val="1"/>
      <w:marLeft w:val="0"/>
      <w:marRight w:val="0"/>
      <w:marTop w:val="0"/>
      <w:marBottom w:val="0"/>
      <w:divBdr>
        <w:top w:val="none" w:sz="0" w:space="0" w:color="auto"/>
        <w:left w:val="none" w:sz="0" w:space="0" w:color="auto"/>
        <w:bottom w:val="none" w:sz="0" w:space="0" w:color="auto"/>
        <w:right w:val="none" w:sz="0" w:space="0" w:color="auto"/>
      </w:divBdr>
      <w:divsChild>
        <w:div w:id="417950147">
          <w:marLeft w:val="300"/>
          <w:marRight w:val="300"/>
          <w:marTop w:val="0"/>
          <w:marBottom w:val="0"/>
          <w:divBdr>
            <w:top w:val="none" w:sz="0" w:space="0" w:color="auto"/>
            <w:left w:val="none" w:sz="0" w:space="0" w:color="auto"/>
            <w:bottom w:val="none" w:sz="0" w:space="0" w:color="auto"/>
            <w:right w:val="none" w:sz="0" w:space="0" w:color="auto"/>
          </w:divBdr>
          <w:divsChild>
            <w:div w:id="134495147">
              <w:marLeft w:val="0"/>
              <w:marRight w:val="0"/>
              <w:marTop w:val="75"/>
              <w:marBottom w:val="0"/>
              <w:divBdr>
                <w:top w:val="none" w:sz="0" w:space="0" w:color="auto"/>
                <w:left w:val="none" w:sz="0" w:space="0" w:color="auto"/>
                <w:bottom w:val="none" w:sz="0" w:space="0" w:color="auto"/>
                <w:right w:val="none" w:sz="0" w:space="0" w:color="auto"/>
              </w:divBdr>
            </w:div>
          </w:divsChild>
        </w:div>
        <w:div w:id="153225001">
          <w:marLeft w:val="0"/>
          <w:marRight w:val="0"/>
          <w:marTop w:val="0"/>
          <w:marBottom w:val="0"/>
          <w:divBdr>
            <w:top w:val="none" w:sz="0" w:space="0" w:color="auto"/>
            <w:left w:val="none" w:sz="0" w:space="0" w:color="auto"/>
            <w:bottom w:val="none" w:sz="0" w:space="0" w:color="auto"/>
            <w:right w:val="none" w:sz="0" w:space="0" w:color="auto"/>
          </w:divBdr>
          <w:divsChild>
            <w:div w:id="2013943722">
              <w:marLeft w:val="0"/>
              <w:marRight w:val="0"/>
              <w:marTop w:val="0"/>
              <w:marBottom w:val="0"/>
              <w:divBdr>
                <w:top w:val="none" w:sz="0" w:space="0" w:color="auto"/>
                <w:left w:val="none" w:sz="0" w:space="0" w:color="auto"/>
                <w:bottom w:val="none" w:sz="0" w:space="0" w:color="auto"/>
                <w:right w:val="none" w:sz="0" w:space="0" w:color="auto"/>
              </w:divBdr>
              <w:divsChild>
                <w:div w:id="326443761">
                  <w:marLeft w:val="0"/>
                  <w:marRight w:val="150"/>
                  <w:marTop w:val="45"/>
                  <w:marBottom w:val="30"/>
                  <w:divBdr>
                    <w:top w:val="none" w:sz="0" w:space="0" w:color="auto"/>
                    <w:left w:val="none" w:sz="0" w:space="0" w:color="auto"/>
                    <w:bottom w:val="none" w:sz="0" w:space="0" w:color="auto"/>
                    <w:right w:val="none" w:sz="0" w:space="0" w:color="auto"/>
                  </w:divBdr>
                </w:div>
              </w:divsChild>
            </w:div>
            <w:div w:id="1241133350">
              <w:marLeft w:val="0"/>
              <w:marRight w:val="0"/>
              <w:marTop w:val="0"/>
              <w:marBottom w:val="0"/>
              <w:divBdr>
                <w:top w:val="none" w:sz="0" w:space="0" w:color="auto"/>
                <w:left w:val="none" w:sz="0" w:space="0" w:color="auto"/>
                <w:bottom w:val="none" w:sz="0" w:space="0" w:color="auto"/>
                <w:right w:val="none" w:sz="0" w:space="0" w:color="auto"/>
              </w:divBdr>
              <w:divsChild>
                <w:div w:id="1133063763">
                  <w:marLeft w:val="0"/>
                  <w:marRight w:val="150"/>
                  <w:marTop w:val="45"/>
                  <w:marBottom w:val="30"/>
                  <w:divBdr>
                    <w:top w:val="none" w:sz="0" w:space="0" w:color="auto"/>
                    <w:left w:val="none" w:sz="0" w:space="0" w:color="auto"/>
                    <w:bottom w:val="none" w:sz="0" w:space="0" w:color="auto"/>
                    <w:right w:val="none" w:sz="0" w:space="0" w:color="auto"/>
                  </w:divBdr>
                </w:div>
                <w:div w:id="1042903534">
                  <w:marLeft w:val="0"/>
                  <w:marRight w:val="150"/>
                  <w:marTop w:val="45"/>
                  <w:marBottom w:val="30"/>
                  <w:divBdr>
                    <w:top w:val="none" w:sz="0" w:space="0" w:color="auto"/>
                    <w:left w:val="none" w:sz="0" w:space="0" w:color="auto"/>
                    <w:bottom w:val="none" w:sz="0" w:space="0" w:color="auto"/>
                    <w:right w:val="none" w:sz="0" w:space="0" w:color="auto"/>
                  </w:divBdr>
                </w:div>
                <w:div w:id="1583299528">
                  <w:marLeft w:val="0"/>
                  <w:marRight w:val="150"/>
                  <w:marTop w:val="45"/>
                  <w:marBottom w:val="30"/>
                  <w:divBdr>
                    <w:top w:val="none" w:sz="0" w:space="0" w:color="auto"/>
                    <w:left w:val="none" w:sz="0" w:space="0" w:color="auto"/>
                    <w:bottom w:val="none" w:sz="0" w:space="0" w:color="auto"/>
                    <w:right w:val="none" w:sz="0" w:space="0" w:color="auto"/>
                  </w:divBdr>
                </w:div>
              </w:divsChild>
            </w:div>
            <w:div w:id="1777825510">
              <w:marLeft w:val="0"/>
              <w:marRight w:val="0"/>
              <w:marTop w:val="0"/>
              <w:marBottom w:val="0"/>
              <w:divBdr>
                <w:top w:val="none" w:sz="0" w:space="0" w:color="auto"/>
                <w:left w:val="none" w:sz="0" w:space="0" w:color="auto"/>
                <w:bottom w:val="none" w:sz="0" w:space="0" w:color="auto"/>
                <w:right w:val="none" w:sz="0" w:space="0" w:color="auto"/>
              </w:divBdr>
              <w:divsChild>
                <w:div w:id="764181998">
                  <w:marLeft w:val="0"/>
                  <w:marRight w:val="150"/>
                  <w:marTop w:val="45"/>
                  <w:marBottom w:val="30"/>
                  <w:divBdr>
                    <w:top w:val="none" w:sz="0" w:space="0" w:color="auto"/>
                    <w:left w:val="none" w:sz="0" w:space="0" w:color="auto"/>
                    <w:bottom w:val="none" w:sz="0" w:space="0" w:color="auto"/>
                    <w:right w:val="none" w:sz="0" w:space="0" w:color="auto"/>
                  </w:divBdr>
                </w:div>
                <w:div w:id="861360090">
                  <w:marLeft w:val="0"/>
                  <w:marRight w:val="150"/>
                  <w:marTop w:val="45"/>
                  <w:marBottom w:val="30"/>
                  <w:divBdr>
                    <w:top w:val="none" w:sz="0" w:space="0" w:color="auto"/>
                    <w:left w:val="none" w:sz="0" w:space="0" w:color="auto"/>
                    <w:bottom w:val="none" w:sz="0" w:space="0" w:color="auto"/>
                    <w:right w:val="none" w:sz="0" w:space="0" w:color="auto"/>
                  </w:divBdr>
                </w:div>
                <w:div w:id="6634744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96207337">
      <w:bodyDiv w:val="1"/>
      <w:marLeft w:val="0"/>
      <w:marRight w:val="0"/>
      <w:marTop w:val="0"/>
      <w:marBottom w:val="0"/>
      <w:divBdr>
        <w:top w:val="none" w:sz="0" w:space="0" w:color="auto"/>
        <w:left w:val="none" w:sz="0" w:space="0" w:color="auto"/>
        <w:bottom w:val="none" w:sz="0" w:space="0" w:color="auto"/>
        <w:right w:val="none" w:sz="0" w:space="0" w:color="auto"/>
      </w:divBdr>
      <w:divsChild>
        <w:div w:id="532503669">
          <w:marLeft w:val="300"/>
          <w:marRight w:val="300"/>
          <w:marTop w:val="0"/>
          <w:marBottom w:val="0"/>
          <w:divBdr>
            <w:top w:val="none" w:sz="0" w:space="0" w:color="auto"/>
            <w:left w:val="none" w:sz="0" w:space="0" w:color="auto"/>
            <w:bottom w:val="none" w:sz="0" w:space="0" w:color="auto"/>
            <w:right w:val="none" w:sz="0" w:space="0" w:color="auto"/>
          </w:divBdr>
          <w:divsChild>
            <w:div w:id="1103259643">
              <w:marLeft w:val="0"/>
              <w:marRight w:val="0"/>
              <w:marTop w:val="75"/>
              <w:marBottom w:val="0"/>
              <w:divBdr>
                <w:top w:val="none" w:sz="0" w:space="0" w:color="auto"/>
                <w:left w:val="none" w:sz="0" w:space="0" w:color="auto"/>
                <w:bottom w:val="none" w:sz="0" w:space="0" w:color="auto"/>
                <w:right w:val="none" w:sz="0" w:space="0" w:color="auto"/>
              </w:divBdr>
            </w:div>
          </w:divsChild>
        </w:div>
        <w:div w:id="1351099880">
          <w:marLeft w:val="0"/>
          <w:marRight w:val="0"/>
          <w:marTop w:val="0"/>
          <w:marBottom w:val="0"/>
          <w:divBdr>
            <w:top w:val="none" w:sz="0" w:space="0" w:color="auto"/>
            <w:left w:val="none" w:sz="0" w:space="0" w:color="auto"/>
            <w:bottom w:val="none" w:sz="0" w:space="0" w:color="auto"/>
            <w:right w:val="none" w:sz="0" w:space="0" w:color="auto"/>
          </w:divBdr>
          <w:divsChild>
            <w:div w:id="1891653042">
              <w:marLeft w:val="0"/>
              <w:marRight w:val="0"/>
              <w:marTop w:val="0"/>
              <w:marBottom w:val="0"/>
              <w:divBdr>
                <w:top w:val="none" w:sz="0" w:space="0" w:color="auto"/>
                <w:left w:val="none" w:sz="0" w:space="0" w:color="auto"/>
                <w:bottom w:val="none" w:sz="0" w:space="0" w:color="auto"/>
                <w:right w:val="none" w:sz="0" w:space="0" w:color="auto"/>
              </w:divBdr>
            </w:div>
            <w:div w:id="477108965">
              <w:marLeft w:val="0"/>
              <w:marRight w:val="0"/>
              <w:marTop w:val="0"/>
              <w:marBottom w:val="0"/>
              <w:divBdr>
                <w:top w:val="none" w:sz="0" w:space="0" w:color="auto"/>
                <w:left w:val="none" w:sz="0" w:space="0" w:color="auto"/>
                <w:bottom w:val="none" w:sz="0" w:space="0" w:color="auto"/>
                <w:right w:val="none" w:sz="0" w:space="0" w:color="auto"/>
              </w:divBdr>
              <w:divsChild>
                <w:div w:id="991758125">
                  <w:marLeft w:val="0"/>
                  <w:marRight w:val="150"/>
                  <w:marTop w:val="45"/>
                  <w:marBottom w:val="30"/>
                  <w:divBdr>
                    <w:top w:val="none" w:sz="0" w:space="0" w:color="auto"/>
                    <w:left w:val="none" w:sz="0" w:space="0" w:color="auto"/>
                    <w:bottom w:val="none" w:sz="0" w:space="0" w:color="auto"/>
                    <w:right w:val="none" w:sz="0" w:space="0" w:color="auto"/>
                  </w:divBdr>
                </w:div>
                <w:div w:id="1403137555">
                  <w:marLeft w:val="0"/>
                  <w:marRight w:val="150"/>
                  <w:marTop w:val="45"/>
                  <w:marBottom w:val="30"/>
                  <w:divBdr>
                    <w:top w:val="none" w:sz="0" w:space="0" w:color="auto"/>
                    <w:left w:val="none" w:sz="0" w:space="0" w:color="auto"/>
                    <w:bottom w:val="none" w:sz="0" w:space="0" w:color="auto"/>
                    <w:right w:val="none" w:sz="0" w:space="0" w:color="auto"/>
                  </w:divBdr>
                </w:div>
                <w:div w:id="2040616908">
                  <w:marLeft w:val="0"/>
                  <w:marRight w:val="150"/>
                  <w:marTop w:val="45"/>
                  <w:marBottom w:val="30"/>
                  <w:divBdr>
                    <w:top w:val="none" w:sz="0" w:space="0" w:color="auto"/>
                    <w:left w:val="none" w:sz="0" w:space="0" w:color="auto"/>
                    <w:bottom w:val="none" w:sz="0" w:space="0" w:color="auto"/>
                    <w:right w:val="none" w:sz="0" w:space="0" w:color="auto"/>
                  </w:divBdr>
                </w:div>
                <w:div w:id="1207253401">
                  <w:marLeft w:val="0"/>
                  <w:marRight w:val="150"/>
                  <w:marTop w:val="45"/>
                  <w:marBottom w:val="30"/>
                  <w:divBdr>
                    <w:top w:val="none" w:sz="0" w:space="0" w:color="auto"/>
                    <w:left w:val="none" w:sz="0" w:space="0" w:color="auto"/>
                    <w:bottom w:val="none" w:sz="0" w:space="0" w:color="auto"/>
                    <w:right w:val="none" w:sz="0" w:space="0" w:color="auto"/>
                  </w:divBdr>
                </w:div>
                <w:div w:id="764033470">
                  <w:marLeft w:val="0"/>
                  <w:marRight w:val="150"/>
                  <w:marTop w:val="45"/>
                  <w:marBottom w:val="30"/>
                  <w:divBdr>
                    <w:top w:val="none" w:sz="0" w:space="0" w:color="auto"/>
                    <w:left w:val="none" w:sz="0" w:space="0" w:color="auto"/>
                    <w:bottom w:val="none" w:sz="0" w:space="0" w:color="auto"/>
                    <w:right w:val="none" w:sz="0" w:space="0" w:color="auto"/>
                  </w:divBdr>
                </w:div>
                <w:div w:id="1163934734">
                  <w:marLeft w:val="0"/>
                  <w:marRight w:val="150"/>
                  <w:marTop w:val="45"/>
                  <w:marBottom w:val="30"/>
                  <w:divBdr>
                    <w:top w:val="none" w:sz="0" w:space="0" w:color="auto"/>
                    <w:left w:val="none" w:sz="0" w:space="0" w:color="auto"/>
                    <w:bottom w:val="none" w:sz="0" w:space="0" w:color="auto"/>
                    <w:right w:val="none" w:sz="0" w:space="0" w:color="auto"/>
                  </w:divBdr>
                </w:div>
              </w:divsChild>
            </w:div>
            <w:div w:id="854072884">
              <w:marLeft w:val="0"/>
              <w:marRight w:val="0"/>
              <w:marTop w:val="0"/>
              <w:marBottom w:val="0"/>
              <w:divBdr>
                <w:top w:val="none" w:sz="0" w:space="0" w:color="auto"/>
                <w:left w:val="none" w:sz="0" w:space="0" w:color="auto"/>
                <w:bottom w:val="none" w:sz="0" w:space="0" w:color="auto"/>
                <w:right w:val="none" w:sz="0" w:space="0" w:color="auto"/>
              </w:divBdr>
              <w:divsChild>
                <w:div w:id="800197583">
                  <w:marLeft w:val="0"/>
                  <w:marRight w:val="150"/>
                  <w:marTop w:val="45"/>
                  <w:marBottom w:val="30"/>
                  <w:divBdr>
                    <w:top w:val="none" w:sz="0" w:space="0" w:color="auto"/>
                    <w:left w:val="none" w:sz="0" w:space="0" w:color="auto"/>
                    <w:bottom w:val="none" w:sz="0" w:space="0" w:color="auto"/>
                    <w:right w:val="none" w:sz="0" w:space="0" w:color="auto"/>
                  </w:divBdr>
                </w:div>
                <w:div w:id="232357317">
                  <w:marLeft w:val="0"/>
                  <w:marRight w:val="150"/>
                  <w:marTop w:val="45"/>
                  <w:marBottom w:val="30"/>
                  <w:divBdr>
                    <w:top w:val="none" w:sz="0" w:space="0" w:color="auto"/>
                    <w:left w:val="none" w:sz="0" w:space="0" w:color="auto"/>
                    <w:bottom w:val="none" w:sz="0" w:space="0" w:color="auto"/>
                    <w:right w:val="none" w:sz="0" w:space="0" w:color="auto"/>
                  </w:divBdr>
                </w:div>
                <w:div w:id="330253242">
                  <w:marLeft w:val="0"/>
                  <w:marRight w:val="150"/>
                  <w:marTop w:val="45"/>
                  <w:marBottom w:val="30"/>
                  <w:divBdr>
                    <w:top w:val="none" w:sz="0" w:space="0" w:color="auto"/>
                    <w:left w:val="none" w:sz="0" w:space="0" w:color="auto"/>
                    <w:bottom w:val="none" w:sz="0" w:space="0" w:color="auto"/>
                    <w:right w:val="none" w:sz="0" w:space="0" w:color="auto"/>
                  </w:divBdr>
                </w:div>
                <w:div w:id="1439327820">
                  <w:marLeft w:val="0"/>
                  <w:marRight w:val="150"/>
                  <w:marTop w:val="45"/>
                  <w:marBottom w:val="30"/>
                  <w:divBdr>
                    <w:top w:val="none" w:sz="0" w:space="0" w:color="auto"/>
                    <w:left w:val="none" w:sz="0" w:space="0" w:color="auto"/>
                    <w:bottom w:val="none" w:sz="0" w:space="0" w:color="auto"/>
                    <w:right w:val="none" w:sz="0" w:space="0" w:color="auto"/>
                  </w:divBdr>
                </w:div>
                <w:div w:id="336159002">
                  <w:marLeft w:val="0"/>
                  <w:marRight w:val="150"/>
                  <w:marTop w:val="45"/>
                  <w:marBottom w:val="30"/>
                  <w:divBdr>
                    <w:top w:val="none" w:sz="0" w:space="0" w:color="auto"/>
                    <w:left w:val="none" w:sz="0" w:space="0" w:color="auto"/>
                    <w:bottom w:val="none" w:sz="0" w:space="0" w:color="auto"/>
                    <w:right w:val="none" w:sz="0" w:space="0" w:color="auto"/>
                  </w:divBdr>
                </w:div>
                <w:div w:id="149756879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966132239">
      <w:bodyDiv w:val="1"/>
      <w:marLeft w:val="0"/>
      <w:marRight w:val="0"/>
      <w:marTop w:val="0"/>
      <w:marBottom w:val="0"/>
      <w:divBdr>
        <w:top w:val="none" w:sz="0" w:space="0" w:color="auto"/>
        <w:left w:val="none" w:sz="0" w:space="0" w:color="auto"/>
        <w:bottom w:val="none" w:sz="0" w:space="0" w:color="auto"/>
        <w:right w:val="none" w:sz="0" w:space="0" w:color="auto"/>
      </w:divBdr>
      <w:divsChild>
        <w:div w:id="1947807262">
          <w:marLeft w:val="300"/>
          <w:marRight w:val="300"/>
          <w:marTop w:val="0"/>
          <w:marBottom w:val="0"/>
          <w:divBdr>
            <w:top w:val="none" w:sz="0" w:space="0" w:color="auto"/>
            <w:left w:val="none" w:sz="0" w:space="0" w:color="auto"/>
            <w:bottom w:val="none" w:sz="0" w:space="0" w:color="auto"/>
            <w:right w:val="none" w:sz="0" w:space="0" w:color="auto"/>
          </w:divBdr>
          <w:divsChild>
            <w:div w:id="1323895605">
              <w:marLeft w:val="0"/>
              <w:marRight w:val="0"/>
              <w:marTop w:val="75"/>
              <w:marBottom w:val="0"/>
              <w:divBdr>
                <w:top w:val="none" w:sz="0" w:space="0" w:color="auto"/>
                <w:left w:val="none" w:sz="0" w:space="0" w:color="auto"/>
                <w:bottom w:val="none" w:sz="0" w:space="0" w:color="auto"/>
                <w:right w:val="none" w:sz="0" w:space="0" w:color="auto"/>
              </w:divBdr>
            </w:div>
          </w:divsChild>
        </w:div>
        <w:div w:id="5206846">
          <w:marLeft w:val="0"/>
          <w:marRight w:val="0"/>
          <w:marTop w:val="0"/>
          <w:marBottom w:val="0"/>
          <w:divBdr>
            <w:top w:val="none" w:sz="0" w:space="0" w:color="auto"/>
            <w:left w:val="none" w:sz="0" w:space="0" w:color="auto"/>
            <w:bottom w:val="none" w:sz="0" w:space="0" w:color="auto"/>
            <w:right w:val="none" w:sz="0" w:space="0" w:color="auto"/>
          </w:divBdr>
          <w:divsChild>
            <w:div w:id="1223099935">
              <w:marLeft w:val="0"/>
              <w:marRight w:val="0"/>
              <w:marTop w:val="0"/>
              <w:marBottom w:val="0"/>
              <w:divBdr>
                <w:top w:val="none" w:sz="0" w:space="0" w:color="auto"/>
                <w:left w:val="none" w:sz="0" w:space="0" w:color="auto"/>
                <w:bottom w:val="none" w:sz="0" w:space="0" w:color="auto"/>
                <w:right w:val="none" w:sz="0" w:space="0" w:color="auto"/>
              </w:divBdr>
              <w:divsChild>
                <w:div w:id="1397821863">
                  <w:marLeft w:val="0"/>
                  <w:marRight w:val="150"/>
                  <w:marTop w:val="45"/>
                  <w:marBottom w:val="30"/>
                  <w:divBdr>
                    <w:top w:val="none" w:sz="0" w:space="0" w:color="auto"/>
                    <w:left w:val="none" w:sz="0" w:space="0" w:color="auto"/>
                    <w:bottom w:val="none" w:sz="0" w:space="0" w:color="auto"/>
                    <w:right w:val="none" w:sz="0" w:space="0" w:color="auto"/>
                  </w:divBdr>
                </w:div>
              </w:divsChild>
            </w:div>
            <w:div w:id="2042784130">
              <w:marLeft w:val="0"/>
              <w:marRight w:val="0"/>
              <w:marTop w:val="0"/>
              <w:marBottom w:val="0"/>
              <w:divBdr>
                <w:top w:val="none" w:sz="0" w:space="0" w:color="auto"/>
                <w:left w:val="none" w:sz="0" w:space="0" w:color="auto"/>
                <w:bottom w:val="none" w:sz="0" w:space="0" w:color="auto"/>
                <w:right w:val="none" w:sz="0" w:space="0" w:color="auto"/>
              </w:divBdr>
              <w:divsChild>
                <w:div w:id="1133596142">
                  <w:marLeft w:val="0"/>
                  <w:marRight w:val="150"/>
                  <w:marTop w:val="45"/>
                  <w:marBottom w:val="30"/>
                  <w:divBdr>
                    <w:top w:val="none" w:sz="0" w:space="0" w:color="auto"/>
                    <w:left w:val="none" w:sz="0" w:space="0" w:color="auto"/>
                    <w:bottom w:val="none" w:sz="0" w:space="0" w:color="auto"/>
                    <w:right w:val="none" w:sz="0" w:space="0" w:color="auto"/>
                  </w:divBdr>
                </w:div>
                <w:div w:id="1189182292">
                  <w:marLeft w:val="0"/>
                  <w:marRight w:val="150"/>
                  <w:marTop w:val="45"/>
                  <w:marBottom w:val="30"/>
                  <w:divBdr>
                    <w:top w:val="none" w:sz="0" w:space="0" w:color="auto"/>
                    <w:left w:val="none" w:sz="0" w:space="0" w:color="auto"/>
                    <w:bottom w:val="none" w:sz="0" w:space="0" w:color="auto"/>
                    <w:right w:val="none" w:sz="0" w:space="0" w:color="auto"/>
                  </w:divBdr>
                </w:div>
                <w:div w:id="2116976604">
                  <w:marLeft w:val="0"/>
                  <w:marRight w:val="150"/>
                  <w:marTop w:val="45"/>
                  <w:marBottom w:val="30"/>
                  <w:divBdr>
                    <w:top w:val="none" w:sz="0" w:space="0" w:color="auto"/>
                    <w:left w:val="none" w:sz="0" w:space="0" w:color="auto"/>
                    <w:bottom w:val="none" w:sz="0" w:space="0" w:color="auto"/>
                    <w:right w:val="none" w:sz="0" w:space="0" w:color="auto"/>
                  </w:divBdr>
                </w:div>
              </w:divsChild>
            </w:div>
            <w:div w:id="1480659259">
              <w:marLeft w:val="0"/>
              <w:marRight w:val="0"/>
              <w:marTop w:val="0"/>
              <w:marBottom w:val="0"/>
              <w:divBdr>
                <w:top w:val="none" w:sz="0" w:space="0" w:color="auto"/>
                <w:left w:val="none" w:sz="0" w:space="0" w:color="auto"/>
                <w:bottom w:val="none" w:sz="0" w:space="0" w:color="auto"/>
                <w:right w:val="none" w:sz="0" w:space="0" w:color="auto"/>
              </w:divBdr>
              <w:divsChild>
                <w:div w:id="909585666">
                  <w:marLeft w:val="0"/>
                  <w:marRight w:val="150"/>
                  <w:marTop w:val="45"/>
                  <w:marBottom w:val="30"/>
                  <w:divBdr>
                    <w:top w:val="none" w:sz="0" w:space="0" w:color="auto"/>
                    <w:left w:val="none" w:sz="0" w:space="0" w:color="auto"/>
                    <w:bottom w:val="none" w:sz="0" w:space="0" w:color="auto"/>
                    <w:right w:val="none" w:sz="0" w:space="0" w:color="auto"/>
                  </w:divBdr>
                </w:div>
                <w:div w:id="766727964">
                  <w:marLeft w:val="0"/>
                  <w:marRight w:val="150"/>
                  <w:marTop w:val="45"/>
                  <w:marBottom w:val="30"/>
                  <w:divBdr>
                    <w:top w:val="none" w:sz="0" w:space="0" w:color="auto"/>
                    <w:left w:val="none" w:sz="0" w:space="0" w:color="auto"/>
                    <w:bottom w:val="none" w:sz="0" w:space="0" w:color="auto"/>
                    <w:right w:val="none" w:sz="0" w:space="0" w:color="auto"/>
                  </w:divBdr>
                </w:div>
                <w:div w:id="176634440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9569884">
      <w:bodyDiv w:val="1"/>
      <w:marLeft w:val="0"/>
      <w:marRight w:val="0"/>
      <w:marTop w:val="0"/>
      <w:marBottom w:val="0"/>
      <w:divBdr>
        <w:top w:val="none" w:sz="0" w:space="0" w:color="auto"/>
        <w:left w:val="none" w:sz="0" w:space="0" w:color="auto"/>
        <w:bottom w:val="none" w:sz="0" w:space="0" w:color="auto"/>
        <w:right w:val="none" w:sz="0" w:space="0" w:color="auto"/>
      </w:divBdr>
      <w:divsChild>
        <w:div w:id="2062171227">
          <w:marLeft w:val="300"/>
          <w:marRight w:val="300"/>
          <w:marTop w:val="0"/>
          <w:marBottom w:val="0"/>
          <w:divBdr>
            <w:top w:val="none" w:sz="0" w:space="0" w:color="auto"/>
            <w:left w:val="none" w:sz="0" w:space="0" w:color="auto"/>
            <w:bottom w:val="none" w:sz="0" w:space="0" w:color="auto"/>
            <w:right w:val="none" w:sz="0" w:space="0" w:color="auto"/>
          </w:divBdr>
          <w:divsChild>
            <w:div w:id="723018455">
              <w:marLeft w:val="0"/>
              <w:marRight w:val="0"/>
              <w:marTop w:val="75"/>
              <w:marBottom w:val="0"/>
              <w:divBdr>
                <w:top w:val="none" w:sz="0" w:space="0" w:color="auto"/>
                <w:left w:val="none" w:sz="0" w:space="0" w:color="auto"/>
                <w:bottom w:val="none" w:sz="0" w:space="0" w:color="auto"/>
                <w:right w:val="none" w:sz="0" w:space="0" w:color="auto"/>
              </w:divBdr>
            </w:div>
          </w:divsChild>
        </w:div>
        <w:div w:id="1852181336">
          <w:marLeft w:val="0"/>
          <w:marRight w:val="0"/>
          <w:marTop w:val="0"/>
          <w:marBottom w:val="0"/>
          <w:divBdr>
            <w:top w:val="none" w:sz="0" w:space="0" w:color="auto"/>
            <w:left w:val="none" w:sz="0" w:space="0" w:color="auto"/>
            <w:bottom w:val="none" w:sz="0" w:space="0" w:color="auto"/>
            <w:right w:val="none" w:sz="0" w:space="0" w:color="auto"/>
          </w:divBdr>
          <w:divsChild>
            <w:div w:id="476651914">
              <w:marLeft w:val="0"/>
              <w:marRight w:val="0"/>
              <w:marTop w:val="0"/>
              <w:marBottom w:val="0"/>
              <w:divBdr>
                <w:top w:val="none" w:sz="0" w:space="0" w:color="auto"/>
                <w:left w:val="none" w:sz="0" w:space="0" w:color="auto"/>
                <w:bottom w:val="none" w:sz="0" w:space="0" w:color="auto"/>
                <w:right w:val="none" w:sz="0" w:space="0" w:color="auto"/>
              </w:divBdr>
            </w:div>
            <w:div w:id="729352968">
              <w:marLeft w:val="0"/>
              <w:marRight w:val="0"/>
              <w:marTop w:val="0"/>
              <w:marBottom w:val="0"/>
              <w:divBdr>
                <w:top w:val="none" w:sz="0" w:space="0" w:color="auto"/>
                <w:left w:val="none" w:sz="0" w:space="0" w:color="auto"/>
                <w:bottom w:val="none" w:sz="0" w:space="0" w:color="auto"/>
                <w:right w:val="none" w:sz="0" w:space="0" w:color="auto"/>
              </w:divBdr>
              <w:divsChild>
                <w:div w:id="458304135">
                  <w:marLeft w:val="0"/>
                  <w:marRight w:val="150"/>
                  <w:marTop w:val="45"/>
                  <w:marBottom w:val="30"/>
                  <w:divBdr>
                    <w:top w:val="none" w:sz="0" w:space="0" w:color="auto"/>
                    <w:left w:val="none" w:sz="0" w:space="0" w:color="auto"/>
                    <w:bottom w:val="none" w:sz="0" w:space="0" w:color="auto"/>
                    <w:right w:val="none" w:sz="0" w:space="0" w:color="auto"/>
                  </w:divBdr>
                </w:div>
                <w:div w:id="243077281">
                  <w:marLeft w:val="0"/>
                  <w:marRight w:val="150"/>
                  <w:marTop w:val="45"/>
                  <w:marBottom w:val="30"/>
                  <w:divBdr>
                    <w:top w:val="none" w:sz="0" w:space="0" w:color="auto"/>
                    <w:left w:val="none" w:sz="0" w:space="0" w:color="auto"/>
                    <w:bottom w:val="none" w:sz="0" w:space="0" w:color="auto"/>
                    <w:right w:val="none" w:sz="0" w:space="0" w:color="auto"/>
                  </w:divBdr>
                </w:div>
                <w:div w:id="1441536160">
                  <w:marLeft w:val="0"/>
                  <w:marRight w:val="150"/>
                  <w:marTop w:val="45"/>
                  <w:marBottom w:val="30"/>
                  <w:divBdr>
                    <w:top w:val="none" w:sz="0" w:space="0" w:color="auto"/>
                    <w:left w:val="none" w:sz="0" w:space="0" w:color="auto"/>
                    <w:bottom w:val="none" w:sz="0" w:space="0" w:color="auto"/>
                    <w:right w:val="none" w:sz="0" w:space="0" w:color="auto"/>
                  </w:divBdr>
                </w:div>
                <w:div w:id="1192451499">
                  <w:marLeft w:val="0"/>
                  <w:marRight w:val="150"/>
                  <w:marTop w:val="45"/>
                  <w:marBottom w:val="30"/>
                  <w:divBdr>
                    <w:top w:val="none" w:sz="0" w:space="0" w:color="auto"/>
                    <w:left w:val="none" w:sz="0" w:space="0" w:color="auto"/>
                    <w:bottom w:val="none" w:sz="0" w:space="0" w:color="auto"/>
                    <w:right w:val="none" w:sz="0" w:space="0" w:color="auto"/>
                  </w:divBdr>
                </w:div>
                <w:div w:id="2127768060">
                  <w:marLeft w:val="0"/>
                  <w:marRight w:val="150"/>
                  <w:marTop w:val="45"/>
                  <w:marBottom w:val="30"/>
                  <w:divBdr>
                    <w:top w:val="none" w:sz="0" w:space="0" w:color="auto"/>
                    <w:left w:val="none" w:sz="0" w:space="0" w:color="auto"/>
                    <w:bottom w:val="none" w:sz="0" w:space="0" w:color="auto"/>
                    <w:right w:val="none" w:sz="0" w:space="0" w:color="auto"/>
                  </w:divBdr>
                </w:div>
                <w:div w:id="1116829070">
                  <w:marLeft w:val="0"/>
                  <w:marRight w:val="150"/>
                  <w:marTop w:val="45"/>
                  <w:marBottom w:val="30"/>
                  <w:divBdr>
                    <w:top w:val="none" w:sz="0" w:space="0" w:color="auto"/>
                    <w:left w:val="none" w:sz="0" w:space="0" w:color="auto"/>
                    <w:bottom w:val="none" w:sz="0" w:space="0" w:color="auto"/>
                    <w:right w:val="none" w:sz="0" w:space="0" w:color="auto"/>
                  </w:divBdr>
                </w:div>
              </w:divsChild>
            </w:div>
            <w:div w:id="1759058975">
              <w:marLeft w:val="0"/>
              <w:marRight w:val="0"/>
              <w:marTop w:val="0"/>
              <w:marBottom w:val="0"/>
              <w:divBdr>
                <w:top w:val="none" w:sz="0" w:space="0" w:color="auto"/>
                <w:left w:val="none" w:sz="0" w:space="0" w:color="auto"/>
                <w:bottom w:val="none" w:sz="0" w:space="0" w:color="auto"/>
                <w:right w:val="none" w:sz="0" w:space="0" w:color="auto"/>
              </w:divBdr>
              <w:divsChild>
                <w:div w:id="1883590533">
                  <w:marLeft w:val="0"/>
                  <w:marRight w:val="150"/>
                  <w:marTop w:val="45"/>
                  <w:marBottom w:val="30"/>
                  <w:divBdr>
                    <w:top w:val="none" w:sz="0" w:space="0" w:color="auto"/>
                    <w:left w:val="none" w:sz="0" w:space="0" w:color="auto"/>
                    <w:bottom w:val="none" w:sz="0" w:space="0" w:color="auto"/>
                    <w:right w:val="none" w:sz="0" w:space="0" w:color="auto"/>
                  </w:divBdr>
                </w:div>
                <w:div w:id="987124837">
                  <w:marLeft w:val="0"/>
                  <w:marRight w:val="150"/>
                  <w:marTop w:val="45"/>
                  <w:marBottom w:val="30"/>
                  <w:divBdr>
                    <w:top w:val="none" w:sz="0" w:space="0" w:color="auto"/>
                    <w:left w:val="none" w:sz="0" w:space="0" w:color="auto"/>
                    <w:bottom w:val="none" w:sz="0" w:space="0" w:color="auto"/>
                    <w:right w:val="none" w:sz="0" w:space="0" w:color="auto"/>
                  </w:divBdr>
                </w:div>
                <w:div w:id="1412579295">
                  <w:marLeft w:val="0"/>
                  <w:marRight w:val="150"/>
                  <w:marTop w:val="45"/>
                  <w:marBottom w:val="30"/>
                  <w:divBdr>
                    <w:top w:val="none" w:sz="0" w:space="0" w:color="auto"/>
                    <w:left w:val="none" w:sz="0" w:space="0" w:color="auto"/>
                    <w:bottom w:val="none" w:sz="0" w:space="0" w:color="auto"/>
                    <w:right w:val="none" w:sz="0" w:space="0" w:color="auto"/>
                  </w:divBdr>
                </w:div>
                <w:div w:id="2053339594">
                  <w:marLeft w:val="0"/>
                  <w:marRight w:val="150"/>
                  <w:marTop w:val="45"/>
                  <w:marBottom w:val="30"/>
                  <w:divBdr>
                    <w:top w:val="none" w:sz="0" w:space="0" w:color="auto"/>
                    <w:left w:val="none" w:sz="0" w:space="0" w:color="auto"/>
                    <w:bottom w:val="none" w:sz="0" w:space="0" w:color="auto"/>
                    <w:right w:val="none" w:sz="0" w:space="0" w:color="auto"/>
                  </w:divBdr>
                </w:div>
                <w:div w:id="1503661166">
                  <w:marLeft w:val="0"/>
                  <w:marRight w:val="150"/>
                  <w:marTop w:val="45"/>
                  <w:marBottom w:val="30"/>
                  <w:divBdr>
                    <w:top w:val="none" w:sz="0" w:space="0" w:color="auto"/>
                    <w:left w:val="none" w:sz="0" w:space="0" w:color="auto"/>
                    <w:bottom w:val="none" w:sz="0" w:space="0" w:color="auto"/>
                    <w:right w:val="none" w:sz="0" w:space="0" w:color="auto"/>
                  </w:divBdr>
                </w:div>
                <w:div w:id="165868262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04486440">
      <w:bodyDiv w:val="1"/>
      <w:marLeft w:val="0"/>
      <w:marRight w:val="0"/>
      <w:marTop w:val="0"/>
      <w:marBottom w:val="0"/>
      <w:divBdr>
        <w:top w:val="none" w:sz="0" w:space="0" w:color="auto"/>
        <w:left w:val="none" w:sz="0" w:space="0" w:color="auto"/>
        <w:bottom w:val="none" w:sz="0" w:space="0" w:color="auto"/>
        <w:right w:val="none" w:sz="0" w:space="0" w:color="auto"/>
      </w:divBdr>
      <w:divsChild>
        <w:div w:id="600918751">
          <w:marLeft w:val="300"/>
          <w:marRight w:val="300"/>
          <w:marTop w:val="0"/>
          <w:marBottom w:val="0"/>
          <w:divBdr>
            <w:top w:val="none" w:sz="0" w:space="0" w:color="auto"/>
            <w:left w:val="none" w:sz="0" w:space="0" w:color="auto"/>
            <w:bottom w:val="none" w:sz="0" w:space="0" w:color="auto"/>
            <w:right w:val="none" w:sz="0" w:space="0" w:color="auto"/>
          </w:divBdr>
          <w:divsChild>
            <w:div w:id="1707099949">
              <w:marLeft w:val="0"/>
              <w:marRight w:val="0"/>
              <w:marTop w:val="75"/>
              <w:marBottom w:val="0"/>
              <w:divBdr>
                <w:top w:val="none" w:sz="0" w:space="0" w:color="auto"/>
                <w:left w:val="none" w:sz="0" w:space="0" w:color="auto"/>
                <w:bottom w:val="none" w:sz="0" w:space="0" w:color="auto"/>
                <w:right w:val="none" w:sz="0" w:space="0" w:color="auto"/>
              </w:divBdr>
            </w:div>
          </w:divsChild>
        </w:div>
        <w:div w:id="1778061001">
          <w:marLeft w:val="0"/>
          <w:marRight w:val="0"/>
          <w:marTop w:val="0"/>
          <w:marBottom w:val="0"/>
          <w:divBdr>
            <w:top w:val="none" w:sz="0" w:space="0" w:color="auto"/>
            <w:left w:val="none" w:sz="0" w:space="0" w:color="auto"/>
            <w:bottom w:val="none" w:sz="0" w:space="0" w:color="auto"/>
            <w:right w:val="none" w:sz="0" w:space="0" w:color="auto"/>
          </w:divBdr>
          <w:divsChild>
            <w:div w:id="1013338166">
              <w:marLeft w:val="0"/>
              <w:marRight w:val="0"/>
              <w:marTop w:val="0"/>
              <w:marBottom w:val="0"/>
              <w:divBdr>
                <w:top w:val="none" w:sz="0" w:space="0" w:color="auto"/>
                <w:left w:val="none" w:sz="0" w:space="0" w:color="auto"/>
                <w:bottom w:val="none" w:sz="0" w:space="0" w:color="auto"/>
                <w:right w:val="none" w:sz="0" w:space="0" w:color="auto"/>
              </w:divBdr>
              <w:divsChild>
                <w:div w:id="903681277">
                  <w:marLeft w:val="0"/>
                  <w:marRight w:val="150"/>
                  <w:marTop w:val="45"/>
                  <w:marBottom w:val="30"/>
                  <w:divBdr>
                    <w:top w:val="none" w:sz="0" w:space="0" w:color="auto"/>
                    <w:left w:val="none" w:sz="0" w:space="0" w:color="auto"/>
                    <w:bottom w:val="none" w:sz="0" w:space="0" w:color="auto"/>
                    <w:right w:val="none" w:sz="0" w:space="0" w:color="auto"/>
                  </w:divBdr>
                </w:div>
              </w:divsChild>
            </w:div>
            <w:div w:id="334574559">
              <w:marLeft w:val="0"/>
              <w:marRight w:val="0"/>
              <w:marTop w:val="0"/>
              <w:marBottom w:val="0"/>
              <w:divBdr>
                <w:top w:val="none" w:sz="0" w:space="0" w:color="auto"/>
                <w:left w:val="none" w:sz="0" w:space="0" w:color="auto"/>
                <w:bottom w:val="none" w:sz="0" w:space="0" w:color="auto"/>
                <w:right w:val="none" w:sz="0" w:space="0" w:color="auto"/>
              </w:divBdr>
              <w:divsChild>
                <w:div w:id="2064744226">
                  <w:marLeft w:val="0"/>
                  <w:marRight w:val="150"/>
                  <w:marTop w:val="45"/>
                  <w:marBottom w:val="30"/>
                  <w:divBdr>
                    <w:top w:val="none" w:sz="0" w:space="0" w:color="auto"/>
                    <w:left w:val="none" w:sz="0" w:space="0" w:color="auto"/>
                    <w:bottom w:val="none" w:sz="0" w:space="0" w:color="auto"/>
                    <w:right w:val="none" w:sz="0" w:space="0" w:color="auto"/>
                  </w:divBdr>
                </w:div>
                <w:div w:id="1540506561">
                  <w:marLeft w:val="0"/>
                  <w:marRight w:val="150"/>
                  <w:marTop w:val="45"/>
                  <w:marBottom w:val="30"/>
                  <w:divBdr>
                    <w:top w:val="none" w:sz="0" w:space="0" w:color="auto"/>
                    <w:left w:val="none" w:sz="0" w:space="0" w:color="auto"/>
                    <w:bottom w:val="none" w:sz="0" w:space="0" w:color="auto"/>
                    <w:right w:val="none" w:sz="0" w:space="0" w:color="auto"/>
                  </w:divBdr>
                </w:div>
              </w:divsChild>
            </w:div>
            <w:div w:id="1709332729">
              <w:marLeft w:val="0"/>
              <w:marRight w:val="0"/>
              <w:marTop w:val="0"/>
              <w:marBottom w:val="0"/>
              <w:divBdr>
                <w:top w:val="none" w:sz="0" w:space="0" w:color="auto"/>
                <w:left w:val="none" w:sz="0" w:space="0" w:color="auto"/>
                <w:bottom w:val="none" w:sz="0" w:space="0" w:color="auto"/>
                <w:right w:val="none" w:sz="0" w:space="0" w:color="auto"/>
              </w:divBdr>
              <w:divsChild>
                <w:div w:id="1772895781">
                  <w:marLeft w:val="0"/>
                  <w:marRight w:val="150"/>
                  <w:marTop w:val="45"/>
                  <w:marBottom w:val="30"/>
                  <w:divBdr>
                    <w:top w:val="none" w:sz="0" w:space="0" w:color="auto"/>
                    <w:left w:val="none" w:sz="0" w:space="0" w:color="auto"/>
                    <w:bottom w:val="none" w:sz="0" w:space="0" w:color="auto"/>
                    <w:right w:val="none" w:sz="0" w:space="0" w:color="auto"/>
                  </w:divBdr>
                </w:div>
                <w:div w:id="71743478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67228351">
      <w:bodyDiv w:val="1"/>
      <w:marLeft w:val="0"/>
      <w:marRight w:val="0"/>
      <w:marTop w:val="0"/>
      <w:marBottom w:val="0"/>
      <w:divBdr>
        <w:top w:val="none" w:sz="0" w:space="0" w:color="auto"/>
        <w:left w:val="none" w:sz="0" w:space="0" w:color="auto"/>
        <w:bottom w:val="none" w:sz="0" w:space="0" w:color="auto"/>
        <w:right w:val="none" w:sz="0" w:space="0" w:color="auto"/>
      </w:divBdr>
      <w:divsChild>
        <w:div w:id="630866362">
          <w:marLeft w:val="300"/>
          <w:marRight w:val="300"/>
          <w:marTop w:val="0"/>
          <w:marBottom w:val="0"/>
          <w:divBdr>
            <w:top w:val="none" w:sz="0" w:space="0" w:color="auto"/>
            <w:left w:val="none" w:sz="0" w:space="0" w:color="auto"/>
            <w:bottom w:val="none" w:sz="0" w:space="0" w:color="auto"/>
            <w:right w:val="none" w:sz="0" w:space="0" w:color="auto"/>
          </w:divBdr>
          <w:divsChild>
            <w:div w:id="2125432">
              <w:marLeft w:val="0"/>
              <w:marRight w:val="0"/>
              <w:marTop w:val="75"/>
              <w:marBottom w:val="0"/>
              <w:divBdr>
                <w:top w:val="none" w:sz="0" w:space="0" w:color="auto"/>
                <w:left w:val="none" w:sz="0" w:space="0" w:color="auto"/>
                <w:bottom w:val="none" w:sz="0" w:space="0" w:color="auto"/>
                <w:right w:val="none" w:sz="0" w:space="0" w:color="auto"/>
              </w:divBdr>
            </w:div>
          </w:divsChild>
        </w:div>
        <w:div w:id="509956694">
          <w:marLeft w:val="0"/>
          <w:marRight w:val="0"/>
          <w:marTop w:val="0"/>
          <w:marBottom w:val="0"/>
          <w:divBdr>
            <w:top w:val="none" w:sz="0" w:space="0" w:color="auto"/>
            <w:left w:val="none" w:sz="0" w:space="0" w:color="auto"/>
            <w:bottom w:val="none" w:sz="0" w:space="0" w:color="auto"/>
            <w:right w:val="none" w:sz="0" w:space="0" w:color="auto"/>
          </w:divBdr>
          <w:divsChild>
            <w:div w:id="613833057">
              <w:marLeft w:val="0"/>
              <w:marRight w:val="0"/>
              <w:marTop w:val="0"/>
              <w:marBottom w:val="0"/>
              <w:divBdr>
                <w:top w:val="none" w:sz="0" w:space="0" w:color="auto"/>
                <w:left w:val="none" w:sz="0" w:space="0" w:color="auto"/>
                <w:bottom w:val="none" w:sz="0" w:space="0" w:color="auto"/>
                <w:right w:val="none" w:sz="0" w:space="0" w:color="auto"/>
              </w:divBdr>
            </w:div>
            <w:div w:id="300234849">
              <w:marLeft w:val="0"/>
              <w:marRight w:val="0"/>
              <w:marTop w:val="0"/>
              <w:marBottom w:val="0"/>
              <w:divBdr>
                <w:top w:val="none" w:sz="0" w:space="0" w:color="auto"/>
                <w:left w:val="none" w:sz="0" w:space="0" w:color="auto"/>
                <w:bottom w:val="none" w:sz="0" w:space="0" w:color="auto"/>
                <w:right w:val="none" w:sz="0" w:space="0" w:color="auto"/>
              </w:divBdr>
              <w:divsChild>
                <w:div w:id="387808076">
                  <w:marLeft w:val="0"/>
                  <w:marRight w:val="150"/>
                  <w:marTop w:val="45"/>
                  <w:marBottom w:val="30"/>
                  <w:divBdr>
                    <w:top w:val="none" w:sz="0" w:space="0" w:color="auto"/>
                    <w:left w:val="none" w:sz="0" w:space="0" w:color="auto"/>
                    <w:bottom w:val="none" w:sz="0" w:space="0" w:color="auto"/>
                    <w:right w:val="none" w:sz="0" w:space="0" w:color="auto"/>
                  </w:divBdr>
                </w:div>
                <w:div w:id="991298004">
                  <w:marLeft w:val="0"/>
                  <w:marRight w:val="150"/>
                  <w:marTop w:val="45"/>
                  <w:marBottom w:val="30"/>
                  <w:divBdr>
                    <w:top w:val="none" w:sz="0" w:space="0" w:color="auto"/>
                    <w:left w:val="none" w:sz="0" w:space="0" w:color="auto"/>
                    <w:bottom w:val="none" w:sz="0" w:space="0" w:color="auto"/>
                    <w:right w:val="none" w:sz="0" w:space="0" w:color="auto"/>
                  </w:divBdr>
                </w:div>
                <w:div w:id="542641833">
                  <w:marLeft w:val="0"/>
                  <w:marRight w:val="150"/>
                  <w:marTop w:val="45"/>
                  <w:marBottom w:val="30"/>
                  <w:divBdr>
                    <w:top w:val="none" w:sz="0" w:space="0" w:color="auto"/>
                    <w:left w:val="none" w:sz="0" w:space="0" w:color="auto"/>
                    <w:bottom w:val="none" w:sz="0" w:space="0" w:color="auto"/>
                    <w:right w:val="none" w:sz="0" w:space="0" w:color="auto"/>
                  </w:divBdr>
                </w:div>
                <w:div w:id="1874999209">
                  <w:marLeft w:val="0"/>
                  <w:marRight w:val="150"/>
                  <w:marTop w:val="45"/>
                  <w:marBottom w:val="30"/>
                  <w:divBdr>
                    <w:top w:val="none" w:sz="0" w:space="0" w:color="auto"/>
                    <w:left w:val="none" w:sz="0" w:space="0" w:color="auto"/>
                    <w:bottom w:val="none" w:sz="0" w:space="0" w:color="auto"/>
                    <w:right w:val="none" w:sz="0" w:space="0" w:color="auto"/>
                  </w:divBdr>
                </w:div>
                <w:div w:id="1771317416">
                  <w:marLeft w:val="0"/>
                  <w:marRight w:val="150"/>
                  <w:marTop w:val="45"/>
                  <w:marBottom w:val="30"/>
                  <w:divBdr>
                    <w:top w:val="none" w:sz="0" w:space="0" w:color="auto"/>
                    <w:left w:val="none" w:sz="0" w:space="0" w:color="auto"/>
                    <w:bottom w:val="none" w:sz="0" w:space="0" w:color="auto"/>
                    <w:right w:val="none" w:sz="0" w:space="0" w:color="auto"/>
                  </w:divBdr>
                </w:div>
                <w:div w:id="1363942454">
                  <w:marLeft w:val="0"/>
                  <w:marRight w:val="150"/>
                  <w:marTop w:val="45"/>
                  <w:marBottom w:val="30"/>
                  <w:divBdr>
                    <w:top w:val="none" w:sz="0" w:space="0" w:color="auto"/>
                    <w:left w:val="none" w:sz="0" w:space="0" w:color="auto"/>
                    <w:bottom w:val="none" w:sz="0" w:space="0" w:color="auto"/>
                    <w:right w:val="none" w:sz="0" w:space="0" w:color="auto"/>
                  </w:divBdr>
                </w:div>
              </w:divsChild>
            </w:div>
            <w:div w:id="1737974341">
              <w:marLeft w:val="0"/>
              <w:marRight w:val="0"/>
              <w:marTop w:val="0"/>
              <w:marBottom w:val="0"/>
              <w:divBdr>
                <w:top w:val="none" w:sz="0" w:space="0" w:color="auto"/>
                <w:left w:val="none" w:sz="0" w:space="0" w:color="auto"/>
                <w:bottom w:val="none" w:sz="0" w:space="0" w:color="auto"/>
                <w:right w:val="none" w:sz="0" w:space="0" w:color="auto"/>
              </w:divBdr>
              <w:divsChild>
                <w:div w:id="795173101">
                  <w:marLeft w:val="0"/>
                  <w:marRight w:val="150"/>
                  <w:marTop w:val="45"/>
                  <w:marBottom w:val="30"/>
                  <w:divBdr>
                    <w:top w:val="none" w:sz="0" w:space="0" w:color="auto"/>
                    <w:left w:val="none" w:sz="0" w:space="0" w:color="auto"/>
                    <w:bottom w:val="none" w:sz="0" w:space="0" w:color="auto"/>
                    <w:right w:val="none" w:sz="0" w:space="0" w:color="auto"/>
                  </w:divBdr>
                </w:div>
                <w:div w:id="303775171">
                  <w:marLeft w:val="0"/>
                  <w:marRight w:val="150"/>
                  <w:marTop w:val="45"/>
                  <w:marBottom w:val="30"/>
                  <w:divBdr>
                    <w:top w:val="none" w:sz="0" w:space="0" w:color="auto"/>
                    <w:left w:val="none" w:sz="0" w:space="0" w:color="auto"/>
                    <w:bottom w:val="none" w:sz="0" w:space="0" w:color="auto"/>
                    <w:right w:val="none" w:sz="0" w:space="0" w:color="auto"/>
                  </w:divBdr>
                </w:div>
                <w:div w:id="126164932">
                  <w:marLeft w:val="0"/>
                  <w:marRight w:val="150"/>
                  <w:marTop w:val="45"/>
                  <w:marBottom w:val="30"/>
                  <w:divBdr>
                    <w:top w:val="none" w:sz="0" w:space="0" w:color="auto"/>
                    <w:left w:val="none" w:sz="0" w:space="0" w:color="auto"/>
                    <w:bottom w:val="none" w:sz="0" w:space="0" w:color="auto"/>
                    <w:right w:val="none" w:sz="0" w:space="0" w:color="auto"/>
                  </w:divBdr>
                </w:div>
                <w:div w:id="974068137">
                  <w:marLeft w:val="0"/>
                  <w:marRight w:val="150"/>
                  <w:marTop w:val="45"/>
                  <w:marBottom w:val="30"/>
                  <w:divBdr>
                    <w:top w:val="none" w:sz="0" w:space="0" w:color="auto"/>
                    <w:left w:val="none" w:sz="0" w:space="0" w:color="auto"/>
                    <w:bottom w:val="none" w:sz="0" w:space="0" w:color="auto"/>
                    <w:right w:val="none" w:sz="0" w:space="0" w:color="auto"/>
                  </w:divBdr>
                </w:div>
                <w:div w:id="1848246596">
                  <w:marLeft w:val="0"/>
                  <w:marRight w:val="150"/>
                  <w:marTop w:val="45"/>
                  <w:marBottom w:val="30"/>
                  <w:divBdr>
                    <w:top w:val="none" w:sz="0" w:space="0" w:color="auto"/>
                    <w:left w:val="none" w:sz="0" w:space="0" w:color="auto"/>
                    <w:bottom w:val="none" w:sz="0" w:space="0" w:color="auto"/>
                    <w:right w:val="none" w:sz="0" w:space="0" w:color="auto"/>
                  </w:divBdr>
                </w:div>
                <w:div w:id="63394546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41276586">
      <w:bodyDiv w:val="1"/>
      <w:marLeft w:val="0"/>
      <w:marRight w:val="0"/>
      <w:marTop w:val="0"/>
      <w:marBottom w:val="0"/>
      <w:divBdr>
        <w:top w:val="none" w:sz="0" w:space="0" w:color="auto"/>
        <w:left w:val="none" w:sz="0" w:space="0" w:color="auto"/>
        <w:bottom w:val="none" w:sz="0" w:space="0" w:color="auto"/>
        <w:right w:val="none" w:sz="0" w:space="0" w:color="auto"/>
      </w:divBdr>
      <w:divsChild>
        <w:div w:id="63648668">
          <w:marLeft w:val="300"/>
          <w:marRight w:val="300"/>
          <w:marTop w:val="0"/>
          <w:marBottom w:val="0"/>
          <w:divBdr>
            <w:top w:val="none" w:sz="0" w:space="0" w:color="auto"/>
            <w:left w:val="none" w:sz="0" w:space="0" w:color="auto"/>
            <w:bottom w:val="none" w:sz="0" w:space="0" w:color="auto"/>
            <w:right w:val="none" w:sz="0" w:space="0" w:color="auto"/>
          </w:divBdr>
          <w:divsChild>
            <w:div w:id="1547713257">
              <w:marLeft w:val="0"/>
              <w:marRight w:val="0"/>
              <w:marTop w:val="75"/>
              <w:marBottom w:val="0"/>
              <w:divBdr>
                <w:top w:val="none" w:sz="0" w:space="0" w:color="auto"/>
                <w:left w:val="none" w:sz="0" w:space="0" w:color="auto"/>
                <w:bottom w:val="none" w:sz="0" w:space="0" w:color="auto"/>
                <w:right w:val="none" w:sz="0" w:space="0" w:color="auto"/>
              </w:divBdr>
            </w:div>
          </w:divsChild>
        </w:div>
        <w:div w:id="202637691">
          <w:marLeft w:val="0"/>
          <w:marRight w:val="0"/>
          <w:marTop w:val="0"/>
          <w:marBottom w:val="0"/>
          <w:divBdr>
            <w:top w:val="none" w:sz="0" w:space="0" w:color="auto"/>
            <w:left w:val="none" w:sz="0" w:space="0" w:color="auto"/>
            <w:bottom w:val="none" w:sz="0" w:space="0" w:color="auto"/>
            <w:right w:val="none" w:sz="0" w:space="0" w:color="auto"/>
          </w:divBdr>
          <w:divsChild>
            <w:div w:id="521746680">
              <w:marLeft w:val="0"/>
              <w:marRight w:val="0"/>
              <w:marTop w:val="0"/>
              <w:marBottom w:val="0"/>
              <w:divBdr>
                <w:top w:val="none" w:sz="0" w:space="0" w:color="auto"/>
                <w:left w:val="none" w:sz="0" w:space="0" w:color="auto"/>
                <w:bottom w:val="none" w:sz="0" w:space="0" w:color="auto"/>
                <w:right w:val="none" w:sz="0" w:space="0" w:color="auto"/>
              </w:divBdr>
            </w:div>
            <w:div w:id="111173250">
              <w:marLeft w:val="0"/>
              <w:marRight w:val="0"/>
              <w:marTop w:val="0"/>
              <w:marBottom w:val="0"/>
              <w:divBdr>
                <w:top w:val="none" w:sz="0" w:space="0" w:color="auto"/>
                <w:left w:val="none" w:sz="0" w:space="0" w:color="auto"/>
                <w:bottom w:val="none" w:sz="0" w:space="0" w:color="auto"/>
                <w:right w:val="none" w:sz="0" w:space="0" w:color="auto"/>
              </w:divBdr>
              <w:divsChild>
                <w:div w:id="450367321">
                  <w:marLeft w:val="0"/>
                  <w:marRight w:val="150"/>
                  <w:marTop w:val="45"/>
                  <w:marBottom w:val="30"/>
                  <w:divBdr>
                    <w:top w:val="none" w:sz="0" w:space="0" w:color="auto"/>
                    <w:left w:val="none" w:sz="0" w:space="0" w:color="auto"/>
                    <w:bottom w:val="none" w:sz="0" w:space="0" w:color="auto"/>
                    <w:right w:val="none" w:sz="0" w:space="0" w:color="auto"/>
                  </w:divBdr>
                </w:div>
                <w:div w:id="1226917674">
                  <w:marLeft w:val="0"/>
                  <w:marRight w:val="150"/>
                  <w:marTop w:val="45"/>
                  <w:marBottom w:val="30"/>
                  <w:divBdr>
                    <w:top w:val="none" w:sz="0" w:space="0" w:color="auto"/>
                    <w:left w:val="none" w:sz="0" w:space="0" w:color="auto"/>
                    <w:bottom w:val="none" w:sz="0" w:space="0" w:color="auto"/>
                    <w:right w:val="none" w:sz="0" w:space="0" w:color="auto"/>
                  </w:divBdr>
                </w:div>
                <w:div w:id="550116896">
                  <w:marLeft w:val="0"/>
                  <w:marRight w:val="150"/>
                  <w:marTop w:val="45"/>
                  <w:marBottom w:val="30"/>
                  <w:divBdr>
                    <w:top w:val="none" w:sz="0" w:space="0" w:color="auto"/>
                    <w:left w:val="none" w:sz="0" w:space="0" w:color="auto"/>
                    <w:bottom w:val="none" w:sz="0" w:space="0" w:color="auto"/>
                    <w:right w:val="none" w:sz="0" w:space="0" w:color="auto"/>
                  </w:divBdr>
                </w:div>
                <w:div w:id="1003826496">
                  <w:marLeft w:val="0"/>
                  <w:marRight w:val="150"/>
                  <w:marTop w:val="45"/>
                  <w:marBottom w:val="30"/>
                  <w:divBdr>
                    <w:top w:val="none" w:sz="0" w:space="0" w:color="auto"/>
                    <w:left w:val="none" w:sz="0" w:space="0" w:color="auto"/>
                    <w:bottom w:val="none" w:sz="0" w:space="0" w:color="auto"/>
                    <w:right w:val="none" w:sz="0" w:space="0" w:color="auto"/>
                  </w:divBdr>
                </w:div>
                <w:div w:id="249588933">
                  <w:marLeft w:val="0"/>
                  <w:marRight w:val="150"/>
                  <w:marTop w:val="45"/>
                  <w:marBottom w:val="30"/>
                  <w:divBdr>
                    <w:top w:val="none" w:sz="0" w:space="0" w:color="auto"/>
                    <w:left w:val="none" w:sz="0" w:space="0" w:color="auto"/>
                    <w:bottom w:val="none" w:sz="0" w:space="0" w:color="auto"/>
                    <w:right w:val="none" w:sz="0" w:space="0" w:color="auto"/>
                  </w:divBdr>
                </w:div>
                <w:div w:id="1986277482">
                  <w:marLeft w:val="0"/>
                  <w:marRight w:val="150"/>
                  <w:marTop w:val="45"/>
                  <w:marBottom w:val="30"/>
                  <w:divBdr>
                    <w:top w:val="none" w:sz="0" w:space="0" w:color="auto"/>
                    <w:left w:val="none" w:sz="0" w:space="0" w:color="auto"/>
                    <w:bottom w:val="none" w:sz="0" w:space="0" w:color="auto"/>
                    <w:right w:val="none" w:sz="0" w:space="0" w:color="auto"/>
                  </w:divBdr>
                </w:div>
              </w:divsChild>
            </w:div>
            <w:div w:id="147939251">
              <w:marLeft w:val="0"/>
              <w:marRight w:val="0"/>
              <w:marTop w:val="0"/>
              <w:marBottom w:val="0"/>
              <w:divBdr>
                <w:top w:val="none" w:sz="0" w:space="0" w:color="auto"/>
                <w:left w:val="none" w:sz="0" w:space="0" w:color="auto"/>
                <w:bottom w:val="none" w:sz="0" w:space="0" w:color="auto"/>
                <w:right w:val="none" w:sz="0" w:space="0" w:color="auto"/>
              </w:divBdr>
              <w:divsChild>
                <w:div w:id="1942371426">
                  <w:marLeft w:val="0"/>
                  <w:marRight w:val="150"/>
                  <w:marTop w:val="45"/>
                  <w:marBottom w:val="30"/>
                  <w:divBdr>
                    <w:top w:val="none" w:sz="0" w:space="0" w:color="auto"/>
                    <w:left w:val="none" w:sz="0" w:space="0" w:color="auto"/>
                    <w:bottom w:val="none" w:sz="0" w:space="0" w:color="auto"/>
                    <w:right w:val="none" w:sz="0" w:space="0" w:color="auto"/>
                  </w:divBdr>
                </w:div>
                <w:div w:id="619458116">
                  <w:marLeft w:val="0"/>
                  <w:marRight w:val="150"/>
                  <w:marTop w:val="45"/>
                  <w:marBottom w:val="30"/>
                  <w:divBdr>
                    <w:top w:val="none" w:sz="0" w:space="0" w:color="auto"/>
                    <w:left w:val="none" w:sz="0" w:space="0" w:color="auto"/>
                    <w:bottom w:val="none" w:sz="0" w:space="0" w:color="auto"/>
                    <w:right w:val="none" w:sz="0" w:space="0" w:color="auto"/>
                  </w:divBdr>
                </w:div>
                <w:div w:id="1884512814">
                  <w:marLeft w:val="0"/>
                  <w:marRight w:val="150"/>
                  <w:marTop w:val="45"/>
                  <w:marBottom w:val="30"/>
                  <w:divBdr>
                    <w:top w:val="none" w:sz="0" w:space="0" w:color="auto"/>
                    <w:left w:val="none" w:sz="0" w:space="0" w:color="auto"/>
                    <w:bottom w:val="none" w:sz="0" w:space="0" w:color="auto"/>
                    <w:right w:val="none" w:sz="0" w:space="0" w:color="auto"/>
                  </w:divBdr>
                </w:div>
                <w:div w:id="754204765">
                  <w:marLeft w:val="0"/>
                  <w:marRight w:val="150"/>
                  <w:marTop w:val="45"/>
                  <w:marBottom w:val="30"/>
                  <w:divBdr>
                    <w:top w:val="none" w:sz="0" w:space="0" w:color="auto"/>
                    <w:left w:val="none" w:sz="0" w:space="0" w:color="auto"/>
                    <w:bottom w:val="none" w:sz="0" w:space="0" w:color="auto"/>
                    <w:right w:val="none" w:sz="0" w:space="0" w:color="auto"/>
                  </w:divBdr>
                </w:div>
                <w:div w:id="1054625357">
                  <w:marLeft w:val="0"/>
                  <w:marRight w:val="150"/>
                  <w:marTop w:val="45"/>
                  <w:marBottom w:val="30"/>
                  <w:divBdr>
                    <w:top w:val="none" w:sz="0" w:space="0" w:color="auto"/>
                    <w:left w:val="none" w:sz="0" w:space="0" w:color="auto"/>
                    <w:bottom w:val="none" w:sz="0" w:space="0" w:color="auto"/>
                    <w:right w:val="none" w:sz="0" w:space="0" w:color="auto"/>
                  </w:divBdr>
                </w:div>
                <w:div w:id="197724851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0644378">
      <w:bodyDiv w:val="1"/>
      <w:marLeft w:val="0"/>
      <w:marRight w:val="0"/>
      <w:marTop w:val="0"/>
      <w:marBottom w:val="0"/>
      <w:divBdr>
        <w:top w:val="none" w:sz="0" w:space="0" w:color="auto"/>
        <w:left w:val="none" w:sz="0" w:space="0" w:color="auto"/>
        <w:bottom w:val="none" w:sz="0" w:space="0" w:color="auto"/>
        <w:right w:val="none" w:sz="0" w:space="0" w:color="auto"/>
      </w:divBdr>
      <w:divsChild>
        <w:div w:id="485440630">
          <w:marLeft w:val="300"/>
          <w:marRight w:val="300"/>
          <w:marTop w:val="0"/>
          <w:marBottom w:val="0"/>
          <w:divBdr>
            <w:top w:val="none" w:sz="0" w:space="0" w:color="auto"/>
            <w:left w:val="none" w:sz="0" w:space="0" w:color="auto"/>
            <w:bottom w:val="none" w:sz="0" w:space="0" w:color="auto"/>
            <w:right w:val="none" w:sz="0" w:space="0" w:color="auto"/>
          </w:divBdr>
          <w:divsChild>
            <w:div w:id="908032570">
              <w:marLeft w:val="0"/>
              <w:marRight w:val="0"/>
              <w:marTop w:val="75"/>
              <w:marBottom w:val="0"/>
              <w:divBdr>
                <w:top w:val="none" w:sz="0" w:space="0" w:color="auto"/>
                <w:left w:val="none" w:sz="0" w:space="0" w:color="auto"/>
                <w:bottom w:val="none" w:sz="0" w:space="0" w:color="auto"/>
                <w:right w:val="none" w:sz="0" w:space="0" w:color="auto"/>
              </w:divBdr>
            </w:div>
          </w:divsChild>
        </w:div>
        <w:div w:id="615671947">
          <w:marLeft w:val="0"/>
          <w:marRight w:val="0"/>
          <w:marTop w:val="0"/>
          <w:marBottom w:val="0"/>
          <w:divBdr>
            <w:top w:val="none" w:sz="0" w:space="0" w:color="auto"/>
            <w:left w:val="none" w:sz="0" w:space="0" w:color="auto"/>
            <w:bottom w:val="none" w:sz="0" w:space="0" w:color="auto"/>
            <w:right w:val="none" w:sz="0" w:space="0" w:color="auto"/>
          </w:divBdr>
          <w:divsChild>
            <w:div w:id="1228300087">
              <w:marLeft w:val="0"/>
              <w:marRight w:val="0"/>
              <w:marTop w:val="0"/>
              <w:marBottom w:val="0"/>
              <w:divBdr>
                <w:top w:val="none" w:sz="0" w:space="0" w:color="auto"/>
                <w:left w:val="none" w:sz="0" w:space="0" w:color="auto"/>
                <w:bottom w:val="none" w:sz="0" w:space="0" w:color="auto"/>
                <w:right w:val="none" w:sz="0" w:space="0" w:color="auto"/>
              </w:divBdr>
            </w:div>
            <w:div w:id="13919398">
              <w:marLeft w:val="0"/>
              <w:marRight w:val="0"/>
              <w:marTop w:val="0"/>
              <w:marBottom w:val="0"/>
              <w:divBdr>
                <w:top w:val="none" w:sz="0" w:space="0" w:color="auto"/>
                <w:left w:val="none" w:sz="0" w:space="0" w:color="auto"/>
                <w:bottom w:val="none" w:sz="0" w:space="0" w:color="auto"/>
                <w:right w:val="none" w:sz="0" w:space="0" w:color="auto"/>
              </w:divBdr>
              <w:divsChild>
                <w:div w:id="1474101451">
                  <w:marLeft w:val="0"/>
                  <w:marRight w:val="150"/>
                  <w:marTop w:val="45"/>
                  <w:marBottom w:val="30"/>
                  <w:divBdr>
                    <w:top w:val="none" w:sz="0" w:space="0" w:color="auto"/>
                    <w:left w:val="none" w:sz="0" w:space="0" w:color="auto"/>
                    <w:bottom w:val="none" w:sz="0" w:space="0" w:color="auto"/>
                    <w:right w:val="none" w:sz="0" w:space="0" w:color="auto"/>
                  </w:divBdr>
                </w:div>
                <w:div w:id="1645114133">
                  <w:marLeft w:val="0"/>
                  <w:marRight w:val="150"/>
                  <w:marTop w:val="45"/>
                  <w:marBottom w:val="30"/>
                  <w:divBdr>
                    <w:top w:val="none" w:sz="0" w:space="0" w:color="auto"/>
                    <w:left w:val="none" w:sz="0" w:space="0" w:color="auto"/>
                    <w:bottom w:val="none" w:sz="0" w:space="0" w:color="auto"/>
                    <w:right w:val="none" w:sz="0" w:space="0" w:color="auto"/>
                  </w:divBdr>
                </w:div>
                <w:div w:id="1789664987">
                  <w:marLeft w:val="0"/>
                  <w:marRight w:val="150"/>
                  <w:marTop w:val="45"/>
                  <w:marBottom w:val="30"/>
                  <w:divBdr>
                    <w:top w:val="none" w:sz="0" w:space="0" w:color="auto"/>
                    <w:left w:val="none" w:sz="0" w:space="0" w:color="auto"/>
                    <w:bottom w:val="none" w:sz="0" w:space="0" w:color="auto"/>
                    <w:right w:val="none" w:sz="0" w:space="0" w:color="auto"/>
                  </w:divBdr>
                </w:div>
                <w:div w:id="1353071302">
                  <w:marLeft w:val="0"/>
                  <w:marRight w:val="150"/>
                  <w:marTop w:val="45"/>
                  <w:marBottom w:val="30"/>
                  <w:divBdr>
                    <w:top w:val="none" w:sz="0" w:space="0" w:color="auto"/>
                    <w:left w:val="none" w:sz="0" w:space="0" w:color="auto"/>
                    <w:bottom w:val="none" w:sz="0" w:space="0" w:color="auto"/>
                    <w:right w:val="none" w:sz="0" w:space="0" w:color="auto"/>
                  </w:divBdr>
                </w:div>
                <w:div w:id="1527670306">
                  <w:marLeft w:val="0"/>
                  <w:marRight w:val="150"/>
                  <w:marTop w:val="45"/>
                  <w:marBottom w:val="30"/>
                  <w:divBdr>
                    <w:top w:val="none" w:sz="0" w:space="0" w:color="auto"/>
                    <w:left w:val="none" w:sz="0" w:space="0" w:color="auto"/>
                    <w:bottom w:val="none" w:sz="0" w:space="0" w:color="auto"/>
                    <w:right w:val="none" w:sz="0" w:space="0" w:color="auto"/>
                  </w:divBdr>
                </w:div>
                <w:div w:id="1361004720">
                  <w:marLeft w:val="0"/>
                  <w:marRight w:val="150"/>
                  <w:marTop w:val="45"/>
                  <w:marBottom w:val="30"/>
                  <w:divBdr>
                    <w:top w:val="none" w:sz="0" w:space="0" w:color="auto"/>
                    <w:left w:val="none" w:sz="0" w:space="0" w:color="auto"/>
                    <w:bottom w:val="none" w:sz="0" w:space="0" w:color="auto"/>
                    <w:right w:val="none" w:sz="0" w:space="0" w:color="auto"/>
                  </w:divBdr>
                </w:div>
              </w:divsChild>
            </w:div>
            <w:div w:id="1493182284">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150"/>
                  <w:marTop w:val="45"/>
                  <w:marBottom w:val="30"/>
                  <w:divBdr>
                    <w:top w:val="none" w:sz="0" w:space="0" w:color="auto"/>
                    <w:left w:val="none" w:sz="0" w:space="0" w:color="auto"/>
                    <w:bottom w:val="none" w:sz="0" w:space="0" w:color="auto"/>
                    <w:right w:val="none" w:sz="0" w:space="0" w:color="auto"/>
                  </w:divBdr>
                </w:div>
                <w:div w:id="1816484375">
                  <w:marLeft w:val="0"/>
                  <w:marRight w:val="150"/>
                  <w:marTop w:val="45"/>
                  <w:marBottom w:val="30"/>
                  <w:divBdr>
                    <w:top w:val="none" w:sz="0" w:space="0" w:color="auto"/>
                    <w:left w:val="none" w:sz="0" w:space="0" w:color="auto"/>
                    <w:bottom w:val="none" w:sz="0" w:space="0" w:color="auto"/>
                    <w:right w:val="none" w:sz="0" w:space="0" w:color="auto"/>
                  </w:divBdr>
                </w:div>
                <w:div w:id="1407260671">
                  <w:marLeft w:val="0"/>
                  <w:marRight w:val="150"/>
                  <w:marTop w:val="45"/>
                  <w:marBottom w:val="30"/>
                  <w:divBdr>
                    <w:top w:val="none" w:sz="0" w:space="0" w:color="auto"/>
                    <w:left w:val="none" w:sz="0" w:space="0" w:color="auto"/>
                    <w:bottom w:val="none" w:sz="0" w:space="0" w:color="auto"/>
                    <w:right w:val="none" w:sz="0" w:space="0" w:color="auto"/>
                  </w:divBdr>
                </w:div>
                <w:div w:id="789858921">
                  <w:marLeft w:val="0"/>
                  <w:marRight w:val="150"/>
                  <w:marTop w:val="45"/>
                  <w:marBottom w:val="30"/>
                  <w:divBdr>
                    <w:top w:val="none" w:sz="0" w:space="0" w:color="auto"/>
                    <w:left w:val="none" w:sz="0" w:space="0" w:color="auto"/>
                    <w:bottom w:val="none" w:sz="0" w:space="0" w:color="auto"/>
                    <w:right w:val="none" w:sz="0" w:space="0" w:color="auto"/>
                  </w:divBdr>
                </w:div>
                <w:div w:id="1277978822">
                  <w:marLeft w:val="0"/>
                  <w:marRight w:val="150"/>
                  <w:marTop w:val="45"/>
                  <w:marBottom w:val="30"/>
                  <w:divBdr>
                    <w:top w:val="none" w:sz="0" w:space="0" w:color="auto"/>
                    <w:left w:val="none" w:sz="0" w:space="0" w:color="auto"/>
                    <w:bottom w:val="none" w:sz="0" w:space="0" w:color="auto"/>
                    <w:right w:val="none" w:sz="0" w:space="0" w:color="auto"/>
                  </w:divBdr>
                </w:div>
                <w:div w:id="135295270">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441603285">
      <w:bodyDiv w:val="1"/>
      <w:marLeft w:val="0"/>
      <w:marRight w:val="0"/>
      <w:marTop w:val="0"/>
      <w:marBottom w:val="0"/>
      <w:divBdr>
        <w:top w:val="none" w:sz="0" w:space="0" w:color="auto"/>
        <w:left w:val="none" w:sz="0" w:space="0" w:color="auto"/>
        <w:bottom w:val="none" w:sz="0" w:space="0" w:color="auto"/>
        <w:right w:val="none" w:sz="0" w:space="0" w:color="auto"/>
      </w:divBdr>
      <w:divsChild>
        <w:div w:id="12390159">
          <w:marLeft w:val="300"/>
          <w:marRight w:val="300"/>
          <w:marTop w:val="0"/>
          <w:marBottom w:val="0"/>
          <w:divBdr>
            <w:top w:val="none" w:sz="0" w:space="0" w:color="auto"/>
            <w:left w:val="none" w:sz="0" w:space="0" w:color="auto"/>
            <w:bottom w:val="none" w:sz="0" w:space="0" w:color="auto"/>
            <w:right w:val="none" w:sz="0" w:space="0" w:color="auto"/>
          </w:divBdr>
        </w:div>
        <w:div w:id="1212573699">
          <w:marLeft w:val="0"/>
          <w:marRight w:val="0"/>
          <w:marTop w:val="0"/>
          <w:marBottom w:val="0"/>
          <w:divBdr>
            <w:top w:val="none" w:sz="0" w:space="0" w:color="auto"/>
            <w:left w:val="none" w:sz="0" w:space="0" w:color="auto"/>
            <w:bottom w:val="none" w:sz="0" w:space="0" w:color="auto"/>
            <w:right w:val="none" w:sz="0" w:space="0" w:color="auto"/>
          </w:divBdr>
        </w:div>
      </w:divsChild>
    </w:div>
    <w:div w:id="1538929095">
      <w:bodyDiv w:val="1"/>
      <w:marLeft w:val="0"/>
      <w:marRight w:val="0"/>
      <w:marTop w:val="0"/>
      <w:marBottom w:val="0"/>
      <w:divBdr>
        <w:top w:val="none" w:sz="0" w:space="0" w:color="auto"/>
        <w:left w:val="none" w:sz="0" w:space="0" w:color="auto"/>
        <w:bottom w:val="none" w:sz="0" w:space="0" w:color="auto"/>
        <w:right w:val="none" w:sz="0" w:space="0" w:color="auto"/>
      </w:divBdr>
      <w:divsChild>
        <w:div w:id="718241220">
          <w:marLeft w:val="300"/>
          <w:marRight w:val="300"/>
          <w:marTop w:val="0"/>
          <w:marBottom w:val="0"/>
          <w:divBdr>
            <w:top w:val="none" w:sz="0" w:space="0" w:color="auto"/>
            <w:left w:val="none" w:sz="0" w:space="0" w:color="auto"/>
            <w:bottom w:val="none" w:sz="0" w:space="0" w:color="auto"/>
            <w:right w:val="none" w:sz="0" w:space="0" w:color="auto"/>
          </w:divBdr>
          <w:divsChild>
            <w:div w:id="898249029">
              <w:marLeft w:val="0"/>
              <w:marRight w:val="0"/>
              <w:marTop w:val="75"/>
              <w:marBottom w:val="0"/>
              <w:divBdr>
                <w:top w:val="none" w:sz="0" w:space="0" w:color="auto"/>
                <w:left w:val="none" w:sz="0" w:space="0" w:color="auto"/>
                <w:bottom w:val="none" w:sz="0" w:space="0" w:color="auto"/>
                <w:right w:val="none" w:sz="0" w:space="0" w:color="auto"/>
              </w:divBdr>
            </w:div>
          </w:divsChild>
        </w:div>
        <w:div w:id="1266618475">
          <w:marLeft w:val="0"/>
          <w:marRight w:val="0"/>
          <w:marTop w:val="0"/>
          <w:marBottom w:val="0"/>
          <w:divBdr>
            <w:top w:val="none" w:sz="0" w:space="0" w:color="auto"/>
            <w:left w:val="none" w:sz="0" w:space="0" w:color="auto"/>
            <w:bottom w:val="none" w:sz="0" w:space="0" w:color="auto"/>
            <w:right w:val="none" w:sz="0" w:space="0" w:color="auto"/>
          </w:divBdr>
          <w:divsChild>
            <w:div w:id="84350472">
              <w:marLeft w:val="0"/>
              <w:marRight w:val="0"/>
              <w:marTop w:val="0"/>
              <w:marBottom w:val="0"/>
              <w:divBdr>
                <w:top w:val="none" w:sz="0" w:space="0" w:color="auto"/>
                <w:left w:val="none" w:sz="0" w:space="0" w:color="auto"/>
                <w:bottom w:val="none" w:sz="0" w:space="0" w:color="auto"/>
                <w:right w:val="none" w:sz="0" w:space="0" w:color="auto"/>
              </w:divBdr>
            </w:div>
            <w:div w:id="780340335">
              <w:marLeft w:val="0"/>
              <w:marRight w:val="0"/>
              <w:marTop w:val="0"/>
              <w:marBottom w:val="0"/>
              <w:divBdr>
                <w:top w:val="none" w:sz="0" w:space="0" w:color="auto"/>
                <w:left w:val="none" w:sz="0" w:space="0" w:color="auto"/>
                <w:bottom w:val="none" w:sz="0" w:space="0" w:color="auto"/>
                <w:right w:val="none" w:sz="0" w:space="0" w:color="auto"/>
              </w:divBdr>
              <w:divsChild>
                <w:div w:id="460270391">
                  <w:marLeft w:val="0"/>
                  <w:marRight w:val="150"/>
                  <w:marTop w:val="45"/>
                  <w:marBottom w:val="30"/>
                  <w:divBdr>
                    <w:top w:val="none" w:sz="0" w:space="0" w:color="auto"/>
                    <w:left w:val="none" w:sz="0" w:space="0" w:color="auto"/>
                    <w:bottom w:val="none" w:sz="0" w:space="0" w:color="auto"/>
                    <w:right w:val="none" w:sz="0" w:space="0" w:color="auto"/>
                  </w:divBdr>
                </w:div>
                <w:div w:id="2071951243">
                  <w:marLeft w:val="0"/>
                  <w:marRight w:val="150"/>
                  <w:marTop w:val="45"/>
                  <w:marBottom w:val="30"/>
                  <w:divBdr>
                    <w:top w:val="none" w:sz="0" w:space="0" w:color="auto"/>
                    <w:left w:val="none" w:sz="0" w:space="0" w:color="auto"/>
                    <w:bottom w:val="none" w:sz="0" w:space="0" w:color="auto"/>
                    <w:right w:val="none" w:sz="0" w:space="0" w:color="auto"/>
                  </w:divBdr>
                </w:div>
                <w:div w:id="931857506">
                  <w:marLeft w:val="0"/>
                  <w:marRight w:val="150"/>
                  <w:marTop w:val="45"/>
                  <w:marBottom w:val="30"/>
                  <w:divBdr>
                    <w:top w:val="none" w:sz="0" w:space="0" w:color="auto"/>
                    <w:left w:val="none" w:sz="0" w:space="0" w:color="auto"/>
                    <w:bottom w:val="none" w:sz="0" w:space="0" w:color="auto"/>
                    <w:right w:val="none" w:sz="0" w:space="0" w:color="auto"/>
                  </w:divBdr>
                </w:div>
                <w:div w:id="608777545">
                  <w:marLeft w:val="0"/>
                  <w:marRight w:val="150"/>
                  <w:marTop w:val="45"/>
                  <w:marBottom w:val="30"/>
                  <w:divBdr>
                    <w:top w:val="none" w:sz="0" w:space="0" w:color="auto"/>
                    <w:left w:val="none" w:sz="0" w:space="0" w:color="auto"/>
                    <w:bottom w:val="none" w:sz="0" w:space="0" w:color="auto"/>
                    <w:right w:val="none" w:sz="0" w:space="0" w:color="auto"/>
                  </w:divBdr>
                </w:div>
                <w:div w:id="1432093985">
                  <w:marLeft w:val="0"/>
                  <w:marRight w:val="150"/>
                  <w:marTop w:val="45"/>
                  <w:marBottom w:val="30"/>
                  <w:divBdr>
                    <w:top w:val="none" w:sz="0" w:space="0" w:color="auto"/>
                    <w:left w:val="none" w:sz="0" w:space="0" w:color="auto"/>
                    <w:bottom w:val="none" w:sz="0" w:space="0" w:color="auto"/>
                    <w:right w:val="none" w:sz="0" w:space="0" w:color="auto"/>
                  </w:divBdr>
                </w:div>
                <w:div w:id="1020668457">
                  <w:marLeft w:val="0"/>
                  <w:marRight w:val="150"/>
                  <w:marTop w:val="45"/>
                  <w:marBottom w:val="30"/>
                  <w:divBdr>
                    <w:top w:val="none" w:sz="0" w:space="0" w:color="auto"/>
                    <w:left w:val="none" w:sz="0" w:space="0" w:color="auto"/>
                    <w:bottom w:val="none" w:sz="0" w:space="0" w:color="auto"/>
                    <w:right w:val="none" w:sz="0" w:space="0" w:color="auto"/>
                  </w:divBdr>
                </w:div>
              </w:divsChild>
            </w:div>
            <w:div w:id="1198392342">
              <w:marLeft w:val="0"/>
              <w:marRight w:val="0"/>
              <w:marTop w:val="0"/>
              <w:marBottom w:val="0"/>
              <w:divBdr>
                <w:top w:val="none" w:sz="0" w:space="0" w:color="auto"/>
                <w:left w:val="none" w:sz="0" w:space="0" w:color="auto"/>
                <w:bottom w:val="none" w:sz="0" w:space="0" w:color="auto"/>
                <w:right w:val="none" w:sz="0" w:space="0" w:color="auto"/>
              </w:divBdr>
              <w:divsChild>
                <w:div w:id="977995488">
                  <w:marLeft w:val="0"/>
                  <w:marRight w:val="150"/>
                  <w:marTop w:val="45"/>
                  <w:marBottom w:val="30"/>
                  <w:divBdr>
                    <w:top w:val="none" w:sz="0" w:space="0" w:color="auto"/>
                    <w:left w:val="none" w:sz="0" w:space="0" w:color="auto"/>
                    <w:bottom w:val="none" w:sz="0" w:space="0" w:color="auto"/>
                    <w:right w:val="none" w:sz="0" w:space="0" w:color="auto"/>
                  </w:divBdr>
                </w:div>
                <w:div w:id="1444034749">
                  <w:marLeft w:val="0"/>
                  <w:marRight w:val="150"/>
                  <w:marTop w:val="45"/>
                  <w:marBottom w:val="30"/>
                  <w:divBdr>
                    <w:top w:val="none" w:sz="0" w:space="0" w:color="auto"/>
                    <w:left w:val="none" w:sz="0" w:space="0" w:color="auto"/>
                    <w:bottom w:val="none" w:sz="0" w:space="0" w:color="auto"/>
                    <w:right w:val="none" w:sz="0" w:space="0" w:color="auto"/>
                  </w:divBdr>
                </w:div>
                <w:div w:id="1453553672">
                  <w:marLeft w:val="0"/>
                  <w:marRight w:val="150"/>
                  <w:marTop w:val="45"/>
                  <w:marBottom w:val="30"/>
                  <w:divBdr>
                    <w:top w:val="none" w:sz="0" w:space="0" w:color="auto"/>
                    <w:left w:val="none" w:sz="0" w:space="0" w:color="auto"/>
                    <w:bottom w:val="none" w:sz="0" w:space="0" w:color="auto"/>
                    <w:right w:val="none" w:sz="0" w:space="0" w:color="auto"/>
                  </w:divBdr>
                </w:div>
                <w:div w:id="52893792">
                  <w:marLeft w:val="0"/>
                  <w:marRight w:val="150"/>
                  <w:marTop w:val="45"/>
                  <w:marBottom w:val="30"/>
                  <w:divBdr>
                    <w:top w:val="none" w:sz="0" w:space="0" w:color="auto"/>
                    <w:left w:val="none" w:sz="0" w:space="0" w:color="auto"/>
                    <w:bottom w:val="none" w:sz="0" w:space="0" w:color="auto"/>
                    <w:right w:val="none" w:sz="0" w:space="0" w:color="auto"/>
                  </w:divBdr>
                </w:div>
                <w:div w:id="751512012">
                  <w:marLeft w:val="0"/>
                  <w:marRight w:val="150"/>
                  <w:marTop w:val="45"/>
                  <w:marBottom w:val="30"/>
                  <w:divBdr>
                    <w:top w:val="none" w:sz="0" w:space="0" w:color="auto"/>
                    <w:left w:val="none" w:sz="0" w:space="0" w:color="auto"/>
                    <w:bottom w:val="none" w:sz="0" w:space="0" w:color="auto"/>
                    <w:right w:val="none" w:sz="0" w:space="0" w:color="auto"/>
                  </w:divBdr>
                </w:div>
                <w:div w:id="27259499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42398993">
      <w:bodyDiv w:val="1"/>
      <w:marLeft w:val="0"/>
      <w:marRight w:val="0"/>
      <w:marTop w:val="0"/>
      <w:marBottom w:val="0"/>
      <w:divBdr>
        <w:top w:val="none" w:sz="0" w:space="0" w:color="auto"/>
        <w:left w:val="none" w:sz="0" w:space="0" w:color="auto"/>
        <w:bottom w:val="none" w:sz="0" w:space="0" w:color="auto"/>
        <w:right w:val="none" w:sz="0" w:space="0" w:color="auto"/>
      </w:divBdr>
      <w:divsChild>
        <w:div w:id="184443947">
          <w:marLeft w:val="300"/>
          <w:marRight w:val="300"/>
          <w:marTop w:val="0"/>
          <w:marBottom w:val="0"/>
          <w:divBdr>
            <w:top w:val="none" w:sz="0" w:space="0" w:color="auto"/>
            <w:left w:val="none" w:sz="0" w:space="0" w:color="auto"/>
            <w:bottom w:val="none" w:sz="0" w:space="0" w:color="auto"/>
            <w:right w:val="none" w:sz="0" w:space="0" w:color="auto"/>
          </w:divBdr>
          <w:divsChild>
            <w:div w:id="1099064290">
              <w:marLeft w:val="0"/>
              <w:marRight w:val="0"/>
              <w:marTop w:val="75"/>
              <w:marBottom w:val="0"/>
              <w:divBdr>
                <w:top w:val="none" w:sz="0" w:space="0" w:color="auto"/>
                <w:left w:val="none" w:sz="0" w:space="0" w:color="auto"/>
                <w:bottom w:val="none" w:sz="0" w:space="0" w:color="auto"/>
                <w:right w:val="none" w:sz="0" w:space="0" w:color="auto"/>
              </w:divBdr>
            </w:div>
          </w:divsChild>
        </w:div>
        <w:div w:id="919564762">
          <w:marLeft w:val="0"/>
          <w:marRight w:val="0"/>
          <w:marTop w:val="0"/>
          <w:marBottom w:val="0"/>
          <w:divBdr>
            <w:top w:val="none" w:sz="0" w:space="0" w:color="auto"/>
            <w:left w:val="none" w:sz="0" w:space="0" w:color="auto"/>
            <w:bottom w:val="none" w:sz="0" w:space="0" w:color="auto"/>
            <w:right w:val="none" w:sz="0" w:space="0" w:color="auto"/>
          </w:divBdr>
          <w:divsChild>
            <w:div w:id="1856070847">
              <w:marLeft w:val="0"/>
              <w:marRight w:val="0"/>
              <w:marTop w:val="0"/>
              <w:marBottom w:val="0"/>
              <w:divBdr>
                <w:top w:val="none" w:sz="0" w:space="0" w:color="auto"/>
                <w:left w:val="none" w:sz="0" w:space="0" w:color="auto"/>
                <w:bottom w:val="none" w:sz="0" w:space="0" w:color="auto"/>
                <w:right w:val="none" w:sz="0" w:space="0" w:color="auto"/>
              </w:divBdr>
              <w:divsChild>
                <w:div w:id="809983399">
                  <w:marLeft w:val="0"/>
                  <w:marRight w:val="150"/>
                  <w:marTop w:val="45"/>
                  <w:marBottom w:val="30"/>
                  <w:divBdr>
                    <w:top w:val="none" w:sz="0" w:space="0" w:color="auto"/>
                    <w:left w:val="none" w:sz="0" w:space="0" w:color="auto"/>
                    <w:bottom w:val="none" w:sz="0" w:space="0" w:color="auto"/>
                    <w:right w:val="none" w:sz="0" w:space="0" w:color="auto"/>
                  </w:divBdr>
                </w:div>
              </w:divsChild>
            </w:div>
            <w:div w:id="1004550251">
              <w:marLeft w:val="0"/>
              <w:marRight w:val="0"/>
              <w:marTop w:val="0"/>
              <w:marBottom w:val="0"/>
              <w:divBdr>
                <w:top w:val="none" w:sz="0" w:space="0" w:color="auto"/>
                <w:left w:val="none" w:sz="0" w:space="0" w:color="auto"/>
                <w:bottom w:val="none" w:sz="0" w:space="0" w:color="auto"/>
                <w:right w:val="none" w:sz="0" w:space="0" w:color="auto"/>
              </w:divBdr>
              <w:divsChild>
                <w:div w:id="1082600771">
                  <w:marLeft w:val="0"/>
                  <w:marRight w:val="150"/>
                  <w:marTop w:val="45"/>
                  <w:marBottom w:val="30"/>
                  <w:divBdr>
                    <w:top w:val="none" w:sz="0" w:space="0" w:color="auto"/>
                    <w:left w:val="none" w:sz="0" w:space="0" w:color="auto"/>
                    <w:bottom w:val="none" w:sz="0" w:space="0" w:color="auto"/>
                    <w:right w:val="none" w:sz="0" w:space="0" w:color="auto"/>
                  </w:divBdr>
                </w:div>
              </w:divsChild>
            </w:div>
            <w:div w:id="548689514">
              <w:marLeft w:val="0"/>
              <w:marRight w:val="0"/>
              <w:marTop w:val="0"/>
              <w:marBottom w:val="0"/>
              <w:divBdr>
                <w:top w:val="none" w:sz="0" w:space="0" w:color="auto"/>
                <w:left w:val="none" w:sz="0" w:space="0" w:color="auto"/>
                <w:bottom w:val="none" w:sz="0" w:space="0" w:color="auto"/>
                <w:right w:val="none" w:sz="0" w:space="0" w:color="auto"/>
              </w:divBdr>
              <w:divsChild>
                <w:div w:id="403915618">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56238901">
      <w:bodyDiv w:val="1"/>
      <w:marLeft w:val="0"/>
      <w:marRight w:val="0"/>
      <w:marTop w:val="0"/>
      <w:marBottom w:val="0"/>
      <w:divBdr>
        <w:top w:val="none" w:sz="0" w:space="0" w:color="auto"/>
        <w:left w:val="none" w:sz="0" w:space="0" w:color="auto"/>
        <w:bottom w:val="none" w:sz="0" w:space="0" w:color="auto"/>
        <w:right w:val="none" w:sz="0" w:space="0" w:color="auto"/>
      </w:divBdr>
      <w:divsChild>
        <w:div w:id="1394620720">
          <w:marLeft w:val="300"/>
          <w:marRight w:val="300"/>
          <w:marTop w:val="0"/>
          <w:marBottom w:val="0"/>
          <w:divBdr>
            <w:top w:val="none" w:sz="0" w:space="0" w:color="auto"/>
            <w:left w:val="none" w:sz="0" w:space="0" w:color="auto"/>
            <w:bottom w:val="none" w:sz="0" w:space="0" w:color="auto"/>
            <w:right w:val="none" w:sz="0" w:space="0" w:color="auto"/>
          </w:divBdr>
          <w:divsChild>
            <w:div w:id="1199930292">
              <w:marLeft w:val="0"/>
              <w:marRight w:val="0"/>
              <w:marTop w:val="75"/>
              <w:marBottom w:val="0"/>
              <w:divBdr>
                <w:top w:val="none" w:sz="0" w:space="0" w:color="auto"/>
                <w:left w:val="none" w:sz="0" w:space="0" w:color="auto"/>
                <w:bottom w:val="none" w:sz="0" w:space="0" w:color="auto"/>
                <w:right w:val="none" w:sz="0" w:space="0" w:color="auto"/>
              </w:divBdr>
            </w:div>
          </w:divsChild>
        </w:div>
        <w:div w:id="561525763">
          <w:marLeft w:val="0"/>
          <w:marRight w:val="0"/>
          <w:marTop w:val="0"/>
          <w:marBottom w:val="0"/>
          <w:divBdr>
            <w:top w:val="none" w:sz="0" w:space="0" w:color="auto"/>
            <w:left w:val="none" w:sz="0" w:space="0" w:color="auto"/>
            <w:bottom w:val="none" w:sz="0" w:space="0" w:color="auto"/>
            <w:right w:val="none" w:sz="0" w:space="0" w:color="auto"/>
          </w:divBdr>
          <w:divsChild>
            <w:div w:id="1075980629">
              <w:marLeft w:val="0"/>
              <w:marRight w:val="0"/>
              <w:marTop w:val="0"/>
              <w:marBottom w:val="0"/>
              <w:divBdr>
                <w:top w:val="none" w:sz="0" w:space="0" w:color="auto"/>
                <w:left w:val="none" w:sz="0" w:space="0" w:color="auto"/>
                <w:bottom w:val="none" w:sz="0" w:space="0" w:color="auto"/>
                <w:right w:val="none" w:sz="0" w:space="0" w:color="auto"/>
              </w:divBdr>
            </w:div>
            <w:div w:id="2028214077">
              <w:marLeft w:val="0"/>
              <w:marRight w:val="0"/>
              <w:marTop w:val="0"/>
              <w:marBottom w:val="0"/>
              <w:divBdr>
                <w:top w:val="none" w:sz="0" w:space="0" w:color="auto"/>
                <w:left w:val="none" w:sz="0" w:space="0" w:color="auto"/>
                <w:bottom w:val="none" w:sz="0" w:space="0" w:color="auto"/>
                <w:right w:val="none" w:sz="0" w:space="0" w:color="auto"/>
              </w:divBdr>
              <w:divsChild>
                <w:div w:id="1326935849">
                  <w:marLeft w:val="0"/>
                  <w:marRight w:val="150"/>
                  <w:marTop w:val="45"/>
                  <w:marBottom w:val="30"/>
                  <w:divBdr>
                    <w:top w:val="none" w:sz="0" w:space="0" w:color="auto"/>
                    <w:left w:val="none" w:sz="0" w:space="0" w:color="auto"/>
                    <w:bottom w:val="none" w:sz="0" w:space="0" w:color="auto"/>
                    <w:right w:val="none" w:sz="0" w:space="0" w:color="auto"/>
                  </w:divBdr>
                </w:div>
              </w:divsChild>
            </w:div>
            <w:div w:id="1661959888">
              <w:marLeft w:val="0"/>
              <w:marRight w:val="0"/>
              <w:marTop w:val="0"/>
              <w:marBottom w:val="0"/>
              <w:divBdr>
                <w:top w:val="none" w:sz="0" w:space="0" w:color="auto"/>
                <w:left w:val="none" w:sz="0" w:space="0" w:color="auto"/>
                <w:bottom w:val="none" w:sz="0" w:space="0" w:color="auto"/>
                <w:right w:val="none" w:sz="0" w:space="0" w:color="auto"/>
              </w:divBdr>
              <w:divsChild>
                <w:div w:id="115264763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24653774">
      <w:bodyDiv w:val="1"/>
      <w:marLeft w:val="0"/>
      <w:marRight w:val="0"/>
      <w:marTop w:val="0"/>
      <w:marBottom w:val="0"/>
      <w:divBdr>
        <w:top w:val="none" w:sz="0" w:space="0" w:color="auto"/>
        <w:left w:val="none" w:sz="0" w:space="0" w:color="auto"/>
        <w:bottom w:val="none" w:sz="0" w:space="0" w:color="auto"/>
        <w:right w:val="none" w:sz="0" w:space="0" w:color="auto"/>
      </w:divBdr>
      <w:divsChild>
        <w:div w:id="1665234307">
          <w:marLeft w:val="300"/>
          <w:marRight w:val="300"/>
          <w:marTop w:val="0"/>
          <w:marBottom w:val="0"/>
          <w:divBdr>
            <w:top w:val="none" w:sz="0" w:space="0" w:color="auto"/>
            <w:left w:val="none" w:sz="0" w:space="0" w:color="auto"/>
            <w:bottom w:val="none" w:sz="0" w:space="0" w:color="auto"/>
            <w:right w:val="none" w:sz="0" w:space="0" w:color="auto"/>
          </w:divBdr>
          <w:divsChild>
            <w:div w:id="732120034">
              <w:marLeft w:val="0"/>
              <w:marRight w:val="0"/>
              <w:marTop w:val="75"/>
              <w:marBottom w:val="0"/>
              <w:divBdr>
                <w:top w:val="none" w:sz="0" w:space="0" w:color="auto"/>
                <w:left w:val="none" w:sz="0" w:space="0" w:color="auto"/>
                <w:bottom w:val="none" w:sz="0" w:space="0" w:color="auto"/>
                <w:right w:val="none" w:sz="0" w:space="0" w:color="auto"/>
              </w:divBdr>
            </w:div>
          </w:divsChild>
        </w:div>
        <w:div w:id="1759790201">
          <w:marLeft w:val="0"/>
          <w:marRight w:val="0"/>
          <w:marTop w:val="0"/>
          <w:marBottom w:val="0"/>
          <w:divBdr>
            <w:top w:val="none" w:sz="0" w:space="0" w:color="auto"/>
            <w:left w:val="none" w:sz="0" w:space="0" w:color="auto"/>
            <w:bottom w:val="none" w:sz="0" w:space="0" w:color="auto"/>
            <w:right w:val="none" w:sz="0" w:space="0" w:color="auto"/>
          </w:divBdr>
          <w:divsChild>
            <w:div w:id="2059283106">
              <w:marLeft w:val="0"/>
              <w:marRight w:val="0"/>
              <w:marTop w:val="0"/>
              <w:marBottom w:val="0"/>
              <w:divBdr>
                <w:top w:val="none" w:sz="0" w:space="0" w:color="auto"/>
                <w:left w:val="none" w:sz="0" w:space="0" w:color="auto"/>
                <w:bottom w:val="none" w:sz="0" w:space="0" w:color="auto"/>
                <w:right w:val="none" w:sz="0" w:space="0" w:color="auto"/>
              </w:divBdr>
            </w:div>
            <w:div w:id="1394693443">
              <w:marLeft w:val="0"/>
              <w:marRight w:val="0"/>
              <w:marTop w:val="0"/>
              <w:marBottom w:val="0"/>
              <w:divBdr>
                <w:top w:val="none" w:sz="0" w:space="0" w:color="auto"/>
                <w:left w:val="none" w:sz="0" w:space="0" w:color="auto"/>
                <w:bottom w:val="none" w:sz="0" w:space="0" w:color="auto"/>
                <w:right w:val="none" w:sz="0" w:space="0" w:color="auto"/>
              </w:divBdr>
              <w:divsChild>
                <w:div w:id="624165759">
                  <w:marLeft w:val="0"/>
                  <w:marRight w:val="150"/>
                  <w:marTop w:val="45"/>
                  <w:marBottom w:val="30"/>
                  <w:divBdr>
                    <w:top w:val="none" w:sz="0" w:space="0" w:color="auto"/>
                    <w:left w:val="none" w:sz="0" w:space="0" w:color="auto"/>
                    <w:bottom w:val="none" w:sz="0" w:space="0" w:color="auto"/>
                    <w:right w:val="none" w:sz="0" w:space="0" w:color="auto"/>
                  </w:divBdr>
                </w:div>
                <w:div w:id="583611449">
                  <w:marLeft w:val="0"/>
                  <w:marRight w:val="150"/>
                  <w:marTop w:val="45"/>
                  <w:marBottom w:val="30"/>
                  <w:divBdr>
                    <w:top w:val="none" w:sz="0" w:space="0" w:color="auto"/>
                    <w:left w:val="none" w:sz="0" w:space="0" w:color="auto"/>
                    <w:bottom w:val="none" w:sz="0" w:space="0" w:color="auto"/>
                    <w:right w:val="none" w:sz="0" w:space="0" w:color="auto"/>
                  </w:divBdr>
                </w:div>
                <w:div w:id="752748855">
                  <w:marLeft w:val="0"/>
                  <w:marRight w:val="150"/>
                  <w:marTop w:val="45"/>
                  <w:marBottom w:val="30"/>
                  <w:divBdr>
                    <w:top w:val="none" w:sz="0" w:space="0" w:color="auto"/>
                    <w:left w:val="none" w:sz="0" w:space="0" w:color="auto"/>
                    <w:bottom w:val="none" w:sz="0" w:space="0" w:color="auto"/>
                    <w:right w:val="none" w:sz="0" w:space="0" w:color="auto"/>
                  </w:divBdr>
                </w:div>
                <w:div w:id="2078629237">
                  <w:marLeft w:val="0"/>
                  <w:marRight w:val="150"/>
                  <w:marTop w:val="45"/>
                  <w:marBottom w:val="30"/>
                  <w:divBdr>
                    <w:top w:val="none" w:sz="0" w:space="0" w:color="auto"/>
                    <w:left w:val="none" w:sz="0" w:space="0" w:color="auto"/>
                    <w:bottom w:val="none" w:sz="0" w:space="0" w:color="auto"/>
                    <w:right w:val="none" w:sz="0" w:space="0" w:color="auto"/>
                  </w:divBdr>
                </w:div>
                <w:div w:id="1889955029">
                  <w:marLeft w:val="0"/>
                  <w:marRight w:val="150"/>
                  <w:marTop w:val="45"/>
                  <w:marBottom w:val="30"/>
                  <w:divBdr>
                    <w:top w:val="none" w:sz="0" w:space="0" w:color="auto"/>
                    <w:left w:val="none" w:sz="0" w:space="0" w:color="auto"/>
                    <w:bottom w:val="none" w:sz="0" w:space="0" w:color="auto"/>
                    <w:right w:val="none" w:sz="0" w:space="0" w:color="auto"/>
                  </w:divBdr>
                </w:div>
                <w:div w:id="1483809599">
                  <w:marLeft w:val="0"/>
                  <w:marRight w:val="150"/>
                  <w:marTop w:val="45"/>
                  <w:marBottom w:val="30"/>
                  <w:divBdr>
                    <w:top w:val="none" w:sz="0" w:space="0" w:color="auto"/>
                    <w:left w:val="none" w:sz="0" w:space="0" w:color="auto"/>
                    <w:bottom w:val="none" w:sz="0" w:space="0" w:color="auto"/>
                    <w:right w:val="none" w:sz="0" w:space="0" w:color="auto"/>
                  </w:divBdr>
                </w:div>
              </w:divsChild>
            </w:div>
            <w:div w:id="1688174006">
              <w:marLeft w:val="0"/>
              <w:marRight w:val="0"/>
              <w:marTop w:val="0"/>
              <w:marBottom w:val="0"/>
              <w:divBdr>
                <w:top w:val="none" w:sz="0" w:space="0" w:color="auto"/>
                <w:left w:val="none" w:sz="0" w:space="0" w:color="auto"/>
                <w:bottom w:val="none" w:sz="0" w:space="0" w:color="auto"/>
                <w:right w:val="none" w:sz="0" w:space="0" w:color="auto"/>
              </w:divBdr>
              <w:divsChild>
                <w:div w:id="1612318052">
                  <w:marLeft w:val="0"/>
                  <w:marRight w:val="150"/>
                  <w:marTop w:val="45"/>
                  <w:marBottom w:val="30"/>
                  <w:divBdr>
                    <w:top w:val="none" w:sz="0" w:space="0" w:color="auto"/>
                    <w:left w:val="none" w:sz="0" w:space="0" w:color="auto"/>
                    <w:bottom w:val="none" w:sz="0" w:space="0" w:color="auto"/>
                    <w:right w:val="none" w:sz="0" w:space="0" w:color="auto"/>
                  </w:divBdr>
                </w:div>
                <w:div w:id="1730491323">
                  <w:marLeft w:val="0"/>
                  <w:marRight w:val="150"/>
                  <w:marTop w:val="45"/>
                  <w:marBottom w:val="30"/>
                  <w:divBdr>
                    <w:top w:val="none" w:sz="0" w:space="0" w:color="auto"/>
                    <w:left w:val="none" w:sz="0" w:space="0" w:color="auto"/>
                    <w:bottom w:val="none" w:sz="0" w:space="0" w:color="auto"/>
                    <w:right w:val="none" w:sz="0" w:space="0" w:color="auto"/>
                  </w:divBdr>
                </w:div>
                <w:div w:id="903756089">
                  <w:marLeft w:val="0"/>
                  <w:marRight w:val="150"/>
                  <w:marTop w:val="45"/>
                  <w:marBottom w:val="30"/>
                  <w:divBdr>
                    <w:top w:val="none" w:sz="0" w:space="0" w:color="auto"/>
                    <w:left w:val="none" w:sz="0" w:space="0" w:color="auto"/>
                    <w:bottom w:val="none" w:sz="0" w:space="0" w:color="auto"/>
                    <w:right w:val="none" w:sz="0" w:space="0" w:color="auto"/>
                  </w:divBdr>
                </w:div>
                <w:div w:id="1488597537">
                  <w:marLeft w:val="0"/>
                  <w:marRight w:val="150"/>
                  <w:marTop w:val="45"/>
                  <w:marBottom w:val="30"/>
                  <w:divBdr>
                    <w:top w:val="none" w:sz="0" w:space="0" w:color="auto"/>
                    <w:left w:val="none" w:sz="0" w:space="0" w:color="auto"/>
                    <w:bottom w:val="none" w:sz="0" w:space="0" w:color="auto"/>
                    <w:right w:val="none" w:sz="0" w:space="0" w:color="auto"/>
                  </w:divBdr>
                </w:div>
                <w:div w:id="697001798">
                  <w:marLeft w:val="0"/>
                  <w:marRight w:val="150"/>
                  <w:marTop w:val="45"/>
                  <w:marBottom w:val="30"/>
                  <w:divBdr>
                    <w:top w:val="none" w:sz="0" w:space="0" w:color="auto"/>
                    <w:left w:val="none" w:sz="0" w:space="0" w:color="auto"/>
                    <w:bottom w:val="none" w:sz="0" w:space="0" w:color="auto"/>
                    <w:right w:val="none" w:sz="0" w:space="0" w:color="auto"/>
                  </w:divBdr>
                </w:div>
                <w:div w:id="19296716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50788231">
      <w:bodyDiv w:val="1"/>
      <w:marLeft w:val="0"/>
      <w:marRight w:val="0"/>
      <w:marTop w:val="0"/>
      <w:marBottom w:val="0"/>
      <w:divBdr>
        <w:top w:val="none" w:sz="0" w:space="0" w:color="auto"/>
        <w:left w:val="none" w:sz="0" w:space="0" w:color="auto"/>
        <w:bottom w:val="none" w:sz="0" w:space="0" w:color="auto"/>
        <w:right w:val="none" w:sz="0" w:space="0" w:color="auto"/>
      </w:divBdr>
      <w:divsChild>
        <w:div w:id="239221190">
          <w:marLeft w:val="300"/>
          <w:marRight w:val="300"/>
          <w:marTop w:val="0"/>
          <w:marBottom w:val="0"/>
          <w:divBdr>
            <w:top w:val="none" w:sz="0" w:space="0" w:color="auto"/>
            <w:left w:val="none" w:sz="0" w:space="0" w:color="auto"/>
            <w:bottom w:val="none" w:sz="0" w:space="0" w:color="auto"/>
            <w:right w:val="none" w:sz="0" w:space="0" w:color="auto"/>
          </w:divBdr>
          <w:divsChild>
            <w:div w:id="1106195733">
              <w:marLeft w:val="0"/>
              <w:marRight w:val="0"/>
              <w:marTop w:val="75"/>
              <w:marBottom w:val="0"/>
              <w:divBdr>
                <w:top w:val="none" w:sz="0" w:space="0" w:color="auto"/>
                <w:left w:val="none" w:sz="0" w:space="0" w:color="auto"/>
                <w:bottom w:val="none" w:sz="0" w:space="0" w:color="auto"/>
                <w:right w:val="none" w:sz="0" w:space="0" w:color="auto"/>
              </w:divBdr>
            </w:div>
          </w:divsChild>
        </w:div>
        <w:div w:id="330564407">
          <w:marLeft w:val="0"/>
          <w:marRight w:val="0"/>
          <w:marTop w:val="0"/>
          <w:marBottom w:val="0"/>
          <w:divBdr>
            <w:top w:val="none" w:sz="0" w:space="0" w:color="auto"/>
            <w:left w:val="none" w:sz="0" w:space="0" w:color="auto"/>
            <w:bottom w:val="none" w:sz="0" w:space="0" w:color="auto"/>
            <w:right w:val="none" w:sz="0" w:space="0" w:color="auto"/>
          </w:divBdr>
          <w:divsChild>
            <w:div w:id="371148931">
              <w:marLeft w:val="0"/>
              <w:marRight w:val="0"/>
              <w:marTop w:val="0"/>
              <w:marBottom w:val="0"/>
              <w:divBdr>
                <w:top w:val="none" w:sz="0" w:space="0" w:color="auto"/>
                <w:left w:val="none" w:sz="0" w:space="0" w:color="auto"/>
                <w:bottom w:val="none" w:sz="0" w:space="0" w:color="auto"/>
                <w:right w:val="none" w:sz="0" w:space="0" w:color="auto"/>
              </w:divBdr>
              <w:divsChild>
                <w:div w:id="1366321530">
                  <w:marLeft w:val="0"/>
                  <w:marRight w:val="150"/>
                  <w:marTop w:val="45"/>
                  <w:marBottom w:val="30"/>
                  <w:divBdr>
                    <w:top w:val="none" w:sz="0" w:space="0" w:color="auto"/>
                    <w:left w:val="none" w:sz="0" w:space="0" w:color="auto"/>
                    <w:bottom w:val="none" w:sz="0" w:space="0" w:color="auto"/>
                    <w:right w:val="none" w:sz="0" w:space="0" w:color="auto"/>
                  </w:divBdr>
                </w:div>
              </w:divsChild>
            </w:div>
            <w:div w:id="129396956">
              <w:marLeft w:val="0"/>
              <w:marRight w:val="0"/>
              <w:marTop w:val="0"/>
              <w:marBottom w:val="0"/>
              <w:divBdr>
                <w:top w:val="none" w:sz="0" w:space="0" w:color="auto"/>
                <w:left w:val="none" w:sz="0" w:space="0" w:color="auto"/>
                <w:bottom w:val="none" w:sz="0" w:space="0" w:color="auto"/>
                <w:right w:val="none" w:sz="0" w:space="0" w:color="auto"/>
              </w:divBdr>
            </w:div>
            <w:div w:id="1073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23159">
      <w:bodyDiv w:val="1"/>
      <w:marLeft w:val="0"/>
      <w:marRight w:val="0"/>
      <w:marTop w:val="0"/>
      <w:marBottom w:val="0"/>
      <w:divBdr>
        <w:top w:val="none" w:sz="0" w:space="0" w:color="auto"/>
        <w:left w:val="none" w:sz="0" w:space="0" w:color="auto"/>
        <w:bottom w:val="none" w:sz="0" w:space="0" w:color="auto"/>
        <w:right w:val="none" w:sz="0" w:space="0" w:color="auto"/>
      </w:divBdr>
      <w:divsChild>
        <w:div w:id="475337410">
          <w:marLeft w:val="300"/>
          <w:marRight w:val="300"/>
          <w:marTop w:val="0"/>
          <w:marBottom w:val="0"/>
          <w:divBdr>
            <w:top w:val="none" w:sz="0" w:space="0" w:color="auto"/>
            <w:left w:val="none" w:sz="0" w:space="0" w:color="auto"/>
            <w:bottom w:val="none" w:sz="0" w:space="0" w:color="auto"/>
            <w:right w:val="none" w:sz="0" w:space="0" w:color="auto"/>
          </w:divBdr>
          <w:divsChild>
            <w:div w:id="1828666082">
              <w:marLeft w:val="0"/>
              <w:marRight w:val="0"/>
              <w:marTop w:val="75"/>
              <w:marBottom w:val="0"/>
              <w:divBdr>
                <w:top w:val="none" w:sz="0" w:space="0" w:color="auto"/>
                <w:left w:val="none" w:sz="0" w:space="0" w:color="auto"/>
                <w:bottom w:val="none" w:sz="0" w:space="0" w:color="auto"/>
                <w:right w:val="none" w:sz="0" w:space="0" w:color="auto"/>
              </w:divBdr>
            </w:div>
          </w:divsChild>
        </w:div>
        <w:div w:id="369453023">
          <w:marLeft w:val="0"/>
          <w:marRight w:val="0"/>
          <w:marTop w:val="0"/>
          <w:marBottom w:val="0"/>
          <w:divBdr>
            <w:top w:val="none" w:sz="0" w:space="0" w:color="auto"/>
            <w:left w:val="none" w:sz="0" w:space="0" w:color="auto"/>
            <w:bottom w:val="none" w:sz="0" w:space="0" w:color="auto"/>
            <w:right w:val="none" w:sz="0" w:space="0" w:color="auto"/>
          </w:divBdr>
          <w:divsChild>
            <w:div w:id="1644845309">
              <w:marLeft w:val="0"/>
              <w:marRight w:val="0"/>
              <w:marTop w:val="0"/>
              <w:marBottom w:val="0"/>
              <w:divBdr>
                <w:top w:val="none" w:sz="0" w:space="0" w:color="auto"/>
                <w:left w:val="none" w:sz="0" w:space="0" w:color="auto"/>
                <w:bottom w:val="none" w:sz="0" w:space="0" w:color="auto"/>
                <w:right w:val="none" w:sz="0" w:space="0" w:color="auto"/>
              </w:divBdr>
              <w:divsChild>
                <w:div w:id="1185359844">
                  <w:marLeft w:val="0"/>
                  <w:marRight w:val="150"/>
                  <w:marTop w:val="45"/>
                  <w:marBottom w:val="30"/>
                  <w:divBdr>
                    <w:top w:val="none" w:sz="0" w:space="0" w:color="auto"/>
                    <w:left w:val="none" w:sz="0" w:space="0" w:color="auto"/>
                    <w:bottom w:val="none" w:sz="0" w:space="0" w:color="auto"/>
                    <w:right w:val="none" w:sz="0" w:space="0" w:color="auto"/>
                  </w:divBdr>
                </w:div>
              </w:divsChild>
            </w:div>
            <w:div w:id="1183738563">
              <w:marLeft w:val="0"/>
              <w:marRight w:val="0"/>
              <w:marTop w:val="0"/>
              <w:marBottom w:val="0"/>
              <w:divBdr>
                <w:top w:val="none" w:sz="0" w:space="0" w:color="auto"/>
                <w:left w:val="none" w:sz="0" w:space="0" w:color="auto"/>
                <w:bottom w:val="none" w:sz="0" w:space="0" w:color="auto"/>
                <w:right w:val="none" w:sz="0" w:space="0" w:color="auto"/>
              </w:divBdr>
              <w:divsChild>
                <w:div w:id="1335455800">
                  <w:marLeft w:val="0"/>
                  <w:marRight w:val="150"/>
                  <w:marTop w:val="45"/>
                  <w:marBottom w:val="30"/>
                  <w:divBdr>
                    <w:top w:val="none" w:sz="0" w:space="0" w:color="auto"/>
                    <w:left w:val="none" w:sz="0" w:space="0" w:color="auto"/>
                    <w:bottom w:val="none" w:sz="0" w:space="0" w:color="auto"/>
                    <w:right w:val="none" w:sz="0" w:space="0" w:color="auto"/>
                  </w:divBdr>
                </w:div>
                <w:div w:id="1242834203">
                  <w:marLeft w:val="0"/>
                  <w:marRight w:val="150"/>
                  <w:marTop w:val="45"/>
                  <w:marBottom w:val="30"/>
                  <w:divBdr>
                    <w:top w:val="none" w:sz="0" w:space="0" w:color="auto"/>
                    <w:left w:val="none" w:sz="0" w:space="0" w:color="auto"/>
                    <w:bottom w:val="none" w:sz="0" w:space="0" w:color="auto"/>
                    <w:right w:val="none" w:sz="0" w:space="0" w:color="auto"/>
                  </w:divBdr>
                </w:div>
                <w:div w:id="483157140">
                  <w:marLeft w:val="0"/>
                  <w:marRight w:val="150"/>
                  <w:marTop w:val="45"/>
                  <w:marBottom w:val="30"/>
                  <w:divBdr>
                    <w:top w:val="none" w:sz="0" w:space="0" w:color="auto"/>
                    <w:left w:val="none" w:sz="0" w:space="0" w:color="auto"/>
                    <w:bottom w:val="none" w:sz="0" w:space="0" w:color="auto"/>
                    <w:right w:val="none" w:sz="0" w:space="0" w:color="auto"/>
                  </w:divBdr>
                </w:div>
              </w:divsChild>
            </w:div>
            <w:div w:id="379673437">
              <w:marLeft w:val="0"/>
              <w:marRight w:val="0"/>
              <w:marTop w:val="0"/>
              <w:marBottom w:val="0"/>
              <w:divBdr>
                <w:top w:val="none" w:sz="0" w:space="0" w:color="auto"/>
                <w:left w:val="none" w:sz="0" w:space="0" w:color="auto"/>
                <w:bottom w:val="none" w:sz="0" w:space="0" w:color="auto"/>
                <w:right w:val="none" w:sz="0" w:space="0" w:color="auto"/>
              </w:divBdr>
              <w:divsChild>
                <w:div w:id="32730477">
                  <w:marLeft w:val="0"/>
                  <w:marRight w:val="150"/>
                  <w:marTop w:val="45"/>
                  <w:marBottom w:val="30"/>
                  <w:divBdr>
                    <w:top w:val="none" w:sz="0" w:space="0" w:color="auto"/>
                    <w:left w:val="none" w:sz="0" w:space="0" w:color="auto"/>
                    <w:bottom w:val="none" w:sz="0" w:space="0" w:color="auto"/>
                    <w:right w:val="none" w:sz="0" w:space="0" w:color="auto"/>
                  </w:divBdr>
                </w:div>
                <w:div w:id="360979363">
                  <w:marLeft w:val="0"/>
                  <w:marRight w:val="150"/>
                  <w:marTop w:val="45"/>
                  <w:marBottom w:val="30"/>
                  <w:divBdr>
                    <w:top w:val="none" w:sz="0" w:space="0" w:color="auto"/>
                    <w:left w:val="none" w:sz="0" w:space="0" w:color="auto"/>
                    <w:bottom w:val="none" w:sz="0" w:space="0" w:color="auto"/>
                    <w:right w:val="none" w:sz="0" w:space="0" w:color="auto"/>
                  </w:divBdr>
                </w:div>
                <w:div w:id="149390623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2130969131">
      <w:bodyDiv w:val="1"/>
      <w:marLeft w:val="0"/>
      <w:marRight w:val="0"/>
      <w:marTop w:val="0"/>
      <w:marBottom w:val="0"/>
      <w:divBdr>
        <w:top w:val="none" w:sz="0" w:space="0" w:color="auto"/>
        <w:left w:val="none" w:sz="0" w:space="0" w:color="auto"/>
        <w:bottom w:val="none" w:sz="0" w:space="0" w:color="auto"/>
        <w:right w:val="none" w:sz="0" w:space="0" w:color="auto"/>
      </w:divBdr>
      <w:divsChild>
        <w:div w:id="794064400">
          <w:marLeft w:val="300"/>
          <w:marRight w:val="300"/>
          <w:marTop w:val="0"/>
          <w:marBottom w:val="0"/>
          <w:divBdr>
            <w:top w:val="none" w:sz="0" w:space="0" w:color="auto"/>
            <w:left w:val="none" w:sz="0" w:space="0" w:color="auto"/>
            <w:bottom w:val="none" w:sz="0" w:space="0" w:color="auto"/>
            <w:right w:val="none" w:sz="0" w:space="0" w:color="auto"/>
          </w:divBdr>
          <w:divsChild>
            <w:div w:id="368843228">
              <w:marLeft w:val="0"/>
              <w:marRight w:val="0"/>
              <w:marTop w:val="75"/>
              <w:marBottom w:val="0"/>
              <w:divBdr>
                <w:top w:val="none" w:sz="0" w:space="0" w:color="auto"/>
                <w:left w:val="none" w:sz="0" w:space="0" w:color="auto"/>
                <w:bottom w:val="none" w:sz="0" w:space="0" w:color="auto"/>
                <w:right w:val="none" w:sz="0" w:space="0" w:color="auto"/>
              </w:divBdr>
            </w:div>
          </w:divsChild>
        </w:div>
        <w:div w:id="2076508900">
          <w:marLeft w:val="0"/>
          <w:marRight w:val="0"/>
          <w:marTop w:val="0"/>
          <w:marBottom w:val="0"/>
          <w:divBdr>
            <w:top w:val="none" w:sz="0" w:space="0" w:color="auto"/>
            <w:left w:val="none" w:sz="0" w:space="0" w:color="auto"/>
            <w:bottom w:val="none" w:sz="0" w:space="0" w:color="auto"/>
            <w:right w:val="none" w:sz="0" w:space="0" w:color="auto"/>
          </w:divBdr>
          <w:divsChild>
            <w:div w:id="1493986283">
              <w:marLeft w:val="0"/>
              <w:marRight w:val="0"/>
              <w:marTop w:val="0"/>
              <w:marBottom w:val="0"/>
              <w:divBdr>
                <w:top w:val="none" w:sz="0" w:space="0" w:color="auto"/>
                <w:left w:val="none" w:sz="0" w:space="0" w:color="auto"/>
                <w:bottom w:val="none" w:sz="0" w:space="0" w:color="auto"/>
                <w:right w:val="none" w:sz="0" w:space="0" w:color="auto"/>
              </w:divBdr>
              <w:divsChild>
                <w:div w:id="480267118">
                  <w:marLeft w:val="0"/>
                  <w:marRight w:val="150"/>
                  <w:marTop w:val="45"/>
                  <w:marBottom w:val="30"/>
                  <w:divBdr>
                    <w:top w:val="none" w:sz="0" w:space="0" w:color="auto"/>
                    <w:left w:val="none" w:sz="0" w:space="0" w:color="auto"/>
                    <w:bottom w:val="none" w:sz="0" w:space="0" w:color="auto"/>
                    <w:right w:val="none" w:sz="0" w:space="0" w:color="auto"/>
                  </w:divBdr>
                </w:div>
              </w:divsChild>
            </w:div>
            <w:div w:id="1039402414">
              <w:marLeft w:val="0"/>
              <w:marRight w:val="0"/>
              <w:marTop w:val="0"/>
              <w:marBottom w:val="0"/>
              <w:divBdr>
                <w:top w:val="none" w:sz="0" w:space="0" w:color="auto"/>
                <w:left w:val="none" w:sz="0" w:space="0" w:color="auto"/>
                <w:bottom w:val="none" w:sz="0" w:space="0" w:color="auto"/>
                <w:right w:val="none" w:sz="0" w:space="0" w:color="auto"/>
              </w:divBdr>
            </w:div>
            <w:div w:id="12179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5.emf"/><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yperlink" Target="file:///C:\Users\Cesar%20Coelho\Desktop\ServiceSpecSoftwareManagement.docx"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hyperlink" Target="file:///C:\Users\Cesar%20Coelho\Desktop\ServiceSpecSoftwareManagement.docx"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file:///C:\Users\Cesar%20Coelho\Desktop\ServiceSpecSoftwareManagement.doc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hyperlink" Target="file:///C:\Users\Cesar%20Coelho\Desktop\ServiceSpecSoftwareManagement.docx" TargetMode="External"/><Relationship Id="rId30" Type="http://schemas.openxmlformats.org/officeDocument/2006/relationships/hyperlink" Target="file:///C:\Users\Cesar%20Coelho\Desktop\ServiceSpecSoftwareManagement.docx"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sar%20Coelho\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D008BD65-7EAD-44CD-8519-1100BD14A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Document.dotm</Template>
  <TotalTime>0</TotalTime>
  <Pages>1</Pages>
  <Words>18769</Words>
  <Characters>106988</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NanoSat MO Framework</vt:lpstr>
    </vt:vector>
  </TitlesOfParts>
  <Company>ESA</Company>
  <LinksUpToDate>false</LinksUpToDate>
  <CharactersWithSpaces>125506</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NMF SDD</dc:title>
  <dc:creator>Cesar Coelho</dc:creator>
  <cp:lastModifiedBy>Cesar Coelho</cp:lastModifiedBy>
  <cp:revision>1132</cp:revision>
  <cp:lastPrinted>2008-09-12T14:47:00Z</cp:lastPrinted>
  <dcterms:created xsi:type="dcterms:W3CDTF">2015-08-10T15:51:00Z</dcterms:created>
  <dcterms:modified xsi:type="dcterms:W3CDTF">2017-11-23T17:57:00Z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ESOC</vt:lpwstr>
  </property>
  <property fmtid="{D5CDD505-2E9C-101B-9397-08002B2CF9AE}" pid="3" name="bmsAddress">
    <vt:lpwstr>European Space Operations Centre_x000b_Robert-Bosch-Strasse 5_x000b_D-64293 Darmstadt_x000b_Germany</vt:lpwstr>
  </property>
  <property fmtid="{D5CDD505-2E9C-101B-9397-08002B2CF9AE}" pid="4" name="bmsPhoneFax">
    <vt:lpwstr>T +49 (0)6151 900_x000b_F +49 (0)6151 90495_x000b_www.esa.int</vt:lpwstr>
  </property>
  <property fmtid="{D5CDD505-2E9C-101B-9397-08002B2CF9AE}" pid="5" name="Long Title">
    <vt:lpwstr>NanoSat MO Framework - System Design Document</vt:lpwstr>
  </property>
  <property fmtid="{D5CDD505-2E9C-101B-9397-08002B2CF9AE}" pid="6" name="Subject">
    <vt:lpwstr> </vt:lpwstr>
  </property>
  <property fmtid="{D5CDD505-2E9C-101B-9397-08002B2CF9AE}" pid="7" name="Issue">
    <vt:lpwstr/>
  </property>
  <property fmtid="{D5CDD505-2E9C-101B-9397-08002B2CF9AE}" pid="8" name="Revision">
    <vt:lpwstr/>
  </property>
  <property fmtid="{D5CDD505-2E9C-101B-9397-08002B2CF9AE}" pid="9" name="Issue Date">
    <vt:lpwstr/>
  </property>
  <property fmtid="{D5CDD505-2E9C-101B-9397-08002B2CF9AE}" pid="10" name="bmlocChangeLog">
    <vt:lpwstr> </vt:lpwstr>
  </property>
  <property fmtid="{D5CDD505-2E9C-101B-9397-08002B2CF9AE}" pid="11" name="Approved By">
    <vt:lpwstr/>
  </property>
  <property fmtid="{D5CDD505-2E9C-101B-9397-08002B2CF9AE}" pid="12" name="Author approval">
    <vt:lpwstr/>
  </property>
  <property fmtid="{D5CDD505-2E9C-101B-9397-08002B2CF9AE}" pid="13" name="Approved By Date">
    <vt:lpwstr/>
  </property>
  <property fmtid="{D5CDD505-2E9C-101B-9397-08002B2CF9AE}" pid="14" name="bmlocChangeRecord">
    <vt:lpwstr> </vt:lpwstr>
  </property>
  <property fmtid="{D5CDD505-2E9C-101B-9397-08002B2CF9AE}" pid="15" name="SubjectApproval">
    <vt:lpwstr> </vt:lpwstr>
  </property>
  <property fmtid="{D5CDD505-2E9C-101B-9397-08002B2CF9AE}" pid="16" name="Classification">
    <vt:lpwstr>ESA UNCLASSIFIED – For Official Use</vt:lpwstr>
  </property>
  <property fmtid="{D5CDD505-2E9C-101B-9397-08002B2CF9AE}" pid="17" name="ESADoctype">
    <vt:lpwstr>ESA_SD</vt:lpwstr>
  </property>
  <property fmtid="{D5CDD505-2E9C-101B-9397-08002B2CF9AE}" pid="18" name="Distribution">
    <vt:lpwstr/>
  </property>
  <property fmtid="{D5CDD505-2E9C-101B-9397-08002B2CF9AE}" pid="19" name="Document Type">
    <vt:lpwstr>TN</vt:lpwstr>
  </property>
  <property fmtid="{D5CDD505-2E9C-101B-9397-08002B2CF9AE}" pid="20" name="Status">
    <vt:lpwstr>Draft</vt:lpwstr>
  </property>
  <property fmtid="{D5CDD505-2E9C-101B-9397-08002B2CF9AE}" pid="21" name="Reference">
    <vt:lpwstr/>
  </property>
  <property fmtid="{D5CDD505-2E9C-101B-9397-08002B2CF9AE}" pid="22" name="Subject Approval">
    <vt:lpwstr/>
  </property>
  <property fmtid="{D5CDD505-2E9C-101B-9397-08002B2CF9AE}" pid="23" name="ESAVersion">
    <vt:lpwstr>4GV1.0</vt:lpwstr>
  </property>
  <property fmtid="{D5CDD505-2E9C-101B-9397-08002B2CF9AE}" pid="24" name="Organisational entity">
    <vt:lpwstr/>
  </property>
  <property fmtid="{D5CDD505-2E9C-101B-9397-08002B2CF9AE}" pid="25" name="bmApprovedByDateX">
    <vt:lpwstr/>
  </property>
  <property fmtid="{D5CDD505-2E9C-101B-9397-08002B2CF9AE}" pid="26" name="bmApprovedByX">
    <vt:lpwstr/>
  </property>
  <property fmtid="{D5CDD505-2E9C-101B-9397-08002B2CF9AE}" pid="27" name="Company">
    <vt:lpwstr>ESA</vt:lpwstr>
  </property>
</Properties>
</file>